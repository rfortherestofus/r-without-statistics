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167A7" w14:textId="77777777" w:rsidR="00F76A86" w:rsidRDefault="00F76A86" w:rsidP="00493091">
      <w:pPr>
        <w:pStyle w:val="ChapterNumber"/>
      </w:pPr>
      <w:bookmarkStart w:id="0" w:name="risafullfledgedmapmakingtool"/>
    </w:p>
    <w:p w14:paraId="3B8754C3" w14:textId="19F948D2" w:rsidR="001832FD" w:rsidRPr="00F76A86" w:rsidRDefault="00246EF6" w:rsidP="00F76A86">
      <w:pPr>
        <w:pStyle w:val="ChapterTitle"/>
        <w:rPr>
          <w:rFonts w:eastAsia="Calibri" w:cs="Calibri"/>
        </w:rPr>
      </w:pPr>
      <w:r>
        <w:t>Maps</w:t>
      </w:r>
      <w:r w:rsidR="00B21B69">
        <w:t xml:space="preserve"> and geospatial data</w:t>
      </w:r>
    </w:p>
    <w:p w14:paraId="51CB879E" w14:textId="09C54EFC" w:rsidR="001832FD" w:rsidRDefault="00246EF6">
      <w:pPr>
        <w:pStyle w:val="ChapterIntro"/>
      </w:pPr>
      <w:r>
        <w:t xml:space="preserve">When I first started learning R, I considered it a tool for working with numbers, not shapes, so I was surprised when I saw people using it to make maps. </w:t>
      </w:r>
      <w:r w:rsidR="00E44BC6">
        <w:t xml:space="preserve">For example, </w:t>
      </w:r>
      <w:r>
        <w:t xml:space="preserve">Abdoul Madjid, a developer, used </w:t>
      </w:r>
      <w:r w:rsidR="00E44BC6">
        <w:t>R to make a</w:t>
      </w:r>
      <w:r>
        <w:t xml:space="preserve"> </w:t>
      </w:r>
      <w:r w:rsidR="00E44BC6">
        <w:t>map that</w:t>
      </w:r>
      <w:r>
        <w:t xml:space="preserve"> visualize</w:t>
      </w:r>
      <w:r w:rsidR="00E44BC6">
        <w:t>s</w:t>
      </w:r>
      <w:r>
        <w:t xml:space="preserve"> rates of COVID-19 in the United States in 2021. </w:t>
      </w:r>
    </w:p>
    <w:p w14:paraId="081E9CE2" w14:textId="063A52E1" w:rsidR="001832FD" w:rsidRDefault="00246EF6" w:rsidP="00F76A86">
      <w:pPr>
        <w:pStyle w:val="Body"/>
      </w:pPr>
      <w:r>
        <w:t xml:space="preserve">You might think you need specialized mapmaking software like ArcGIS to make maps, but </w:t>
      </w:r>
      <w:r w:rsidR="00B2071A">
        <w:t>it'</w:t>
      </w:r>
      <w:r>
        <w:t xml:space="preserve">s </w:t>
      </w:r>
      <w:r w:rsidR="00B2071A">
        <w:t xml:space="preserve">an </w:t>
      </w:r>
      <w:r>
        <w:t>expensive</w:t>
      </w:r>
      <w:r w:rsidR="00B2071A">
        <w:t xml:space="preserve"> tool</w:t>
      </w:r>
      <w:r>
        <w:t>, and while Excel has added support for map</w:t>
      </w:r>
      <w:r w:rsidR="00B2071A">
        <w:t xml:space="preserve"> </w:t>
      </w:r>
      <w:r>
        <w:t xml:space="preserve">making in recent years, its features are limited (for example, you can’t use it to make maps based on street addresses). Even QGIS, an open source tool similar to ArcGIS, still requires learning new skills. </w:t>
      </w:r>
    </w:p>
    <w:p w14:paraId="603D4031" w14:textId="5ACF04DF" w:rsidR="001832FD" w:rsidRDefault="00246EF6" w:rsidP="004B46D7">
      <w:pPr>
        <w:pStyle w:val="Body"/>
      </w:pPr>
      <w:r>
        <w:t xml:space="preserve">Using R for map-making </w:t>
      </w:r>
      <w:r w:rsidR="00E44BC6">
        <w:t>is</w:t>
      </w:r>
      <w:r>
        <w:t xml:space="preserve"> more flexible than </w:t>
      </w:r>
      <w:r w:rsidR="00E44BC6">
        <w:t xml:space="preserve">using </w:t>
      </w:r>
      <w:r>
        <w:t xml:space="preserve">Excel, less expensive than </w:t>
      </w:r>
      <w:r w:rsidR="00E44BC6">
        <w:t xml:space="preserve">using </w:t>
      </w:r>
      <w:r>
        <w:t>ArcGIS, and based on syntax you already know. It also lets you</w:t>
      </w:r>
      <w:r w:rsidR="00E44BC6">
        <w:t xml:space="preserve"> </w:t>
      </w:r>
      <w:r>
        <w:t xml:space="preserve">perform all of your data manipulation tasks with one tool and apply the principles of high-quality data visualization discussed in </w:t>
      </w:r>
      <w:r>
        <w:rPr>
          <w:rStyle w:val="Xref"/>
        </w:rPr>
        <w:t>Chapter 2</w:t>
      </w:r>
      <w:r>
        <w:t xml:space="preserve">. In this chapter, we’ll work with simple features geospatial data, then walk through Madjid’s code to understand how he created this map. We’ll also discuss where to find geospatial data and how to use it to make your own maps. </w:t>
      </w:r>
      <w:bookmarkEnd w:id="0"/>
    </w:p>
    <w:p w14:paraId="28D47623" w14:textId="5CAAE7C6" w:rsidR="001832FD" w:rsidRDefault="00B2071A">
      <w:pPr>
        <w:pStyle w:val="HeadA"/>
      </w:pPr>
      <w:bookmarkStart w:id="1" w:name="_Toc"/>
      <w:bookmarkStart w:id="2" w:name="Xf03367721f2bea8766a2f709176c9042cf5b416"/>
      <w:r>
        <w:lastRenderedPageBreak/>
        <w:t>A Brief</w:t>
      </w:r>
      <w:r w:rsidR="00246EF6">
        <w:t xml:space="preserve"> Primer on Geospatial Data</w:t>
      </w:r>
      <w:bookmarkEnd w:id="1"/>
    </w:p>
    <w:p w14:paraId="79C4EA7D" w14:textId="4138899C" w:rsidR="001832FD" w:rsidRDefault="00246EF6" w:rsidP="00F76A86">
      <w:pPr>
        <w:pStyle w:val="Body"/>
      </w:pPr>
      <w:r>
        <w:t>You don’t need to be a GIS expert to make maps</w:t>
      </w:r>
      <w:r w:rsidR="00B2071A">
        <w:t>, b</w:t>
      </w:r>
      <w:r>
        <w:t xml:space="preserve">ut you do need to understand a few things about how geospatial data works, starting with its two main types: vector and raster. </w:t>
      </w:r>
      <w:r w:rsidRPr="002E47ED">
        <w:rPr>
          <w:rStyle w:val="Italic"/>
        </w:rPr>
        <w:t>Vector</w:t>
      </w:r>
      <w:r>
        <w:t xml:space="preserve"> data uses points, lines, and polygons to represent the world. </w:t>
      </w:r>
      <w:r w:rsidRPr="002E47ED">
        <w:rPr>
          <w:rStyle w:val="Italic"/>
        </w:rPr>
        <w:t>Raster</w:t>
      </w:r>
      <w:r>
        <w:t xml:space="preserve"> data, which often comes from digital photographs, ties each pixel in an image to a specific geographic location. Vector data tends to be easier to work with, and we’ll be using it exclusively in this chapter.</w:t>
      </w:r>
    </w:p>
    <w:p w14:paraId="1264AC15" w14:textId="52FAC9EF" w:rsidR="001832FD" w:rsidRDefault="00246EF6" w:rsidP="00F76A86">
      <w:pPr>
        <w:pStyle w:val="Body"/>
      </w:pPr>
      <w:r>
        <w:t xml:space="preserve">In the past, working with geospatial data meant mastering competing standards, each of which required learning a different approach. Today, though, most people use the </w:t>
      </w:r>
      <w:r w:rsidRPr="002E47ED">
        <w:rPr>
          <w:rStyle w:val="Italic"/>
        </w:rPr>
        <w:t>simple features</w:t>
      </w:r>
      <w:r>
        <w:t xml:space="preserve"> model for working with vector geospatial data (often abbreviated as </w:t>
      </w:r>
      <w:r w:rsidRPr="002E47ED">
        <w:rPr>
          <w:rStyle w:val="Italic"/>
        </w:rPr>
        <w:t>sf</w:t>
      </w:r>
      <w:r>
        <w:t>), which is easier to understand. For example, I can import simple features data about the state of Wyoming using this code:</w:t>
      </w:r>
    </w:p>
    <w:p w14:paraId="63B36B99" w14:textId="7A21B761" w:rsidR="001832FD" w:rsidRPr="00D14399" w:rsidRDefault="00246EF6" w:rsidP="00FE2594">
      <w:pPr>
        <w:pStyle w:val="Code"/>
        <w:rPr>
          <w:rStyle w:val="LiteralBold"/>
        </w:rPr>
      </w:pPr>
      <w:r w:rsidRPr="00D14399">
        <w:rPr>
          <w:rStyle w:val="LiteralBold"/>
        </w:rPr>
        <w:t>library(sf)</w:t>
      </w:r>
    </w:p>
    <w:p w14:paraId="7533B21B" w14:textId="77777777" w:rsidR="001832FD" w:rsidRPr="00D14399" w:rsidRDefault="00246EF6">
      <w:pPr>
        <w:pStyle w:val="Code"/>
        <w:rPr>
          <w:rStyle w:val="LiteralBold"/>
        </w:rPr>
      </w:pPr>
      <w:r w:rsidRPr="00D14399">
        <w:rPr>
          <w:rStyle w:val="LiteralBold"/>
        </w:rPr>
        <w:t>wyoming &lt;- read_sf("https://data.rwithoutstatistics.com/wyoming.geojson")</w:t>
      </w:r>
    </w:p>
    <w:p w14:paraId="5B44BABB" w14:textId="08AEA1EA" w:rsidR="001832FD" w:rsidRDefault="00246EF6" w:rsidP="00F76A86">
      <w:pPr>
        <w:pStyle w:val="Body"/>
      </w:pPr>
      <w:r>
        <w:t>After doing this, I can now take a look at th</w:t>
      </w:r>
      <w:r w:rsidR="00F76A86">
        <w:t>e</w:t>
      </w:r>
      <w:r>
        <w:t xml:space="preserve"> data:</w:t>
      </w:r>
    </w:p>
    <w:p w14:paraId="76BC7AC3" w14:textId="664BD70C" w:rsidR="001832FD" w:rsidRDefault="00246EF6" w:rsidP="002E47ED">
      <w:pPr>
        <w:pStyle w:val="Code"/>
      </w:pPr>
      <w:r>
        <w:t xml:space="preserve">&gt; </w:t>
      </w:r>
      <w:r w:rsidRPr="00D14399">
        <w:rPr>
          <w:rStyle w:val="LiteralBold"/>
        </w:rPr>
        <w:t>wyoming</w:t>
      </w:r>
    </w:p>
    <w:p w14:paraId="37BE7B15" w14:textId="77777777" w:rsidR="001832FD" w:rsidRDefault="00246EF6" w:rsidP="00F76A86">
      <w:pPr>
        <w:pStyle w:val="Code"/>
      </w:pPr>
      <w:r>
        <w:t>#&gt; Simple feature collection with 1 feature and 1 field</w:t>
      </w:r>
    </w:p>
    <w:p w14:paraId="2184B25E" w14:textId="77777777" w:rsidR="001832FD" w:rsidRDefault="00246EF6" w:rsidP="00F76A86">
      <w:pPr>
        <w:pStyle w:val="Code"/>
      </w:pPr>
      <w:r>
        <w:t>#&gt; Geometry type: POLYGON</w:t>
      </w:r>
    </w:p>
    <w:p w14:paraId="7ABB7C8A" w14:textId="77777777" w:rsidR="001832FD" w:rsidRDefault="00246EF6" w:rsidP="00F76A86">
      <w:pPr>
        <w:pStyle w:val="Code"/>
      </w:pPr>
      <w:r>
        <w:t>#&gt; Dimension:     XY</w:t>
      </w:r>
    </w:p>
    <w:p w14:paraId="05A5A369" w14:textId="77777777" w:rsidR="001832FD" w:rsidRDefault="00246EF6" w:rsidP="00F76A86">
      <w:pPr>
        <w:pStyle w:val="Code"/>
      </w:pPr>
      <w:r>
        <w:t>#&gt; Bounding box:  xmin: -111.0546 ymin: 40.99477 xmax: -104.0522 ymax: 45.00582</w:t>
      </w:r>
    </w:p>
    <w:p w14:paraId="3E7AAE90" w14:textId="77777777" w:rsidR="001832FD" w:rsidRDefault="00246EF6" w:rsidP="00F76A86">
      <w:pPr>
        <w:pStyle w:val="Code"/>
      </w:pPr>
      <w:r>
        <w:t>#&gt; Geodetic CRS:  WGS 84</w:t>
      </w:r>
    </w:p>
    <w:p w14:paraId="0387A5BB" w14:textId="77777777" w:rsidR="001832FD" w:rsidRDefault="00246EF6" w:rsidP="00F76A86">
      <w:pPr>
        <w:pStyle w:val="Code"/>
      </w:pPr>
      <w:r>
        <w:t>#&gt;      NAME                       geometry</w:t>
      </w:r>
    </w:p>
    <w:p w14:paraId="05ED9B21" w14:textId="77777777" w:rsidR="001832FD" w:rsidRDefault="00246EF6">
      <w:pPr>
        <w:pStyle w:val="Code"/>
      </w:pPr>
      <w:r>
        <w:t>#&gt; 1 Wyoming POLYGON ((-111.0449 43.3157...</w:t>
      </w:r>
    </w:p>
    <w:p w14:paraId="46AC21C9" w14:textId="7A84F11B" w:rsidR="00FE2594" w:rsidRDefault="00B2071A" w:rsidP="00F76A86">
      <w:pPr>
        <w:pStyle w:val="Body"/>
      </w:pPr>
      <w:r>
        <w:t>The output</w:t>
      </w:r>
      <w:r w:rsidR="00246EF6">
        <w:t xml:space="preserve"> has two columns, one for the state name (</w:t>
      </w:r>
      <w:r w:rsidR="00246EF6" w:rsidRPr="00F76A86">
        <w:rPr>
          <w:rStyle w:val="Literal"/>
        </w:rPr>
        <w:t>NAME</w:t>
      </w:r>
      <w:r w:rsidR="00246EF6">
        <w:t xml:space="preserve">) and another called </w:t>
      </w:r>
      <w:r w:rsidR="00246EF6" w:rsidRPr="00F76A86">
        <w:rPr>
          <w:rStyle w:val="Literal"/>
        </w:rPr>
        <w:t>geometry</w:t>
      </w:r>
      <w:r w:rsidR="00246EF6">
        <w:t>. This data looks like the data frames you’re used to encountering, aside from two major differences</w:t>
      </w:r>
      <w:r w:rsidR="00FE2594">
        <w:t>.</w:t>
      </w:r>
      <w:r>
        <w:t xml:space="preserve"> </w:t>
      </w:r>
    </w:p>
    <w:p w14:paraId="45797C9F" w14:textId="5E87E0D0" w:rsidR="001832FD" w:rsidRDefault="00FE2594" w:rsidP="00E44BC6">
      <w:pPr>
        <w:pStyle w:val="Body"/>
      </w:pPr>
      <w:r>
        <w:t>First, a</w:t>
      </w:r>
      <w:r w:rsidR="00246EF6">
        <w:t xml:space="preserve"> bunch of metadata</w:t>
      </w:r>
      <w:r w:rsidR="00B2071A">
        <w:t xml:space="preserve"> appears</w:t>
      </w:r>
      <w:r w:rsidR="00246EF6">
        <w:t xml:space="preserve"> above the data frame</w:t>
      </w:r>
      <w:r>
        <w:t>.</w:t>
      </w:r>
      <w:r w:rsidR="00246EF6">
        <w:t xml:space="preserve"> </w:t>
      </w:r>
      <w:r>
        <w:t xml:space="preserve">Within this metadata, you’ll notice a line stating that the data contains one feature and one field. A </w:t>
      </w:r>
      <w:r w:rsidRPr="008F2550">
        <w:rPr>
          <w:rStyle w:val="Italic"/>
        </w:rPr>
        <w:t>feature</w:t>
      </w:r>
      <w:r>
        <w:t xml:space="preserve"> is a row of data, and a </w:t>
      </w:r>
      <w:r w:rsidRPr="008F2550">
        <w:rPr>
          <w:rStyle w:val="Italic"/>
        </w:rPr>
        <w:t>field</w:t>
      </w:r>
      <w:r>
        <w:t xml:space="preserve"> is any column containing non-spatial data. Second, </w:t>
      </w:r>
      <w:r w:rsidR="00B2071A">
        <w:t>the</w:t>
      </w:r>
      <w:r w:rsidR="00246EF6">
        <w:t xml:space="preserve"> simple features data contains geographical data in a variable called </w:t>
      </w:r>
      <w:r w:rsidR="00246EF6" w:rsidRPr="00F76A86">
        <w:rPr>
          <w:rStyle w:val="Literal"/>
        </w:rPr>
        <w:t>geometry</w:t>
      </w:r>
      <w:r w:rsidR="00246EF6">
        <w:t xml:space="preserve">. Because the </w:t>
      </w:r>
      <w:r w:rsidR="00246EF6" w:rsidRPr="00F76A86">
        <w:rPr>
          <w:rStyle w:val="Literal"/>
        </w:rPr>
        <w:t>geometry</w:t>
      </w:r>
      <w:r w:rsidR="00246EF6">
        <w:t xml:space="preserve"> column must be present for a data frame to be geospatial data, it is not counted as a field. Let’s look at each part of this simple features data.</w:t>
      </w:r>
      <w:bookmarkEnd w:id="2"/>
    </w:p>
    <w:p w14:paraId="60AEAE49" w14:textId="77777777" w:rsidR="001832FD" w:rsidRDefault="00246EF6">
      <w:pPr>
        <w:pStyle w:val="HeadB"/>
      </w:pPr>
      <w:bookmarkStart w:id="3" w:name="_Toc1"/>
      <w:bookmarkStart w:id="4" w:name="geometrytype"/>
      <w:r>
        <w:t>The Geometry Type</w:t>
      </w:r>
      <w:bookmarkEnd w:id="3"/>
    </w:p>
    <w:p w14:paraId="28610E26" w14:textId="182D50F9" w:rsidR="001832FD" w:rsidRDefault="00246EF6" w:rsidP="00F76A86">
      <w:pPr>
        <w:pStyle w:val="Body"/>
      </w:pPr>
      <w:r>
        <w:t>The geometry type represents the shape of the geospatial data we’re working with</w:t>
      </w:r>
      <w:r w:rsidR="00B2071A">
        <w:t xml:space="preserve">, which </w:t>
      </w:r>
      <w:r>
        <w:t xml:space="preserve">are typically </w:t>
      </w:r>
      <w:r w:rsidR="00B2071A">
        <w:t>shown</w:t>
      </w:r>
      <w:r>
        <w:t xml:space="preserve"> in all caps. In this case, the relatively simple </w:t>
      </w:r>
      <w:r w:rsidRPr="00F76A86">
        <w:rPr>
          <w:rStyle w:val="Literal"/>
        </w:rPr>
        <w:t>POLYGON</w:t>
      </w:r>
      <w:r>
        <w:t xml:space="preserve"> type represents a single polygon. We can use ggplot to display this data by calling </w:t>
      </w:r>
      <w:r w:rsidRPr="00F76A86">
        <w:rPr>
          <w:rStyle w:val="Literal"/>
        </w:rPr>
        <w:t>geom_sf()</w:t>
      </w:r>
      <w:r>
        <w:t>, a special geom designed to work with simple features data:</w:t>
      </w:r>
    </w:p>
    <w:p w14:paraId="2E68834D" w14:textId="77777777" w:rsidR="001832FD" w:rsidRDefault="00246EF6">
      <w:pPr>
        <w:pStyle w:val="Code"/>
      </w:pPr>
      <w:r>
        <w:t>library(tidyverse)</w:t>
      </w:r>
    </w:p>
    <w:p w14:paraId="7A81DCFD" w14:textId="77777777" w:rsidR="001832FD" w:rsidRDefault="001832FD">
      <w:pPr>
        <w:pStyle w:val="Code"/>
      </w:pPr>
    </w:p>
    <w:p w14:paraId="6307C2B4" w14:textId="77777777" w:rsidR="001832FD" w:rsidRDefault="00246EF6">
      <w:pPr>
        <w:pStyle w:val="Code"/>
      </w:pPr>
      <w:r>
        <w:t>wyoming %&gt;%</w:t>
      </w:r>
    </w:p>
    <w:p w14:paraId="3BC569B4" w14:textId="77777777" w:rsidR="001832FD" w:rsidRDefault="00246EF6">
      <w:pPr>
        <w:pStyle w:val="Code"/>
      </w:pPr>
      <w:r>
        <w:t xml:space="preserve">  ggplot() +</w:t>
      </w:r>
    </w:p>
    <w:p w14:paraId="1F74F0F7" w14:textId="77777777" w:rsidR="001832FD" w:rsidRPr="00D14399" w:rsidRDefault="00246EF6">
      <w:pPr>
        <w:pStyle w:val="Code"/>
        <w:rPr>
          <w:rStyle w:val="LiteralBold"/>
        </w:rPr>
      </w:pPr>
      <w:r>
        <w:t xml:space="preserve">  </w:t>
      </w:r>
      <w:r w:rsidRPr="00D14399">
        <w:rPr>
          <w:rStyle w:val="LiteralBold"/>
        </w:rPr>
        <w:t>geom_sf()</w:t>
      </w:r>
      <w:bookmarkEnd w:id="4"/>
    </w:p>
    <w:p w14:paraId="644CEDA6" w14:textId="1DC873B7" w:rsidR="001832FD" w:rsidRDefault="00246EF6" w:rsidP="00F76A86">
      <w:pPr>
        <w:pStyle w:val="Body"/>
      </w:pPr>
      <w:bookmarkStart w:id="5" w:name="OLE_LINK1"/>
      <w:r>
        <w:lastRenderedPageBreak/>
        <w:t>Figure 4-</w:t>
      </w:r>
      <w:r w:rsidR="005267EA">
        <w:t>1</w:t>
      </w:r>
      <w:r>
        <w:t xml:space="preserve"> shows the resulting map of Wyoming. It may not look like much, but</w:t>
      </w:r>
      <w:r w:rsidR="00B2071A">
        <w:t xml:space="preserve"> </w:t>
      </w:r>
      <w:r>
        <w:t xml:space="preserve">I wasn’t the one who </w:t>
      </w:r>
      <w:r w:rsidR="00B2071A">
        <w:t>made</w:t>
      </w:r>
      <w:r>
        <w:t xml:space="preserve"> Wyoming a nearly perfect rectangle</w:t>
      </w:r>
      <w:bookmarkEnd w:id="5"/>
      <w:r w:rsidR="00B2071A">
        <w:t>.</w:t>
      </w:r>
    </w:p>
    <w:p w14:paraId="7645E2CD" w14:textId="2E0BF964" w:rsidR="001832FD" w:rsidRDefault="00246EF6">
      <w:pPr>
        <w:pStyle w:val="GraphicSlug"/>
      </w:pPr>
      <w:r>
        <w:t>[F0400</w:t>
      </w:r>
      <w:r w:rsidR="005267EA">
        <w:t>1</w:t>
      </w:r>
      <w:r>
        <w:t>.pdf]</w:t>
      </w:r>
    </w:p>
    <w:p w14:paraId="721AC915" w14:textId="77777777" w:rsidR="001832FD" w:rsidRDefault="00246EF6">
      <w:pPr>
        <w:pStyle w:val="CaptionedFigure"/>
      </w:pPr>
      <w:r>
        <w:rPr>
          <w:noProof/>
        </w:rPr>
        <w:drawing>
          <wp:inline distT="0" distB="0" distL="0" distR="0" wp14:anchorId="157B0768" wp14:editId="2BD7D4A2">
            <wp:extent cx="3378200" cy="2862580"/>
            <wp:effectExtent l="0" t="0" r="0" b="0"/>
            <wp:docPr id="1073741826" name="officeArt object" descr="Figure 4.3: A map of Wyoming"/>
            <wp:cNvGraphicFramePr/>
            <a:graphic xmlns:a="http://schemas.openxmlformats.org/drawingml/2006/main">
              <a:graphicData uri="http://schemas.openxmlformats.org/drawingml/2006/picture">
                <pic:pic xmlns:pic="http://schemas.openxmlformats.org/drawingml/2006/picture">
                  <pic:nvPicPr>
                    <pic:cNvPr id="1073741826" name="Figure 4.3: A map of Wyoming" descr="Figure 4.3: A map of Wyoming"/>
                    <pic:cNvPicPr>
                      <a:picLocks noChangeAspect="1"/>
                    </pic:cNvPicPr>
                  </pic:nvPicPr>
                  <pic:blipFill>
                    <a:blip r:embed="rId8"/>
                    <a:stretch>
                      <a:fillRect/>
                    </a:stretch>
                  </pic:blipFill>
                  <pic:spPr>
                    <a:xfrm>
                      <a:off x="0" y="0"/>
                      <a:ext cx="3378200" cy="2862580"/>
                    </a:xfrm>
                    <a:prstGeom prst="rect">
                      <a:avLst/>
                    </a:prstGeom>
                    <a:ln w="12700" cap="flat">
                      <a:noFill/>
                      <a:miter lim="400000"/>
                    </a:ln>
                    <a:effectLst/>
                  </pic:spPr>
                </pic:pic>
              </a:graphicData>
            </a:graphic>
          </wp:inline>
        </w:drawing>
      </w:r>
    </w:p>
    <w:p w14:paraId="08A11927" w14:textId="0ECDF61B" w:rsidR="001832FD" w:rsidRDefault="00246EF6" w:rsidP="002E47ED">
      <w:pPr>
        <w:pStyle w:val="CaptionLine"/>
      </w:pPr>
      <w:r>
        <w:t>A map of Wyoming</w:t>
      </w:r>
      <w:r w:rsidR="0061098A">
        <w:t xml:space="preserve"> generated using </w:t>
      </w:r>
      <w:r w:rsidR="0061098A" w:rsidRPr="00D14399">
        <w:rPr>
          <w:rStyle w:val="Literal"/>
        </w:rPr>
        <w:t>POLYGON</w:t>
      </w:r>
      <w:r w:rsidR="0061098A">
        <w:t xml:space="preserve"> simple features data</w:t>
      </w:r>
    </w:p>
    <w:p w14:paraId="274E9DA6" w14:textId="4DDA6EA4" w:rsidR="001832FD" w:rsidRDefault="00246EF6" w:rsidP="00F76A86">
      <w:pPr>
        <w:pStyle w:val="Body"/>
      </w:pPr>
      <w:bookmarkStart w:id="6" w:name="OLE_LINK2"/>
      <w:commentRangeStart w:id="7"/>
      <w:commentRangeStart w:id="8"/>
      <w:r>
        <w:t xml:space="preserve">Other geometry </w:t>
      </w:r>
      <w:commentRangeEnd w:id="7"/>
      <w:r w:rsidR="00D24A8E">
        <w:rPr>
          <w:rStyle w:val="CommentReference"/>
          <w:rFonts w:asciiTheme="minorHAnsi" w:hAnsiTheme="minorHAnsi" w:cstheme="minorBidi"/>
          <w:color w:val="auto"/>
          <w:lang w:eastAsia="en-US"/>
        </w:rPr>
        <w:commentReference w:id="7"/>
      </w:r>
      <w:commentRangeEnd w:id="8"/>
      <w:r w:rsidR="00D14399">
        <w:rPr>
          <w:rStyle w:val="CommentReference"/>
          <w:rFonts w:asciiTheme="minorHAnsi" w:hAnsiTheme="minorHAnsi" w:cstheme="minorBidi"/>
          <w:color w:val="auto"/>
          <w:lang w:eastAsia="en-US"/>
        </w:rPr>
        <w:commentReference w:id="8"/>
      </w:r>
      <w:r>
        <w:t xml:space="preserve">types used in simple feature data include </w:t>
      </w:r>
      <w:r w:rsidRPr="00F76A86">
        <w:rPr>
          <w:rStyle w:val="Literal"/>
        </w:rPr>
        <w:t>POINT</w:t>
      </w:r>
      <w:r>
        <w:t xml:space="preserve">, to display elements such as a pin on a map that represents a single location. </w:t>
      </w:r>
      <w:r w:rsidR="00D5468C">
        <w:t>For example, the map in Figure 4-</w:t>
      </w:r>
      <w:r w:rsidR="005267EA">
        <w:t>2</w:t>
      </w:r>
      <w:r w:rsidR="00D5468C">
        <w:t xml:space="preserve"> </w:t>
      </w:r>
      <w:r w:rsidR="0061098A">
        <w:t xml:space="preserve">uses </w:t>
      </w:r>
      <w:r w:rsidR="0061098A" w:rsidRPr="00D14399">
        <w:rPr>
          <w:rStyle w:val="Literal"/>
        </w:rPr>
        <w:t>POINT</w:t>
      </w:r>
      <w:r>
        <w:t xml:space="preserve"> </w:t>
      </w:r>
      <w:r w:rsidR="00E44BC6">
        <w:t xml:space="preserve">data </w:t>
      </w:r>
      <w:r w:rsidR="0061098A">
        <w:t>to</w:t>
      </w:r>
      <w:r>
        <w:t xml:space="preserve"> show a single electrical vehicle charging station in Wyoming</w:t>
      </w:r>
      <w:r w:rsidR="00D5468C">
        <w:t>.</w:t>
      </w:r>
    </w:p>
    <w:bookmarkEnd w:id="6"/>
    <w:p w14:paraId="00CEBC42" w14:textId="7A490C7F" w:rsidR="001832FD" w:rsidRDefault="00246EF6">
      <w:pPr>
        <w:pStyle w:val="GraphicSlug"/>
      </w:pPr>
      <w:r>
        <w:t>[F0400</w:t>
      </w:r>
      <w:r w:rsidR="005267EA">
        <w:t>2</w:t>
      </w:r>
      <w:r>
        <w:t>.pdf]</w:t>
      </w:r>
    </w:p>
    <w:p w14:paraId="1618EB3F" w14:textId="77777777" w:rsidR="001832FD" w:rsidRDefault="00246EF6">
      <w:pPr>
        <w:pStyle w:val="CaptionedFigure"/>
      </w:pPr>
      <w:r>
        <w:rPr>
          <w:noProof/>
        </w:rPr>
        <w:drawing>
          <wp:inline distT="0" distB="0" distL="0" distR="0" wp14:anchorId="12051901" wp14:editId="689D0025">
            <wp:extent cx="3009900" cy="2576830"/>
            <wp:effectExtent l="0" t="0" r="0" b="0"/>
            <wp:docPr id="1073741827" name="officeArt object"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073741827" name="Figure 4.4: A map of a single electric vehicle charging station in Wyoming" descr="Figure 4.4: A map of a single electric vehicle charging station in Wyoming"/>
                    <pic:cNvPicPr>
                      <a:picLocks noChangeAspect="1"/>
                    </pic:cNvPicPr>
                  </pic:nvPicPr>
                  <pic:blipFill>
                    <a:blip r:embed="rId13"/>
                    <a:stretch>
                      <a:fillRect/>
                    </a:stretch>
                  </pic:blipFill>
                  <pic:spPr>
                    <a:xfrm>
                      <a:off x="0" y="0"/>
                      <a:ext cx="3009900" cy="2576830"/>
                    </a:xfrm>
                    <a:prstGeom prst="rect">
                      <a:avLst/>
                    </a:prstGeom>
                    <a:ln w="12700" cap="flat">
                      <a:noFill/>
                      <a:miter lim="400000"/>
                    </a:ln>
                    <a:effectLst/>
                  </pic:spPr>
                </pic:pic>
              </a:graphicData>
            </a:graphic>
          </wp:inline>
        </w:drawing>
      </w:r>
    </w:p>
    <w:p w14:paraId="55059D5D" w14:textId="5F716310" w:rsidR="001832FD" w:rsidRDefault="00246EF6" w:rsidP="002E47ED">
      <w:pPr>
        <w:pStyle w:val="CaptionLine"/>
      </w:pPr>
      <w:r>
        <w:t>A map of Wyoming</w:t>
      </w:r>
      <w:r w:rsidR="0061098A">
        <w:t xml:space="preserve"> containing </w:t>
      </w:r>
      <w:r w:rsidR="0061098A" w:rsidRPr="00D14399">
        <w:rPr>
          <w:rStyle w:val="Literal"/>
        </w:rPr>
        <w:t>POINT</w:t>
      </w:r>
      <w:r w:rsidR="0061098A">
        <w:t xml:space="preserve"> simple features data</w:t>
      </w:r>
    </w:p>
    <w:p w14:paraId="5C09C641" w14:textId="14A8B351" w:rsidR="001832FD" w:rsidRDefault="00246EF6" w:rsidP="00D5468C">
      <w:pPr>
        <w:pStyle w:val="Body"/>
      </w:pPr>
      <w:r>
        <w:t xml:space="preserve">The </w:t>
      </w:r>
      <w:r w:rsidRPr="00F76A86">
        <w:rPr>
          <w:rStyle w:val="Literal"/>
        </w:rPr>
        <w:t>LINESTRING</w:t>
      </w:r>
      <w:r>
        <w:t xml:space="preserve"> geometry type is for a set of points that can be connected with lines, often used to represent roads. Figure 4-</w:t>
      </w:r>
      <w:r w:rsidR="005267EA">
        <w:t>3</w:t>
      </w:r>
      <w:r>
        <w:t xml:space="preserve"> shows </w:t>
      </w:r>
      <w:r w:rsidR="00D5468C">
        <w:t>a</w:t>
      </w:r>
      <w:r>
        <w:t xml:space="preserve"> map</w:t>
      </w:r>
      <w:r w:rsidR="00D5468C">
        <w:t xml:space="preserve"> that uses </w:t>
      </w:r>
      <w:r w:rsidR="00D5468C" w:rsidRPr="00F76A86">
        <w:rPr>
          <w:rStyle w:val="Literal"/>
        </w:rPr>
        <w:lastRenderedPageBreak/>
        <w:t>LINESTRING</w:t>
      </w:r>
      <w:r>
        <w:t xml:space="preserve"> </w:t>
      </w:r>
      <w:r w:rsidR="00D5468C">
        <w:t>data to represent</w:t>
      </w:r>
      <w:r>
        <w:t xml:space="preserve"> a section of US Highway 30 that runs through Wyoming.</w:t>
      </w:r>
    </w:p>
    <w:p w14:paraId="7E0789F2" w14:textId="26F3F20F" w:rsidR="001832FD" w:rsidRDefault="00246EF6">
      <w:pPr>
        <w:pStyle w:val="GraphicSlug"/>
      </w:pPr>
      <w:r>
        <w:t>[F0400</w:t>
      </w:r>
      <w:r w:rsidR="005267EA">
        <w:t>3</w:t>
      </w:r>
      <w:r>
        <w:t>.pdf]</w:t>
      </w:r>
    </w:p>
    <w:p w14:paraId="0243FD0F" w14:textId="77777777" w:rsidR="001832FD" w:rsidRDefault="00246EF6">
      <w:pPr>
        <w:pStyle w:val="CaptionedFigure"/>
      </w:pPr>
      <w:r>
        <w:rPr>
          <w:noProof/>
        </w:rPr>
        <w:drawing>
          <wp:inline distT="0" distB="0" distL="0" distR="0" wp14:anchorId="6A1B81E7" wp14:editId="3C535B6D">
            <wp:extent cx="3638550" cy="3192780"/>
            <wp:effectExtent l="0" t="0" r="0" b="0"/>
            <wp:docPr id="1073741828" name="officeArt object"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073741828" name="Figure 4.5: A map of a section of U.S. Highway 30 running through Wyoming" descr="Figure 4.5: A map of a section of U.S. Highway 30 running through Wyoming"/>
                    <pic:cNvPicPr>
                      <a:picLocks noChangeAspect="1"/>
                    </pic:cNvPicPr>
                  </pic:nvPicPr>
                  <pic:blipFill>
                    <a:blip r:embed="rId14"/>
                    <a:stretch>
                      <a:fillRect/>
                    </a:stretch>
                  </pic:blipFill>
                  <pic:spPr>
                    <a:xfrm>
                      <a:off x="0" y="0"/>
                      <a:ext cx="3638550" cy="3192780"/>
                    </a:xfrm>
                    <a:prstGeom prst="rect">
                      <a:avLst/>
                    </a:prstGeom>
                    <a:ln w="12700" cap="flat">
                      <a:noFill/>
                      <a:miter lim="400000"/>
                    </a:ln>
                    <a:effectLst/>
                  </pic:spPr>
                </pic:pic>
              </a:graphicData>
            </a:graphic>
          </wp:inline>
        </w:drawing>
      </w:r>
    </w:p>
    <w:p w14:paraId="054FCA8C" w14:textId="4EE24FA8" w:rsidR="001832FD" w:rsidRDefault="00246EF6" w:rsidP="002E47ED">
      <w:pPr>
        <w:pStyle w:val="CaptionLine"/>
      </w:pPr>
      <w:r>
        <w:t xml:space="preserve">A </w:t>
      </w:r>
      <w:r w:rsidR="00D24A8E">
        <w:t>road</w:t>
      </w:r>
      <w:r>
        <w:t xml:space="preserve"> </w:t>
      </w:r>
      <w:r w:rsidR="0061098A">
        <w:t xml:space="preserve">represented using </w:t>
      </w:r>
      <w:r w:rsidR="0061098A" w:rsidRPr="00D14399">
        <w:rPr>
          <w:rStyle w:val="Literal"/>
        </w:rPr>
        <w:t>LINESTRING</w:t>
      </w:r>
      <w:r w:rsidR="0061098A">
        <w:t xml:space="preserve"> simple features data </w:t>
      </w:r>
    </w:p>
    <w:p w14:paraId="339AC3EB" w14:textId="2873E02C" w:rsidR="00B2071A" w:rsidRDefault="00246EF6" w:rsidP="00D14399">
      <w:pPr>
        <w:pStyle w:val="Body"/>
        <w:rPr>
          <w:rFonts w:ascii="Courier" w:hAnsi="Courier" w:cs="TheSansMonoCondensed-Plain"/>
          <w:sz w:val="15"/>
          <w:szCs w:val="17"/>
        </w:rPr>
      </w:pPr>
      <w:r>
        <w:t xml:space="preserve">Each of these geometry types has a </w:t>
      </w:r>
      <w:r w:rsidRPr="00F76A86">
        <w:rPr>
          <w:rStyle w:val="Literal"/>
        </w:rPr>
        <w:t>MULTI</w:t>
      </w:r>
      <w:r>
        <w:t xml:space="preserve"> variation (</w:t>
      </w:r>
      <w:r w:rsidRPr="00F76A86">
        <w:rPr>
          <w:rStyle w:val="Literal"/>
        </w:rPr>
        <w:t>MULTIPOINT</w:t>
      </w:r>
      <w:r>
        <w:t xml:space="preserve">, </w:t>
      </w:r>
      <w:r w:rsidRPr="00F76A86">
        <w:rPr>
          <w:rStyle w:val="Literal"/>
        </w:rPr>
        <w:t>MULTILINESTRING</w:t>
      </w:r>
      <w:r>
        <w:t xml:space="preserve">, and </w:t>
      </w:r>
      <w:r w:rsidRPr="00F76A86">
        <w:rPr>
          <w:rStyle w:val="Literal"/>
        </w:rPr>
        <w:t>MULTIPOLYGON</w:t>
      </w:r>
      <w:r>
        <w:t xml:space="preserve">) that combines multiple instances of the type in one row of data. </w:t>
      </w:r>
      <w:r w:rsidR="00D5468C">
        <w:t>For example,</w:t>
      </w:r>
      <w:r>
        <w:t xml:space="preserve"> </w:t>
      </w:r>
      <w:r w:rsidR="00D5468C">
        <w:t>Figure 4-</w:t>
      </w:r>
      <w:r w:rsidR="005267EA">
        <w:t>5</w:t>
      </w:r>
      <w:r w:rsidR="00D5468C">
        <w:t xml:space="preserve"> uses </w:t>
      </w:r>
      <w:r w:rsidRPr="00F76A86">
        <w:rPr>
          <w:rStyle w:val="Literal"/>
        </w:rPr>
        <w:t>MULTIPOINT</w:t>
      </w:r>
      <w:r>
        <w:t xml:space="preserve"> data </w:t>
      </w:r>
      <w:r w:rsidR="00D5468C">
        <w:t xml:space="preserve">to </w:t>
      </w:r>
      <w:r>
        <w:t>show all electric vehicle charging stations in Wyoming</w:t>
      </w:r>
      <w:r w:rsidR="00D5468C">
        <w:t>.</w:t>
      </w:r>
      <w:r>
        <w:t xml:space="preserve"> </w:t>
      </w:r>
    </w:p>
    <w:p w14:paraId="16E53E47" w14:textId="31D85550" w:rsidR="001832FD" w:rsidRDefault="00246EF6">
      <w:pPr>
        <w:pStyle w:val="GraphicSlug"/>
      </w:pPr>
      <w:r>
        <w:t>[F0400</w:t>
      </w:r>
      <w:r w:rsidR="005267EA">
        <w:t>4</w:t>
      </w:r>
      <w:r>
        <w:t>.pdf]</w:t>
      </w:r>
    </w:p>
    <w:p w14:paraId="7392D746" w14:textId="77777777" w:rsidR="001832FD" w:rsidRDefault="00246EF6">
      <w:pPr>
        <w:pStyle w:val="CaptionedFigure"/>
      </w:pPr>
      <w:r>
        <w:rPr>
          <w:noProof/>
        </w:rPr>
        <w:lastRenderedPageBreak/>
        <w:drawing>
          <wp:inline distT="0" distB="0" distL="0" distR="0" wp14:anchorId="64E73CA3" wp14:editId="160E2377">
            <wp:extent cx="3879850" cy="2849880"/>
            <wp:effectExtent l="0" t="0" r="0" b="0"/>
            <wp:docPr id="1073741829" name="officeArt object"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073741829" name="Figure 4.6: A map of all electric vehicle charging stations in Wyoming" descr="Figure 4.6: A map of all electric vehicle charging stations in Wyoming"/>
                    <pic:cNvPicPr>
                      <a:picLocks noChangeAspect="1"/>
                    </pic:cNvPicPr>
                  </pic:nvPicPr>
                  <pic:blipFill>
                    <a:blip r:embed="rId15"/>
                    <a:stretch>
                      <a:fillRect/>
                    </a:stretch>
                  </pic:blipFill>
                  <pic:spPr>
                    <a:xfrm>
                      <a:off x="0" y="0"/>
                      <a:ext cx="3879850" cy="2849880"/>
                    </a:xfrm>
                    <a:prstGeom prst="rect">
                      <a:avLst/>
                    </a:prstGeom>
                    <a:ln w="12700" cap="flat">
                      <a:noFill/>
                      <a:miter lim="400000"/>
                    </a:ln>
                    <a:effectLst/>
                  </pic:spPr>
                </pic:pic>
              </a:graphicData>
            </a:graphic>
          </wp:inline>
        </w:drawing>
      </w:r>
    </w:p>
    <w:p w14:paraId="63597C15" w14:textId="630E7EB5" w:rsidR="001832FD" w:rsidRDefault="00D24A8E" w:rsidP="002E47ED">
      <w:pPr>
        <w:pStyle w:val="CaptionLine"/>
      </w:pPr>
      <w:r>
        <w:t xml:space="preserve">Using </w:t>
      </w:r>
      <w:r w:rsidRPr="00D14399">
        <w:rPr>
          <w:rStyle w:val="Literal"/>
        </w:rPr>
        <w:t>MULTIPOINT</w:t>
      </w:r>
      <w:r>
        <w:t xml:space="preserve"> data to represent multiple electric vehicle charging stations</w:t>
      </w:r>
    </w:p>
    <w:p w14:paraId="618750B2" w14:textId="5EF0F2E5" w:rsidR="001832FD" w:rsidRDefault="00246EF6" w:rsidP="00D5468C">
      <w:pPr>
        <w:pStyle w:val="Body"/>
      </w:pPr>
      <w:r>
        <w:t>Likewise, we can use</w:t>
      </w:r>
      <w:r w:rsidRPr="00D14399">
        <w:t xml:space="preserve"> </w:t>
      </w:r>
      <w:r w:rsidRPr="00F76A86">
        <w:rPr>
          <w:rStyle w:val="Literal"/>
        </w:rPr>
        <w:t>MULTILINESTRING</w:t>
      </w:r>
      <w:r>
        <w:t xml:space="preserve"> data to show not just one road, but all major roads in Wyoming</w:t>
      </w:r>
      <w:r w:rsidR="00D5468C">
        <w:t xml:space="preserve"> (</w:t>
      </w:r>
      <w:r>
        <w:t>Figure 4-</w:t>
      </w:r>
      <w:r w:rsidR="005267EA">
        <w:t>5</w:t>
      </w:r>
      <w:r w:rsidR="00D5468C">
        <w:t>)</w:t>
      </w:r>
      <w:r>
        <w:t>.</w:t>
      </w:r>
    </w:p>
    <w:p w14:paraId="00FB158A" w14:textId="5CA3371F" w:rsidR="001832FD" w:rsidRDefault="00246EF6">
      <w:pPr>
        <w:pStyle w:val="GraphicSlug"/>
      </w:pPr>
      <w:r>
        <w:t>[F0400</w:t>
      </w:r>
      <w:r w:rsidR="005267EA">
        <w:t>5</w:t>
      </w:r>
      <w:r>
        <w:t>.pdf]</w:t>
      </w:r>
    </w:p>
    <w:p w14:paraId="3B75F07A" w14:textId="77777777" w:rsidR="001832FD" w:rsidRDefault="00246EF6">
      <w:pPr>
        <w:pStyle w:val="CaptionedFigure"/>
      </w:pPr>
      <w:r>
        <w:rPr>
          <w:noProof/>
        </w:rPr>
        <w:drawing>
          <wp:inline distT="0" distB="0" distL="0" distR="0" wp14:anchorId="37735570" wp14:editId="5EA16EEB">
            <wp:extent cx="4602684" cy="3682147"/>
            <wp:effectExtent l="0" t="0" r="0" b="0"/>
            <wp:docPr id="1073741830" name="officeArt object"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073741830" name="Figure 4.7: A map of all major roads in Wyoming" descr="Figure 4.7: A map of all major roads in Wyoming"/>
                    <pic:cNvPicPr>
                      <a:picLocks noChangeAspect="1"/>
                    </pic:cNvPicPr>
                  </pic:nvPicPr>
                  <pic:blipFill>
                    <a:blip r:embed="rId16"/>
                    <a:stretch>
                      <a:fillRect/>
                    </a:stretch>
                  </pic:blipFill>
                  <pic:spPr>
                    <a:xfrm>
                      <a:off x="0" y="0"/>
                      <a:ext cx="4602684" cy="3682147"/>
                    </a:xfrm>
                    <a:prstGeom prst="rect">
                      <a:avLst/>
                    </a:prstGeom>
                    <a:ln w="12700" cap="flat">
                      <a:noFill/>
                      <a:miter lim="400000"/>
                    </a:ln>
                    <a:effectLst/>
                  </pic:spPr>
                </pic:pic>
              </a:graphicData>
            </a:graphic>
          </wp:inline>
        </w:drawing>
      </w:r>
    </w:p>
    <w:p w14:paraId="36974BA5" w14:textId="7C868ABB" w:rsidR="001832FD" w:rsidRDefault="00D24A8E" w:rsidP="002E47ED">
      <w:pPr>
        <w:pStyle w:val="CaptionLine"/>
      </w:pPr>
      <w:r>
        <w:t xml:space="preserve">Using </w:t>
      </w:r>
      <w:r w:rsidRPr="00D14399">
        <w:rPr>
          <w:rStyle w:val="Literal"/>
        </w:rPr>
        <w:t>MULTILINESTRING</w:t>
      </w:r>
      <w:r>
        <w:t xml:space="preserve"> data to represent several roads</w:t>
      </w:r>
    </w:p>
    <w:p w14:paraId="0C42E609" w14:textId="47E01C4E" w:rsidR="001832FD" w:rsidRDefault="00246EF6" w:rsidP="00D24A8E">
      <w:pPr>
        <w:pStyle w:val="Body"/>
      </w:pPr>
      <w:r>
        <w:lastRenderedPageBreak/>
        <w:t xml:space="preserve">Lastly, we could use </w:t>
      </w:r>
      <w:r w:rsidRPr="00F76A86">
        <w:rPr>
          <w:rStyle w:val="Literal"/>
        </w:rPr>
        <w:t>MULTIPOLYGON</w:t>
      </w:r>
      <w:r>
        <w:t xml:space="preserve"> data to, for example, depict a state made up of multiple polygons.</w:t>
      </w:r>
      <w:r w:rsidR="00D24A8E">
        <w:t xml:space="preserve"> The following data</w:t>
      </w:r>
      <w:r>
        <w:t xml:space="preserve"> represents the 23 counties in the state</w:t>
      </w:r>
      <w:r w:rsidR="00D24A8E">
        <w:t xml:space="preserve"> of Wyoming</w:t>
      </w:r>
      <w:r>
        <w:t xml:space="preserve">: </w:t>
      </w:r>
    </w:p>
    <w:p w14:paraId="24071B8F" w14:textId="77777777" w:rsidR="001832FD" w:rsidRDefault="00246EF6" w:rsidP="00D14399">
      <w:pPr>
        <w:pStyle w:val="CodeWide"/>
      </w:pPr>
      <w:r>
        <w:t>#&gt; Simple feature collection with 23 features and 1 field</w:t>
      </w:r>
    </w:p>
    <w:p w14:paraId="3FB90D7F" w14:textId="77777777" w:rsidR="001832FD" w:rsidRDefault="00246EF6" w:rsidP="00D14399">
      <w:pPr>
        <w:pStyle w:val="CodeWide"/>
      </w:pPr>
      <w:r>
        <w:t>#&gt; Geometry type: MULTIPOLYGON</w:t>
      </w:r>
    </w:p>
    <w:p w14:paraId="3947A517" w14:textId="77777777" w:rsidR="001832FD" w:rsidRDefault="00246EF6" w:rsidP="00D14399">
      <w:pPr>
        <w:pStyle w:val="CodeWide"/>
      </w:pPr>
      <w:r>
        <w:t>#&gt; Dimension:     XY</w:t>
      </w:r>
    </w:p>
    <w:p w14:paraId="0C954909" w14:textId="77777777" w:rsidR="001832FD" w:rsidRDefault="00246EF6" w:rsidP="00D14399">
      <w:pPr>
        <w:pStyle w:val="CodeWide"/>
      </w:pPr>
      <w:r>
        <w:t>#&gt; Bounding box:  xmin: -111.0546 ymin: 40.99477 xmax: -104.0522 ymax: 45.00582</w:t>
      </w:r>
    </w:p>
    <w:p w14:paraId="561FA467" w14:textId="77777777" w:rsidR="001832FD" w:rsidRDefault="00246EF6" w:rsidP="00D14399">
      <w:pPr>
        <w:pStyle w:val="CodeWide"/>
      </w:pPr>
      <w:r>
        <w:t>#&gt; Geodetic CRS:  WGS 84</w:t>
      </w:r>
    </w:p>
    <w:p w14:paraId="16F2DDDC" w14:textId="77777777" w:rsidR="001832FD" w:rsidRDefault="00246EF6" w:rsidP="00D14399">
      <w:pPr>
        <w:pStyle w:val="CodeWide"/>
      </w:pPr>
      <w:r>
        <w:t>#&gt; First 10 features:</w:t>
      </w:r>
    </w:p>
    <w:p w14:paraId="7E35FD9C" w14:textId="77777777" w:rsidR="001832FD" w:rsidRDefault="00246EF6" w:rsidP="00D14399">
      <w:pPr>
        <w:pStyle w:val="CodeWide"/>
      </w:pPr>
      <w:r>
        <w:t>#&gt;             NAME                       geometry</w:t>
      </w:r>
    </w:p>
    <w:p w14:paraId="784F4ED1" w14:textId="77777777" w:rsidR="001832FD" w:rsidRDefault="00246EF6" w:rsidP="00D14399">
      <w:pPr>
        <w:pStyle w:val="CodeWide"/>
      </w:pPr>
      <w:r>
        <w:t>#&gt; 34       Lincoln MULTIPOLYGON (((-111.0472 4...</w:t>
      </w:r>
    </w:p>
    <w:p w14:paraId="158F9F97" w14:textId="77777777" w:rsidR="001832FD" w:rsidRDefault="00246EF6" w:rsidP="00D14399">
      <w:pPr>
        <w:pStyle w:val="CodeWide"/>
      </w:pPr>
      <w:r>
        <w:t>#&gt; 104      Fremont MULTIPOLYGON (((-109.4582 4...</w:t>
      </w:r>
    </w:p>
    <w:p w14:paraId="41EA1A7A" w14:textId="77777777" w:rsidR="001832FD" w:rsidRDefault="00246EF6" w:rsidP="00D14399">
      <w:pPr>
        <w:pStyle w:val="CodeWide"/>
      </w:pPr>
      <w:r>
        <w:t>#&gt; 121        Uinta MULTIPOLYGON (((-110.6068 4...</w:t>
      </w:r>
    </w:p>
    <w:p w14:paraId="4D06A41E" w14:textId="77777777" w:rsidR="001832FD" w:rsidRDefault="00246EF6" w:rsidP="00D14399">
      <w:pPr>
        <w:pStyle w:val="CodeWide"/>
      </w:pPr>
      <w:r>
        <w:t>#&gt; 527     Big Horn MULTIPOLYGON (((-108.5923 4...</w:t>
      </w:r>
    </w:p>
    <w:p w14:paraId="12D2FF06" w14:textId="77777777" w:rsidR="001832FD" w:rsidRDefault="00246EF6" w:rsidP="00D14399">
      <w:pPr>
        <w:pStyle w:val="CodeWide"/>
      </w:pPr>
      <w:r>
        <w:t>#&gt; 551  Hot Springs MULTIPOLYGON (((-109.1714 4...</w:t>
      </w:r>
    </w:p>
    <w:p w14:paraId="438E40C7" w14:textId="77777777" w:rsidR="001832FD" w:rsidRDefault="00246EF6" w:rsidP="00D14399">
      <w:pPr>
        <w:pStyle w:val="CodeWide"/>
      </w:pPr>
      <w:r>
        <w:t>#&gt; 601     Washakie MULTIPOLYGON (((-107.6335 4...</w:t>
      </w:r>
    </w:p>
    <w:p w14:paraId="4357E397" w14:textId="77777777" w:rsidR="001832FD" w:rsidRDefault="00246EF6" w:rsidP="00D14399">
      <w:pPr>
        <w:pStyle w:val="CodeWide"/>
      </w:pPr>
      <w:r>
        <w:t>#&gt; 769     Converse MULTIPOLYGON (((-105.6985 4...</w:t>
      </w:r>
    </w:p>
    <w:p w14:paraId="1DC2F4C5" w14:textId="77777777" w:rsidR="001832FD" w:rsidRDefault="00246EF6" w:rsidP="00D14399">
      <w:pPr>
        <w:pStyle w:val="CodeWide"/>
      </w:pPr>
      <w:r>
        <w:t>#&gt; 970   Sweetwater MULTIPOLYGON (((-110.0489 4...</w:t>
      </w:r>
    </w:p>
    <w:p w14:paraId="5B34E608" w14:textId="77777777" w:rsidR="001832FD" w:rsidRDefault="00246EF6" w:rsidP="00D14399">
      <w:pPr>
        <w:pStyle w:val="CodeWide"/>
      </w:pPr>
      <w:r>
        <w:t>#&gt; 977        Crook MULTIPOLYGON (((-105.0856 4...</w:t>
      </w:r>
    </w:p>
    <w:p w14:paraId="1769B127" w14:textId="77777777" w:rsidR="001832FD" w:rsidRDefault="00246EF6" w:rsidP="00D14399">
      <w:pPr>
        <w:pStyle w:val="CodeWide"/>
      </w:pPr>
      <w:r>
        <w:t>#&gt; 1097      Carbon MULTIPOLYGON (((-106.9129 4...</w:t>
      </w:r>
    </w:p>
    <w:p w14:paraId="7E29C814" w14:textId="413CE88D" w:rsidR="001832FD" w:rsidRDefault="00246EF6" w:rsidP="00D5468C">
      <w:pPr>
        <w:pStyle w:val="Body"/>
      </w:pPr>
      <w:bookmarkStart w:id="9" w:name="OLE_LINK3"/>
      <w:r>
        <w:t xml:space="preserve">The geometry type of this data is </w:t>
      </w:r>
      <w:r w:rsidRPr="00F76A86">
        <w:rPr>
          <w:rStyle w:val="Literal"/>
        </w:rPr>
        <w:t>MULTIPOLYGON</w:t>
      </w:r>
      <w:r>
        <w:t xml:space="preserve">. In addition, the repeated </w:t>
      </w:r>
      <w:r w:rsidRPr="00F76A86">
        <w:rPr>
          <w:rStyle w:val="Literal"/>
        </w:rPr>
        <w:t>MULTIPOLYGON</w:t>
      </w:r>
      <w:r>
        <w:t xml:space="preserve"> text in the </w:t>
      </w:r>
      <w:r w:rsidRPr="00F76A86">
        <w:rPr>
          <w:rStyle w:val="Literal"/>
        </w:rPr>
        <w:t>geometry</w:t>
      </w:r>
      <w:r>
        <w:t xml:space="preserve"> column indicates that each row contains a shape of type </w:t>
      </w:r>
      <w:r w:rsidRPr="00F76A86">
        <w:rPr>
          <w:rStyle w:val="Literal"/>
        </w:rPr>
        <w:t>MULTIPOLYGON</w:t>
      </w:r>
      <w:r>
        <w:t xml:space="preserve">. </w:t>
      </w:r>
      <w:bookmarkEnd w:id="9"/>
      <w:r>
        <w:t>Figure 4-</w:t>
      </w:r>
      <w:r w:rsidR="005267EA">
        <w:t>6</w:t>
      </w:r>
      <w:r>
        <w:t xml:space="preserve"> is a map made with this data.  </w:t>
      </w:r>
    </w:p>
    <w:p w14:paraId="23EDA419" w14:textId="58B2539F" w:rsidR="001832FD" w:rsidRDefault="00246EF6">
      <w:pPr>
        <w:pStyle w:val="GraphicSlug"/>
      </w:pPr>
      <w:r>
        <w:t>[F0400</w:t>
      </w:r>
      <w:r w:rsidR="005267EA">
        <w:t>6</w:t>
      </w:r>
      <w:r>
        <w:t>.pdf]</w:t>
      </w:r>
    </w:p>
    <w:p w14:paraId="6EBD1E3C" w14:textId="77777777" w:rsidR="001832FD" w:rsidRDefault="00246EF6">
      <w:pPr>
        <w:pStyle w:val="CaptionedFigure"/>
      </w:pPr>
      <w:r>
        <w:rPr>
          <w:noProof/>
        </w:rPr>
        <w:drawing>
          <wp:inline distT="0" distB="0" distL="0" distR="0" wp14:anchorId="72292747" wp14:editId="2FD4BCF0">
            <wp:extent cx="4602684" cy="3682147"/>
            <wp:effectExtent l="0" t="0" r="0" b="0"/>
            <wp:docPr id="1073741831" name="officeArt object" descr="Figure 4.8: A map of Wyoming counties"/>
            <wp:cNvGraphicFramePr/>
            <a:graphic xmlns:a="http://schemas.openxmlformats.org/drawingml/2006/main">
              <a:graphicData uri="http://schemas.openxmlformats.org/drawingml/2006/picture">
                <pic:pic xmlns:pic="http://schemas.openxmlformats.org/drawingml/2006/picture">
                  <pic:nvPicPr>
                    <pic:cNvPr id="1073741831" name="Figure 4.8: A map of Wyoming counties" descr="Figure 4.8: A map of Wyoming counties"/>
                    <pic:cNvPicPr>
                      <a:picLocks noChangeAspect="1"/>
                    </pic:cNvPicPr>
                  </pic:nvPicPr>
                  <pic:blipFill>
                    <a:blip r:embed="rId17"/>
                    <a:stretch>
                      <a:fillRect/>
                    </a:stretch>
                  </pic:blipFill>
                  <pic:spPr>
                    <a:xfrm>
                      <a:off x="0" y="0"/>
                      <a:ext cx="4602684" cy="3682147"/>
                    </a:xfrm>
                    <a:prstGeom prst="rect">
                      <a:avLst/>
                    </a:prstGeom>
                    <a:ln w="12700" cap="flat">
                      <a:noFill/>
                      <a:miter lim="400000"/>
                    </a:ln>
                    <a:effectLst/>
                  </pic:spPr>
                </pic:pic>
              </a:graphicData>
            </a:graphic>
          </wp:inline>
        </w:drawing>
      </w:r>
    </w:p>
    <w:p w14:paraId="683DC4C1" w14:textId="77777777" w:rsidR="001832FD" w:rsidRDefault="00246EF6" w:rsidP="002E47ED">
      <w:pPr>
        <w:pStyle w:val="CaptionLine"/>
      </w:pPr>
      <w:r>
        <w:t>A map of Wyoming counties</w:t>
      </w:r>
    </w:p>
    <w:p w14:paraId="24B1FBC1" w14:textId="351E47BA" w:rsidR="001832FD" w:rsidRDefault="00D5468C" w:rsidP="00F76A86">
      <w:pPr>
        <w:pStyle w:val="Body"/>
      </w:pPr>
      <w:r>
        <w:t>Notice that the map is made up entirely of</w:t>
      </w:r>
      <w:r w:rsidR="00246EF6">
        <w:t xml:space="preserve"> polygons.</w:t>
      </w:r>
    </w:p>
    <w:p w14:paraId="22C0DED4" w14:textId="77777777" w:rsidR="001832FD" w:rsidRDefault="00246EF6">
      <w:pPr>
        <w:pStyle w:val="HeadB"/>
      </w:pPr>
      <w:bookmarkStart w:id="10" w:name="_Toc2"/>
      <w:bookmarkStart w:id="11" w:name="dimensions"/>
      <w:r>
        <w:lastRenderedPageBreak/>
        <w:t>The Dimensions</w:t>
      </w:r>
      <w:bookmarkEnd w:id="10"/>
    </w:p>
    <w:p w14:paraId="5C31423B" w14:textId="77777777" w:rsidR="001832FD" w:rsidRDefault="00246EF6" w:rsidP="00F76A86">
      <w:pPr>
        <w:pStyle w:val="Body"/>
      </w:pPr>
      <w:r>
        <w:t xml:space="preserve">Next, the geospatial data frame contains the data’s </w:t>
      </w:r>
      <w:r w:rsidRPr="002E47ED">
        <w:rPr>
          <w:rStyle w:val="Italic"/>
        </w:rPr>
        <w:t>dimensions</w:t>
      </w:r>
      <w:r>
        <w:t xml:space="preserve">, or the type of geospatial data we’re working with. In the Wyoming example, it looks like this: </w:t>
      </w:r>
      <w:r w:rsidRPr="00F76A86">
        <w:rPr>
          <w:rStyle w:val="Literal"/>
        </w:rPr>
        <w:t>Dimension: XY</w:t>
      </w:r>
      <w:r>
        <w:t>, meaning the data is two-dimensional, as in the case of all the geospatial data used in this chapter. There are two other dimensions (</w:t>
      </w:r>
      <w:r w:rsidRPr="00F76A86">
        <w:rPr>
          <w:rStyle w:val="Literal"/>
        </w:rPr>
        <w:t>Z</w:t>
      </w:r>
      <w:r>
        <w:t xml:space="preserve"> and </w:t>
      </w:r>
      <w:r w:rsidRPr="00F76A86">
        <w:rPr>
          <w:rStyle w:val="Literal"/>
        </w:rPr>
        <w:t>M</w:t>
      </w:r>
      <w:r>
        <w:t>) that you’ll see much more rarely. I’ll leave them for you to investigate further.</w:t>
      </w:r>
    </w:p>
    <w:p w14:paraId="68C6BBC1" w14:textId="77777777" w:rsidR="001832FD" w:rsidRDefault="00246EF6">
      <w:pPr>
        <w:pStyle w:val="HeadB"/>
      </w:pPr>
      <w:bookmarkStart w:id="12" w:name="_Toc3"/>
      <w:bookmarkStart w:id="13" w:name="boundingbox"/>
      <w:r>
        <w:t>The Bounding Box</w:t>
      </w:r>
      <w:bookmarkEnd w:id="12"/>
    </w:p>
    <w:p w14:paraId="2B1DD1A7" w14:textId="77777777" w:rsidR="001832FD" w:rsidRDefault="00246EF6" w:rsidP="00F76A86">
      <w:pPr>
        <w:pStyle w:val="Body"/>
      </w:pPr>
      <w:r>
        <w:t xml:space="preserve">The penultimate element in the metadata is the bounding box. A </w:t>
      </w:r>
      <w:r w:rsidRPr="002E47ED">
        <w:rPr>
          <w:rStyle w:val="Italic"/>
        </w:rPr>
        <w:t>bounding box</w:t>
      </w:r>
      <w:r>
        <w:t xml:space="preserve"> represents the smallest area in which we can fit all of our geospatial data. For our </w:t>
      </w:r>
      <w:r w:rsidRPr="00F76A86">
        <w:rPr>
          <w:rStyle w:val="Literal"/>
        </w:rPr>
        <w:t>wyoming</w:t>
      </w:r>
      <w:r>
        <w:t xml:space="preserve"> object, it looks like this:</w:t>
      </w:r>
    </w:p>
    <w:p w14:paraId="3200B4C8" w14:textId="77777777" w:rsidR="001832FD" w:rsidRDefault="00246EF6">
      <w:pPr>
        <w:pStyle w:val="Code"/>
      </w:pPr>
      <w:r>
        <w:t>Bounding box:  xmin: -111.0569 ymin: 40.99475 xmax: -104.0522 ymax: 45.0059</w:t>
      </w:r>
    </w:p>
    <w:p w14:paraId="60243093" w14:textId="77777777" w:rsidR="001832FD" w:rsidRDefault="00246EF6" w:rsidP="00F76A86">
      <w:pPr>
        <w:pStyle w:val="Body"/>
      </w:pPr>
      <w:r>
        <w:t xml:space="preserve">The </w:t>
      </w:r>
      <w:r w:rsidRPr="00F76A86">
        <w:rPr>
          <w:rStyle w:val="Literal"/>
        </w:rPr>
        <w:t>ymin</w:t>
      </w:r>
      <w:r>
        <w:t xml:space="preserve"> value of 40.99475 and </w:t>
      </w:r>
      <w:r w:rsidRPr="00F76A86">
        <w:rPr>
          <w:rStyle w:val="Literal"/>
        </w:rPr>
        <w:t>ymax</w:t>
      </w:r>
      <w:r>
        <w:t xml:space="preserve"> value of 45.0059 represent the lowest and highest latitude, respectively, that the state’s polygon can fit into. The x values do the same for the longitude. Bounding boxes are calculated automatically, and you don’t typically have to worry about altering them.</w:t>
      </w:r>
    </w:p>
    <w:p w14:paraId="67686206" w14:textId="65B26B4E" w:rsidR="001832FD" w:rsidRDefault="00246EF6">
      <w:pPr>
        <w:pStyle w:val="HeadB"/>
      </w:pPr>
      <w:bookmarkStart w:id="14" w:name="_Toc4"/>
      <w:bookmarkStart w:id="15" w:name="geodeticcrs"/>
      <w:r>
        <w:t xml:space="preserve">The </w:t>
      </w:r>
      <w:bookmarkEnd w:id="14"/>
      <w:r w:rsidR="005267EA">
        <w:t>Coordinate Reference System</w:t>
      </w:r>
    </w:p>
    <w:p w14:paraId="2A856C3A" w14:textId="77777777" w:rsidR="001832FD" w:rsidRDefault="00246EF6" w:rsidP="00F76A86">
      <w:pPr>
        <w:pStyle w:val="Body"/>
      </w:pPr>
      <w:r>
        <w:t xml:space="preserve">The last piece of metadata specifies the </w:t>
      </w:r>
      <w:r w:rsidRPr="002E47ED">
        <w:rPr>
          <w:rStyle w:val="Italic"/>
        </w:rPr>
        <w:t xml:space="preserve">coordinate reference system </w:t>
      </w:r>
      <w:r>
        <w:t>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rsidRPr="002E47ED">
        <w:rPr>
          <w:rStyle w:val="Italic"/>
        </w:rPr>
        <w:t xml:space="preserve"> projection</w:t>
      </w:r>
      <w:r>
        <w:t>, to use when making our map.</w:t>
      </w:r>
    </w:p>
    <w:p w14:paraId="5B95C410" w14:textId="05EE81B2" w:rsidR="001832FD" w:rsidRDefault="00246EF6" w:rsidP="004D3FD5">
      <w:pPr>
        <w:pStyle w:val="Body"/>
      </w:pPr>
      <w:r>
        <w:t xml:space="preserve">The data for the Wyoming counties map includes the line </w:t>
      </w:r>
      <w:r w:rsidRPr="00F76A86">
        <w:rPr>
          <w:rStyle w:val="Literal"/>
        </w:rPr>
        <w:t>Geodetic CRS: WGS 84</w:t>
      </w:r>
      <w:r>
        <w:t xml:space="preserve">, indicating the use of a coordinate reference system known as </w:t>
      </w:r>
      <w:r w:rsidRPr="002E47ED">
        <w:rPr>
          <w:rStyle w:val="Italic"/>
        </w:rPr>
        <w:t>WGS84</w:t>
      </w:r>
      <w:r>
        <w:t xml:space="preserve">. To see a different projection, check out the same map using what’s known as the </w:t>
      </w:r>
      <w:r w:rsidRPr="002E47ED">
        <w:rPr>
          <w:rStyle w:val="Italic"/>
        </w:rPr>
        <w:t>Albers equal-area conic convenience projection</w:t>
      </w:r>
      <w:r w:rsidR="004D3FD5" w:rsidRPr="00D14399">
        <w:t>.</w:t>
      </w:r>
      <w:r w:rsidR="004D3FD5">
        <w:rPr>
          <w:rStyle w:val="Italic"/>
        </w:rPr>
        <w:t xml:space="preserve"> </w:t>
      </w:r>
      <w:r w:rsidR="00595A12">
        <w:t>While Wyoming looked perfectly horizontal in Figure 4-</w:t>
      </w:r>
      <w:r w:rsidR="009E4A43">
        <w:t>6</w:t>
      </w:r>
      <w:r w:rsidR="00595A12">
        <w:t>, the version in Figure 4-</w:t>
      </w:r>
      <w:r w:rsidR="009E4A43">
        <w:t>7</w:t>
      </w:r>
      <w:r w:rsidR="00595A12">
        <w:t xml:space="preserve"> appears to be tilted.</w:t>
      </w:r>
    </w:p>
    <w:p w14:paraId="1B8F6F3C" w14:textId="29F24AA1" w:rsidR="001832FD" w:rsidRDefault="00246EF6">
      <w:pPr>
        <w:pStyle w:val="GraphicSlug"/>
      </w:pPr>
      <w:r>
        <w:t>[F0400</w:t>
      </w:r>
      <w:r w:rsidR="009E4A43">
        <w:t>7</w:t>
      </w:r>
      <w:r>
        <w:t>.pdf]</w:t>
      </w:r>
    </w:p>
    <w:p w14:paraId="68AB06F8" w14:textId="77777777" w:rsidR="001832FD" w:rsidRDefault="00246EF6">
      <w:pPr>
        <w:pStyle w:val="CaptionedFigure"/>
      </w:pPr>
      <w:r>
        <w:rPr>
          <w:noProof/>
        </w:rPr>
        <w:lastRenderedPageBreak/>
        <w:drawing>
          <wp:inline distT="0" distB="0" distL="0" distR="0" wp14:anchorId="0F611DA1" wp14:editId="1BBA662F">
            <wp:extent cx="4602684" cy="3682147"/>
            <wp:effectExtent l="0" t="0" r="0" b="0"/>
            <wp:docPr id="1073741832" name="officeArt object"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073741832" name="Figure 4.10: A map of Wyoming counties using the Albers equal-area conic convenience projection" descr="Figure 4.10: A map of Wyoming counties using the Albers equal-area conic convenience projection"/>
                    <pic:cNvPicPr>
                      <a:picLocks noChangeAspect="1"/>
                    </pic:cNvPicPr>
                  </pic:nvPicPr>
                  <pic:blipFill>
                    <a:blip r:embed="rId18"/>
                    <a:stretch>
                      <a:fillRect/>
                    </a:stretch>
                  </pic:blipFill>
                  <pic:spPr>
                    <a:xfrm>
                      <a:off x="0" y="0"/>
                      <a:ext cx="4602684" cy="3682147"/>
                    </a:xfrm>
                    <a:prstGeom prst="rect">
                      <a:avLst/>
                    </a:prstGeom>
                    <a:ln w="12700" cap="flat">
                      <a:noFill/>
                      <a:miter lim="400000"/>
                    </a:ln>
                    <a:effectLst/>
                  </pic:spPr>
                </pic:pic>
              </a:graphicData>
            </a:graphic>
          </wp:inline>
        </w:drawing>
      </w:r>
    </w:p>
    <w:p w14:paraId="04373E73" w14:textId="77777777" w:rsidR="001832FD" w:rsidRDefault="00246EF6" w:rsidP="002E47ED">
      <w:pPr>
        <w:pStyle w:val="CaptionLine"/>
      </w:pPr>
      <w:r>
        <w:t>A map of Wyoming counties using the Albers equal-area conic convenience projection</w:t>
      </w:r>
    </w:p>
    <w:p w14:paraId="566379E6" w14:textId="77777777" w:rsidR="001832FD" w:rsidRDefault="00246EF6" w:rsidP="00F76A86">
      <w:pPr>
        <w:pStyle w:val="Body"/>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w:t>
      </w:r>
      <w:r>
        <w:rPr>
          <w:rStyle w:val="Xref"/>
        </w:rPr>
        <w:t>“Using Appropriate Projections” on page XX</w:t>
      </w:r>
      <w:r>
        <w:t>.</w:t>
      </w:r>
    </w:p>
    <w:p w14:paraId="41484844" w14:textId="77777777" w:rsidR="001832FD" w:rsidRDefault="00246EF6">
      <w:pPr>
        <w:pStyle w:val="HeadB"/>
      </w:pPr>
      <w:bookmarkStart w:id="16" w:name="_Toc5"/>
      <w:bookmarkStart w:id="17" w:name="thegeometrycolumn"/>
      <w:r>
        <w:t>The geometry Column</w:t>
      </w:r>
      <w:bookmarkEnd w:id="16"/>
    </w:p>
    <w:p w14:paraId="0D093F22" w14:textId="77777777" w:rsidR="001832FD" w:rsidRDefault="00246EF6" w:rsidP="00F76A86">
      <w:pPr>
        <w:pStyle w:val="Body"/>
      </w:pPr>
      <w:r>
        <w:t xml:space="preserve">In addition to the metadata, simple features data differs from traditional data frames in another respect: its </w:t>
      </w:r>
      <w:r w:rsidRPr="00F76A86">
        <w:rPr>
          <w:rStyle w:val="Literal"/>
        </w:rPr>
        <w:t>geometry</w:t>
      </w:r>
      <w:r>
        <w:t xml:space="preserve"> column. As you probably guessed from the name, it holds the data needed to make our maps.</w:t>
      </w:r>
    </w:p>
    <w:p w14:paraId="36C7BA71" w14:textId="77777777" w:rsidR="001832FD" w:rsidRDefault="00246EF6" w:rsidP="00F76A86">
      <w:pPr>
        <w:pStyle w:val="Body"/>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 </w:t>
      </w:r>
      <w:r w:rsidRPr="00F76A86">
        <w:rPr>
          <w:rStyle w:val="Literal"/>
        </w:rPr>
        <w:t>LINESTRING</w:t>
      </w:r>
      <w:r>
        <w:t>/</w:t>
      </w:r>
      <w:r w:rsidRPr="00F76A86">
        <w:rPr>
          <w:rStyle w:val="Literal"/>
        </w:rPr>
        <w:t>MULTILINESTRING</w:t>
      </w:r>
      <w:r>
        <w:t xml:space="preserve"> or </w:t>
      </w:r>
      <w:r w:rsidRPr="00F76A86">
        <w:rPr>
          <w:rStyle w:val="Literal"/>
        </w:rPr>
        <w:t>POLYGON</w:t>
      </w:r>
      <w:r>
        <w:t>/</w:t>
      </w:r>
      <w:r w:rsidRPr="00F76A86">
        <w:rPr>
          <w:rStyle w:val="Literal"/>
        </w:rPr>
        <w:t>MULTIPOLYGON</w:t>
      </w:r>
      <w:r>
        <w:t xml:space="preserve"> simple features data, ggplot uses the numbers in the geometry column to draw each point and then adds lines to connect the points. If you’re using </w:t>
      </w:r>
      <w:r w:rsidRPr="00F76A86">
        <w:rPr>
          <w:rStyle w:val="Literal"/>
        </w:rPr>
        <w:t>POINT/MULTIPOINT</w:t>
      </w:r>
      <w:r>
        <w:t xml:space="preserve"> data, it draws the points but doesn’t connect them.</w:t>
      </w:r>
    </w:p>
    <w:p w14:paraId="274858A5" w14:textId="77777777" w:rsidR="001832FD" w:rsidRDefault="00246EF6" w:rsidP="00F76A86">
      <w:pPr>
        <w:pStyle w:val="Body"/>
      </w:pPr>
      <w:r>
        <w:t xml:space="preserve">Once again, you never have to worry about these details or look in any depth at the </w:t>
      </w:r>
      <w:r w:rsidRPr="00F76A86">
        <w:rPr>
          <w:rStyle w:val="Literal"/>
        </w:rPr>
        <w:t>geometry</w:t>
      </w:r>
      <w:r>
        <w:t xml:space="preserve"> column. </w:t>
      </w:r>
    </w:p>
    <w:p w14:paraId="1D7D7262" w14:textId="002751D7" w:rsidR="001832FD" w:rsidRDefault="00246EF6">
      <w:pPr>
        <w:pStyle w:val="HeadA"/>
      </w:pPr>
      <w:bookmarkStart w:id="18" w:name="_Toc6"/>
      <w:bookmarkStart w:id="19" w:name="recreatingthecovidmap"/>
      <w:r>
        <w:lastRenderedPageBreak/>
        <w:t>Recreating the COVID</w:t>
      </w:r>
      <w:r w:rsidR="00853A81">
        <w:t>-19</w:t>
      </w:r>
      <w:r>
        <w:t xml:space="preserve"> Map</w:t>
      </w:r>
      <w:bookmarkEnd w:id="18"/>
    </w:p>
    <w:p w14:paraId="3B8BE77E" w14:textId="77889675" w:rsidR="004B46D7" w:rsidRDefault="00246EF6" w:rsidP="00F76A86">
      <w:pPr>
        <w:pStyle w:val="Body"/>
      </w:pPr>
      <w:r>
        <w:t>Now that you understand the basics of geospatial data, let’s walk through the code Madjid used to make his COVID-19 map</w:t>
      </w:r>
      <w:r w:rsidR="004B46D7">
        <w:t>. Shown in Figure 4</w:t>
      </w:r>
      <w:r w:rsidR="006B7DF6">
        <w:t>-8</w:t>
      </w:r>
      <w:r w:rsidR="004B46D7">
        <w:t>, it</w:t>
      </w:r>
      <w:r>
        <w:t xml:space="preserve"> makes use of the geometry types, dimensions, bounding boxes, projections, and the </w:t>
      </w:r>
      <w:r w:rsidRPr="00F76A86">
        <w:rPr>
          <w:rStyle w:val="Literal"/>
        </w:rPr>
        <w:t>geometry</w:t>
      </w:r>
      <w:r>
        <w:t xml:space="preserve"> column we just explored. </w:t>
      </w:r>
    </w:p>
    <w:p w14:paraId="7470A8DC" w14:textId="6EA9F4A8" w:rsidR="004B46D7" w:rsidRDefault="004B46D7" w:rsidP="00F76A86">
      <w:pPr>
        <w:pStyle w:val="Body"/>
      </w:pPr>
      <w:r>
        <w:rPr>
          <w:noProof/>
        </w:rPr>
        <w:drawing>
          <wp:inline distT="0" distB="0" distL="0" distR="0" wp14:anchorId="091BB969" wp14:editId="07A4A5AC">
            <wp:extent cx="3657600" cy="3657600"/>
            <wp:effectExtent l="0" t="0" r="0" b="0"/>
            <wp:docPr id="490070074" name="Picture 490070074"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073741825" name="Figure 4.1: Abdoul Madjid’s map of COVID in the United States in 2021" descr="Figure 4.1: Abdoul Madjid’s map of COVID in the United States in 2021"/>
                    <pic:cNvPicPr>
                      <a:picLocks noChangeAspect="1"/>
                    </pic:cNvPicPr>
                  </pic:nvPicPr>
                  <pic:blipFill>
                    <a:blip r:embed="rId19"/>
                    <a:stretch>
                      <a:fillRect/>
                    </a:stretch>
                  </pic:blipFill>
                  <pic:spPr>
                    <a:xfrm>
                      <a:off x="0" y="0"/>
                      <a:ext cx="3657600" cy="3657600"/>
                    </a:xfrm>
                    <a:prstGeom prst="rect">
                      <a:avLst/>
                    </a:prstGeom>
                    <a:ln w="12700" cap="flat">
                      <a:noFill/>
                      <a:miter lim="400000"/>
                    </a:ln>
                    <a:effectLst/>
                  </pic:spPr>
                </pic:pic>
              </a:graphicData>
            </a:graphic>
          </wp:inline>
        </w:drawing>
      </w:r>
    </w:p>
    <w:p w14:paraId="30E49497" w14:textId="4E00F1CD" w:rsidR="004B46D7" w:rsidRDefault="004B46D7" w:rsidP="00D14399">
      <w:pPr>
        <w:pStyle w:val="CaptionLine"/>
      </w:pPr>
      <w:r>
        <w:t>Abdoul Madjid’s map of COVID</w:t>
      </w:r>
      <w:r w:rsidR="00853A81">
        <w:t>-19</w:t>
      </w:r>
      <w:r>
        <w:t xml:space="preserve"> in the United States in 2021</w:t>
      </w:r>
    </w:p>
    <w:p w14:paraId="7099D52B" w14:textId="31E40A7E" w:rsidR="001832FD" w:rsidRDefault="00246EF6" w:rsidP="00F76A86">
      <w:pPr>
        <w:pStyle w:val="Body"/>
      </w:pPr>
      <w:r>
        <w:t xml:space="preserve">I’ve made some small modifications to the code to make the final map fit on the page. Let’s begin by loading few packages: </w:t>
      </w:r>
    </w:p>
    <w:p w14:paraId="5893BBF8" w14:textId="77777777" w:rsidR="001832FD" w:rsidRDefault="00246EF6">
      <w:pPr>
        <w:pStyle w:val="Code"/>
      </w:pPr>
      <w:r>
        <w:t>library(tidyverse)</w:t>
      </w:r>
    </w:p>
    <w:p w14:paraId="369F01EB" w14:textId="77777777" w:rsidR="001832FD" w:rsidRDefault="00246EF6">
      <w:pPr>
        <w:pStyle w:val="Code"/>
      </w:pPr>
      <w:r>
        <w:t>library(albersusa)</w:t>
      </w:r>
    </w:p>
    <w:p w14:paraId="0D1972A2" w14:textId="77777777" w:rsidR="001832FD" w:rsidRDefault="00246EF6">
      <w:pPr>
        <w:pStyle w:val="Code"/>
      </w:pPr>
      <w:r>
        <w:t>library(sf)</w:t>
      </w:r>
    </w:p>
    <w:p w14:paraId="244F77A9" w14:textId="77777777" w:rsidR="001832FD" w:rsidRDefault="00246EF6">
      <w:pPr>
        <w:pStyle w:val="Code"/>
      </w:pPr>
      <w:r>
        <w:t>library(zoo)</w:t>
      </w:r>
    </w:p>
    <w:p w14:paraId="17AE5AD3" w14:textId="77777777" w:rsidR="001832FD" w:rsidRDefault="00246EF6">
      <w:pPr>
        <w:pStyle w:val="Code"/>
      </w:pPr>
      <w:r>
        <w:t>library(colorspace)</w:t>
      </w:r>
    </w:p>
    <w:p w14:paraId="2DE601C7" w14:textId="1D9CA3BE" w:rsidR="00595A12" w:rsidRDefault="00246EF6" w:rsidP="00F76A86">
      <w:pPr>
        <w:pStyle w:val="Body"/>
        <w:rPr>
          <w:rFonts w:ascii="Menlo" w:hAnsi="Menlo" w:cs="Menlo"/>
          <w:color w:val="1F2328"/>
        </w:rPr>
      </w:pPr>
      <w:r>
        <w:t xml:space="preserve">The </w:t>
      </w:r>
      <w:r w:rsidRPr="00F76A86">
        <w:rPr>
          <w:rStyle w:val="Literal"/>
        </w:rPr>
        <w:t>albersusa</w:t>
      </w:r>
      <w:r>
        <w:t xml:space="preserve"> package</w:t>
      </w:r>
      <w:r w:rsidR="00880C4D">
        <w:t xml:space="preserve"> </w:t>
      </w:r>
      <w:r>
        <w:t>will give us access to geospatial data</w:t>
      </w:r>
      <w:r w:rsidR="00595A12">
        <w:t>, and you can install it as follows:</w:t>
      </w:r>
      <w:r w:rsidR="00595A12">
        <w:rPr>
          <w:rFonts w:ascii="Menlo" w:hAnsi="Menlo" w:cs="Menlo"/>
          <w:color w:val="1F2328"/>
        </w:rPr>
        <w:t xml:space="preserve"> </w:t>
      </w:r>
    </w:p>
    <w:p w14:paraId="218AF993" w14:textId="28B2E385" w:rsidR="00595A12" w:rsidRDefault="00595A12" w:rsidP="002E47ED">
      <w:pPr>
        <w:pStyle w:val="Code"/>
      </w:pPr>
      <w:r w:rsidRPr="00880C4D">
        <w:t>remotes::install_github(</w:t>
      </w:r>
      <w:r w:rsidR="00853A81">
        <w:t>“</w:t>
      </w:r>
      <w:r w:rsidRPr="00880C4D">
        <w:t>hrbrmstr/albersusa</w:t>
      </w:r>
      <w:r w:rsidR="00853A81">
        <w:t>”</w:t>
      </w:r>
      <w:r w:rsidRPr="00880C4D">
        <w:t>)</w:t>
      </w:r>
    </w:p>
    <w:p w14:paraId="16DF0E9F" w14:textId="47984EE2" w:rsidR="001832FD" w:rsidRDefault="00595A12" w:rsidP="002E47ED">
      <w:pPr>
        <w:pStyle w:val="Body"/>
      </w:pPr>
      <w:r>
        <w:t xml:space="preserve">You can install </w:t>
      </w:r>
      <w:r w:rsidR="001E6B56">
        <w:t>all</w:t>
      </w:r>
      <w:r>
        <w:t xml:space="preserve"> of the</w:t>
      </w:r>
      <w:r w:rsidR="001E6B56">
        <w:t xml:space="preserve"> other packages using the standard </w:t>
      </w:r>
      <w:r w:rsidR="001E6B56" w:rsidRPr="00595A12">
        <w:rPr>
          <w:rStyle w:val="Literal"/>
        </w:rPr>
        <w:t>install.packages()</w:t>
      </w:r>
      <w:r w:rsidR="001E6B56">
        <w:t xml:space="preserve"> code. </w:t>
      </w:r>
      <w:r>
        <w:t xml:space="preserve">We’ll use </w:t>
      </w:r>
      <w:r w:rsidRPr="00F76A86">
        <w:rPr>
          <w:rStyle w:val="Literal"/>
        </w:rPr>
        <w:t>tidyverse</w:t>
      </w:r>
      <w:r>
        <w:t xml:space="preserve"> to import data, manipulate it, and plot it with ggplot. </w:t>
      </w:r>
      <w:r w:rsidR="005A3BE0">
        <w:t>T</w:t>
      </w:r>
      <w:r w:rsidR="001E6B56">
        <w:t xml:space="preserve">he </w:t>
      </w:r>
      <w:r w:rsidR="001E6B56" w:rsidRPr="00F76A86">
        <w:rPr>
          <w:rStyle w:val="Literal"/>
        </w:rPr>
        <w:t>sf</w:t>
      </w:r>
      <w:r w:rsidR="001E6B56">
        <w:t xml:space="preserve"> package will enable us to change </w:t>
      </w:r>
      <w:r w:rsidR="005A3BE0">
        <w:t xml:space="preserve">the </w:t>
      </w:r>
      <w:r w:rsidR="001E6B56">
        <w:t xml:space="preserve">coordinate reference system </w:t>
      </w:r>
      <w:r w:rsidR="005A3BE0">
        <w:t xml:space="preserve">and </w:t>
      </w:r>
      <w:r w:rsidR="001E6B56">
        <w:t>use an appropriate projection</w:t>
      </w:r>
      <w:r w:rsidR="005A3BE0">
        <w:t xml:space="preserve"> for </w:t>
      </w:r>
      <w:r>
        <w:t>the</w:t>
      </w:r>
      <w:r w:rsidR="005A3BE0">
        <w:t xml:space="preserve"> data</w:t>
      </w:r>
      <w:r w:rsidR="001E6B56">
        <w:t xml:space="preserve">. The </w:t>
      </w:r>
      <w:r w:rsidR="001E6B56" w:rsidRPr="00F76A86">
        <w:rPr>
          <w:rStyle w:val="Literal"/>
        </w:rPr>
        <w:t>zoo</w:t>
      </w:r>
      <w:r w:rsidR="001E6B56">
        <w:t xml:space="preserve"> package has functions for calculating rolling averages, and the </w:t>
      </w:r>
      <w:r w:rsidR="001E6B56" w:rsidRPr="00F76A86">
        <w:rPr>
          <w:rStyle w:val="Literal"/>
        </w:rPr>
        <w:t>colorspace</w:t>
      </w:r>
      <w:r w:rsidR="001E6B56">
        <w:t xml:space="preserve"> package gives us a color scale that highlights the data well.</w:t>
      </w:r>
      <w:bookmarkEnd w:id="17"/>
      <w:bookmarkEnd w:id="19"/>
    </w:p>
    <w:p w14:paraId="0640A58F" w14:textId="77777777" w:rsidR="001832FD" w:rsidRDefault="00246EF6">
      <w:pPr>
        <w:pStyle w:val="HeadB"/>
        <w:tabs>
          <w:tab w:val="left" w:pos="4160"/>
        </w:tabs>
      </w:pPr>
      <w:bookmarkStart w:id="20" w:name="_Toc7"/>
      <w:bookmarkStart w:id="21" w:name="importingourdata"/>
      <w:r>
        <w:lastRenderedPageBreak/>
        <w:t>Importing the Data</w:t>
      </w:r>
      <w:bookmarkEnd w:id="20"/>
    </w:p>
    <w:p w14:paraId="791C1079" w14:textId="22A536AB" w:rsidR="001832FD" w:rsidRDefault="00246EF6" w:rsidP="00F76A86">
      <w:pPr>
        <w:pStyle w:val="Body"/>
      </w:pPr>
      <w:r>
        <w:t>Next, let’s import the data we need. We require three pieces of data: COVID</w:t>
      </w:r>
      <w:r w:rsidR="00853A81">
        <w:t>-19</w:t>
      </w:r>
      <w:r>
        <w:t xml:space="preserve"> rates by state over time, state populations, and geospatial information. Madjid imported each of these pieces of data separately and then merged them, and we’ll do the same.</w:t>
      </w:r>
    </w:p>
    <w:p w14:paraId="44B0F4A2" w14:textId="0FC1660E" w:rsidR="001832FD" w:rsidRDefault="00246EF6" w:rsidP="00F76A86">
      <w:pPr>
        <w:pStyle w:val="Body"/>
      </w:pPr>
      <w:r>
        <w:t>First, we import COVID</w:t>
      </w:r>
      <w:r w:rsidR="00853A81">
        <w:t>-19</w:t>
      </w:r>
      <w:r>
        <w:t xml:space="preserve"> data. This data comes directly from</w:t>
      </w:r>
      <w:r w:rsidRPr="002E47ED">
        <w:rPr>
          <w:rStyle w:val="Italic"/>
        </w:rPr>
        <w:t xml:space="preserve"> The</w:t>
      </w:r>
      <w:r>
        <w:t xml:space="preserve"> </w:t>
      </w:r>
      <w:r w:rsidRPr="002E47ED">
        <w:rPr>
          <w:rStyle w:val="Italic"/>
        </w:rPr>
        <w:t>New York Times</w:t>
      </w:r>
      <w:r>
        <w:t xml:space="preserve">, which publishes daily case rates by state as a CSV file on its GitHub account. I’ve dropped the </w:t>
      </w:r>
      <w:r w:rsidRPr="00F76A86">
        <w:rPr>
          <w:rStyle w:val="Literal"/>
        </w:rPr>
        <w:t>fips</w:t>
      </w:r>
      <w:r>
        <w:t xml:space="preserve"> variable; Federal Information Processing Standards (FIPS) are numeric codes used to represent states, but we can reference states by their names instead:</w:t>
      </w:r>
    </w:p>
    <w:p w14:paraId="53A5BC4C" w14:textId="77777777" w:rsidR="001832FD" w:rsidRDefault="00246EF6" w:rsidP="00D14399">
      <w:pPr>
        <w:pStyle w:val="CodeWide"/>
      </w:pPr>
      <w:r>
        <w:t>covid_data &lt;- read_csv("https://data.rwithoutstatistics.com/covid-us-states.csv") %&gt;%</w:t>
      </w:r>
    </w:p>
    <w:p w14:paraId="18359A76" w14:textId="77777777" w:rsidR="001832FD" w:rsidRDefault="00246EF6" w:rsidP="00D14399">
      <w:pPr>
        <w:pStyle w:val="CodeWide"/>
      </w:pPr>
      <w:r>
        <w:t xml:space="preserve">  select(-fips)</w:t>
      </w:r>
    </w:p>
    <w:p w14:paraId="5B735517" w14:textId="01BD8198" w:rsidR="001832FD" w:rsidRDefault="00246EF6" w:rsidP="00F76A86">
      <w:pPr>
        <w:pStyle w:val="Body"/>
      </w:pPr>
      <w:r>
        <w:t>If you take a look at this data, you can see the arrival of the first COVID</w:t>
      </w:r>
      <w:r w:rsidR="00853A81">
        <w:t>-19</w:t>
      </w:r>
      <w:r>
        <w:t xml:space="preserve"> cases in the United States in January 2020.</w:t>
      </w:r>
    </w:p>
    <w:p w14:paraId="72944458" w14:textId="77777777" w:rsidR="001832FD" w:rsidRDefault="00246EF6">
      <w:pPr>
        <w:pStyle w:val="Code"/>
      </w:pPr>
      <w:r>
        <w:t>#&gt; # A tibble: 56,006 × 4</w:t>
      </w:r>
    </w:p>
    <w:p w14:paraId="3D0EE0E0" w14:textId="77777777" w:rsidR="001832FD" w:rsidRDefault="00246EF6">
      <w:pPr>
        <w:pStyle w:val="Code"/>
      </w:pPr>
      <w:r>
        <w:t>#&gt;    date       state      cases deaths</w:t>
      </w:r>
    </w:p>
    <w:p w14:paraId="7ED5C36B" w14:textId="77777777" w:rsidR="001832FD" w:rsidRDefault="00246EF6">
      <w:pPr>
        <w:pStyle w:val="Code"/>
      </w:pPr>
      <w:r>
        <w:t>#&gt;    &lt;date&gt;     &lt;chr&gt;      &lt;dbl&gt;  &lt;dbl&gt;</w:t>
      </w:r>
    </w:p>
    <w:p w14:paraId="69B6DC1A" w14:textId="77777777" w:rsidR="001832FD" w:rsidRDefault="00246EF6">
      <w:pPr>
        <w:pStyle w:val="Code"/>
      </w:pPr>
      <w:r>
        <w:t>#&gt;  1 2020-01-21 Washington     1      0</w:t>
      </w:r>
    </w:p>
    <w:p w14:paraId="2726B195" w14:textId="77777777" w:rsidR="001832FD" w:rsidRDefault="00246EF6">
      <w:pPr>
        <w:pStyle w:val="Code"/>
      </w:pPr>
      <w:r>
        <w:t>#&gt;  2 2020-01-22 Washington     1      0</w:t>
      </w:r>
    </w:p>
    <w:p w14:paraId="12775655" w14:textId="77777777" w:rsidR="001832FD" w:rsidRDefault="00246EF6">
      <w:pPr>
        <w:pStyle w:val="Code"/>
      </w:pPr>
      <w:r>
        <w:t>#&gt;  3 2020-01-23 Washington     1      0</w:t>
      </w:r>
    </w:p>
    <w:p w14:paraId="0737AD02" w14:textId="77777777" w:rsidR="001832FD" w:rsidRDefault="00246EF6">
      <w:pPr>
        <w:pStyle w:val="Code"/>
      </w:pPr>
      <w:r>
        <w:t>#&gt;  4 2020-01-24 Illinois       1      0</w:t>
      </w:r>
    </w:p>
    <w:p w14:paraId="7DF4ED0E" w14:textId="77777777" w:rsidR="001832FD" w:rsidRDefault="00246EF6">
      <w:pPr>
        <w:pStyle w:val="Code"/>
      </w:pPr>
      <w:r>
        <w:t>#&gt;  5 2020-01-24 Washington     1      0</w:t>
      </w:r>
    </w:p>
    <w:p w14:paraId="38372F4B" w14:textId="77777777" w:rsidR="001832FD" w:rsidRDefault="00246EF6">
      <w:pPr>
        <w:pStyle w:val="Code"/>
      </w:pPr>
      <w:r>
        <w:t>#&gt;  6 2020-01-25 California     1      0</w:t>
      </w:r>
    </w:p>
    <w:p w14:paraId="381E17CE" w14:textId="77777777" w:rsidR="001832FD" w:rsidRDefault="00246EF6">
      <w:pPr>
        <w:pStyle w:val="Code"/>
      </w:pPr>
      <w:r>
        <w:t>#&gt;  7 2020-01-25 Illinois       1      0</w:t>
      </w:r>
    </w:p>
    <w:p w14:paraId="7583FF37" w14:textId="77777777" w:rsidR="001832FD" w:rsidRDefault="00246EF6">
      <w:pPr>
        <w:pStyle w:val="Code"/>
      </w:pPr>
      <w:r>
        <w:t>#&gt;  8 2020-01-25 Washington     1      0</w:t>
      </w:r>
    </w:p>
    <w:p w14:paraId="63E2E8D3" w14:textId="77777777" w:rsidR="001832FD" w:rsidRDefault="00246EF6">
      <w:pPr>
        <w:pStyle w:val="Code"/>
      </w:pPr>
      <w:r>
        <w:t>#&gt;  9 2020-01-26 Arizona        1      0</w:t>
      </w:r>
    </w:p>
    <w:p w14:paraId="130ACCA2" w14:textId="77777777" w:rsidR="001832FD" w:rsidRDefault="00246EF6">
      <w:pPr>
        <w:pStyle w:val="Code"/>
      </w:pPr>
      <w:r>
        <w:t>#&gt; 10 2020-01-26 California     2      0</w:t>
      </w:r>
    </w:p>
    <w:p w14:paraId="20591E7F" w14:textId="77777777" w:rsidR="001832FD" w:rsidRPr="002B623F" w:rsidRDefault="00246EF6">
      <w:pPr>
        <w:pStyle w:val="Code"/>
        <w:rPr>
          <w:rStyle w:val="LiteralItalic"/>
          <w:rFonts w:eastAsia="Courier"/>
        </w:rPr>
      </w:pPr>
      <w:r w:rsidRPr="002B623F">
        <w:rPr>
          <w:rStyle w:val="LiteralItalic"/>
        </w:rPr>
        <w:t>--snip--</w:t>
      </w:r>
    </w:p>
    <w:p w14:paraId="15F3B818" w14:textId="77777777" w:rsidR="001832FD" w:rsidRDefault="00246EF6" w:rsidP="00F76A86">
      <w:pPr>
        <w:pStyle w:val="Body"/>
      </w:pPr>
      <w:r>
        <w:t xml:space="preserve">Madjid’s map shows per capita rates (rates per 100,000 people) rather than absolute rates (the rates without consideration for a state’s population). So, to recreate his maps, we need to obtain data on each state’s population. Madjid downloaded this data as a CSV: </w:t>
      </w:r>
    </w:p>
    <w:p w14:paraId="41EA2EE9" w14:textId="77777777" w:rsidR="001832FD" w:rsidRDefault="00246EF6" w:rsidP="00D14399">
      <w:pPr>
        <w:pStyle w:val="CodeWide"/>
      </w:pPr>
      <w:r>
        <w:t>usa_states &lt;- read_csv("https://data.rwithoutstatistics.com/population-by-state.csv") %&gt;%</w:t>
      </w:r>
    </w:p>
    <w:p w14:paraId="50167157" w14:textId="77777777" w:rsidR="001832FD" w:rsidRDefault="00246EF6" w:rsidP="00D14399">
      <w:pPr>
        <w:pStyle w:val="CodeWide"/>
      </w:pPr>
      <w:r>
        <w:t xml:space="preserve">  select(State, Pop)</w:t>
      </w:r>
    </w:p>
    <w:p w14:paraId="08070880" w14:textId="77777777" w:rsidR="001832FD" w:rsidRDefault="00246EF6" w:rsidP="00F76A86">
      <w:pPr>
        <w:pStyle w:val="Body"/>
      </w:pPr>
      <w:r>
        <w:t xml:space="preserve">We import this data, keep the </w:t>
      </w:r>
      <w:r w:rsidRPr="00F76A86">
        <w:rPr>
          <w:rStyle w:val="Literal"/>
        </w:rPr>
        <w:t>State</w:t>
      </w:r>
      <w:r>
        <w:t xml:space="preserve"> and </w:t>
      </w:r>
      <w:r w:rsidRPr="00F76A86">
        <w:rPr>
          <w:rStyle w:val="Literal"/>
        </w:rPr>
        <w:t>Pop</w:t>
      </w:r>
      <w:r>
        <w:t xml:space="preserve"> (population) variables, and save it as an object called </w:t>
      </w:r>
      <w:r w:rsidRPr="00F76A86">
        <w:rPr>
          <w:rStyle w:val="Literal"/>
        </w:rPr>
        <w:t>usa_states</w:t>
      </w:r>
      <w:r>
        <w:t xml:space="preserve">. Let’s see what </w:t>
      </w:r>
      <w:r w:rsidRPr="00F76A86">
        <w:rPr>
          <w:rStyle w:val="Literal"/>
        </w:rPr>
        <w:t>usa_states</w:t>
      </w:r>
      <w:r>
        <w:t xml:space="preserve"> looks like:</w:t>
      </w:r>
    </w:p>
    <w:p w14:paraId="10DDCD93" w14:textId="77777777" w:rsidR="001832FD" w:rsidRDefault="00246EF6">
      <w:pPr>
        <w:pStyle w:val="Code"/>
      </w:pPr>
      <w:r>
        <w:t>#&gt; # A tibble: 52 × 2</w:t>
      </w:r>
    </w:p>
    <w:p w14:paraId="28244749" w14:textId="77777777" w:rsidR="001832FD" w:rsidRDefault="00246EF6">
      <w:pPr>
        <w:pStyle w:val="Code"/>
      </w:pPr>
      <w:r>
        <w:t>#&gt;    State               Pop</w:t>
      </w:r>
    </w:p>
    <w:p w14:paraId="12CF8EEB" w14:textId="77777777" w:rsidR="001832FD" w:rsidRDefault="00246EF6">
      <w:pPr>
        <w:pStyle w:val="Code"/>
      </w:pPr>
      <w:r>
        <w:t>#&gt;    &lt;chr&gt;             &lt;dbl&gt;</w:t>
      </w:r>
    </w:p>
    <w:p w14:paraId="3FAA8737" w14:textId="77777777" w:rsidR="001832FD" w:rsidRDefault="00246EF6">
      <w:pPr>
        <w:pStyle w:val="Code"/>
      </w:pPr>
      <w:r>
        <w:t>#&gt;  1 California     39613493</w:t>
      </w:r>
    </w:p>
    <w:p w14:paraId="0C122B84" w14:textId="77777777" w:rsidR="001832FD" w:rsidRDefault="00246EF6">
      <w:pPr>
        <w:pStyle w:val="Code"/>
      </w:pPr>
      <w:r>
        <w:t>#&gt;  2 Texas          29730311</w:t>
      </w:r>
    </w:p>
    <w:p w14:paraId="301C14F6" w14:textId="77777777" w:rsidR="001832FD" w:rsidRDefault="00246EF6">
      <w:pPr>
        <w:pStyle w:val="Code"/>
      </w:pPr>
      <w:r>
        <w:t>#&gt;  3 Florida        21944577</w:t>
      </w:r>
    </w:p>
    <w:p w14:paraId="405CE913" w14:textId="77777777" w:rsidR="001832FD" w:rsidRDefault="00246EF6">
      <w:pPr>
        <w:pStyle w:val="Code"/>
      </w:pPr>
      <w:r>
        <w:t>#&gt;  4 New York       19299981</w:t>
      </w:r>
    </w:p>
    <w:p w14:paraId="47665139" w14:textId="77777777" w:rsidR="001832FD" w:rsidRDefault="00246EF6">
      <w:pPr>
        <w:pStyle w:val="Code"/>
      </w:pPr>
      <w:r>
        <w:t>#&gt;  5 Pennsylvania   12804123</w:t>
      </w:r>
    </w:p>
    <w:p w14:paraId="3B46D0F2" w14:textId="77777777" w:rsidR="001832FD" w:rsidRDefault="00246EF6">
      <w:pPr>
        <w:pStyle w:val="Code"/>
      </w:pPr>
      <w:r>
        <w:t>#&gt;  6 Illinois       12569321</w:t>
      </w:r>
    </w:p>
    <w:p w14:paraId="26CABA91" w14:textId="77777777" w:rsidR="001832FD" w:rsidRDefault="00246EF6">
      <w:pPr>
        <w:pStyle w:val="Code"/>
      </w:pPr>
      <w:r>
        <w:t>#&gt;  7 Ohio           11714618</w:t>
      </w:r>
    </w:p>
    <w:p w14:paraId="4A6420AC" w14:textId="77777777" w:rsidR="001832FD" w:rsidRDefault="00246EF6">
      <w:pPr>
        <w:pStyle w:val="Code"/>
      </w:pPr>
      <w:r>
        <w:t>#&gt;  8 Georgia        10830007</w:t>
      </w:r>
    </w:p>
    <w:p w14:paraId="7E4631B5" w14:textId="77777777" w:rsidR="001832FD" w:rsidRDefault="00246EF6">
      <w:pPr>
        <w:pStyle w:val="Code"/>
      </w:pPr>
      <w:r>
        <w:t>#&gt;  9 North Carolina 10701022</w:t>
      </w:r>
    </w:p>
    <w:p w14:paraId="65EDFB0A" w14:textId="77777777" w:rsidR="001832FD" w:rsidRDefault="00246EF6">
      <w:pPr>
        <w:pStyle w:val="Code"/>
      </w:pPr>
      <w:r>
        <w:t>#&gt; 10 Michigan        9992427</w:t>
      </w:r>
    </w:p>
    <w:p w14:paraId="75C4AC6F" w14:textId="77777777" w:rsidR="001832FD" w:rsidRPr="002B623F" w:rsidRDefault="00246EF6">
      <w:pPr>
        <w:pStyle w:val="Code"/>
        <w:rPr>
          <w:rStyle w:val="LiteralItalic"/>
          <w:rFonts w:eastAsia="Courier"/>
        </w:rPr>
      </w:pPr>
      <w:r w:rsidRPr="002B623F">
        <w:rPr>
          <w:rStyle w:val="LiteralItalic"/>
        </w:rPr>
        <w:lastRenderedPageBreak/>
        <w:t>--snip--</w:t>
      </w:r>
    </w:p>
    <w:p w14:paraId="15181D8E" w14:textId="011271A2" w:rsidR="001832FD" w:rsidRDefault="00246EF6" w:rsidP="00F76A86">
      <w:pPr>
        <w:pStyle w:val="Body"/>
      </w:pPr>
      <w:r>
        <w:t xml:space="preserve">Finally, we’ll </w:t>
      </w:r>
      <w:r w:rsidR="00595A12">
        <w:t>import the</w:t>
      </w:r>
      <w:r>
        <w:t xml:space="preserve"> geospatial data and save it as an object called </w:t>
      </w:r>
      <w:r w:rsidRPr="00F76A86">
        <w:rPr>
          <w:rStyle w:val="Literal"/>
        </w:rPr>
        <w:t>usa_states_geom</w:t>
      </w:r>
      <w:r>
        <w:t xml:space="preserve">: </w:t>
      </w:r>
    </w:p>
    <w:p w14:paraId="5932948B" w14:textId="77777777" w:rsidR="001832FD" w:rsidRDefault="00246EF6">
      <w:pPr>
        <w:pStyle w:val="Code"/>
      </w:pPr>
      <w:r>
        <w:t>usa_states_geom &lt;- usa_sf() %&gt;%</w:t>
      </w:r>
    </w:p>
    <w:p w14:paraId="04798F09" w14:textId="77777777" w:rsidR="001832FD" w:rsidRDefault="00246EF6">
      <w:pPr>
        <w:pStyle w:val="Code"/>
      </w:pPr>
      <w:r>
        <w:t xml:space="preserve">  select(name) %&gt;%</w:t>
      </w:r>
    </w:p>
    <w:p w14:paraId="46710D62" w14:textId="3B9DF8CB" w:rsidR="001832FD" w:rsidRDefault="00246EF6">
      <w:pPr>
        <w:pStyle w:val="Code"/>
      </w:pPr>
      <w:r>
        <w:t xml:space="preserve">  st_transform(us_laea_proj)</w:t>
      </w:r>
      <w:r w:rsidR="00595A12" w:rsidDel="00595A12">
        <w:t xml:space="preserve"> </w:t>
      </w:r>
    </w:p>
    <w:p w14:paraId="7A1B3C85" w14:textId="37FD29F7" w:rsidR="001832FD" w:rsidRDefault="00246EF6" w:rsidP="00F76A86">
      <w:pPr>
        <w:pStyle w:val="Body"/>
      </w:pPr>
      <w:r>
        <w:t xml:space="preserve">The </w:t>
      </w:r>
      <w:r w:rsidRPr="00F76A86">
        <w:rPr>
          <w:rStyle w:val="Literal"/>
        </w:rPr>
        <w:t>usa_sf()</w:t>
      </w:r>
      <w:r>
        <w:t xml:space="preserve"> function from the </w:t>
      </w:r>
      <w:r w:rsidRPr="00F76A86">
        <w:rPr>
          <w:rStyle w:val="Literal"/>
        </w:rPr>
        <w:t>albersusa</w:t>
      </w:r>
      <w:r>
        <w:t xml:space="preserve"> package gives us simple features data for all US states</w:t>
      </w:r>
      <w:r w:rsidR="00595A12">
        <w:t>. C</w:t>
      </w:r>
      <w:r>
        <w:t xml:space="preserve">onveniently, </w:t>
      </w:r>
      <w:r w:rsidR="00595A12">
        <w:t xml:space="preserve">it </w:t>
      </w:r>
      <w:r>
        <w:t xml:space="preserve">places Alaska and Hawaii in locations, and at a scale, that make them easy to see. This data includes multiple variables, but we need only the state names, so we keep the </w:t>
      </w:r>
      <w:r w:rsidRPr="00F76A86">
        <w:rPr>
          <w:rStyle w:val="Literal"/>
        </w:rPr>
        <w:t>name</w:t>
      </w:r>
      <w:r>
        <w:t xml:space="preserve"> variable only.</w:t>
      </w:r>
    </w:p>
    <w:p w14:paraId="01EDA4F2" w14:textId="6F4E01EC" w:rsidR="001832FD" w:rsidRDefault="00246EF6" w:rsidP="00F76A86">
      <w:pPr>
        <w:pStyle w:val="Body"/>
      </w:pPr>
      <w:r>
        <w:t xml:space="preserve">We then use the </w:t>
      </w:r>
      <w:r w:rsidRPr="00F76A86">
        <w:rPr>
          <w:rStyle w:val="Literal"/>
        </w:rPr>
        <w:t>st_transform()</w:t>
      </w:r>
      <w:r>
        <w:t xml:space="preserve"> function from the </w:t>
      </w:r>
      <w:r w:rsidRPr="00F76A86">
        <w:rPr>
          <w:rStyle w:val="Literal"/>
        </w:rPr>
        <w:t>sf</w:t>
      </w:r>
      <w:r>
        <w:t xml:space="preserve"> package to change the coordinate reference system. The one used here comes from the </w:t>
      </w:r>
      <w:r w:rsidRPr="00F76A86">
        <w:rPr>
          <w:rStyle w:val="Literal"/>
        </w:rPr>
        <w:t>us_laea_proj</w:t>
      </w:r>
      <w:r>
        <w:t xml:space="preserve"> object in the </w:t>
      </w:r>
      <w:r w:rsidRPr="00F76A86">
        <w:rPr>
          <w:rStyle w:val="Literal"/>
        </w:rPr>
        <w:t>alber</w:t>
      </w:r>
      <w:r w:rsidR="00E85B68">
        <w:rPr>
          <w:rStyle w:val="Literal"/>
        </w:rPr>
        <w:t>s</w:t>
      </w:r>
      <w:r w:rsidRPr="00F76A86">
        <w:rPr>
          <w:rStyle w:val="Literal"/>
        </w:rPr>
        <w:t>usa</w:t>
      </w:r>
      <w:r>
        <w:t xml:space="preserve"> package. Remember the </w:t>
      </w:r>
      <w:r w:rsidRPr="002E47ED">
        <w:rPr>
          <w:rStyle w:val="Italic"/>
        </w:rPr>
        <w:t>Albers equal-area conic convenience</w:t>
      </w:r>
      <w:r>
        <w:t xml:space="preserve"> projection we used to change the appearance of our Wyoming counties map? This is the same projection. </w:t>
      </w:r>
    </w:p>
    <w:p w14:paraId="14DD7750" w14:textId="51F7368A" w:rsidR="001832FD" w:rsidRDefault="00246EF6">
      <w:pPr>
        <w:pStyle w:val="HeadB"/>
      </w:pPr>
      <w:bookmarkStart w:id="22" w:name="_Toc8"/>
      <w:bookmarkStart w:id="23" w:name="calculatingdailycovidcases"/>
      <w:r>
        <w:t>Calculating Daily COVID</w:t>
      </w:r>
      <w:r w:rsidR="00853A81">
        <w:t>-19</w:t>
      </w:r>
      <w:r>
        <w:t xml:space="preserve"> Cases</w:t>
      </w:r>
      <w:bookmarkEnd w:id="22"/>
    </w:p>
    <w:p w14:paraId="0F36EFAA" w14:textId="29F671DD" w:rsidR="001832FD" w:rsidRDefault="00246EF6" w:rsidP="00F76A86">
      <w:pPr>
        <w:pStyle w:val="Body"/>
      </w:pPr>
      <w:r>
        <w:t>Next, we need to calculate the number of daily COVID</w:t>
      </w:r>
      <w:r w:rsidR="00853A81">
        <w:t>-19</w:t>
      </w:r>
      <w:r>
        <w:t xml:space="preserve"> cases. We have to do this because the </w:t>
      </w:r>
      <w:r w:rsidRPr="00F76A86">
        <w:rPr>
          <w:rStyle w:val="Literal"/>
        </w:rPr>
        <w:t>covid_data</w:t>
      </w:r>
      <w:r>
        <w:t xml:space="preserve"> data frame gives us cumulative cases by state, but not the number of cases per day:</w:t>
      </w:r>
    </w:p>
    <w:p w14:paraId="49950EB2" w14:textId="77777777" w:rsidR="001832FD" w:rsidRDefault="00246EF6">
      <w:pPr>
        <w:pStyle w:val="Code"/>
      </w:pPr>
      <w:r>
        <w:t>covid_cases &lt;- covid_data %&gt;%</w:t>
      </w:r>
    </w:p>
    <w:p w14:paraId="76619681" w14:textId="77777777" w:rsidR="001832FD" w:rsidRDefault="00246EF6">
      <w:pPr>
        <w:pStyle w:val="Code"/>
      </w:pPr>
      <w:r>
        <w:t xml:space="preserve"> group_by(state) %&gt;%</w:t>
      </w:r>
    </w:p>
    <w:p w14:paraId="18D7DCE2" w14:textId="77777777" w:rsidR="001832FD" w:rsidRDefault="00246EF6">
      <w:pPr>
        <w:pStyle w:val="Code"/>
      </w:pPr>
      <w:r>
        <w:t xml:space="preserve">  mutate(</w:t>
      </w:r>
    </w:p>
    <w:p w14:paraId="2C41940F" w14:textId="77777777" w:rsidR="001832FD" w:rsidRDefault="00246EF6" w:rsidP="00642601">
      <w:pPr>
        <w:pStyle w:val="Code"/>
      </w:pPr>
      <w:r>
        <w:t xml:space="preserve">  </w:t>
      </w:r>
      <w:r w:rsidRPr="002B623F">
        <w:rPr>
          <w:rStyle w:val="CodeAnnotation"/>
        </w:rPr>
        <w:t>1</w:t>
      </w:r>
      <w:r>
        <w:t xml:space="preserve"> pd_cases = lag(cases)</w:t>
      </w:r>
    </w:p>
    <w:p w14:paraId="6AD9C1A3" w14:textId="77777777" w:rsidR="001832FD" w:rsidRDefault="00246EF6">
      <w:pPr>
        <w:pStyle w:val="Code"/>
      </w:pPr>
      <w:r>
        <w:t xml:space="preserve">  ) %&gt;%</w:t>
      </w:r>
    </w:p>
    <w:p w14:paraId="3EE68147" w14:textId="77777777" w:rsidR="001832FD" w:rsidRDefault="00246EF6" w:rsidP="00642601">
      <w:pPr>
        <w:pStyle w:val="Code"/>
      </w:pPr>
      <w:r w:rsidRPr="002B623F">
        <w:rPr>
          <w:rStyle w:val="CodeAnnotation"/>
        </w:rPr>
        <w:t>2</w:t>
      </w:r>
      <w:r>
        <w:t xml:space="preserve"> replace_na(list(pd_</w:t>
      </w:r>
      <w:r w:rsidRPr="00642601">
        <w:t>cases</w:t>
      </w:r>
      <w:r>
        <w:t xml:space="preserve"> = 0)) %&gt;%</w:t>
      </w:r>
    </w:p>
    <w:p w14:paraId="2BFA4C66" w14:textId="77777777" w:rsidR="001832FD" w:rsidRDefault="00246EF6">
      <w:pPr>
        <w:pStyle w:val="Code"/>
      </w:pPr>
      <w:r>
        <w:t>mutate(</w:t>
      </w:r>
    </w:p>
    <w:p w14:paraId="3C51A319" w14:textId="77777777" w:rsidR="001832FD" w:rsidRDefault="00246EF6" w:rsidP="00642601">
      <w:pPr>
        <w:pStyle w:val="Code"/>
      </w:pPr>
      <w:r>
        <w:t xml:space="preserve">  </w:t>
      </w:r>
      <w:r w:rsidRPr="002B623F">
        <w:rPr>
          <w:rStyle w:val="CodeAnnotation"/>
        </w:rPr>
        <w:t>3</w:t>
      </w:r>
      <w:r>
        <w:t xml:space="preserve"> daily_cases = case_when(</w:t>
      </w:r>
    </w:p>
    <w:p w14:paraId="22EAB8D8" w14:textId="10039BD7" w:rsidR="001832FD" w:rsidRDefault="00246EF6">
      <w:pPr>
        <w:pStyle w:val="Code"/>
      </w:pPr>
      <w:r>
        <w:t xml:space="preserve">      cases &gt; pd_cases ~ cases - pd_cases,</w:t>
      </w:r>
    </w:p>
    <w:p w14:paraId="21C20A3E" w14:textId="77777777" w:rsidR="001832FD" w:rsidRDefault="00246EF6">
      <w:pPr>
        <w:pStyle w:val="Code"/>
      </w:pPr>
      <w:r>
        <w:t xml:space="preserve">      TRUE ~ 0</w:t>
      </w:r>
    </w:p>
    <w:p w14:paraId="2C0FA2D9" w14:textId="77777777" w:rsidR="001832FD" w:rsidRDefault="00246EF6">
      <w:pPr>
        <w:pStyle w:val="Code"/>
      </w:pPr>
      <w:r>
        <w:t xml:space="preserve">    )</w:t>
      </w:r>
    </w:p>
    <w:p w14:paraId="6EE72CC1" w14:textId="77777777" w:rsidR="001832FD" w:rsidRDefault="00246EF6">
      <w:pPr>
        <w:pStyle w:val="Code"/>
      </w:pPr>
      <w:r>
        <w:t xml:space="preserve">  ) %&gt;%</w:t>
      </w:r>
    </w:p>
    <w:p w14:paraId="35ACE4B8" w14:textId="77777777" w:rsidR="001832FD" w:rsidRDefault="00246EF6" w:rsidP="00642601">
      <w:pPr>
        <w:pStyle w:val="Code"/>
      </w:pPr>
      <w:r w:rsidRPr="002B623F">
        <w:rPr>
          <w:rStyle w:val="CodeAnnotation"/>
        </w:rPr>
        <w:t>4</w:t>
      </w:r>
      <w:r>
        <w:t xml:space="preserve"> ungroup() %&gt;%</w:t>
      </w:r>
    </w:p>
    <w:p w14:paraId="44CF4361" w14:textId="77777777" w:rsidR="001832FD" w:rsidRDefault="00246EF6">
      <w:pPr>
        <w:pStyle w:val="Code"/>
      </w:pPr>
      <w:r>
        <w:t xml:space="preserve">  arrange(state, date)</w:t>
      </w:r>
    </w:p>
    <w:p w14:paraId="70FE5DB3" w14:textId="77777777" w:rsidR="004A4E11" w:rsidRDefault="00246EF6" w:rsidP="00F76A86">
      <w:pPr>
        <w:pStyle w:val="Body"/>
      </w:pPr>
      <w:r>
        <w:t xml:space="preserve">We use the </w:t>
      </w:r>
      <w:r w:rsidRPr="00F76A86">
        <w:rPr>
          <w:rStyle w:val="Literal"/>
        </w:rPr>
        <w:t>group_by()</w:t>
      </w:r>
      <w:r>
        <w:t xml:space="preserve"> function to calculate totals for each state, then create a new variable called </w:t>
      </w:r>
      <w:r w:rsidRPr="00F76A86">
        <w:rPr>
          <w:rStyle w:val="Literal"/>
        </w:rPr>
        <w:t>pd_cases</w:t>
      </w:r>
      <w:r>
        <w:t xml:space="preserve">, which represents the number of cases in the previous day (we can use the </w:t>
      </w:r>
      <w:r w:rsidRPr="00F76A86">
        <w:rPr>
          <w:rStyle w:val="Literal"/>
        </w:rPr>
        <w:t>lag()</w:t>
      </w:r>
      <w:r>
        <w:t xml:space="preserve"> function to assign data to this variable) </w:t>
      </w:r>
      <w:r>
        <w:rPr>
          <w:rFonts w:ascii="Courier New" w:hAnsi="Courier New"/>
          <w:color w:val="FFFFFF"/>
          <w:sz w:val="17"/>
          <w:szCs w:val="17"/>
          <w:u w:color="FFFFFF"/>
          <w:shd w:val="clear" w:color="auto" w:fill="000000"/>
        </w:rPr>
        <w:t>1</w:t>
      </w:r>
      <w:r>
        <w:t xml:space="preserve">. Some days do not have cases counts for the previous day, so in these cases, we set the value to </w:t>
      </w:r>
      <w:r w:rsidRPr="00F76A86">
        <w:rPr>
          <w:rStyle w:val="Literal"/>
        </w:rPr>
        <w:t>0</w:t>
      </w:r>
      <w:r>
        <w:t xml:space="preserve"> using the </w:t>
      </w:r>
      <w:r w:rsidRPr="00F76A86">
        <w:rPr>
          <w:rStyle w:val="Literal"/>
        </w:rPr>
        <w:t>replace_na()</w:t>
      </w:r>
      <w:r>
        <w:t xml:space="preserve"> function </w:t>
      </w:r>
      <w:r>
        <w:rPr>
          <w:rFonts w:ascii="Courier New" w:hAnsi="Courier New"/>
          <w:color w:val="FFFFFF"/>
          <w:sz w:val="17"/>
          <w:szCs w:val="17"/>
          <w:u w:color="FFFFFF"/>
          <w:shd w:val="clear" w:color="auto" w:fill="000000"/>
        </w:rPr>
        <w:t>2</w:t>
      </w:r>
      <w:r>
        <w:t xml:space="preserve">. </w:t>
      </w:r>
    </w:p>
    <w:p w14:paraId="748CCFDA" w14:textId="2EB6526D" w:rsidR="001832FD" w:rsidRDefault="00246EF6" w:rsidP="00F76A86">
      <w:pPr>
        <w:pStyle w:val="Body"/>
      </w:pPr>
      <w:r>
        <w:t xml:space="preserve">Finally, we create a new variable called </w:t>
      </w:r>
      <w:r w:rsidRPr="00F76A86">
        <w:rPr>
          <w:rStyle w:val="Literal"/>
        </w:rPr>
        <w:t xml:space="preserve">daily_cases </w:t>
      </w:r>
      <w:r>
        <w:rPr>
          <w:rFonts w:ascii="Courier New" w:hAnsi="Courier New"/>
          <w:color w:val="FFFFFF"/>
          <w:sz w:val="17"/>
          <w:szCs w:val="17"/>
          <w:u w:color="FFFFFF"/>
          <w:shd w:val="clear" w:color="auto" w:fill="000000"/>
        </w:rPr>
        <w:t>3</w:t>
      </w:r>
      <w:r>
        <w:t xml:space="preserve">. To set the value of this variable, we use the </w:t>
      </w:r>
      <w:r w:rsidRPr="00F76A86">
        <w:rPr>
          <w:rStyle w:val="Literal"/>
        </w:rPr>
        <w:t>case_when()</w:t>
      </w:r>
      <w:r>
        <w:t xml:space="preserve"> function to create a condition: </w:t>
      </w:r>
      <w:r w:rsidR="003814C5">
        <w:t>I</w:t>
      </w:r>
      <w:r>
        <w:t xml:space="preserve">f the </w:t>
      </w:r>
      <w:r w:rsidRPr="00F76A86">
        <w:rPr>
          <w:rStyle w:val="Literal"/>
        </w:rPr>
        <w:t>cases</w:t>
      </w:r>
      <w:r>
        <w:t xml:space="preserve"> variable (which holds the cases on that day) is greater than the </w:t>
      </w:r>
      <w:r w:rsidRPr="00F76A86">
        <w:rPr>
          <w:rStyle w:val="Literal"/>
        </w:rPr>
        <w:t>pd_cases</w:t>
      </w:r>
      <w:r>
        <w:t xml:space="preserve"> variable (which holds cases from one day prior), then </w:t>
      </w:r>
      <w:r w:rsidRPr="00F76A86">
        <w:rPr>
          <w:rStyle w:val="Literal"/>
        </w:rPr>
        <w:t>daily_cases</w:t>
      </w:r>
      <w:r>
        <w:t xml:space="preserve"> is equal to </w:t>
      </w:r>
      <w:r w:rsidRPr="00F76A86">
        <w:rPr>
          <w:rStyle w:val="Literal"/>
        </w:rPr>
        <w:t>cases</w:t>
      </w:r>
      <w:r>
        <w:t xml:space="preserve"> minus </w:t>
      </w:r>
      <w:r w:rsidRPr="00F76A86">
        <w:rPr>
          <w:rStyle w:val="Literal"/>
        </w:rPr>
        <w:t>pd_cases.</w:t>
      </w:r>
      <w:r>
        <w:t xml:space="preserve"> Otherwise, we set </w:t>
      </w:r>
      <w:r w:rsidRPr="00F76A86">
        <w:rPr>
          <w:rStyle w:val="Literal"/>
        </w:rPr>
        <w:t>daily_cases</w:t>
      </w:r>
      <w:r>
        <w:t xml:space="preserve"> to be equal to </w:t>
      </w:r>
      <w:r w:rsidRPr="00F76A86">
        <w:rPr>
          <w:rStyle w:val="Literal"/>
        </w:rPr>
        <w:t>0</w:t>
      </w:r>
      <w:r>
        <w:t xml:space="preserve">. </w:t>
      </w:r>
    </w:p>
    <w:p w14:paraId="26748F0C" w14:textId="4AC58FB5" w:rsidR="001832FD" w:rsidRDefault="00246EF6" w:rsidP="00F76A86">
      <w:pPr>
        <w:pStyle w:val="Body"/>
      </w:pPr>
      <w:r>
        <w:lastRenderedPageBreak/>
        <w:t xml:space="preserve">Because we grouped the data by state at the beginning, we must now remove this grouping using the </w:t>
      </w:r>
      <w:r w:rsidRPr="00F76A86">
        <w:rPr>
          <w:rStyle w:val="Literal"/>
        </w:rPr>
        <w:t>ungroup()</w:t>
      </w:r>
      <w:r>
        <w:t xml:space="preserve"> function before arranging our data by state and date </w:t>
      </w:r>
      <w:r>
        <w:rPr>
          <w:rFonts w:ascii="Courier New" w:hAnsi="Courier New"/>
          <w:color w:val="FFFFFF"/>
          <w:sz w:val="17"/>
          <w:szCs w:val="17"/>
          <w:u w:color="FFFFFF"/>
          <w:shd w:val="clear" w:color="auto" w:fill="000000"/>
        </w:rPr>
        <w:t>4</w:t>
      </w:r>
      <w:r>
        <w:t xml:space="preserve">. Now take a look at the </w:t>
      </w:r>
      <w:r w:rsidRPr="00F76A86">
        <w:rPr>
          <w:rStyle w:val="Literal"/>
        </w:rPr>
        <w:t>covid_cases</w:t>
      </w:r>
      <w:r>
        <w:t xml:space="preserve"> data frame we created: </w:t>
      </w:r>
    </w:p>
    <w:p w14:paraId="60A08DBC" w14:textId="77777777" w:rsidR="001832FD" w:rsidRDefault="00246EF6">
      <w:pPr>
        <w:pStyle w:val="Code"/>
      </w:pPr>
      <w:r>
        <w:t>#&gt; # A tibble: 56,006 × 6</w:t>
      </w:r>
    </w:p>
    <w:p w14:paraId="0A6A3EFD" w14:textId="77777777" w:rsidR="001832FD" w:rsidRDefault="00246EF6">
      <w:pPr>
        <w:pStyle w:val="Code"/>
      </w:pPr>
      <w:r>
        <w:t>#&gt;    date       state   cases deaths pd_cases daily_cases</w:t>
      </w:r>
    </w:p>
    <w:p w14:paraId="28FF33A6" w14:textId="77777777" w:rsidR="001832FD" w:rsidRDefault="00246EF6">
      <w:pPr>
        <w:pStyle w:val="Code"/>
      </w:pPr>
      <w:r>
        <w:t>#&gt;    &lt;date&gt;     &lt;chr&gt;   &lt;dbl&gt;  &lt;dbl&gt;    &lt;dbl&gt;       &lt;dbl&gt;</w:t>
      </w:r>
    </w:p>
    <w:p w14:paraId="616D2292" w14:textId="77777777" w:rsidR="001832FD" w:rsidRDefault="00246EF6">
      <w:pPr>
        <w:pStyle w:val="Code"/>
      </w:pPr>
      <w:r>
        <w:t>#&gt;  1 2020-03-13 Alabama     6      0        0           6</w:t>
      </w:r>
    </w:p>
    <w:p w14:paraId="32D42EE1" w14:textId="77777777" w:rsidR="001832FD" w:rsidRDefault="00246EF6">
      <w:pPr>
        <w:pStyle w:val="Code"/>
      </w:pPr>
      <w:r>
        <w:t>#&gt;  2 2020-03-14 Alabama    12      0        6           6</w:t>
      </w:r>
    </w:p>
    <w:p w14:paraId="1117408A" w14:textId="77777777" w:rsidR="001832FD" w:rsidRDefault="00246EF6">
      <w:pPr>
        <w:pStyle w:val="Code"/>
      </w:pPr>
      <w:r>
        <w:t>#&gt;  3 2020-03-15 Alabama    23      0       12          11</w:t>
      </w:r>
    </w:p>
    <w:p w14:paraId="44139698" w14:textId="77777777" w:rsidR="001832FD" w:rsidRDefault="00246EF6">
      <w:pPr>
        <w:pStyle w:val="Code"/>
      </w:pPr>
      <w:r>
        <w:t>#&gt;  4 2020-03-16 Alabama    29      0       23           6</w:t>
      </w:r>
    </w:p>
    <w:p w14:paraId="3E85225B" w14:textId="77777777" w:rsidR="001832FD" w:rsidRDefault="00246EF6">
      <w:pPr>
        <w:pStyle w:val="Code"/>
      </w:pPr>
      <w:r>
        <w:t>#&gt;  5 2020-03-17 Alabama    39      0       29          10</w:t>
      </w:r>
    </w:p>
    <w:p w14:paraId="1483CE6F" w14:textId="77777777" w:rsidR="001832FD" w:rsidRDefault="00246EF6">
      <w:pPr>
        <w:pStyle w:val="Code"/>
      </w:pPr>
      <w:r>
        <w:t>#&gt;  6 2020-03-18 Alabama    51      0       39          12</w:t>
      </w:r>
    </w:p>
    <w:p w14:paraId="1F9335D8" w14:textId="77777777" w:rsidR="001832FD" w:rsidRDefault="00246EF6">
      <w:pPr>
        <w:pStyle w:val="Code"/>
      </w:pPr>
      <w:r>
        <w:t>#&gt;  7 2020-03-19 Alabama    78      0       51          27</w:t>
      </w:r>
    </w:p>
    <w:p w14:paraId="6D8557D0" w14:textId="77777777" w:rsidR="001832FD" w:rsidRDefault="00246EF6">
      <w:pPr>
        <w:pStyle w:val="Code"/>
      </w:pPr>
      <w:r>
        <w:t>#&gt;  8 2020-03-20 Alabama   106      0       78          28</w:t>
      </w:r>
    </w:p>
    <w:p w14:paraId="2F86B72E" w14:textId="77777777" w:rsidR="001832FD" w:rsidRDefault="00246EF6">
      <w:pPr>
        <w:pStyle w:val="Code"/>
      </w:pPr>
      <w:r>
        <w:t>#&gt;  9 2020-03-21 Alabama   131      0      106          25</w:t>
      </w:r>
    </w:p>
    <w:p w14:paraId="5E2E39D9" w14:textId="77777777" w:rsidR="001832FD" w:rsidRDefault="00246EF6">
      <w:pPr>
        <w:pStyle w:val="Code"/>
      </w:pPr>
      <w:r>
        <w:t>#&gt; 10 2020-03-22 Alabama   157      0      131          26</w:t>
      </w:r>
    </w:p>
    <w:p w14:paraId="2E6E2761" w14:textId="77777777" w:rsidR="001832FD" w:rsidRPr="002B623F" w:rsidRDefault="00246EF6">
      <w:pPr>
        <w:pStyle w:val="Code"/>
        <w:rPr>
          <w:rStyle w:val="LiteralItalic"/>
          <w:rFonts w:eastAsia="Courier"/>
        </w:rPr>
      </w:pPr>
      <w:r w:rsidRPr="002B623F">
        <w:rPr>
          <w:rStyle w:val="LiteralItalic"/>
        </w:rPr>
        <w:t>--snip--</w:t>
      </w:r>
    </w:p>
    <w:p w14:paraId="52E97D25" w14:textId="77777777" w:rsidR="001832FD" w:rsidRDefault="00246EF6" w:rsidP="00F76A86">
      <w:pPr>
        <w:pStyle w:val="Body"/>
      </w:pPr>
      <w:r>
        <w:t xml:space="preserve">In the next step, we’ll make use of the </w:t>
      </w:r>
      <w:r w:rsidRPr="00F76A86">
        <w:rPr>
          <w:rStyle w:val="Literal"/>
        </w:rPr>
        <w:t>daily_cases</w:t>
      </w:r>
      <w:r>
        <w:t xml:space="preserve"> variable.</w:t>
      </w:r>
    </w:p>
    <w:p w14:paraId="6272C42A" w14:textId="77777777" w:rsidR="001832FD" w:rsidRDefault="00246EF6">
      <w:pPr>
        <w:pStyle w:val="HeadB"/>
      </w:pPr>
      <w:bookmarkStart w:id="24" w:name="_Toc9"/>
      <w:bookmarkStart w:id="25" w:name="calculatingincidencerates"/>
      <w:r>
        <w:t>Calculating Incidence Rates</w:t>
      </w:r>
      <w:bookmarkEnd w:id="24"/>
    </w:p>
    <w:p w14:paraId="67DC6349" w14:textId="77777777" w:rsidR="001832FD" w:rsidRDefault="00246EF6" w:rsidP="00F76A86">
      <w:pPr>
        <w:pStyle w:val="Body"/>
      </w:pPr>
      <w:r>
        <w:t xml:space="preserve">We’re not quite done calculating values. The data that Madjid used to make his map didn’t include daily case counts. Instead, it contained a five-day rolling average of cases per 100,000 people. A </w:t>
      </w:r>
      <w:r w:rsidRPr="002E47ED">
        <w:rPr>
          <w:rStyle w:val="Italic"/>
        </w:rPr>
        <w:t>rolling average</w:t>
      </w:r>
      <w:r>
        <w:t xml:space="preserve"> 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14:paraId="0CD9D42B" w14:textId="77777777" w:rsidR="001832FD" w:rsidRDefault="00246EF6">
      <w:pPr>
        <w:pStyle w:val="Code"/>
      </w:pPr>
      <w:r>
        <w:t>covid_cases %&gt;%</w:t>
      </w:r>
    </w:p>
    <w:p w14:paraId="1BAD37A3" w14:textId="77777777" w:rsidR="001832FD" w:rsidRDefault="00246EF6">
      <w:pPr>
        <w:pStyle w:val="Code"/>
      </w:pPr>
      <w:r>
        <w:t xml:space="preserve">  mutate(roll_cases = rollmean(</w:t>
      </w:r>
    </w:p>
    <w:p w14:paraId="5F3C1CAA" w14:textId="77777777" w:rsidR="001832FD" w:rsidRDefault="00246EF6">
      <w:pPr>
        <w:pStyle w:val="Code"/>
      </w:pPr>
      <w:r>
        <w:t xml:space="preserve">    daily_cases,</w:t>
      </w:r>
    </w:p>
    <w:p w14:paraId="2024854B" w14:textId="77777777" w:rsidR="001832FD" w:rsidRDefault="00246EF6">
      <w:pPr>
        <w:pStyle w:val="Code"/>
      </w:pPr>
      <w:r>
        <w:t xml:space="preserve">    k = 5,</w:t>
      </w:r>
    </w:p>
    <w:p w14:paraId="341A586D" w14:textId="77777777" w:rsidR="001832FD" w:rsidRDefault="00246EF6">
      <w:pPr>
        <w:pStyle w:val="Code"/>
      </w:pPr>
      <w:r>
        <w:t xml:space="preserve">    fill = NA</w:t>
      </w:r>
    </w:p>
    <w:p w14:paraId="71BF20B1" w14:textId="77777777" w:rsidR="001832FD" w:rsidRDefault="00246EF6">
      <w:pPr>
        <w:pStyle w:val="Code"/>
      </w:pPr>
      <w:r>
        <w:t xml:space="preserve">  ))</w:t>
      </w:r>
    </w:p>
    <w:p w14:paraId="4C561100" w14:textId="77777777" w:rsidR="001832FD" w:rsidRDefault="00246EF6" w:rsidP="00F76A86">
      <w:pPr>
        <w:pStyle w:val="Body"/>
      </w:pPr>
      <w:r>
        <w:t xml:space="preserve">We create a new data frame called </w:t>
      </w:r>
      <w:r w:rsidRPr="00F76A86">
        <w:rPr>
          <w:rStyle w:val="Literal"/>
        </w:rPr>
        <w:t>covid_cases_rm</w:t>
      </w:r>
      <w:r>
        <w:t xml:space="preserve"> (where </w:t>
      </w:r>
      <w:r w:rsidRPr="002E47ED">
        <w:rPr>
          <w:rStyle w:val="Italic"/>
        </w:rPr>
        <w:t>rm</w:t>
      </w:r>
      <w:r>
        <w:t xml:space="preserve"> stands for rolling mean). The first step in its creation is to use the </w:t>
      </w:r>
      <w:r w:rsidRPr="00F76A86">
        <w:rPr>
          <w:rStyle w:val="Literal"/>
        </w:rPr>
        <w:t>rollmean()</w:t>
      </w:r>
      <w:r>
        <w:t xml:space="preserve"> function from the </w:t>
      </w:r>
      <w:r w:rsidRPr="00F76A86">
        <w:rPr>
          <w:rStyle w:val="Literal"/>
        </w:rPr>
        <w:t>zoo</w:t>
      </w:r>
      <w:r>
        <w:t xml:space="preserve"> package to create a </w:t>
      </w:r>
      <w:r w:rsidRPr="00F76A86">
        <w:rPr>
          <w:rStyle w:val="Literal"/>
        </w:rPr>
        <w:t>roll_cases</w:t>
      </w:r>
      <w:r>
        <w:t xml:space="preserve"> variable, which holds the average number of cases in the five-day period surrounding a single date. The </w:t>
      </w:r>
      <w:r w:rsidRPr="00F76A86">
        <w:rPr>
          <w:rStyle w:val="Literal"/>
        </w:rPr>
        <w:t>k</w:t>
      </w:r>
      <w:r>
        <w:t xml:space="preserve"> argument is the number of days for which we want to calculate the rolling average (five, in our case), and the </w:t>
      </w:r>
      <w:r w:rsidRPr="00F76A86">
        <w:rPr>
          <w:rStyle w:val="Literal"/>
        </w:rPr>
        <w:t>fill</w:t>
      </w:r>
      <w:r>
        <w:t xml:space="preserve"> argument determines what happens in cases like the first day, where we can’t calculate a five-day rolling mean because there are no days prior to this day (Madjid set these values to be NA).</w:t>
      </w:r>
    </w:p>
    <w:p w14:paraId="1CD6F9A7" w14:textId="77777777" w:rsidR="001832FD" w:rsidRDefault="00246EF6" w:rsidP="00F76A86">
      <w:pPr>
        <w:pStyle w:val="Body"/>
      </w:pPr>
      <w:r>
        <w:t xml:space="preserve">After calculating </w:t>
      </w:r>
      <w:r w:rsidRPr="00F76A86">
        <w:rPr>
          <w:rStyle w:val="Literal"/>
        </w:rPr>
        <w:t>roll_cases</w:t>
      </w:r>
      <w:r>
        <w:t xml:space="preserve">, we need to calculate per capita case rates. To do this, we needed population data, so we join the population data from the </w:t>
      </w:r>
      <w:r w:rsidRPr="00F76A86">
        <w:rPr>
          <w:rStyle w:val="Literal"/>
        </w:rPr>
        <w:t>usa_states</w:t>
      </w:r>
      <w:r>
        <w:t xml:space="preserve"> data frame with the </w:t>
      </w:r>
      <w:r w:rsidRPr="00F76A86">
        <w:rPr>
          <w:rStyle w:val="Literal"/>
        </w:rPr>
        <w:t>covid_cases</w:t>
      </w:r>
      <w:r>
        <w:t xml:space="preserve"> data: </w:t>
      </w:r>
    </w:p>
    <w:p w14:paraId="7E344E89" w14:textId="77777777" w:rsidR="001832FD" w:rsidRDefault="00246EF6" w:rsidP="002E47ED">
      <w:pPr>
        <w:pStyle w:val="Code"/>
      </w:pPr>
      <w:r>
        <w:t>covid_cases_rm &lt;- covid_cases %&gt;%</w:t>
      </w:r>
    </w:p>
    <w:p w14:paraId="37B5D9ED" w14:textId="77777777" w:rsidR="001832FD" w:rsidRDefault="00246EF6" w:rsidP="002E47ED">
      <w:pPr>
        <w:pStyle w:val="Code"/>
      </w:pPr>
      <w:r>
        <w:t xml:space="preserve">  mutate(roll_cases = rollmean(</w:t>
      </w:r>
    </w:p>
    <w:p w14:paraId="56763230" w14:textId="77777777" w:rsidR="001832FD" w:rsidRDefault="00246EF6" w:rsidP="002E47ED">
      <w:pPr>
        <w:pStyle w:val="Code"/>
      </w:pPr>
      <w:r>
        <w:t xml:space="preserve">    daily_cases,</w:t>
      </w:r>
    </w:p>
    <w:p w14:paraId="0F703428" w14:textId="77777777" w:rsidR="001832FD" w:rsidRDefault="00246EF6" w:rsidP="002E47ED">
      <w:pPr>
        <w:pStyle w:val="Code"/>
      </w:pPr>
      <w:r>
        <w:t xml:space="preserve">    k = 5,</w:t>
      </w:r>
    </w:p>
    <w:p w14:paraId="5E8D9867" w14:textId="77777777" w:rsidR="001832FD" w:rsidRDefault="00246EF6" w:rsidP="002E47ED">
      <w:pPr>
        <w:pStyle w:val="Code"/>
      </w:pPr>
      <w:r>
        <w:t xml:space="preserve">    fill = NA</w:t>
      </w:r>
    </w:p>
    <w:p w14:paraId="791C9842" w14:textId="77777777" w:rsidR="001832FD" w:rsidRDefault="00246EF6" w:rsidP="002E47ED">
      <w:pPr>
        <w:pStyle w:val="Code"/>
      </w:pPr>
      <w:r>
        <w:lastRenderedPageBreak/>
        <w:t xml:space="preserve">    )</w:t>
      </w:r>
    </w:p>
    <w:p w14:paraId="590A0AF2" w14:textId="77777777" w:rsidR="001832FD" w:rsidRDefault="00246EF6" w:rsidP="002E47ED">
      <w:pPr>
        <w:pStyle w:val="Code"/>
      </w:pPr>
      <w:r>
        <w:t xml:space="preserve">  ) %&gt;%</w:t>
      </w:r>
    </w:p>
    <w:p w14:paraId="7152C033" w14:textId="77777777" w:rsidR="001832FD" w:rsidRDefault="00246EF6" w:rsidP="00F76A86">
      <w:pPr>
        <w:pStyle w:val="Code"/>
      </w:pPr>
      <w:r>
        <w:t>left_join(usa_states,</w:t>
      </w:r>
    </w:p>
    <w:p w14:paraId="0EA46003" w14:textId="77777777" w:rsidR="001832FD" w:rsidRDefault="00246EF6" w:rsidP="00F76A86">
      <w:pPr>
        <w:pStyle w:val="Code"/>
      </w:pPr>
      <w:r>
        <w:t xml:space="preserve">          by = c("state" = "State")) %&gt;%</w:t>
      </w:r>
    </w:p>
    <w:p w14:paraId="530413C1" w14:textId="77777777" w:rsidR="001832FD" w:rsidRDefault="00246EF6" w:rsidP="00F76A86">
      <w:pPr>
        <w:pStyle w:val="Code"/>
      </w:pPr>
      <w:r>
        <w:t xml:space="preserve">  drop_na(Pop)</w:t>
      </w:r>
    </w:p>
    <w:p w14:paraId="5E76A396" w14:textId="77777777" w:rsidR="001832FD" w:rsidRDefault="00246EF6" w:rsidP="00F76A86">
      <w:pPr>
        <w:pStyle w:val="Body"/>
      </w:pPr>
      <w:r>
        <w:t xml:space="preserve">We then drop rows with missing population data (the </w:t>
      </w:r>
      <w:r w:rsidRPr="00F76A86">
        <w:rPr>
          <w:rStyle w:val="Literal"/>
        </w:rPr>
        <w:t>Pop</w:t>
      </w:r>
      <w:r>
        <w:t xml:space="preserve"> variable). In practice, this means getting rid of several US territories (American Samoa, Guam, Northern Marianas Islands, and Virgin Islands).</w:t>
      </w:r>
    </w:p>
    <w:p w14:paraId="086E8E7B" w14:textId="77777777" w:rsidR="001832FD" w:rsidRDefault="00246EF6" w:rsidP="00F76A86">
      <w:pPr>
        <w:pStyle w:val="Body"/>
      </w:pPr>
      <w:r>
        <w:t xml:space="preserve">Next, we created a per capita case rate variable called </w:t>
      </w:r>
      <w:r w:rsidRPr="00F76A86">
        <w:rPr>
          <w:rStyle w:val="Literal"/>
        </w:rPr>
        <w:t>incidence_rate</w:t>
      </w:r>
      <w:r>
        <w:t xml:space="preserve"> by multiplying the </w:t>
      </w:r>
      <w:r w:rsidRPr="00F76A86">
        <w:rPr>
          <w:rStyle w:val="Literal"/>
        </w:rPr>
        <w:t>roll_cases</w:t>
      </w:r>
      <w:r>
        <w:t xml:space="preserve"> variable by 100,000 and then dividing it by the population of each state: </w:t>
      </w:r>
    </w:p>
    <w:p w14:paraId="145CC81F" w14:textId="77777777" w:rsidR="001832FD" w:rsidRDefault="00246EF6" w:rsidP="002E47ED">
      <w:pPr>
        <w:pStyle w:val="Code"/>
      </w:pPr>
      <w:r>
        <w:t>covid_cases_rm</w:t>
      </w:r>
      <w:bookmarkEnd w:id="23"/>
      <w:bookmarkEnd w:id="25"/>
      <w:r>
        <w:t xml:space="preserve"> </w:t>
      </w:r>
      <w:bookmarkEnd w:id="21"/>
      <w:r>
        <w:t xml:space="preserve"> &lt;- </w:t>
      </w:r>
      <w:bookmarkEnd w:id="15"/>
      <w:r>
        <w:t>covid_cases_rm %&gt;%</w:t>
      </w:r>
      <w:bookmarkEnd w:id="13"/>
    </w:p>
    <w:bookmarkEnd w:id="11"/>
    <w:p w14:paraId="46761305" w14:textId="354BF0F3" w:rsidR="001832FD" w:rsidRDefault="007A0F8D" w:rsidP="00F76A86">
      <w:pPr>
        <w:pStyle w:val="Code"/>
      </w:pPr>
      <w:r>
        <w:t xml:space="preserve">  mutate(incidence_rate = 10^5 * roll_cases / Pop) %&gt;%</w:t>
      </w:r>
    </w:p>
    <w:p w14:paraId="3AC484C7" w14:textId="77777777" w:rsidR="001832FD" w:rsidRDefault="00246EF6">
      <w:pPr>
        <w:pStyle w:val="Code"/>
      </w:pPr>
      <w:r>
        <w:t xml:space="preserve">  mutate(incidence_rate = cut(incidence_rate,</w:t>
      </w:r>
    </w:p>
    <w:p w14:paraId="20269798" w14:textId="77777777" w:rsidR="001832FD" w:rsidRDefault="00246EF6">
      <w:pPr>
        <w:pStyle w:val="Code"/>
      </w:pPr>
      <w:r>
        <w:t xml:space="preserve">                              breaks = c(seq(0, 50, 5), Inf),</w:t>
      </w:r>
    </w:p>
    <w:p w14:paraId="039258C5" w14:textId="77777777" w:rsidR="001832FD" w:rsidRDefault="00246EF6">
      <w:pPr>
        <w:pStyle w:val="Code"/>
      </w:pPr>
      <w:r>
        <w:t xml:space="preserve">                              include.lowest = TRUE) %&gt;%</w:t>
      </w:r>
    </w:p>
    <w:p w14:paraId="20643A09" w14:textId="77777777" w:rsidR="001832FD" w:rsidRDefault="00246EF6">
      <w:pPr>
        <w:pStyle w:val="Code"/>
      </w:pPr>
      <w:r>
        <w:t xml:space="preserve">           factor(labels = paste0("&gt;", seq(0, 50, 5))))</w:t>
      </w:r>
    </w:p>
    <w:p w14:paraId="2C20B9F6" w14:textId="31295493" w:rsidR="001832FD" w:rsidRDefault="00246EF6" w:rsidP="00642601">
      <w:pPr>
        <w:pStyle w:val="Body"/>
      </w:pPr>
      <w:r>
        <w:t xml:space="preserve">Rather than keeping raw values (for example, on June 29, 2021, Florida had a rate of 57.77737 cases per 100,000 people), we use the </w:t>
      </w:r>
      <w:r w:rsidRPr="00F76A86">
        <w:rPr>
          <w:rStyle w:val="Literal"/>
        </w:rPr>
        <w:t>cut()</w:t>
      </w:r>
      <w:r>
        <w:t xml:space="preserve"> function to convert the values into categories: values of </w:t>
      </w:r>
      <w:r w:rsidRPr="00F76A86">
        <w:rPr>
          <w:rStyle w:val="Literal"/>
        </w:rPr>
        <w:t xml:space="preserve">&gt;0 </w:t>
      </w:r>
      <w:r>
        <w:t>(greater than zero),</w:t>
      </w:r>
      <w:r w:rsidR="00642601">
        <w:t xml:space="preserve"> values of </w:t>
      </w:r>
      <w:r w:rsidRPr="00F76A86">
        <w:rPr>
          <w:rStyle w:val="Literal"/>
        </w:rPr>
        <w:t>&gt;5</w:t>
      </w:r>
      <w:r>
        <w:t xml:space="preserve"> (greater than five),</w:t>
      </w:r>
      <w:r w:rsidR="00642601">
        <w:t xml:space="preserve"> and</w:t>
      </w:r>
      <w:r>
        <w:t xml:space="preserve"> value</w:t>
      </w:r>
      <w:r w:rsidR="00642601">
        <w:t>s</w:t>
      </w:r>
      <w:r>
        <w:t xml:space="preserve"> of </w:t>
      </w:r>
      <w:r w:rsidRPr="00F76A86">
        <w:rPr>
          <w:rStyle w:val="Literal"/>
        </w:rPr>
        <w:t>&gt;50</w:t>
      </w:r>
      <w:r>
        <w:t xml:space="preserve"> (greater than 50).</w:t>
      </w:r>
    </w:p>
    <w:p w14:paraId="7E8ACCF5" w14:textId="77777777" w:rsidR="001832FD" w:rsidRDefault="00246EF6" w:rsidP="00F76A86">
      <w:pPr>
        <w:pStyle w:val="Body"/>
      </w:pPr>
      <w:r>
        <w:t>The last step is to filter the data so it includes only 2021 data (the only year depicted in Madjid’s map) and select only the variables (</w:t>
      </w:r>
      <w:r w:rsidRPr="00F76A86">
        <w:rPr>
          <w:rStyle w:val="Literal"/>
        </w:rPr>
        <w:t>state</w:t>
      </w:r>
      <w:r>
        <w:t xml:space="preserve">, </w:t>
      </w:r>
      <w:r w:rsidRPr="00F76A86">
        <w:rPr>
          <w:rStyle w:val="Literal"/>
        </w:rPr>
        <w:t>date</w:t>
      </w:r>
      <w:r>
        <w:t xml:space="preserve">, and </w:t>
      </w:r>
      <w:r w:rsidRPr="00F76A86">
        <w:rPr>
          <w:rStyle w:val="Literal"/>
        </w:rPr>
        <w:t>incidence_rate</w:t>
      </w:r>
      <w:r>
        <w:t xml:space="preserve">) we’ll need to create our map. Here is the final </w:t>
      </w:r>
      <w:r w:rsidRPr="00F76A86">
        <w:rPr>
          <w:rStyle w:val="Literal"/>
        </w:rPr>
        <w:t>covid_cases_rm</w:t>
      </w:r>
      <w:r>
        <w:t xml:space="preserve"> data frame.</w:t>
      </w:r>
    </w:p>
    <w:p w14:paraId="2DE5D4DB" w14:textId="77777777" w:rsidR="001832FD" w:rsidRDefault="00246EF6" w:rsidP="002E47ED">
      <w:pPr>
        <w:pStyle w:val="Code"/>
      </w:pPr>
      <w:r>
        <w:t>covid_cases_rm %&gt;%</w:t>
      </w:r>
    </w:p>
    <w:p w14:paraId="6523A727" w14:textId="11E472B0" w:rsidR="001832FD" w:rsidRDefault="00E15043" w:rsidP="002E47ED">
      <w:pPr>
        <w:pStyle w:val="Code"/>
      </w:pPr>
      <w:r>
        <w:t xml:space="preserve">  filter(date &gt;= </w:t>
      </w:r>
      <w:r w:rsidR="00642601">
        <w:t>"</w:t>
      </w:r>
      <w:r>
        <w:t>2021-01-01") %&gt;%</w:t>
      </w:r>
    </w:p>
    <w:p w14:paraId="23D07BF4" w14:textId="23BAD9BE" w:rsidR="001832FD" w:rsidRDefault="00642601" w:rsidP="002E47ED">
      <w:pPr>
        <w:pStyle w:val="Code"/>
      </w:pPr>
      <w:r>
        <w:t xml:space="preserve">  select(state, date, incidence_rate)</w:t>
      </w:r>
    </w:p>
    <w:p w14:paraId="103011FD" w14:textId="77777777" w:rsidR="001832FD" w:rsidRDefault="00246EF6" w:rsidP="00642601">
      <w:pPr>
        <w:pStyle w:val="Code"/>
      </w:pPr>
      <w:r>
        <w:t>#&gt; # A tibble: 18,980 × 3</w:t>
      </w:r>
    </w:p>
    <w:p w14:paraId="1F2EE24A" w14:textId="77777777" w:rsidR="001832FD" w:rsidRDefault="00246EF6" w:rsidP="00642601">
      <w:pPr>
        <w:pStyle w:val="Code"/>
      </w:pPr>
      <w:r>
        <w:t>#&gt;    state   date       incidence_rate</w:t>
      </w:r>
    </w:p>
    <w:p w14:paraId="64AC0061" w14:textId="77777777" w:rsidR="001832FD" w:rsidRDefault="00246EF6" w:rsidP="00642601">
      <w:pPr>
        <w:pStyle w:val="Code"/>
      </w:pPr>
      <w:r>
        <w:t xml:space="preserve">#&gt;    &lt;chr&gt;   &lt;date&gt;     &lt;fct&gt;         </w:t>
      </w:r>
    </w:p>
    <w:p w14:paraId="35977EBA" w14:textId="77777777" w:rsidR="001832FD" w:rsidRDefault="00246EF6" w:rsidP="00642601">
      <w:pPr>
        <w:pStyle w:val="Code"/>
      </w:pPr>
      <w:r>
        <w:t xml:space="preserve">#&gt;  1 Alabama 2021-01-01 &gt;50           </w:t>
      </w:r>
    </w:p>
    <w:p w14:paraId="0FE57838" w14:textId="77777777" w:rsidR="001832FD" w:rsidRDefault="00246EF6" w:rsidP="00642601">
      <w:pPr>
        <w:pStyle w:val="Code"/>
      </w:pPr>
      <w:r>
        <w:t xml:space="preserve">#&gt;  2 Alabama 2021-01-02 &gt;50           </w:t>
      </w:r>
    </w:p>
    <w:p w14:paraId="7141BD3B" w14:textId="77777777" w:rsidR="001832FD" w:rsidRDefault="00246EF6" w:rsidP="00642601">
      <w:pPr>
        <w:pStyle w:val="Code"/>
      </w:pPr>
      <w:r>
        <w:t xml:space="preserve">#&gt;  3 Alabama 2021-01-03 &gt;50           </w:t>
      </w:r>
    </w:p>
    <w:p w14:paraId="020565D1" w14:textId="77777777" w:rsidR="001832FD" w:rsidRDefault="00246EF6">
      <w:pPr>
        <w:pStyle w:val="Code"/>
      </w:pPr>
      <w:r>
        <w:t xml:space="preserve">#&gt;  4 Alabama 2021-01-04 &gt;50           </w:t>
      </w:r>
    </w:p>
    <w:p w14:paraId="241FAD43" w14:textId="77777777" w:rsidR="001832FD" w:rsidRDefault="00246EF6">
      <w:pPr>
        <w:pStyle w:val="Code"/>
      </w:pPr>
      <w:r>
        <w:t xml:space="preserve">#&gt;  5 Alabama 2021-01-05 &gt;50           </w:t>
      </w:r>
    </w:p>
    <w:p w14:paraId="6E46AEDE" w14:textId="77777777" w:rsidR="001832FD" w:rsidRDefault="00246EF6">
      <w:pPr>
        <w:pStyle w:val="Code"/>
      </w:pPr>
      <w:r>
        <w:t xml:space="preserve">#&gt;  6 Alabama 2021-01-06 &gt;50           </w:t>
      </w:r>
    </w:p>
    <w:p w14:paraId="28AF6F17" w14:textId="77777777" w:rsidR="001832FD" w:rsidRDefault="00246EF6">
      <w:pPr>
        <w:pStyle w:val="Code"/>
      </w:pPr>
      <w:r>
        <w:t xml:space="preserve">#&gt;  7 Alabama 2021-01-07 &gt;50           </w:t>
      </w:r>
    </w:p>
    <w:p w14:paraId="6D458352" w14:textId="77777777" w:rsidR="001832FD" w:rsidRDefault="00246EF6">
      <w:pPr>
        <w:pStyle w:val="Code"/>
      </w:pPr>
      <w:r>
        <w:t xml:space="preserve">#&gt;  8 Alabama 2021-01-08 &gt;50           </w:t>
      </w:r>
    </w:p>
    <w:p w14:paraId="1ECBC2F3" w14:textId="77777777" w:rsidR="001832FD" w:rsidRDefault="00246EF6">
      <w:pPr>
        <w:pStyle w:val="Code"/>
      </w:pPr>
      <w:r>
        <w:t xml:space="preserve">#&gt;  9 Alabama 2021-01-09 &gt;50           </w:t>
      </w:r>
    </w:p>
    <w:p w14:paraId="0A0295F5" w14:textId="77777777" w:rsidR="001832FD" w:rsidRDefault="00246EF6">
      <w:pPr>
        <w:pStyle w:val="Code"/>
      </w:pPr>
      <w:r>
        <w:t xml:space="preserve">#&gt; 10 Alabama 2021-01-10 &gt;50           </w:t>
      </w:r>
    </w:p>
    <w:p w14:paraId="203F9BE4" w14:textId="77777777" w:rsidR="001832FD" w:rsidRPr="002B623F" w:rsidRDefault="00246EF6">
      <w:pPr>
        <w:pStyle w:val="Code"/>
        <w:rPr>
          <w:rStyle w:val="LiteralItalic"/>
          <w:rFonts w:eastAsia="Courier"/>
        </w:rPr>
      </w:pPr>
      <w:r w:rsidRPr="002B623F">
        <w:rPr>
          <w:rStyle w:val="LiteralItalic"/>
        </w:rPr>
        <w:t>--snip--</w:t>
      </w:r>
    </w:p>
    <w:p w14:paraId="434C4308" w14:textId="77777777" w:rsidR="001832FD" w:rsidRDefault="00246EF6" w:rsidP="00F76A86">
      <w:pPr>
        <w:pStyle w:val="Body"/>
      </w:pPr>
      <w:r>
        <w:t>We now have a data frame that we can combine with our geospatial data.</w:t>
      </w:r>
    </w:p>
    <w:p w14:paraId="5FB47580" w14:textId="77777777" w:rsidR="001832FD" w:rsidRDefault="00246EF6">
      <w:pPr>
        <w:pStyle w:val="HeadB"/>
      </w:pPr>
      <w:bookmarkStart w:id="26" w:name="_Toc10"/>
      <w:bookmarkStart w:id="27" w:name="addinggeospatialdata"/>
      <w:r>
        <w:t>Adding Geospatial Data</w:t>
      </w:r>
      <w:bookmarkEnd w:id="26"/>
    </w:p>
    <w:p w14:paraId="290CA969" w14:textId="5B23B24B" w:rsidR="001832FD" w:rsidRDefault="00246EF6" w:rsidP="00F76A86">
      <w:pPr>
        <w:pStyle w:val="Body"/>
      </w:pPr>
      <w:r>
        <w:t>We’ve used two of our three data sources (COVID</w:t>
      </w:r>
      <w:r w:rsidR="00853A81">
        <w:t>-19</w:t>
      </w:r>
      <w:r>
        <w:t xml:space="preserve"> case data and state population data) to create the </w:t>
      </w:r>
      <w:r w:rsidRPr="00F76A86">
        <w:rPr>
          <w:rStyle w:val="Literal"/>
        </w:rPr>
        <w:t>covid_cases_rm</w:t>
      </w:r>
      <w:r>
        <w:t xml:space="preserve"> data frame we’ll need to make the map. Let’s now use the third data source: the geospatial data we saved as </w:t>
      </w:r>
      <w:r w:rsidRPr="00F76A86">
        <w:rPr>
          <w:rStyle w:val="Literal"/>
        </w:rPr>
        <w:lastRenderedPageBreak/>
        <w:t>usa_states_geom</w:t>
      </w:r>
      <w:r>
        <w:t>. Simple features data allows us to merge regular data frames and geospatial data, another mark in its favor:</w:t>
      </w:r>
    </w:p>
    <w:p w14:paraId="65CBE8ED" w14:textId="77777777" w:rsidR="001832FD" w:rsidRDefault="00246EF6">
      <w:pPr>
        <w:pStyle w:val="Code"/>
      </w:pPr>
      <w:r>
        <w:t>usa_states_geom %&gt;%</w:t>
      </w:r>
    </w:p>
    <w:p w14:paraId="5AB3A663" w14:textId="77777777" w:rsidR="001832FD" w:rsidRDefault="00246EF6">
      <w:pPr>
        <w:pStyle w:val="Code"/>
      </w:pPr>
      <w:r>
        <w:t xml:space="preserve">  left_join(covid_cases_rm, by = c("name" = "state"))</w:t>
      </w:r>
    </w:p>
    <w:p w14:paraId="3902F916" w14:textId="77777777" w:rsidR="001832FD" w:rsidRDefault="00246EF6" w:rsidP="00F76A86">
      <w:pPr>
        <w:pStyle w:val="Body"/>
      </w:pPr>
      <w:r>
        <w:t xml:space="preserve">We merge our </w:t>
      </w:r>
      <w:r w:rsidRPr="00F76A86">
        <w:rPr>
          <w:rStyle w:val="Literal"/>
        </w:rPr>
        <w:t>covid_cases_rm</w:t>
      </w:r>
      <w:r>
        <w:t xml:space="preserve"> data frame into the geospatial data, matching the </w:t>
      </w:r>
      <w:r w:rsidRPr="00F76A86">
        <w:rPr>
          <w:rStyle w:val="Literal"/>
        </w:rPr>
        <w:t>name</w:t>
      </w:r>
      <w:r>
        <w:t xml:space="preserve"> variable from </w:t>
      </w:r>
      <w:r w:rsidRPr="00F76A86">
        <w:rPr>
          <w:rStyle w:val="Literal"/>
        </w:rPr>
        <w:t>usa_states_geom</w:t>
      </w:r>
      <w:r>
        <w:t xml:space="preserve"> to the </w:t>
      </w:r>
      <w:r w:rsidRPr="00F76A86">
        <w:rPr>
          <w:rStyle w:val="Literal"/>
        </w:rPr>
        <w:t>state</w:t>
      </w:r>
      <w:r>
        <w:t xml:space="preserve"> variable in </w:t>
      </w:r>
      <w:r w:rsidRPr="00F76A86">
        <w:rPr>
          <w:rStyle w:val="Literal"/>
        </w:rPr>
        <w:t>covid_cases_rm</w:t>
      </w:r>
      <w:r>
        <w:t xml:space="preserve">. Next, we create a new variable called </w:t>
      </w:r>
      <w:r w:rsidRPr="00F76A86">
        <w:rPr>
          <w:rStyle w:val="Literal"/>
        </w:rPr>
        <w:t>fancy_date</w:t>
      </w:r>
      <w:r>
        <w:t xml:space="preserve">. As the name implies, it’s a nicely formatted version of the date (for example, </w:t>
      </w:r>
      <w:r w:rsidRPr="002E47ED">
        <w:rPr>
          <w:rStyle w:val="Italic"/>
        </w:rPr>
        <w:t>Jan 01</w:t>
      </w:r>
      <w:r>
        <w:t xml:space="preserve"> instead of </w:t>
      </w:r>
      <w:r w:rsidRPr="002E47ED">
        <w:rPr>
          <w:rStyle w:val="Italic"/>
        </w:rPr>
        <w:t>2021-01-01</w:t>
      </w:r>
      <w:r>
        <w:t xml:space="preserve">): </w:t>
      </w:r>
    </w:p>
    <w:p w14:paraId="421A81A8" w14:textId="77777777" w:rsidR="001832FD" w:rsidRDefault="00246EF6">
      <w:pPr>
        <w:pStyle w:val="Code"/>
      </w:pPr>
      <w:r>
        <w:t>usa_states_geom_covid &lt;- usa_states_geom %&gt;%</w:t>
      </w:r>
    </w:p>
    <w:p w14:paraId="0DECDA82" w14:textId="77777777" w:rsidR="001832FD" w:rsidRDefault="00246EF6">
      <w:pPr>
        <w:pStyle w:val="Code"/>
      </w:pPr>
      <w:r>
        <w:t xml:space="preserve">  left_join(covid_cases_rm, by = c("name" = "state")) %&gt;%</w:t>
      </w:r>
    </w:p>
    <w:p w14:paraId="528763D9" w14:textId="77777777" w:rsidR="001832FD" w:rsidRDefault="00246EF6">
      <w:pPr>
        <w:pStyle w:val="Code"/>
      </w:pPr>
      <w:r>
        <w:t xml:space="preserve">  mutate(fancy_date = fct_inorder(format(date, "%b. %d"))) %&gt;% </w:t>
      </w:r>
    </w:p>
    <w:p w14:paraId="2F0E65A2" w14:textId="77777777" w:rsidR="001832FD" w:rsidRDefault="00246EF6">
      <w:pPr>
        <w:pStyle w:val="Code"/>
      </w:pPr>
      <w:r>
        <w:t xml:space="preserve">  relocate(fancy_date, .before = incidence_rate)</w:t>
      </w:r>
    </w:p>
    <w:p w14:paraId="565DBD9C" w14:textId="77777777" w:rsidR="001832FD" w:rsidRDefault="00246EF6" w:rsidP="00F76A86">
      <w:pPr>
        <w:pStyle w:val="Body"/>
      </w:pPr>
      <w:r>
        <w:t xml:space="preserve">The </w:t>
      </w:r>
      <w:r w:rsidRPr="00F76A86">
        <w:rPr>
          <w:rStyle w:val="Literal"/>
        </w:rPr>
        <w:t>format()</w:t>
      </w:r>
      <w:r>
        <w:t xml:space="preserve"> function does the formatting while the </w:t>
      </w:r>
      <w:r w:rsidRPr="00F76A86">
        <w:rPr>
          <w:rStyle w:val="Literal"/>
        </w:rPr>
        <w:t>fct_inorder()</w:t>
      </w:r>
      <w:r>
        <w:t xml:space="preserve"> function makes the </w:t>
      </w:r>
      <w:r w:rsidRPr="00F76A86">
        <w:rPr>
          <w:rStyle w:val="Literal"/>
        </w:rPr>
        <w:t>fancy_date</w:t>
      </w:r>
      <w:r>
        <w:t xml:space="preserve"> variable sort data by date (rather than, say, alphabetically, which would put August before January). Last, we use the </w:t>
      </w:r>
      <w:r w:rsidRPr="00F76A86">
        <w:rPr>
          <w:rStyle w:val="Literal"/>
        </w:rPr>
        <w:t>relocate()</w:t>
      </w:r>
      <w:r>
        <w:t xml:space="preserve"> function to put the </w:t>
      </w:r>
      <w:r w:rsidRPr="00F76A86">
        <w:rPr>
          <w:rStyle w:val="Literal"/>
        </w:rPr>
        <w:t>fancy_date</w:t>
      </w:r>
      <w:r>
        <w:t xml:space="preserve"> column next to the </w:t>
      </w:r>
      <w:r w:rsidRPr="00F76A86">
        <w:rPr>
          <w:rStyle w:val="Literal"/>
        </w:rPr>
        <w:t>date</w:t>
      </w:r>
      <w:r>
        <w:t xml:space="preserve"> column. We save this data frame as </w:t>
      </w:r>
      <w:r w:rsidRPr="00F76A86">
        <w:rPr>
          <w:rStyle w:val="Literal"/>
        </w:rPr>
        <w:t>usa_states_geom_covid</w:t>
      </w:r>
      <w:r>
        <w:t xml:space="preserve">. Take a look at it: </w:t>
      </w:r>
    </w:p>
    <w:p w14:paraId="653FE7A1" w14:textId="77777777" w:rsidR="001832FD" w:rsidRDefault="00246EF6" w:rsidP="00D14399">
      <w:pPr>
        <w:pStyle w:val="Code"/>
      </w:pPr>
      <w:r>
        <w:t>#&gt; Simple feature collection with 18615 features and 4 fields</w:t>
      </w:r>
    </w:p>
    <w:p w14:paraId="5FA60326" w14:textId="77777777" w:rsidR="001832FD" w:rsidRDefault="00246EF6" w:rsidP="00D14399">
      <w:pPr>
        <w:pStyle w:val="Code"/>
      </w:pPr>
      <w:r>
        <w:t>#&gt; Geometry type: MULTIPOLYGON</w:t>
      </w:r>
    </w:p>
    <w:p w14:paraId="7ED3A5B6" w14:textId="77777777" w:rsidR="001832FD" w:rsidRDefault="00246EF6" w:rsidP="00D14399">
      <w:pPr>
        <w:pStyle w:val="Code"/>
      </w:pPr>
      <w:r>
        <w:t>#&gt; Dimension:     XY</w:t>
      </w:r>
    </w:p>
    <w:p w14:paraId="18894050" w14:textId="77777777" w:rsidR="001832FD" w:rsidRDefault="00246EF6" w:rsidP="00D14399">
      <w:pPr>
        <w:pStyle w:val="Code"/>
      </w:pPr>
      <w:r>
        <w:t>#&gt; Bounding box:  xmin: -2100000 ymin: -2500000 xmax: 2516374 ymax: 732103.3</w:t>
      </w:r>
    </w:p>
    <w:p w14:paraId="2513D0A3" w14:textId="77777777" w:rsidR="004D3FD5" w:rsidRDefault="00246EF6" w:rsidP="00D14399">
      <w:pPr>
        <w:pStyle w:val="Code"/>
      </w:pPr>
      <w:r>
        <w:t>#&gt; CRS:           +proj=laea +lat_0=45 +lon_0=-100 +x_0=0 +y_0=0 +a=6370997</w:t>
      </w:r>
    </w:p>
    <w:p w14:paraId="64750704" w14:textId="0D0742AA" w:rsidR="001832FD" w:rsidRDefault="00246EF6" w:rsidP="00D14399">
      <w:pPr>
        <w:pStyle w:val="Code"/>
      </w:pPr>
      <w:r>
        <w:t>+b=6370997 +units=m +no_defs</w:t>
      </w:r>
    </w:p>
    <w:p w14:paraId="789B0901" w14:textId="77777777" w:rsidR="001832FD" w:rsidRDefault="00246EF6" w:rsidP="00D14399">
      <w:pPr>
        <w:pStyle w:val="Code"/>
      </w:pPr>
      <w:r>
        <w:t>#&gt; First 10 features:</w:t>
      </w:r>
    </w:p>
    <w:p w14:paraId="6EB5626C" w14:textId="77777777" w:rsidR="001832FD" w:rsidRDefault="00246EF6" w:rsidP="00D14399">
      <w:pPr>
        <w:pStyle w:val="Code"/>
      </w:pPr>
      <w:r>
        <w:t>#&gt;       name       date fancy_date incidence_rate</w:t>
      </w:r>
    </w:p>
    <w:p w14:paraId="3F8DBB33" w14:textId="77777777" w:rsidR="001832FD" w:rsidRDefault="00246EF6" w:rsidP="00D14399">
      <w:pPr>
        <w:pStyle w:val="Code"/>
      </w:pPr>
      <w:r>
        <w:t>#&gt; 1  Arizona 2021-01-01    Jan. 01            &gt;50</w:t>
      </w:r>
    </w:p>
    <w:p w14:paraId="3B537802" w14:textId="77777777" w:rsidR="001832FD" w:rsidRDefault="00246EF6" w:rsidP="00D14399">
      <w:pPr>
        <w:pStyle w:val="Code"/>
      </w:pPr>
      <w:r>
        <w:t>#&gt; 2  Arizona 2021-01-02    Jan. 02            &gt;50</w:t>
      </w:r>
    </w:p>
    <w:p w14:paraId="0C2FAE76" w14:textId="77777777" w:rsidR="001832FD" w:rsidRDefault="00246EF6" w:rsidP="00D14399">
      <w:pPr>
        <w:pStyle w:val="Code"/>
      </w:pPr>
      <w:r>
        <w:t>#&gt; 3  Arizona 2021-01-03    Jan. 03            &gt;50</w:t>
      </w:r>
    </w:p>
    <w:p w14:paraId="1C448E28" w14:textId="77777777" w:rsidR="001832FD" w:rsidRDefault="00246EF6" w:rsidP="00D14399">
      <w:pPr>
        <w:pStyle w:val="Code"/>
      </w:pPr>
      <w:r>
        <w:t>#&gt; 4  Arizona 2021-01-04    Jan. 04            &gt;50</w:t>
      </w:r>
    </w:p>
    <w:p w14:paraId="0D0E4B3B" w14:textId="77777777" w:rsidR="001832FD" w:rsidRDefault="00246EF6" w:rsidP="00D14399">
      <w:pPr>
        <w:pStyle w:val="Code"/>
      </w:pPr>
      <w:r>
        <w:t>#&gt; 5  Arizona 2021-01-05    Jan. 05            &gt;50</w:t>
      </w:r>
    </w:p>
    <w:p w14:paraId="7868E0D6" w14:textId="77777777" w:rsidR="001832FD" w:rsidRDefault="00246EF6" w:rsidP="00D14399">
      <w:pPr>
        <w:pStyle w:val="Code"/>
      </w:pPr>
      <w:r>
        <w:t>#&gt; 6  Arizona 2021-01-06    Jan. 06            &gt;50</w:t>
      </w:r>
    </w:p>
    <w:p w14:paraId="6A8659BE" w14:textId="77777777" w:rsidR="001832FD" w:rsidRDefault="00246EF6" w:rsidP="00D14399">
      <w:pPr>
        <w:pStyle w:val="Code"/>
      </w:pPr>
      <w:r>
        <w:t>#&gt; 7  Arizona 2021-01-07    Jan. 07            &gt;50</w:t>
      </w:r>
    </w:p>
    <w:p w14:paraId="3F2DAC5C" w14:textId="77777777" w:rsidR="001832FD" w:rsidRDefault="00246EF6" w:rsidP="00D14399">
      <w:pPr>
        <w:pStyle w:val="Code"/>
      </w:pPr>
      <w:r>
        <w:t>#&gt; 8  Arizona 2021-01-08    Jan. 08            &gt;50</w:t>
      </w:r>
    </w:p>
    <w:p w14:paraId="563A1332" w14:textId="77777777" w:rsidR="001832FD" w:rsidRDefault="00246EF6" w:rsidP="00D14399">
      <w:pPr>
        <w:pStyle w:val="Code"/>
      </w:pPr>
      <w:r>
        <w:t>#&gt; 9  Arizona 2021-01-09    Jan. 09            &gt;50</w:t>
      </w:r>
    </w:p>
    <w:p w14:paraId="0CFF53D6" w14:textId="77777777" w:rsidR="001832FD" w:rsidRDefault="00246EF6" w:rsidP="00D14399">
      <w:pPr>
        <w:pStyle w:val="Code"/>
      </w:pPr>
      <w:r>
        <w:t>#&gt; 10 Arizona 2021-01-10    Jan. 10            &gt;50</w:t>
      </w:r>
    </w:p>
    <w:p w14:paraId="3A3FF715" w14:textId="77777777" w:rsidR="001832FD" w:rsidRDefault="00246EF6" w:rsidP="00D14399">
      <w:pPr>
        <w:pStyle w:val="Code"/>
      </w:pPr>
      <w:r>
        <w:t>#&gt;                          geometry</w:t>
      </w:r>
    </w:p>
    <w:p w14:paraId="42F6BF43" w14:textId="77777777" w:rsidR="001832FD" w:rsidRDefault="00246EF6" w:rsidP="00D14399">
      <w:pPr>
        <w:pStyle w:val="Code"/>
      </w:pPr>
      <w:r>
        <w:t>#&gt; 1  MULTIPOLYGON (((-1111066 -8...</w:t>
      </w:r>
    </w:p>
    <w:p w14:paraId="0F1456FE" w14:textId="77777777" w:rsidR="001832FD" w:rsidRDefault="00246EF6" w:rsidP="00D14399">
      <w:pPr>
        <w:pStyle w:val="Code"/>
      </w:pPr>
      <w:r>
        <w:t>#&gt; 2  MULTIPOLYGON (((-1111066 -8...</w:t>
      </w:r>
    </w:p>
    <w:p w14:paraId="1A5A0619" w14:textId="77777777" w:rsidR="001832FD" w:rsidRDefault="00246EF6" w:rsidP="00D14399">
      <w:pPr>
        <w:pStyle w:val="Code"/>
      </w:pPr>
      <w:r>
        <w:t>#&gt; 3  MULTIPOLYGON (((-1111066 -8...</w:t>
      </w:r>
    </w:p>
    <w:p w14:paraId="0AA8ACED" w14:textId="77777777" w:rsidR="001832FD" w:rsidRDefault="00246EF6" w:rsidP="00D14399">
      <w:pPr>
        <w:pStyle w:val="Code"/>
      </w:pPr>
      <w:r>
        <w:t>#&gt; 4  MULTIPOLYGON (((-1111066 -8...</w:t>
      </w:r>
    </w:p>
    <w:p w14:paraId="03FEAA49" w14:textId="77777777" w:rsidR="001832FD" w:rsidRDefault="00246EF6" w:rsidP="00D14399">
      <w:pPr>
        <w:pStyle w:val="Code"/>
      </w:pPr>
      <w:r>
        <w:t>#&gt; 5  MULTIPOLYGON (((-1111066 -8...</w:t>
      </w:r>
    </w:p>
    <w:p w14:paraId="5BD7701C" w14:textId="77777777" w:rsidR="001832FD" w:rsidRDefault="00246EF6" w:rsidP="00D14399">
      <w:pPr>
        <w:pStyle w:val="Code"/>
      </w:pPr>
      <w:r>
        <w:t>#&gt; 6  MULTIPOLYGON (((-1111066 -8...</w:t>
      </w:r>
    </w:p>
    <w:p w14:paraId="72F4C7D9" w14:textId="77777777" w:rsidR="001832FD" w:rsidRDefault="00246EF6" w:rsidP="00D14399">
      <w:pPr>
        <w:pStyle w:val="Code"/>
      </w:pPr>
      <w:r>
        <w:t>#&gt; 7  MULTIPOLYGON (((-1111066 -8...</w:t>
      </w:r>
    </w:p>
    <w:p w14:paraId="33A3BC54" w14:textId="77777777" w:rsidR="001832FD" w:rsidRDefault="00246EF6" w:rsidP="00D14399">
      <w:pPr>
        <w:pStyle w:val="Code"/>
      </w:pPr>
      <w:r>
        <w:t>#&gt; 8  MULTIPOLYGON (((-1111066 -8...</w:t>
      </w:r>
    </w:p>
    <w:p w14:paraId="2B7CBCF5" w14:textId="77777777" w:rsidR="001832FD" w:rsidRDefault="00246EF6" w:rsidP="00D14399">
      <w:pPr>
        <w:pStyle w:val="Code"/>
      </w:pPr>
      <w:r>
        <w:t>#&gt; 9  MULTIPOLYGON (((-1111066 -8...</w:t>
      </w:r>
    </w:p>
    <w:p w14:paraId="6B69BFB2" w14:textId="77777777" w:rsidR="001832FD" w:rsidRDefault="00246EF6" w:rsidP="00D14399">
      <w:pPr>
        <w:pStyle w:val="Code"/>
      </w:pPr>
      <w:r>
        <w:t xml:space="preserve">#&gt; 10 MULTIPOLYGON (((-1111066 -8... </w:t>
      </w:r>
    </w:p>
    <w:p w14:paraId="52EBEE73" w14:textId="77777777" w:rsidR="001832FD" w:rsidRDefault="00246EF6" w:rsidP="00F76A86">
      <w:pPr>
        <w:pStyle w:val="Body"/>
      </w:pPr>
      <w:r>
        <w:t xml:space="preserve">We can see the metadata and </w:t>
      </w:r>
      <w:r w:rsidRPr="00F76A86">
        <w:rPr>
          <w:rStyle w:val="Literal"/>
        </w:rPr>
        <w:t>geometry</w:t>
      </w:r>
      <w:r>
        <w:t xml:space="preserve"> columns we discussed.</w:t>
      </w:r>
    </w:p>
    <w:p w14:paraId="40278313" w14:textId="77777777" w:rsidR="001832FD" w:rsidRDefault="00246EF6">
      <w:pPr>
        <w:pStyle w:val="HeadB"/>
      </w:pPr>
      <w:bookmarkStart w:id="28" w:name="_Toc11"/>
      <w:bookmarkStart w:id="29" w:name="makingthemap"/>
      <w:r>
        <w:lastRenderedPageBreak/>
        <w:t>Making the Map</w:t>
      </w:r>
      <w:bookmarkEnd w:id="28"/>
    </w:p>
    <w:p w14:paraId="46DC4CD0" w14:textId="77777777" w:rsidR="001832FD" w:rsidRDefault="00246EF6" w:rsidP="00F76A86">
      <w:pPr>
        <w:pStyle w:val="Body"/>
      </w:pPr>
      <w:r>
        <w:t xml:space="preserve">It took a lot of work to end up with the surprisingly simple data frame </w:t>
      </w:r>
      <w:r w:rsidRPr="00F76A86">
        <w:rPr>
          <w:rStyle w:val="Literal"/>
        </w:rPr>
        <w:t>usa_states_geom_covid</w:t>
      </w:r>
      <w:r>
        <w:t>. And while the data may be simple, the code Madjid used to make his map is quite complex. In this section, we walk through it in pieces.</w:t>
      </w:r>
    </w:p>
    <w:p w14:paraId="0C7BAA65" w14:textId="77777777" w:rsidR="001832FD" w:rsidRDefault="00246EF6" w:rsidP="00F76A86">
      <w:pPr>
        <w:pStyle w:val="Body"/>
      </w:pPr>
      <w:r>
        <w:t xml:space="preserve">The final map is actually multiple maps, one for each day in 2021. Combining 365 days makes for a large final product, so instead of showing the code for every single day, we’ll filter the </w:t>
      </w:r>
      <w:r w:rsidRPr="00F76A86">
        <w:rPr>
          <w:rStyle w:val="Literal"/>
        </w:rPr>
        <w:t>usa_states_geom_covid</w:t>
      </w:r>
      <w:r>
        <w:t xml:space="preserve"> to show just the first six days in January: </w:t>
      </w:r>
    </w:p>
    <w:p w14:paraId="7F44AE91" w14:textId="77777777" w:rsidR="001832FD" w:rsidRDefault="00246EF6">
      <w:pPr>
        <w:pStyle w:val="Code"/>
      </w:pPr>
      <w:r>
        <w:t>usa_states_geom_covid_six_days &lt;- usa_states_geom_covid %&gt;%</w:t>
      </w:r>
    </w:p>
    <w:p w14:paraId="08E9F4A1" w14:textId="77777777" w:rsidR="001832FD" w:rsidRDefault="00246EF6">
      <w:pPr>
        <w:pStyle w:val="Code"/>
      </w:pPr>
      <w:r>
        <w:t xml:space="preserve">  filter(date &lt;= as.Date("2021-01-06"))</w:t>
      </w:r>
    </w:p>
    <w:p w14:paraId="125A7306" w14:textId="77777777" w:rsidR="001832FD" w:rsidRDefault="00246EF6" w:rsidP="00F76A86">
      <w:pPr>
        <w:pStyle w:val="Body"/>
      </w:pPr>
      <w:r>
        <w:t xml:space="preserve">We save the result as a data frame called </w:t>
      </w:r>
      <w:r w:rsidRPr="00F76A86">
        <w:rPr>
          <w:rStyle w:val="Literal"/>
        </w:rPr>
        <w:t>usa_states_geom_covid_six_days</w:t>
      </w:r>
      <w:r>
        <w:t>. Here’s what this data looks like:</w:t>
      </w:r>
    </w:p>
    <w:p w14:paraId="32FB58F0" w14:textId="77777777" w:rsidR="001832FD" w:rsidRDefault="00246EF6">
      <w:pPr>
        <w:pStyle w:val="CodeWide"/>
      </w:pPr>
      <w:r>
        <w:t>#&gt; Simple feature collection with 306 features and 4 fields</w:t>
      </w:r>
    </w:p>
    <w:p w14:paraId="6F8FCC05" w14:textId="77777777" w:rsidR="001832FD" w:rsidRDefault="00246EF6">
      <w:pPr>
        <w:pStyle w:val="CodeWide"/>
      </w:pPr>
      <w:r>
        <w:t>#&gt; Geometry type: MULTIPOLYGON</w:t>
      </w:r>
    </w:p>
    <w:p w14:paraId="7A92DE0A" w14:textId="77777777" w:rsidR="001832FD" w:rsidRDefault="00246EF6">
      <w:pPr>
        <w:pStyle w:val="CodeWide"/>
      </w:pPr>
      <w:r>
        <w:t>#&gt; Dimension:     XY</w:t>
      </w:r>
    </w:p>
    <w:p w14:paraId="6F5D1A25" w14:textId="77777777" w:rsidR="001832FD" w:rsidRDefault="00246EF6">
      <w:pPr>
        <w:pStyle w:val="CodeWide"/>
      </w:pPr>
      <w:r>
        <w:t>#&gt; Bounding box:  xmin: -2100000 ymin: -2500000 xmax: 2516374 ymax: 732103.3</w:t>
      </w:r>
    </w:p>
    <w:p w14:paraId="61C0E8A9" w14:textId="52915AEE" w:rsidR="001832FD" w:rsidRDefault="00246EF6">
      <w:pPr>
        <w:pStyle w:val="CodeWide"/>
      </w:pPr>
      <w:r>
        <w:t>#&gt; CRS:           +proj=laea +lat_0=45 +lon_0=-100 +x_0=0 +y_0=0 +a=6370997 +b=6370997 +unit</w:t>
      </w:r>
      <w:r w:rsidR="002E47ED">
        <w:t>...</w:t>
      </w:r>
    </w:p>
    <w:p w14:paraId="40AA98E6" w14:textId="77777777" w:rsidR="001832FD" w:rsidRDefault="00246EF6">
      <w:pPr>
        <w:pStyle w:val="CodeWide"/>
      </w:pPr>
      <w:r>
        <w:t>#&gt; First 10 features:</w:t>
      </w:r>
    </w:p>
    <w:p w14:paraId="6BB892E8" w14:textId="77777777" w:rsidR="001832FD" w:rsidRDefault="00246EF6">
      <w:pPr>
        <w:pStyle w:val="CodeWide"/>
      </w:pPr>
      <w:r>
        <w:t>#&gt;        name       date fancy_date incidence_rate</w:t>
      </w:r>
    </w:p>
    <w:p w14:paraId="22E8C8F1" w14:textId="77777777" w:rsidR="001832FD" w:rsidRDefault="00246EF6">
      <w:pPr>
        <w:pStyle w:val="CodeWide"/>
      </w:pPr>
      <w:r>
        <w:t>#&gt; 1   Arizona 2021-01-01    Jan. 01            &gt;50</w:t>
      </w:r>
    </w:p>
    <w:p w14:paraId="5771865D" w14:textId="77777777" w:rsidR="001832FD" w:rsidRDefault="00246EF6">
      <w:pPr>
        <w:pStyle w:val="CodeWide"/>
      </w:pPr>
      <w:r>
        <w:t>#&gt; 2   Arizona 2021-01-02    Jan. 02            &gt;50</w:t>
      </w:r>
    </w:p>
    <w:p w14:paraId="393C7C32" w14:textId="77777777" w:rsidR="001832FD" w:rsidRDefault="00246EF6">
      <w:pPr>
        <w:pStyle w:val="CodeWide"/>
      </w:pPr>
      <w:r>
        <w:t>#&gt; 3   Arizona 2021-01-03    Jan. 03            &gt;50</w:t>
      </w:r>
    </w:p>
    <w:p w14:paraId="60755EE8" w14:textId="77777777" w:rsidR="001832FD" w:rsidRDefault="00246EF6">
      <w:pPr>
        <w:pStyle w:val="CodeWide"/>
      </w:pPr>
      <w:r>
        <w:t>#&gt; 4   Arizona 2021-01-04    Jan. 04            &gt;50</w:t>
      </w:r>
    </w:p>
    <w:p w14:paraId="11C6D4D5" w14:textId="77777777" w:rsidR="001832FD" w:rsidRDefault="00246EF6">
      <w:pPr>
        <w:pStyle w:val="CodeWide"/>
      </w:pPr>
      <w:r>
        <w:t>#&gt; 5   Arizona 2021-01-05    Jan. 05            &gt;50</w:t>
      </w:r>
    </w:p>
    <w:p w14:paraId="13DFAE19" w14:textId="77777777" w:rsidR="001832FD" w:rsidRDefault="00246EF6">
      <w:pPr>
        <w:pStyle w:val="CodeWide"/>
      </w:pPr>
      <w:r>
        <w:t>#&gt; 6   Arizona 2021-01-06    Jan. 06            &gt;50</w:t>
      </w:r>
    </w:p>
    <w:p w14:paraId="0726A9D6" w14:textId="77777777" w:rsidR="001832FD" w:rsidRDefault="00246EF6">
      <w:pPr>
        <w:pStyle w:val="CodeWide"/>
      </w:pPr>
      <w:r>
        <w:t>#&gt; 7  Arkansas 2021-01-01    Jan. 01            &gt;50</w:t>
      </w:r>
    </w:p>
    <w:p w14:paraId="714E256B" w14:textId="77777777" w:rsidR="001832FD" w:rsidRDefault="00246EF6">
      <w:pPr>
        <w:pStyle w:val="CodeWide"/>
      </w:pPr>
      <w:r>
        <w:t>#&gt; 8  Arkansas 2021-01-02    Jan. 02            &gt;50</w:t>
      </w:r>
    </w:p>
    <w:p w14:paraId="5DFE804A" w14:textId="77777777" w:rsidR="001832FD" w:rsidRDefault="00246EF6">
      <w:pPr>
        <w:pStyle w:val="CodeWide"/>
      </w:pPr>
      <w:r>
        <w:t>#&gt; 9  Arkansas 2021-01-03    Jan. 03            &gt;50</w:t>
      </w:r>
    </w:p>
    <w:p w14:paraId="078C91FE" w14:textId="77777777" w:rsidR="001832FD" w:rsidRDefault="00246EF6">
      <w:pPr>
        <w:pStyle w:val="CodeWide"/>
      </w:pPr>
      <w:r>
        <w:t>#&gt; 10 Arkansas 2021-01-04    Jan. 04            &gt;50</w:t>
      </w:r>
    </w:p>
    <w:p w14:paraId="36C98176" w14:textId="77777777" w:rsidR="001832FD" w:rsidRDefault="00246EF6">
      <w:pPr>
        <w:pStyle w:val="CodeWide"/>
      </w:pPr>
      <w:r>
        <w:t>#&gt;                          geometry</w:t>
      </w:r>
    </w:p>
    <w:p w14:paraId="6B784A94" w14:textId="77777777" w:rsidR="001832FD" w:rsidRDefault="00246EF6">
      <w:pPr>
        <w:pStyle w:val="CodeWide"/>
      </w:pPr>
      <w:r>
        <w:t>#&gt; 1  MULTIPOLYGON (((-1111066 -8...</w:t>
      </w:r>
    </w:p>
    <w:p w14:paraId="00D2113F" w14:textId="77777777" w:rsidR="001832FD" w:rsidRDefault="00246EF6">
      <w:pPr>
        <w:pStyle w:val="CodeWide"/>
      </w:pPr>
      <w:r>
        <w:t>#&gt; 2  MULTIPOLYGON (((-1111066 -8...</w:t>
      </w:r>
    </w:p>
    <w:p w14:paraId="15EC4C92" w14:textId="77777777" w:rsidR="001832FD" w:rsidRDefault="00246EF6">
      <w:pPr>
        <w:pStyle w:val="CodeWide"/>
      </w:pPr>
      <w:r>
        <w:t>#&gt; 3  MULTIPOLYGON (((-1111066 -8...</w:t>
      </w:r>
    </w:p>
    <w:p w14:paraId="254236BD" w14:textId="77777777" w:rsidR="001832FD" w:rsidRDefault="00246EF6">
      <w:pPr>
        <w:pStyle w:val="CodeWide"/>
      </w:pPr>
      <w:r>
        <w:t>#&gt; 4  MULTIPOLYGON (((-1111066 -8...</w:t>
      </w:r>
    </w:p>
    <w:p w14:paraId="783AAA64" w14:textId="77777777" w:rsidR="001832FD" w:rsidRDefault="00246EF6">
      <w:pPr>
        <w:pStyle w:val="CodeWide"/>
      </w:pPr>
      <w:r>
        <w:t>#&gt; 5  MULTIPOLYGON (((-1111066 -8...</w:t>
      </w:r>
    </w:p>
    <w:p w14:paraId="7DA7A996" w14:textId="77777777" w:rsidR="001832FD" w:rsidRDefault="00246EF6">
      <w:pPr>
        <w:pStyle w:val="CodeWide"/>
      </w:pPr>
      <w:r>
        <w:t>#&gt; 6  MULTIPOLYGON (((-1111066 -8...</w:t>
      </w:r>
    </w:p>
    <w:p w14:paraId="2421CD44" w14:textId="77777777" w:rsidR="001832FD" w:rsidRDefault="00246EF6">
      <w:pPr>
        <w:pStyle w:val="CodeWide"/>
      </w:pPr>
      <w:r>
        <w:t>#&gt; 7  MULTIPOLYGON (((557903.1 -1...</w:t>
      </w:r>
    </w:p>
    <w:p w14:paraId="3FCC613A" w14:textId="77777777" w:rsidR="001832FD" w:rsidRDefault="00246EF6">
      <w:pPr>
        <w:pStyle w:val="CodeWide"/>
      </w:pPr>
      <w:r>
        <w:t>#&gt; 8  MULTIPOLYGON (((557903.1 -1...</w:t>
      </w:r>
    </w:p>
    <w:p w14:paraId="1EBAB867" w14:textId="77777777" w:rsidR="001832FD" w:rsidRDefault="00246EF6">
      <w:pPr>
        <w:pStyle w:val="CodeWide"/>
      </w:pPr>
      <w:r>
        <w:t>#&gt; 9  MULTIPOLYGON (((557903.1 -1...</w:t>
      </w:r>
    </w:p>
    <w:p w14:paraId="7C410215" w14:textId="77777777" w:rsidR="001832FD" w:rsidRDefault="00246EF6">
      <w:pPr>
        <w:pStyle w:val="CodeWide"/>
      </w:pPr>
      <w:r>
        <w:t>#&gt; 10 MULTIPOLYGON (((557903.1 -1...</w:t>
      </w:r>
    </w:p>
    <w:p w14:paraId="64F9E872" w14:textId="77777777" w:rsidR="001832FD" w:rsidRDefault="00246EF6" w:rsidP="00F76A86">
      <w:pPr>
        <w:pStyle w:val="Body"/>
      </w:pPr>
      <w:r>
        <w:t xml:space="preserve">Madjid’s map is giant, as it includes all 365 days. We’ll change the size of a few elements so they fit in this book. </w:t>
      </w:r>
      <w:bookmarkEnd w:id="27"/>
      <w:bookmarkEnd w:id="29"/>
    </w:p>
    <w:p w14:paraId="62575154" w14:textId="77777777" w:rsidR="001832FD" w:rsidRDefault="00246EF6">
      <w:pPr>
        <w:pStyle w:val="HeadC"/>
      </w:pPr>
      <w:bookmarkStart w:id="30" w:name="_Toc12"/>
      <w:bookmarkStart w:id="31" w:name="generatingthebasicmap"/>
      <w:r>
        <w:t>Generating the Basic Map</w:t>
      </w:r>
      <w:bookmarkEnd w:id="30"/>
    </w:p>
    <w:p w14:paraId="4AD7DD48" w14:textId="77777777" w:rsidR="001832FD" w:rsidRDefault="00246EF6" w:rsidP="00F76A86">
      <w:pPr>
        <w:pStyle w:val="Body"/>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 </w:t>
      </w:r>
    </w:p>
    <w:p w14:paraId="5650DDDC" w14:textId="77777777" w:rsidR="001832FD" w:rsidRDefault="00246EF6">
      <w:pPr>
        <w:pStyle w:val="Code"/>
      </w:pPr>
      <w:r>
        <w:t>usa_states_geom_covid_six_days %&gt;%</w:t>
      </w:r>
    </w:p>
    <w:p w14:paraId="775C1E6E" w14:textId="77777777" w:rsidR="001832FD" w:rsidRDefault="00246EF6">
      <w:pPr>
        <w:pStyle w:val="Code"/>
        <w:tabs>
          <w:tab w:val="left" w:pos="6370"/>
        </w:tabs>
      </w:pPr>
      <w:r>
        <w:lastRenderedPageBreak/>
        <w:t xml:space="preserve">  ggplot() +</w:t>
      </w:r>
    </w:p>
    <w:p w14:paraId="2408562D" w14:textId="77777777" w:rsidR="001832FD" w:rsidRDefault="00246EF6">
      <w:pPr>
        <w:pStyle w:val="Code"/>
      </w:pPr>
      <w:r>
        <w:t xml:space="preserve">  geom_sf(</w:t>
      </w:r>
    </w:p>
    <w:p w14:paraId="6EDECBB2" w14:textId="77777777" w:rsidR="001832FD" w:rsidRDefault="00246EF6">
      <w:pPr>
        <w:pStyle w:val="Code"/>
      </w:pPr>
      <w:r>
        <w:t xml:space="preserve">    aes(fill = incidence_rate),</w:t>
      </w:r>
    </w:p>
    <w:p w14:paraId="74395336" w14:textId="77777777" w:rsidR="001832FD" w:rsidRDefault="00246EF6">
      <w:pPr>
        <w:pStyle w:val="Code"/>
      </w:pPr>
      <w:r>
        <w:t xml:space="preserve">    size = .05,</w:t>
      </w:r>
    </w:p>
    <w:p w14:paraId="563A4004" w14:textId="77777777" w:rsidR="001832FD" w:rsidRDefault="00246EF6">
      <w:pPr>
        <w:pStyle w:val="Code"/>
      </w:pPr>
      <w:r>
        <w:t xml:space="preserve">    color = "grey55"</w:t>
      </w:r>
    </w:p>
    <w:p w14:paraId="13B6CDF8" w14:textId="77777777" w:rsidR="001832FD" w:rsidRDefault="00246EF6">
      <w:pPr>
        <w:pStyle w:val="Code"/>
      </w:pPr>
      <w:r>
        <w:t xml:space="preserve">  ) +</w:t>
      </w:r>
    </w:p>
    <w:p w14:paraId="670867E0" w14:textId="77777777" w:rsidR="001832FD" w:rsidRDefault="00246EF6">
      <w:pPr>
        <w:pStyle w:val="Code"/>
      </w:pPr>
      <w:r>
        <w:t xml:space="preserve">  facet_wrap(</w:t>
      </w:r>
    </w:p>
    <w:p w14:paraId="4885F2D6" w14:textId="77777777" w:rsidR="001832FD" w:rsidRDefault="00246EF6">
      <w:pPr>
        <w:pStyle w:val="Code"/>
      </w:pPr>
      <w:r>
        <w:t xml:space="preserve">    vars(fancy_date),</w:t>
      </w:r>
    </w:p>
    <w:p w14:paraId="55C1DC40" w14:textId="77777777" w:rsidR="001832FD" w:rsidRDefault="00246EF6">
      <w:pPr>
        <w:pStyle w:val="Code"/>
      </w:pPr>
      <w:r>
        <w:t xml:space="preserve">    strip.position = "bottom"</w:t>
      </w:r>
    </w:p>
    <w:p w14:paraId="092B5B4B" w14:textId="77777777" w:rsidR="001832FD" w:rsidRDefault="00246EF6">
      <w:pPr>
        <w:pStyle w:val="Code"/>
      </w:pPr>
      <w:r>
        <w:t xml:space="preserve">  )</w:t>
      </w:r>
    </w:p>
    <w:p w14:paraId="5F5A1021" w14:textId="77777777" w:rsidR="001832FD" w:rsidRDefault="00246EF6" w:rsidP="00F76A86">
      <w:pPr>
        <w:pStyle w:val="Body"/>
      </w:pPr>
      <w:r>
        <w:t xml:space="preserve">We use </w:t>
      </w:r>
      <w:r w:rsidRPr="00F76A86">
        <w:rPr>
          <w:rStyle w:val="Literal"/>
        </w:rPr>
        <w:t>geom_sf()</w:t>
      </w:r>
      <w:r>
        <w:t xml:space="preserve"> to plot the geospatial data, modifying a couple arguments. We use </w:t>
      </w:r>
      <w:r w:rsidRPr="00F76A86">
        <w:rPr>
          <w:rStyle w:val="Literal"/>
        </w:rPr>
        <w:t>size = .05</w:t>
      </w:r>
      <w:r>
        <w:t xml:space="preserve"> to make the state borders less prominent and </w:t>
      </w:r>
      <w:r w:rsidRPr="00F76A86">
        <w:rPr>
          <w:rStyle w:val="Literal"/>
        </w:rPr>
        <w:t>color = "grey55"</w:t>
      </w:r>
      <w:r>
        <w:t xml:space="preserve"> to set the borders to a medium gray color. Then, to make one map for each day, we use the </w:t>
      </w:r>
      <w:r w:rsidRPr="00F76A86">
        <w:rPr>
          <w:rStyle w:val="Literal"/>
        </w:rPr>
        <w:t>facet_wrap()</w:t>
      </w:r>
      <w:r>
        <w:t xml:space="preserve"> function. The </w:t>
      </w:r>
      <w:r w:rsidRPr="00F76A86">
        <w:rPr>
          <w:rStyle w:val="Literal"/>
        </w:rPr>
        <w:t>vars(fancy_date)</w:t>
      </w:r>
      <w:r>
        <w:t xml:space="preserve"> code specifies that the </w:t>
      </w:r>
      <w:r w:rsidRPr="00F76A86">
        <w:rPr>
          <w:rStyle w:val="Literal"/>
        </w:rPr>
        <w:t>fancy_date</w:t>
      </w:r>
      <w:r>
        <w:t xml:space="preserve"> variable should be used to do the faceting (in other words, make one map for each day) and </w:t>
      </w:r>
      <w:r w:rsidRPr="00F76A86">
        <w:rPr>
          <w:rStyle w:val="Literal"/>
        </w:rPr>
        <w:t>strip.position = "bottom"</w:t>
      </w:r>
      <w:r>
        <w:t xml:space="preserve"> moves the labels </w:t>
      </w:r>
      <w:r w:rsidRPr="002E47ED">
        <w:rPr>
          <w:rStyle w:val="Italic"/>
        </w:rPr>
        <w:t>Jan. 01</w:t>
      </w:r>
      <w:r>
        <w:t xml:space="preserve">, </w:t>
      </w:r>
      <w:r w:rsidRPr="002E47ED">
        <w:rPr>
          <w:rStyle w:val="Italic"/>
        </w:rPr>
        <w:t>Jan. 02</w:t>
      </w:r>
      <w:r>
        <w:t>, and so on to the bottom of the maps. You can see the resulting map in Figure 4-9.</w:t>
      </w:r>
    </w:p>
    <w:p w14:paraId="1D29B18F" w14:textId="77777777" w:rsidR="001832FD" w:rsidRDefault="00246EF6">
      <w:pPr>
        <w:pStyle w:val="GraphicSlug"/>
      </w:pPr>
      <w:r>
        <w:t>[F04009.pdf]</w:t>
      </w:r>
    </w:p>
    <w:p w14:paraId="638D802E" w14:textId="77777777" w:rsidR="001832FD" w:rsidRDefault="00246EF6">
      <w:pPr>
        <w:pStyle w:val="CaptionedFigure"/>
      </w:pPr>
      <w:r>
        <w:rPr>
          <w:noProof/>
        </w:rPr>
        <w:drawing>
          <wp:inline distT="0" distB="0" distL="0" distR="0" wp14:anchorId="58EED17E" wp14:editId="5CE7C65C">
            <wp:extent cx="4602684" cy="3682147"/>
            <wp:effectExtent l="0" t="0" r="0" b="0"/>
            <wp:docPr id="1073741833" name="officeArt object"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1073741833" name="Figure 4.13: A map showing the incidence rate of COVID for the first six days of 2021" descr="Figure 4.13: A map showing the incidence rate of COVID for the first six days of 2021"/>
                    <pic:cNvPicPr>
                      <a:picLocks noChangeAspect="1"/>
                    </pic:cNvPicPr>
                  </pic:nvPicPr>
                  <pic:blipFill>
                    <a:blip r:embed="rId20"/>
                    <a:stretch>
                      <a:fillRect/>
                    </a:stretch>
                  </pic:blipFill>
                  <pic:spPr>
                    <a:xfrm>
                      <a:off x="0" y="0"/>
                      <a:ext cx="4602684" cy="3682147"/>
                    </a:xfrm>
                    <a:prstGeom prst="rect">
                      <a:avLst/>
                    </a:prstGeom>
                    <a:ln w="12700" cap="flat">
                      <a:noFill/>
                      <a:miter lim="400000"/>
                    </a:ln>
                    <a:effectLst/>
                  </pic:spPr>
                </pic:pic>
              </a:graphicData>
            </a:graphic>
          </wp:inline>
        </w:drawing>
      </w:r>
    </w:p>
    <w:p w14:paraId="467B5E9F" w14:textId="1683192F" w:rsidR="001832FD" w:rsidRDefault="00246EF6" w:rsidP="002E47ED">
      <w:pPr>
        <w:pStyle w:val="CaptionLine"/>
      </w:pPr>
      <w:r>
        <w:t xml:space="preserve">A map showing the incidence rate of </w:t>
      </w:r>
      <w:r w:rsidRPr="003814C5">
        <w:t>COVID</w:t>
      </w:r>
      <w:r w:rsidR="00853A81">
        <w:t>-19</w:t>
      </w:r>
      <w:r>
        <w:t xml:space="preserve"> for the first six days of 2021</w:t>
      </w:r>
    </w:p>
    <w:p w14:paraId="05E9C18C" w14:textId="04E99D1F" w:rsidR="001832FD" w:rsidRDefault="00246EF6" w:rsidP="00F76A86">
      <w:pPr>
        <w:pStyle w:val="Body"/>
      </w:pPr>
      <w:bookmarkStart w:id="32" w:name="X66cb509d2356b6ed4a9d23cfaa98f49d46be5bf"/>
      <w:r>
        <w:t>H</w:t>
      </w:r>
      <w:bookmarkStart w:id="33" w:name="Xc62533f6c832d15e024b50c7f744108cb51e99f"/>
      <w:bookmarkEnd w:id="32"/>
      <w:r>
        <w:t xml:space="preserve">aving generated the basic map, let’s now make it look good. </w:t>
      </w:r>
    </w:p>
    <w:p w14:paraId="73B2CBC8" w14:textId="77777777" w:rsidR="001832FD" w:rsidRDefault="00246EF6">
      <w:pPr>
        <w:pStyle w:val="HeadC"/>
      </w:pPr>
      <w:bookmarkStart w:id="34" w:name="_Toc13"/>
      <w:r>
        <w:t xml:space="preserve">Applying Data Visualization Principles </w:t>
      </w:r>
      <w:bookmarkEnd w:id="34"/>
    </w:p>
    <w:p w14:paraId="26252CBE" w14:textId="689EB1DC" w:rsidR="001832FD" w:rsidRDefault="00246EF6" w:rsidP="002E47ED">
      <w:pPr>
        <w:pStyle w:val="Body"/>
      </w:pPr>
      <w:r>
        <w:t xml:space="preserve">From now on, all of the code that Abdoul Madjid uses is to improve the appearance of the maps. Many of the tweaks shown here will feel familiar if </w:t>
      </w:r>
      <w:r>
        <w:lastRenderedPageBreak/>
        <w:t xml:space="preserve">you’ve read </w:t>
      </w:r>
      <w:r>
        <w:rPr>
          <w:rStyle w:val="Xref"/>
        </w:rPr>
        <w:t>Chapter 2</w:t>
      </w:r>
      <w:r>
        <w:t xml:space="preserve">, highlighting a benefit of making maps with ggplot: </w:t>
      </w:r>
      <w:r w:rsidR="003814C5">
        <w:t>Y</w:t>
      </w:r>
      <w:r>
        <w:t>ou can apply the same data-visualization principles you learned about when making charts.</w:t>
      </w:r>
    </w:p>
    <w:p w14:paraId="7B32457E" w14:textId="77777777" w:rsidR="001832FD" w:rsidRPr="002E47ED" w:rsidRDefault="00246EF6" w:rsidP="00D14399">
      <w:pPr>
        <w:pStyle w:val="CodeWide"/>
      </w:pPr>
      <w:r>
        <w:t>usa_states_geom_covid_six_days %&gt;%</w:t>
      </w:r>
    </w:p>
    <w:p w14:paraId="52A0F61F" w14:textId="77777777" w:rsidR="001832FD" w:rsidRDefault="00246EF6" w:rsidP="00D14399">
      <w:pPr>
        <w:pStyle w:val="CodeWide"/>
      </w:pPr>
      <w:r>
        <w:t xml:space="preserve">  ggplot() +</w:t>
      </w:r>
    </w:p>
    <w:p w14:paraId="040EED24" w14:textId="77777777" w:rsidR="001832FD" w:rsidRDefault="00246EF6" w:rsidP="00D14399">
      <w:pPr>
        <w:pStyle w:val="CodeWide"/>
      </w:pPr>
      <w:r>
        <w:t xml:space="preserve">  geom_sf(</w:t>
      </w:r>
    </w:p>
    <w:p w14:paraId="4BAC2471" w14:textId="77777777" w:rsidR="001832FD" w:rsidRDefault="00246EF6" w:rsidP="00D14399">
      <w:pPr>
        <w:pStyle w:val="CodeWide"/>
      </w:pPr>
      <w:r>
        <w:t xml:space="preserve">    aes(fill = incidence_rate),</w:t>
      </w:r>
    </w:p>
    <w:p w14:paraId="25FEDCE4" w14:textId="77777777" w:rsidR="001832FD" w:rsidRDefault="00246EF6" w:rsidP="00D14399">
      <w:pPr>
        <w:pStyle w:val="CodeWide"/>
      </w:pPr>
      <w:r>
        <w:t xml:space="preserve">    size = .05,</w:t>
      </w:r>
    </w:p>
    <w:p w14:paraId="3D6CE880" w14:textId="77777777" w:rsidR="001832FD" w:rsidRDefault="00246EF6" w:rsidP="00D14399">
      <w:pPr>
        <w:pStyle w:val="CodeWide"/>
      </w:pPr>
      <w:r>
        <w:t xml:space="preserve">    color = "transparent"</w:t>
      </w:r>
    </w:p>
    <w:p w14:paraId="16204FE4" w14:textId="77777777" w:rsidR="001832FD" w:rsidRDefault="00246EF6" w:rsidP="00D14399">
      <w:pPr>
        <w:pStyle w:val="CodeWide"/>
      </w:pPr>
      <w:r>
        <w:t xml:space="preserve">  ) +</w:t>
      </w:r>
    </w:p>
    <w:p w14:paraId="70A5AC0D" w14:textId="77777777" w:rsidR="001832FD" w:rsidRDefault="00246EF6" w:rsidP="00D14399">
      <w:pPr>
        <w:pStyle w:val="CodeWide"/>
      </w:pPr>
      <w:r>
        <w:t xml:space="preserve">  facet_wrap(</w:t>
      </w:r>
    </w:p>
    <w:p w14:paraId="1EC660D7" w14:textId="77777777" w:rsidR="001832FD" w:rsidRDefault="00246EF6" w:rsidP="00D14399">
      <w:pPr>
        <w:pStyle w:val="CodeWide"/>
      </w:pPr>
      <w:r>
        <w:t xml:space="preserve">    vars(fancy_date),</w:t>
      </w:r>
    </w:p>
    <w:p w14:paraId="3B7DE429" w14:textId="77777777" w:rsidR="001832FD" w:rsidRDefault="00246EF6" w:rsidP="00D14399">
      <w:pPr>
        <w:pStyle w:val="CodeWide"/>
      </w:pPr>
      <w:r>
        <w:t xml:space="preserve">    strip.position = "bottom"</w:t>
      </w:r>
    </w:p>
    <w:p w14:paraId="67A6BA61" w14:textId="77777777" w:rsidR="001832FD" w:rsidRDefault="00246EF6" w:rsidP="00D14399">
      <w:pPr>
        <w:pStyle w:val="CodeWide"/>
      </w:pPr>
      <w:r>
        <w:t xml:space="preserve">  ) +</w:t>
      </w:r>
    </w:p>
    <w:p w14:paraId="02491201" w14:textId="77777777" w:rsidR="001832FD" w:rsidRDefault="00246EF6" w:rsidP="00D14399">
      <w:pPr>
        <w:pStyle w:val="CodeWide"/>
      </w:pPr>
      <w:r>
        <w:t xml:space="preserve">  scale_fill_discrete_sequential(</w:t>
      </w:r>
    </w:p>
    <w:p w14:paraId="48446004" w14:textId="77777777" w:rsidR="001832FD" w:rsidRDefault="00246EF6" w:rsidP="00D14399">
      <w:pPr>
        <w:pStyle w:val="CodeWide"/>
      </w:pPr>
      <w:r>
        <w:t xml:space="preserve">    palette = "Rocket",</w:t>
      </w:r>
    </w:p>
    <w:p w14:paraId="02246761" w14:textId="77777777" w:rsidR="001832FD" w:rsidRDefault="00246EF6" w:rsidP="00D14399">
      <w:pPr>
        <w:pStyle w:val="CodeWide"/>
      </w:pPr>
      <w:r>
        <w:t xml:space="preserve">    name = "COVID-19 INCIDENCE RATE",</w:t>
      </w:r>
    </w:p>
    <w:p w14:paraId="499EAA43" w14:textId="77777777" w:rsidR="001832FD" w:rsidRDefault="00246EF6" w:rsidP="00D14399">
      <w:pPr>
        <w:pStyle w:val="CodeWide"/>
      </w:pPr>
      <w:r>
        <w:t xml:space="preserve">    guide = guide_legend(</w:t>
      </w:r>
    </w:p>
    <w:p w14:paraId="66F6A4C1" w14:textId="77777777" w:rsidR="001832FD" w:rsidRDefault="00246EF6" w:rsidP="00D14399">
      <w:pPr>
        <w:pStyle w:val="CodeWide"/>
      </w:pPr>
      <w:r>
        <w:t xml:space="preserve">      title.position = "top",</w:t>
      </w:r>
    </w:p>
    <w:p w14:paraId="1F1B7DD8" w14:textId="77777777" w:rsidR="001832FD" w:rsidRDefault="00246EF6" w:rsidP="00D14399">
      <w:pPr>
        <w:pStyle w:val="CodeWide"/>
      </w:pPr>
      <w:r>
        <w:t xml:space="preserve">      title.hjust = .5,</w:t>
      </w:r>
    </w:p>
    <w:p w14:paraId="7CB7995D" w14:textId="77777777" w:rsidR="001832FD" w:rsidRDefault="00246EF6" w:rsidP="00D14399">
      <w:pPr>
        <w:pStyle w:val="CodeWide"/>
      </w:pPr>
      <w:r>
        <w:t xml:space="preserve">      title.theme = element_text(</w:t>
      </w:r>
    </w:p>
    <w:p w14:paraId="2A837315" w14:textId="77777777" w:rsidR="001832FD" w:rsidRDefault="00246EF6" w:rsidP="00D14399">
      <w:pPr>
        <w:pStyle w:val="CodeWide"/>
      </w:pPr>
      <w:r>
        <w:t xml:space="preserve">        family = "Times New Roman",</w:t>
      </w:r>
    </w:p>
    <w:p w14:paraId="0FE2AE7E" w14:textId="77777777" w:rsidR="001832FD" w:rsidRDefault="00246EF6" w:rsidP="00D14399">
      <w:pPr>
        <w:pStyle w:val="CodeWide"/>
      </w:pPr>
      <w:r>
        <w:t xml:space="preserve">        size = rel(9),</w:t>
      </w:r>
    </w:p>
    <w:p w14:paraId="064CE4A7" w14:textId="5DBC9AE0" w:rsidR="001832FD" w:rsidRDefault="00246EF6" w:rsidP="00D14399">
      <w:pPr>
        <w:pStyle w:val="CodeWide"/>
      </w:pPr>
      <w:r>
        <w:t xml:space="preserve">        margin = margin(b = .1, unit = "cm")</w:t>
      </w:r>
    </w:p>
    <w:p w14:paraId="4EEC9C14" w14:textId="77777777" w:rsidR="001832FD" w:rsidRDefault="00246EF6" w:rsidP="00D14399">
      <w:pPr>
        <w:pStyle w:val="CodeWide"/>
      </w:pPr>
      <w:r>
        <w:t xml:space="preserve">      ),</w:t>
      </w:r>
    </w:p>
    <w:p w14:paraId="662C9B0E" w14:textId="77777777" w:rsidR="001832FD" w:rsidRDefault="00246EF6" w:rsidP="00D14399">
      <w:pPr>
        <w:pStyle w:val="CodeWide"/>
      </w:pPr>
      <w:r>
        <w:t xml:space="preserve">      nrow = 1,</w:t>
      </w:r>
    </w:p>
    <w:p w14:paraId="58456896" w14:textId="77777777" w:rsidR="001832FD" w:rsidRDefault="00246EF6" w:rsidP="00D14399">
      <w:pPr>
        <w:pStyle w:val="CodeWide"/>
      </w:pPr>
      <w:r>
        <w:t xml:space="preserve">      keyheight = unit(.3, "cm"),</w:t>
      </w:r>
    </w:p>
    <w:p w14:paraId="79CA3009" w14:textId="77777777" w:rsidR="001832FD" w:rsidRDefault="00246EF6" w:rsidP="00D14399">
      <w:pPr>
        <w:pStyle w:val="CodeWide"/>
      </w:pPr>
      <w:r>
        <w:t xml:space="preserve">      keywidth = unit(.3, "cm"),</w:t>
      </w:r>
    </w:p>
    <w:p w14:paraId="5CA1B889" w14:textId="77777777" w:rsidR="001832FD" w:rsidRDefault="00246EF6" w:rsidP="00D14399">
      <w:pPr>
        <w:pStyle w:val="CodeWide"/>
      </w:pPr>
      <w:r>
        <w:t xml:space="preserve">      label.theme = element_text(</w:t>
      </w:r>
    </w:p>
    <w:p w14:paraId="433155EE" w14:textId="77777777" w:rsidR="001832FD" w:rsidRDefault="00246EF6" w:rsidP="00D14399">
      <w:pPr>
        <w:pStyle w:val="CodeWide"/>
      </w:pPr>
      <w:r>
        <w:t xml:space="preserve">        family = "Times New Roman",</w:t>
      </w:r>
    </w:p>
    <w:p w14:paraId="56BA7675" w14:textId="77777777" w:rsidR="001832FD" w:rsidRDefault="00246EF6" w:rsidP="00D14399">
      <w:pPr>
        <w:pStyle w:val="CodeWide"/>
      </w:pPr>
      <w:r>
        <w:t xml:space="preserve">        size = rel(6),</w:t>
      </w:r>
    </w:p>
    <w:p w14:paraId="4A5F4F07" w14:textId="77777777" w:rsidR="001832FD" w:rsidRDefault="00246EF6" w:rsidP="00D14399">
      <w:pPr>
        <w:pStyle w:val="CodeWide"/>
      </w:pPr>
      <w:r>
        <w:t xml:space="preserve">        margin = margin(r = 5, unit = "pt")</w:t>
      </w:r>
    </w:p>
    <w:p w14:paraId="4567A84B" w14:textId="77777777" w:rsidR="001832FD" w:rsidRDefault="00246EF6" w:rsidP="00D14399">
      <w:pPr>
        <w:pStyle w:val="CodeWide"/>
      </w:pPr>
      <w:r>
        <w:t xml:space="preserve">      )</w:t>
      </w:r>
    </w:p>
    <w:p w14:paraId="34B01C8A" w14:textId="77777777" w:rsidR="001832FD" w:rsidRDefault="00246EF6" w:rsidP="00D14399">
      <w:pPr>
        <w:pStyle w:val="CodeWide"/>
      </w:pPr>
      <w:r>
        <w:t xml:space="preserve">    )</w:t>
      </w:r>
    </w:p>
    <w:p w14:paraId="6343A50F" w14:textId="77777777" w:rsidR="001832FD" w:rsidRDefault="00246EF6" w:rsidP="00D14399">
      <w:pPr>
        <w:pStyle w:val="CodeWide"/>
      </w:pPr>
      <w:r>
        <w:t xml:space="preserve">  ) +</w:t>
      </w:r>
    </w:p>
    <w:p w14:paraId="352022DE" w14:textId="77777777" w:rsidR="001832FD" w:rsidRDefault="00246EF6" w:rsidP="00D14399">
      <w:pPr>
        <w:pStyle w:val="CodeWide"/>
      </w:pPr>
      <w:r>
        <w:t xml:space="preserve">  labs(title = "2021 · A pandemic year",</w:t>
      </w:r>
    </w:p>
    <w:p w14:paraId="672D36E2" w14:textId="77777777" w:rsidR="002E47ED" w:rsidRDefault="00246EF6" w:rsidP="00D14399">
      <w:pPr>
        <w:pStyle w:val="CodeWide"/>
      </w:pPr>
      <w:r>
        <w:t xml:space="preserve">       caption = "Incidence rates are calculated for 100,000 people in each state. Inspired</w:t>
      </w:r>
    </w:p>
    <w:p w14:paraId="4070875F" w14:textId="77777777" w:rsidR="002E47ED" w:rsidRDefault="00246EF6" w:rsidP="00D14399">
      <w:pPr>
        <w:pStyle w:val="CodeWide"/>
      </w:pPr>
      <w:r>
        <w:t xml:space="preserve"> from a graphic in the DIE ZEIT newspaper of November 18, 2021. Data from NY Times · </w:t>
      </w:r>
    </w:p>
    <w:p w14:paraId="2CE66023" w14:textId="1657C6C1" w:rsidR="001832FD" w:rsidRDefault="00246EF6" w:rsidP="00D14399">
      <w:pPr>
        <w:pStyle w:val="CodeWide"/>
      </w:pPr>
      <w:r>
        <w:t>Tidytuesday Week-1 2022 · Abdoul ISSA BIDA.") +</w:t>
      </w:r>
    </w:p>
    <w:p w14:paraId="1D02EF1E" w14:textId="77777777" w:rsidR="001832FD" w:rsidRDefault="00246EF6" w:rsidP="00D14399">
      <w:pPr>
        <w:pStyle w:val="CodeWide"/>
      </w:pPr>
      <w:r>
        <w:t xml:space="preserve">  theme_minimal() +</w:t>
      </w:r>
    </w:p>
    <w:p w14:paraId="149C018E" w14:textId="77777777" w:rsidR="001832FD" w:rsidRDefault="00246EF6" w:rsidP="00D14399">
      <w:pPr>
        <w:pStyle w:val="CodeWide"/>
      </w:pPr>
      <w:r>
        <w:t xml:space="preserve">  theme(</w:t>
      </w:r>
    </w:p>
    <w:p w14:paraId="3FF46C25" w14:textId="77777777" w:rsidR="001832FD" w:rsidRDefault="00246EF6" w:rsidP="00D14399">
      <w:pPr>
        <w:pStyle w:val="CodeWide"/>
      </w:pPr>
      <w:r>
        <w:t xml:space="preserve">   text = element_text(family = "Times New Roman", </w:t>
      </w:r>
    </w:p>
    <w:p w14:paraId="1EE58CD4" w14:textId="77777777" w:rsidR="001832FD" w:rsidRDefault="00246EF6" w:rsidP="00D14399">
      <w:pPr>
        <w:pStyle w:val="CodeWide"/>
      </w:pPr>
      <w:r>
        <w:t xml:space="preserve">                         color = "#111111"),</w:t>
      </w:r>
    </w:p>
    <w:p w14:paraId="67585C22" w14:textId="77777777" w:rsidR="001832FD" w:rsidRDefault="00246EF6" w:rsidP="00D14399">
      <w:pPr>
        <w:pStyle w:val="CodeWide"/>
      </w:pPr>
      <w:r>
        <w:t xml:space="preserve">    plot.title = element_text(</w:t>
      </w:r>
    </w:p>
    <w:p w14:paraId="43D36A41" w14:textId="77777777" w:rsidR="001832FD" w:rsidRDefault="00246EF6" w:rsidP="00D14399">
      <w:pPr>
        <w:pStyle w:val="CodeWide"/>
      </w:pPr>
      <w:r>
        <w:t xml:space="preserve">      size = rel(2.5),</w:t>
      </w:r>
    </w:p>
    <w:p w14:paraId="20A01AA7" w14:textId="77777777" w:rsidR="001832FD" w:rsidRDefault="00246EF6" w:rsidP="00D14399">
      <w:pPr>
        <w:pStyle w:val="CodeWide"/>
      </w:pPr>
      <w:r>
        <w:t xml:space="preserve">      face = "bold",</w:t>
      </w:r>
    </w:p>
    <w:p w14:paraId="392B46BE" w14:textId="77777777" w:rsidR="001832FD" w:rsidRDefault="00246EF6" w:rsidP="00D14399">
      <w:pPr>
        <w:pStyle w:val="CodeWide"/>
      </w:pPr>
      <w:r>
        <w:t xml:space="preserve">      hjust = 0.5,</w:t>
      </w:r>
    </w:p>
    <w:p w14:paraId="4C45CB34" w14:textId="77777777" w:rsidR="001832FD" w:rsidRDefault="00246EF6" w:rsidP="00D14399">
      <w:pPr>
        <w:pStyle w:val="CodeWide"/>
      </w:pPr>
      <w:r>
        <w:t xml:space="preserve">      margin = margin(t = .25, b = .25, unit = "cm")</w:t>
      </w:r>
    </w:p>
    <w:p w14:paraId="2C915E1D" w14:textId="77777777" w:rsidR="001832FD" w:rsidRDefault="00246EF6" w:rsidP="00D14399">
      <w:pPr>
        <w:pStyle w:val="CodeWide"/>
      </w:pPr>
      <w:r>
        <w:t xml:space="preserve">    ),</w:t>
      </w:r>
    </w:p>
    <w:p w14:paraId="5FD4384E" w14:textId="77777777" w:rsidR="001832FD" w:rsidRDefault="00246EF6" w:rsidP="00D14399">
      <w:pPr>
        <w:pStyle w:val="CodeWide"/>
      </w:pPr>
      <w:r>
        <w:t xml:space="preserve">    plot.caption = element_text(</w:t>
      </w:r>
    </w:p>
    <w:p w14:paraId="6B80E3E5" w14:textId="77777777" w:rsidR="001832FD" w:rsidRDefault="00246EF6" w:rsidP="00D14399">
      <w:pPr>
        <w:pStyle w:val="CodeWide"/>
      </w:pPr>
      <w:r>
        <w:t xml:space="preserve">      hjust = .5,</w:t>
      </w:r>
    </w:p>
    <w:p w14:paraId="4AB3C70B" w14:textId="77777777" w:rsidR="001832FD" w:rsidRDefault="00246EF6" w:rsidP="00D14399">
      <w:pPr>
        <w:pStyle w:val="CodeWide"/>
      </w:pPr>
      <w:r>
        <w:t xml:space="preserve">      face = "bold",</w:t>
      </w:r>
    </w:p>
    <w:p w14:paraId="6DE7DEC3" w14:textId="77777777" w:rsidR="001832FD" w:rsidRDefault="00246EF6" w:rsidP="00D14399">
      <w:pPr>
        <w:pStyle w:val="CodeWide"/>
      </w:pPr>
      <w:r>
        <w:t xml:space="preserve">      margin = margin(t = .25, b = .25, unit = "cm")),</w:t>
      </w:r>
    </w:p>
    <w:p w14:paraId="7359E303" w14:textId="77777777" w:rsidR="001832FD" w:rsidRDefault="00246EF6" w:rsidP="00D14399">
      <w:pPr>
        <w:pStyle w:val="CodeWide"/>
      </w:pPr>
      <w:r>
        <w:t xml:space="preserve">    strip.text = element_text(size = rel(0.75), </w:t>
      </w:r>
    </w:p>
    <w:p w14:paraId="5A66D3D0" w14:textId="77777777" w:rsidR="001832FD" w:rsidRDefault="00246EF6" w:rsidP="00D14399">
      <w:pPr>
        <w:pStyle w:val="CodeWide"/>
      </w:pPr>
      <w:r>
        <w:t xml:space="preserve">                              face = "bold"),</w:t>
      </w:r>
    </w:p>
    <w:p w14:paraId="35D8B7CB" w14:textId="77777777" w:rsidR="001832FD" w:rsidRDefault="00246EF6" w:rsidP="00D14399">
      <w:pPr>
        <w:pStyle w:val="CodeWide"/>
      </w:pPr>
      <w:r>
        <w:t xml:space="preserve">    legend.position = "top",</w:t>
      </w:r>
    </w:p>
    <w:p w14:paraId="560FA96E" w14:textId="77777777" w:rsidR="001832FD" w:rsidRDefault="00246EF6" w:rsidP="00D14399">
      <w:pPr>
        <w:pStyle w:val="CodeWide"/>
      </w:pPr>
      <w:r>
        <w:t xml:space="preserve">    legend.box.spacing = unit(.25, "cm"),</w:t>
      </w:r>
    </w:p>
    <w:p w14:paraId="31E3D420" w14:textId="77777777" w:rsidR="001832FD" w:rsidRDefault="00246EF6" w:rsidP="00D14399">
      <w:pPr>
        <w:pStyle w:val="CodeWide"/>
      </w:pPr>
      <w:r>
        <w:t xml:space="preserve">    panel.grid = element_blank(),</w:t>
      </w:r>
    </w:p>
    <w:p w14:paraId="0C4DB070" w14:textId="77777777" w:rsidR="001832FD" w:rsidRDefault="00246EF6" w:rsidP="00D14399">
      <w:pPr>
        <w:pStyle w:val="CodeWide"/>
      </w:pPr>
      <w:r>
        <w:t xml:space="preserve">    axis.text = element_blank(),</w:t>
      </w:r>
    </w:p>
    <w:p w14:paraId="1B765FE1" w14:textId="77777777" w:rsidR="001832FD" w:rsidRDefault="00246EF6" w:rsidP="00D14399">
      <w:pPr>
        <w:pStyle w:val="CodeWide"/>
      </w:pPr>
      <w:r>
        <w:t xml:space="preserve">    plot.margin = margin(t = .25, r = .25, b = .25, l = .25, unit = "cm"),</w:t>
      </w:r>
    </w:p>
    <w:p w14:paraId="2748EE24" w14:textId="77777777" w:rsidR="001832FD" w:rsidRDefault="00246EF6" w:rsidP="00D14399">
      <w:pPr>
        <w:pStyle w:val="CodeWide"/>
      </w:pPr>
      <w:r>
        <w:lastRenderedPageBreak/>
        <w:t xml:space="preserve">    plot.background = element_rect(fill = "#e5e4e2", color = NA)</w:t>
      </w:r>
    </w:p>
    <w:p w14:paraId="33E4A5C8" w14:textId="77777777" w:rsidR="001832FD" w:rsidRDefault="00246EF6" w:rsidP="00D14399">
      <w:pPr>
        <w:pStyle w:val="CodeWide"/>
      </w:pPr>
      <w:r>
        <w:t xml:space="preserve">  )</w:t>
      </w:r>
    </w:p>
    <w:p w14:paraId="65B8C72A" w14:textId="77777777" w:rsidR="001832FD" w:rsidRDefault="00246EF6" w:rsidP="00F76A86">
      <w:pPr>
        <w:pStyle w:val="Body"/>
      </w:pPr>
      <w:r>
        <w:t xml:space="preserve">The </w:t>
      </w:r>
      <w:r>
        <w:rPr>
          <w:rStyle w:val="Literal"/>
        </w:rPr>
        <w:t>scale_fill_discrete_sequential()</w:t>
      </w:r>
      <w:r>
        <w:t xml:space="preserve"> function, from the </w:t>
      </w:r>
      <w:r>
        <w:rPr>
          <w:rStyle w:val="Literal"/>
        </w:rPr>
        <w:t>colorspace</w:t>
      </w:r>
      <w:r>
        <w:t xml:space="preserve"> package, sets the color scale. Madjid uses the rocket palette (the same palette that Cédric Scherer and Georgios Karamanis used in </w:t>
      </w:r>
      <w:r>
        <w:rPr>
          <w:rStyle w:val="Xref"/>
        </w:rPr>
        <w:t>Chapter 2</w:t>
      </w:r>
      <w:r>
        <w:t xml:space="preserve">) and changes the legend title to “COVID-19 INCIDENCE RATE.” Within the </w:t>
      </w:r>
      <w:r>
        <w:rPr>
          <w:rStyle w:val="Literal"/>
        </w:rPr>
        <w:t>guide_legend()</w:t>
      </w:r>
      <w:r>
        <w:t xml:space="preserve"> function, he adjusts the position and alignment as well as text properties of the title. He also puts the colored squares in one row, adjusts their height and width, and tweaks the text properties of the labels (the </w:t>
      </w:r>
      <w:r>
        <w:rPr>
          <w:rStyle w:val="Literal"/>
        </w:rPr>
        <w:t>&gt;0</w:t>
      </w:r>
      <w:r>
        <w:t xml:space="preserve">, </w:t>
      </w:r>
      <w:r>
        <w:rPr>
          <w:rStyle w:val="Literal"/>
        </w:rPr>
        <w:t>&gt;5</w:t>
      </w:r>
      <w:r>
        <w:t>, and so on).</w:t>
      </w:r>
    </w:p>
    <w:p w14:paraId="7CBD8A78" w14:textId="77777777" w:rsidR="001832FD" w:rsidRDefault="00246EF6" w:rsidP="00F76A86">
      <w:pPr>
        <w:pStyle w:val="Body"/>
      </w:pPr>
      <w:r>
        <w:t xml:space="preserve">Next, he adds a title and caption using the </w:t>
      </w:r>
      <w:r w:rsidRPr="00F76A86">
        <w:rPr>
          <w:rStyle w:val="Literal"/>
        </w:rPr>
        <w:t>labs()</w:t>
      </w:r>
      <w:r>
        <w:t xml:space="preserve"> function. After this, he uses </w:t>
      </w:r>
      <w:r w:rsidRPr="00F76A86">
        <w:rPr>
          <w:rStyle w:val="Literal"/>
        </w:rPr>
        <w:t>theme_minimal()</w:t>
      </w:r>
      <w:r>
        <w:t xml:space="preserve"> before making tweaks using the </w:t>
      </w:r>
      <w:r w:rsidRPr="00F76A86">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sidRPr="002E47ED">
        <w:rPr>
          <w:rStyle w:val="Italic"/>
        </w:rPr>
        <w:t>Jan 01</w:t>
      </w:r>
      <w:r>
        <w:t xml:space="preserve">, </w:t>
      </w:r>
      <w:r w:rsidRPr="002E47ED">
        <w:rPr>
          <w:rStyle w:val="Italic"/>
        </w:rPr>
        <w:t>Jan 02</w:t>
      </w:r>
      <w:r>
        <w:t>, and so on) and makes it bold, puts the legend at the top of the maps, and adds a bit of spacing around it. He removes grid lines and the longitude and latitude lines, then adds a bit of padding around the entire visualization and makes the background a light gray.</w:t>
      </w:r>
    </w:p>
    <w:p w14:paraId="0E76133C" w14:textId="648213C1" w:rsidR="001832FD" w:rsidRDefault="00246EF6" w:rsidP="00F76A86">
      <w:pPr>
        <w:pStyle w:val="Body"/>
      </w:pPr>
      <w:r>
        <w:t>There we have it. Figure 4-10 shows our recreation of the COVID</w:t>
      </w:r>
      <w:r w:rsidR="00853A81">
        <w:t>-19</w:t>
      </w:r>
      <w:r>
        <w:t xml:space="preserve"> map.</w:t>
      </w:r>
    </w:p>
    <w:p w14:paraId="62CC9F2A" w14:textId="77777777" w:rsidR="001832FD" w:rsidRDefault="00246EF6">
      <w:pPr>
        <w:pStyle w:val="GraphicSlug"/>
      </w:pPr>
      <w:r>
        <w:t>[F04010.pdf]</w:t>
      </w:r>
    </w:p>
    <w:p w14:paraId="5F02FB34" w14:textId="77777777" w:rsidR="001832FD" w:rsidRDefault="00246EF6">
      <w:pPr>
        <w:pStyle w:val="CaptionedFigure"/>
      </w:pPr>
      <w:r>
        <w:rPr>
          <w:noProof/>
        </w:rPr>
        <w:drawing>
          <wp:inline distT="0" distB="0" distL="0" distR="0" wp14:anchorId="42B18D5D" wp14:editId="30890FBD">
            <wp:extent cx="4602684" cy="3682147"/>
            <wp:effectExtent l="0" t="0" r="0" b="0"/>
            <wp:docPr id="1073741834" name="officeArt object"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1073741834" name="Figure 4.10: Our recreation of Abdoul Madjid’s map" descr="Figure 4.10: Our recreation of Abdoul Madjid’s map"/>
                    <pic:cNvPicPr>
                      <a:picLocks noChangeAspect="1"/>
                    </pic:cNvPicPr>
                  </pic:nvPicPr>
                  <pic:blipFill>
                    <a:blip r:embed="rId21"/>
                    <a:stretch>
                      <a:fillRect/>
                    </a:stretch>
                  </pic:blipFill>
                  <pic:spPr>
                    <a:xfrm>
                      <a:off x="0" y="0"/>
                      <a:ext cx="4602684" cy="3682147"/>
                    </a:xfrm>
                    <a:prstGeom prst="rect">
                      <a:avLst/>
                    </a:prstGeom>
                    <a:ln w="12700" cap="flat">
                      <a:noFill/>
                      <a:miter lim="400000"/>
                    </a:ln>
                    <a:effectLst/>
                  </pic:spPr>
                </pic:pic>
              </a:graphicData>
            </a:graphic>
          </wp:inline>
        </w:drawing>
      </w:r>
    </w:p>
    <w:p w14:paraId="106BD7C7" w14:textId="77777777" w:rsidR="001832FD" w:rsidRDefault="00246EF6" w:rsidP="002E47ED">
      <w:pPr>
        <w:pStyle w:val="CaptionLine"/>
      </w:pPr>
      <w:r>
        <w:t xml:space="preserve">Our recreation of Abdoul </w:t>
      </w:r>
      <w:r w:rsidRPr="003814C5">
        <w:t>Madjid’s</w:t>
      </w:r>
      <w:r>
        <w:t xml:space="preserve"> map</w:t>
      </w:r>
      <w:bookmarkEnd w:id="31"/>
      <w:bookmarkEnd w:id="33"/>
    </w:p>
    <w:p w14:paraId="1441B7A0" w14:textId="03FB880F" w:rsidR="001832FD" w:rsidRDefault="00246EF6" w:rsidP="00F76A86">
      <w:pPr>
        <w:pStyle w:val="Body"/>
      </w:pPr>
      <w:bookmarkStart w:id="35" w:name="X60c203e69a2432230f5c870554c0a0235424e6a"/>
      <w:r>
        <w:lastRenderedPageBreak/>
        <w:t>From data import and data cleaning to analysis and visualization, we’ve shown how Abdoul Madjid made a beautiful map in R.</w:t>
      </w:r>
    </w:p>
    <w:p w14:paraId="382E2FCB" w14:textId="77777777" w:rsidR="001832FD" w:rsidRDefault="00246EF6">
      <w:pPr>
        <w:pStyle w:val="HeadA"/>
      </w:pPr>
      <w:bookmarkStart w:id="36" w:name="_Toc14"/>
      <w:r>
        <w:t>Making Your Own Maps</w:t>
      </w:r>
      <w:bookmarkEnd w:id="36"/>
    </w:p>
    <w:p w14:paraId="5EEC6133" w14:textId="79992547" w:rsidR="001832FD" w:rsidRDefault="00246EF6" w:rsidP="00F76A86">
      <w:pPr>
        <w:pStyle w:val="Body"/>
      </w:pPr>
      <w:r>
        <w:t xml:space="preserve">You may now be wondering: </w:t>
      </w:r>
      <w:r w:rsidR="003814C5">
        <w:t>O</w:t>
      </w:r>
      <w:r>
        <w:t>kay, great, but how do I actually make my own maps? Let’s talk about where you can find geospatial data, how to choose a projection, and how to wrangle geospatial data to get it ready for mapping.</w:t>
      </w:r>
      <w:bookmarkEnd w:id="35"/>
      <w:r w:rsidR="00C90743">
        <w:t xml:space="preserve"> There are two ways to access simple features geospatial data. The first is to import raw data and the second is to access it with R functions.</w:t>
      </w:r>
    </w:p>
    <w:p w14:paraId="2D59D54B" w14:textId="77777777" w:rsidR="001832FD" w:rsidRDefault="00246EF6">
      <w:pPr>
        <w:pStyle w:val="HeadB"/>
      </w:pPr>
      <w:bookmarkStart w:id="37" w:name="_Toc15"/>
      <w:r>
        <w:t>Importing Raw Data</w:t>
      </w:r>
      <w:bookmarkEnd w:id="37"/>
    </w:p>
    <w:p w14:paraId="6A586A12" w14:textId="6F988CE1" w:rsidR="001832FD" w:rsidRDefault="00246EF6" w:rsidP="00F76A86">
      <w:pPr>
        <w:pStyle w:val="Body"/>
      </w:pPr>
      <w:r>
        <w:t xml:space="preserve">Geospatial data can take a number of different formats. While ESRI shapefiles (with the </w:t>
      </w:r>
      <w:r w:rsidRPr="002E47ED">
        <w:rPr>
          <w:rStyle w:val="Italic"/>
        </w:rPr>
        <w:t>.shp</w:t>
      </w:r>
      <w:r>
        <w:t xml:space="preserve"> extension) are the most common, you might also encounter GeoJSON files (</w:t>
      </w:r>
      <w:r w:rsidRPr="002E47ED">
        <w:rPr>
          <w:rStyle w:val="Italic"/>
        </w:rPr>
        <w:t>.geojson</w:t>
      </w:r>
      <w:r>
        <w:t>)</w:t>
      </w:r>
      <w:r w:rsidR="00A21A1F">
        <w:t xml:space="preserve"> like the ones we used in the Wyoming example at the beginning of this chapter,</w:t>
      </w:r>
      <w:r>
        <w:t xml:space="preserve"> KML files (</w:t>
      </w:r>
      <w:r w:rsidRPr="002E47ED">
        <w:rPr>
          <w:rStyle w:val="Italic"/>
        </w:rPr>
        <w:t>.kml</w:t>
      </w:r>
      <w:r>
        <w:t xml:space="preserve">), and others. Chapter 8 of </w:t>
      </w:r>
      <w:bookmarkStart w:id="38" w:name="_Hlk145964302"/>
      <w:r w:rsidRPr="002E47ED">
        <w:rPr>
          <w:rStyle w:val="Italic"/>
        </w:rPr>
        <w:t>Geocomputation with R</w:t>
      </w:r>
      <w:r>
        <w:t xml:space="preserve"> </w:t>
      </w:r>
      <w:bookmarkEnd w:id="38"/>
      <w:r w:rsidR="00A21A1F">
        <w:t xml:space="preserve">(CRC Press, 2019) </w:t>
      </w:r>
      <w:r>
        <w:t xml:space="preserve">by Robin Lovelace, Jakub Nowosad, and Jannes Muenchow discusses this range of formats. </w:t>
      </w:r>
    </w:p>
    <w:p w14:paraId="5CEA2DD9" w14:textId="77777777" w:rsidR="001832FD" w:rsidRDefault="00246EF6" w:rsidP="00F76A86">
      <w:pPr>
        <w:pStyle w:val="Body"/>
      </w:pPr>
      <w:r>
        <w:t xml:space="preserve">The good news for us is that a single function can read pretty much any type of geospatial data: </w:t>
      </w:r>
      <w:r w:rsidRPr="00F76A86">
        <w:rPr>
          <w:rStyle w:val="Literal"/>
        </w:rPr>
        <w:t>read_sf()</w:t>
      </w:r>
      <w:r>
        <w:t xml:space="preserve"> from the </w:t>
      </w:r>
      <w:r w:rsidRPr="00F76A86">
        <w:rPr>
          <w:rStyle w:val="Literal"/>
        </w:rPr>
        <w:t>sf</w:t>
      </w:r>
      <w:r>
        <w:t xml:space="preserve"> package. Let’s show an example of how it works. Say you’ve downloaded geospatial data about United States state boundaries from the website </w:t>
      </w:r>
      <w:r w:rsidRPr="002E47ED">
        <w:rPr>
          <w:rStyle w:val="Italic"/>
        </w:rPr>
        <w:t>geojson.xyz</w:t>
      </w:r>
      <w:r>
        <w:t xml:space="preserve"> in GeoJSON format, then saved it in the </w:t>
      </w:r>
      <w:r w:rsidRPr="002E47ED">
        <w:rPr>
          <w:rStyle w:val="Italic"/>
        </w:rPr>
        <w:t>data</w:t>
      </w:r>
      <w:r>
        <w:t xml:space="preserve"> folder as </w:t>
      </w:r>
      <w:r w:rsidRPr="002E47ED">
        <w:rPr>
          <w:rStyle w:val="Italic"/>
        </w:rPr>
        <w:t>states.geojson</w:t>
      </w:r>
      <w:r>
        <w:t xml:space="preserve">. You can then import this data using the </w:t>
      </w:r>
      <w:r w:rsidRPr="00F76A86">
        <w:rPr>
          <w:rStyle w:val="Literal"/>
        </w:rPr>
        <w:t>read_sf()</w:t>
      </w:r>
      <w:r>
        <w:t xml:space="preserve"> function: </w:t>
      </w:r>
    </w:p>
    <w:p w14:paraId="1EEDBA98" w14:textId="1AFFA71D" w:rsidR="001832FD" w:rsidRDefault="00246EF6">
      <w:pPr>
        <w:pStyle w:val="Code"/>
      </w:pPr>
      <w:r>
        <w:t>us_states &lt;- read_sf(</w:t>
      </w:r>
      <w:r w:rsidR="00853A81">
        <w:t>“</w:t>
      </w:r>
      <w:r>
        <w:t>https://data.rwithoutstatistics.com/states.geojson</w:t>
      </w:r>
      <w:r w:rsidR="00853A81">
        <w:t>”</w:t>
      </w:r>
      <w:r>
        <w:t>)</w:t>
      </w:r>
    </w:p>
    <w:p w14:paraId="211C2E1D" w14:textId="77777777" w:rsidR="001832FD" w:rsidRDefault="00246EF6" w:rsidP="00F76A86">
      <w:pPr>
        <w:pStyle w:val="Body"/>
      </w:pPr>
      <w:r>
        <w:t xml:space="preserve">The </w:t>
      </w:r>
      <w:r w:rsidRPr="00F76A86">
        <w:rPr>
          <w:rStyle w:val="Literal"/>
        </w:rPr>
        <w:t>dsn</w:t>
      </w:r>
      <w:r>
        <w:t xml:space="preserve"> argument (which stands for </w:t>
      </w:r>
      <w:r w:rsidRPr="002E47ED">
        <w:rPr>
          <w:rStyle w:val="Italic"/>
        </w:rPr>
        <w:t>data source name</w:t>
      </w:r>
      <w:r>
        <w:t xml:space="preserve">) tells </w:t>
      </w:r>
      <w:r w:rsidRPr="00F76A86">
        <w:rPr>
          <w:rStyle w:val="Literal"/>
        </w:rPr>
        <w:t>read_sf()</w:t>
      </w:r>
      <w:r>
        <w:t xml:space="preserve"> where to find the file. We save the data as the object </w:t>
      </w:r>
      <w:r w:rsidRPr="00F76A86">
        <w:rPr>
          <w:rStyle w:val="Literal"/>
        </w:rPr>
        <w:t>us_states</w:t>
      </w:r>
      <w:r>
        <w:t>.</w:t>
      </w:r>
    </w:p>
    <w:p w14:paraId="5121E0A8" w14:textId="5CBABC2E" w:rsidR="001832FD" w:rsidRDefault="00246EF6">
      <w:pPr>
        <w:pStyle w:val="HeadB"/>
      </w:pPr>
      <w:bookmarkStart w:id="39" w:name="_Toc16"/>
      <w:r>
        <w:t xml:space="preserve">Accessing Geospatial Data </w:t>
      </w:r>
      <w:r w:rsidR="00853A81">
        <w:t xml:space="preserve">with </w:t>
      </w:r>
      <w:r>
        <w:t>R Functions</w:t>
      </w:r>
      <w:bookmarkEnd w:id="39"/>
    </w:p>
    <w:p w14:paraId="1BB469DF" w14:textId="6292736E" w:rsidR="001832FD" w:rsidRDefault="00246EF6" w:rsidP="00F76A86">
      <w:pPr>
        <w:pStyle w:val="Body"/>
      </w:pPr>
      <w:r>
        <w:t xml:space="preserve">You’ll sometimes have to work with raw data in this way, but not always. That’s because certain R packages provide functions for accessing geospatial data. Madjid used the </w:t>
      </w:r>
      <w:r w:rsidRPr="00F76A86">
        <w:rPr>
          <w:rStyle w:val="Literal"/>
        </w:rPr>
        <w:t>usa_sf()</w:t>
      </w:r>
      <w:r>
        <w:t xml:space="preserve"> function from the </w:t>
      </w:r>
      <w:r w:rsidRPr="00F76A86">
        <w:rPr>
          <w:rStyle w:val="Literal"/>
        </w:rPr>
        <w:t>albersusa</w:t>
      </w:r>
      <w:r>
        <w:t xml:space="preserve"> package to acquire his</w:t>
      </w:r>
      <w:r w:rsidR="003814C5">
        <w:t xml:space="preserve"> data</w:t>
      </w:r>
      <w:r>
        <w:t xml:space="preserve">. Another package for accessing geospatial data related to the United States, </w:t>
      </w:r>
      <w:r w:rsidRPr="00F76A86">
        <w:rPr>
          <w:rStyle w:val="Literal"/>
        </w:rPr>
        <w:t>tigris</w:t>
      </w:r>
      <w:r>
        <w:t xml:space="preserve">, has a number of well-named functions for different types of data. For example, we can load the </w:t>
      </w:r>
      <w:r w:rsidRPr="00F76A86">
        <w:rPr>
          <w:rStyle w:val="Literal"/>
        </w:rPr>
        <w:t>tigris</w:t>
      </w:r>
      <w:r>
        <w:t xml:space="preserve"> package and run the </w:t>
      </w:r>
      <w:r w:rsidRPr="00F76A86">
        <w:rPr>
          <w:rStyle w:val="Literal"/>
        </w:rPr>
        <w:t>states()</w:t>
      </w:r>
      <w:r>
        <w:t xml:space="preserve"> function: </w:t>
      </w:r>
    </w:p>
    <w:p w14:paraId="734E4582" w14:textId="77777777" w:rsidR="001832FD" w:rsidRDefault="00246EF6">
      <w:pPr>
        <w:pStyle w:val="Code"/>
      </w:pPr>
      <w:r>
        <w:t>library(tigris)</w:t>
      </w:r>
    </w:p>
    <w:p w14:paraId="1CCD8098" w14:textId="77777777" w:rsidR="001832FD" w:rsidRDefault="001832FD">
      <w:pPr>
        <w:pStyle w:val="Code"/>
      </w:pPr>
    </w:p>
    <w:p w14:paraId="12CAFE25" w14:textId="77777777" w:rsidR="001832FD" w:rsidRDefault="00246EF6">
      <w:pPr>
        <w:pStyle w:val="Code"/>
      </w:pPr>
      <w:r>
        <w:t xml:space="preserve">states_tigris &lt;- states(cb = TRUE, </w:t>
      </w:r>
    </w:p>
    <w:p w14:paraId="10848A64" w14:textId="02AA17A1" w:rsidR="001832FD" w:rsidRDefault="00246EF6">
      <w:pPr>
        <w:pStyle w:val="Code"/>
      </w:pPr>
      <w:r>
        <w:t xml:space="preserve">                        resolution = </w:t>
      </w:r>
      <w:r w:rsidR="00853A81">
        <w:t>“</w:t>
      </w:r>
      <w:r>
        <w:t>20m</w:t>
      </w:r>
      <w:r w:rsidR="00853A81">
        <w:t>”</w:t>
      </w:r>
      <w:r>
        <w:t>,</w:t>
      </w:r>
    </w:p>
    <w:p w14:paraId="47BDD39A" w14:textId="77777777" w:rsidR="001832FD" w:rsidRDefault="00246EF6">
      <w:pPr>
        <w:pStyle w:val="Code"/>
      </w:pPr>
      <w:r>
        <w:t xml:space="preserve">                        progress_bar = FALSE)</w:t>
      </w:r>
    </w:p>
    <w:p w14:paraId="330F4AFE" w14:textId="58E29D57" w:rsidR="001832FD" w:rsidRDefault="00246EF6" w:rsidP="00A21A1F">
      <w:pPr>
        <w:pStyle w:val="Body"/>
      </w:pPr>
      <w:r>
        <w:t xml:space="preserve">We use the </w:t>
      </w:r>
      <w:r w:rsidRPr="00F76A86">
        <w:rPr>
          <w:rStyle w:val="Literal"/>
        </w:rPr>
        <w:t>cb = TRUE</w:t>
      </w:r>
      <w:r>
        <w:t xml:space="preserve"> argument to opt us out of using the most detailed shapefile and set the resolution to a more manageable 20m (1:20 million). Without these changes, the shapefile we’d get would be large and slow to work </w:t>
      </w:r>
      <w:r>
        <w:lastRenderedPageBreak/>
        <w:t xml:space="preserve">with. We also set </w:t>
      </w:r>
      <w:r w:rsidRPr="00F76A86">
        <w:rPr>
          <w:rStyle w:val="Literal"/>
        </w:rPr>
        <w:t>progress_bar = FALSE</w:t>
      </w:r>
      <w:r>
        <w:t xml:space="preserve"> so we won’t see the messages that </w:t>
      </w:r>
      <w:r w:rsidRPr="00F76A86">
        <w:rPr>
          <w:rStyle w:val="Literal"/>
        </w:rPr>
        <w:t>tigris</w:t>
      </w:r>
      <w:r>
        <w:t xml:space="preserve"> shares while it loads data. We then save the result as </w:t>
      </w:r>
      <w:r w:rsidRPr="00F76A86">
        <w:rPr>
          <w:rStyle w:val="Literal"/>
        </w:rPr>
        <w:t>states_tigris</w:t>
      </w:r>
      <w:r>
        <w:t>.</w:t>
      </w:r>
      <w:r w:rsidR="00A21A1F">
        <w:t xml:space="preserve"> </w:t>
      </w:r>
      <w:r>
        <w:t xml:space="preserve">The </w:t>
      </w:r>
      <w:r w:rsidRPr="00F76A86">
        <w:rPr>
          <w:rStyle w:val="Literal"/>
        </w:rPr>
        <w:t>tigris</w:t>
      </w:r>
      <w:r>
        <w:t xml:space="preserve"> package has functions to get geospatial data about counties, census tracts, roads, and more. </w:t>
      </w:r>
    </w:p>
    <w:p w14:paraId="6CBCC97D" w14:textId="6E904CBB" w:rsidR="001832FD" w:rsidRDefault="00246EF6" w:rsidP="00F76A86">
      <w:pPr>
        <w:pStyle w:val="Body"/>
      </w:pPr>
      <w:r>
        <w:t>If you’re looking for data outside of the United States, fear not</w:t>
      </w:r>
      <w:r w:rsidR="00C90743">
        <w:t>.</w:t>
      </w:r>
      <w:r>
        <w:t xml:space="preserve"> The </w:t>
      </w:r>
      <w:r w:rsidRPr="00F76A86">
        <w:rPr>
          <w:rStyle w:val="Literal"/>
        </w:rPr>
        <w:t>rnaturalearth</w:t>
      </w:r>
      <w:r>
        <w:t xml:space="preserve"> package provides functions for importing geospatial data from across the world. For example, </w:t>
      </w:r>
      <w:r w:rsidRPr="00F76A86">
        <w:rPr>
          <w:rStyle w:val="Literal"/>
        </w:rPr>
        <w:t>ne_countries()</w:t>
      </w:r>
      <w:r>
        <w:t xml:space="preserve"> can retrieve geospatial data about various countries: </w:t>
      </w:r>
    </w:p>
    <w:p w14:paraId="218AAABC" w14:textId="77777777" w:rsidR="001832FD" w:rsidRDefault="00246EF6">
      <w:pPr>
        <w:pStyle w:val="Code"/>
      </w:pPr>
      <w:r>
        <w:t>library(rnaturalearth)</w:t>
      </w:r>
    </w:p>
    <w:p w14:paraId="5FC4BE8B" w14:textId="77777777" w:rsidR="001832FD" w:rsidRDefault="001832FD">
      <w:pPr>
        <w:pStyle w:val="Code"/>
      </w:pPr>
    </w:p>
    <w:p w14:paraId="19CEC8F1" w14:textId="54A844A8" w:rsidR="001832FD" w:rsidRDefault="00246EF6">
      <w:pPr>
        <w:pStyle w:val="Code"/>
      </w:pPr>
      <w:r>
        <w:t>africa_countries &lt;- ne_countries(returnclass = "sf",</w:t>
      </w:r>
    </w:p>
    <w:p w14:paraId="2CFF955A" w14:textId="0CB21D7D" w:rsidR="001832FD" w:rsidRDefault="00246EF6">
      <w:pPr>
        <w:pStyle w:val="Code"/>
      </w:pPr>
      <w:r>
        <w:t xml:space="preserve">                                 continent = "Africa")</w:t>
      </w:r>
    </w:p>
    <w:p w14:paraId="64116254" w14:textId="192036B1" w:rsidR="001832FD" w:rsidRDefault="00246EF6" w:rsidP="00F76A86">
      <w:pPr>
        <w:pStyle w:val="Body"/>
      </w:pPr>
      <w:r>
        <w:t xml:space="preserve">This code uses two arguments: </w:t>
      </w:r>
      <w:r w:rsidRPr="00F76A86">
        <w:rPr>
          <w:rStyle w:val="Literal"/>
        </w:rPr>
        <w:t>returnclass = "sf"</w:t>
      </w:r>
      <w:r>
        <w:t xml:space="preserve"> to get data in simple features format, and </w:t>
      </w:r>
      <w:r w:rsidRPr="00F76A86">
        <w:rPr>
          <w:rStyle w:val="Literal"/>
        </w:rPr>
        <w:t>continent = "Africa"</w:t>
      </w:r>
      <w:r>
        <w:t xml:space="preserve"> to get only countries on the African continent. If we save the result to an object called </w:t>
      </w:r>
      <w:r w:rsidRPr="00F76A86">
        <w:rPr>
          <w:rStyle w:val="Literal"/>
        </w:rPr>
        <w:t>africa_countries</w:t>
      </w:r>
      <w:r>
        <w:t xml:space="preserve">, we can plot the data on a map: </w:t>
      </w:r>
    </w:p>
    <w:p w14:paraId="09F6190B" w14:textId="405C8CCA" w:rsidR="001832FD" w:rsidRDefault="00246EF6">
      <w:pPr>
        <w:pStyle w:val="Code"/>
      </w:pPr>
      <w:r>
        <w:t xml:space="preserve">africa_countries %&gt;% </w:t>
      </w:r>
    </w:p>
    <w:p w14:paraId="412B7D62" w14:textId="77777777" w:rsidR="001832FD" w:rsidRDefault="00246EF6">
      <w:pPr>
        <w:pStyle w:val="Code"/>
      </w:pPr>
      <w:r>
        <w:t xml:space="preserve">  ggplot() +</w:t>
      </w:r>
    </w:p>
    <w:p w14:paraId="3C75EFE5" w14:textId="77777777" w:rsidR="001832FD" w:rsidRDefault="00246EF6">
      <w:pPr>
        <w:pStyle w:val="Code"/>
      </w:pPr>
      <w:r>
        <w:t xml:space="preserve">  geom_sf()</w:t>
      </w:r>
    </w:p>
    <w:p w14:paraId="1380EF1F" w14:textId="77777777" w:rsidR="001832FD" w:rsidRDefault="00246EF6" w:rsidP="00F76A86">
      <w:pPr>
        <w:pStyle w:val="Body"/>
      </w:pPr>
      <w:r>
        <w:t>Figure 4-11 shows the resulting map.</w:t>
      </w:r>
    </w:p>
    <w:p w14:paraId="54624450" w14:textId="77777777" w:rsidR="001832FD" w:rsidRDefault="00246EF6">
      <w:pPr>
        <w:pStyle w:val="GraphicSlug"/>
      </w:pPr>
      <w:r>
        <w:t>[F04011.pdf]</w:t>
      </w:r>
    </w:p>
    <w:p w14:paraId="58E398E9" w14:textId="77777777" w:rsidR="001832FD" w:rsidRDefault="00246EF6">
      <w:pPr>
        <w:pStyle w:val="CaptionedFigure"/>
      </w:pPr>
      <w:r>
        <w:rPr>
          <w:noProof/>
        </w:rPr>
        <w:drawing>
          <wp:inline distT="0" distB="0" distL="0" distR="0" wp14:anchorId="152D8F2B" wp14:editId="0FDA1F5E">
            <wp:extent cx="4602684" cy="3682147"/>
            <wp:effectExtent l="0" t="0" r="0" b="0"/>
            <wp:docPr id="1073741835" name="officeArt object"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1073741835" name="Figure 4.21: A map of Africa made with data from the rnaturalearth package" descr="Figure 4.21: A map of Africa made with data from the rnaturalearth package"/>
                    <pic:cNvPicPr>
                      <a:picLocks noChangeAspect="1"/>
                    </pic:cNvPicPr>
                  </pic:nvPicPr>
                  <pic:blipFill>
                    <a:blip r:embed="rId22"/>
                    <a:stretch>
                      <a:fillRect/>
                    </a:stretch>
                  </pic:blipFill>
                  <pic:spPr>
                    <a:xfrm>
                      <a:off x="0" y="0"/>
                      <a:ext cx="4602684" cy="3682147"/>
                    </a:xfrm>
                    <a:prstGeom prst="rect">
                      <a:avLst/>
                    </a:prstGeom>
                    <a:ln w="12700" cap="flat">
                      <a:noFill/>
                      <a:miter lim="400000"/>
                    </a:ln>
                    <a:effectLst/>
                  </pic:spPr>
                </pic:pic>
              </a:graphicData>
            </a:graphic>
          </wp:inline>
        </w:drawing>
      </w:r>
    </w:p>
    <w:p w14:paraId="2E6E1968" w14:textId="77777777" w:rsidR="001832FD" w:rsidRDefault="00246EF6" w:rsidP="002E47ED">
      <w:pPr>
        <w:pStyle w:val="CaptionLine"/>
      </w:pPr>
      <w:r>
        <w:t xml:space="preserve">A map of Africa made with data </w:t>
      </w:r>
      <w:r w:rsidRPr="003814C5">
        <w:t>from</w:t>
      </w:r>
      <w:r>
        <w:t xml:space="preserve"> the </w:t>
      </w:r>
      <w:r>
        <w:rPr>
          <w:rFonts w:ascii="Courier New" w:hAnsi="Courier New"/>
          <w:color w:val="3366FF"/>
          <w:u w:color="3366FF"/>
        </w:rPr>
        <w:t>rnaturalearth</w:t>
      </w:r>
      <w:r>
        <w:t xml:space="preserve"> package</w:t>
      </w:r>
    </w:p>
    <w:p w14:paraId="50D180CC" w14:textId="70A75B49" w:rsidR="001832FD" w:rsidRDefault="00246EF6" w:rsidP="00F76A86">
      <w:pPr>
        <w:pStyle w:val="Body"/>
      </w:pPr>
      <w:r>
        <w:lastRenderedPageBreak/>
        <w:t xml:space="preserve">If you can’t find an appropriate package, you can always fall back on using </w:t>
      </w:r>
      <w:r w:rsidRPr="00F76A86">
        <w:rPr>
          <w:rStyle w:val="Literal"/>
        </w:rPr>
        <w:t>read_sf()</w:t>
      </w:r>
      <w:r>
        <w:t xml:space="preserve"> from the </w:t>
      </w:r>
      <w:r w:rsidRPr="00F76A86">
        <w:rPr>
          <w:rStyle w:val="Literal"/>
        </w:rPr>
        <w:t>sf</w:t>
      </w:r>
      <w:r>
        <w:t xml:space="preserve"> package.</w:t>
      </w:r>
    </w:p>
    <w:p w14:paraId="10470008" w14:textId="77777777" w:rsidR="001832FD" w:rsidRDefault="00246EF6">
      <w:pPr>
        <w:pStyle w:val="HeadB"/>
      </w:pPr>
      <w:bookmarkStart w:id="40" w:name="_Toc17"/>
      <w:bookmarkStart w:id="41" w:name="usingappropriateprojections"/>
      <w:r>
        <w:t>Using Appropriate Projections</w:t>
      </w:r>
      <w:bookmarkEnd w:id="40"/>
    </w:p>
    <w:p w14:paraId="0ED8F84B" w14:textId="77777777" w:rsidR="001832FD" w:rsidRDefault="00246EF6" w:rsidP="00F76A86">
      <w:pPr>
        <w:pStyle w:val="Body"/>
      </w:pPr>
      <w:r>
        <w:t xml:space="preserve">Once you have access to geospatial data, you need to decide which projection to use. If you’re looking for a simple answer to this question, you’ll be disappointed. As Robin Lovelace, Jakub Nowosad, and Jannes Muenchow put it in their book </w:t>
      </w:r>
      <w:r w:rsidRPr="002E47ED">
        <w:rPr>
          <w:rStyle w:val="Italic"/>
        </w:rPr>
        <w:t>Geocomputation with R</w:t>
      </w:r>
      <w:r>
        <w:t xml:space="preserve">, “the question of </w:t>
      </w:r>
      <w:r w:rsidRPr="002E47ED">
        <w:rPr>
          <w:rStyle w:val="Italic"/>
        </w:rPr>
        <w:t>which</w:t>
      </w:r>
      <w:r>
        <w:t xml:space="preserve"> CRS [to use] is tricky, and there is rarely a ‘right’ answer.”</w:t>
      </w:r>
    </w:p>
    <w:p w14:paraId="34BA105E" w14:textId="1C52B9FD" w:rsidR="001832FD" w:rsidRDefault="00246EF6" w:rsidP="00F76A86">
      <w:pPr>
        <w:pStyle w:val="Body"/>
      </w:pPr>
      <w:r>
        <w:t xml:space="preserve">If you feel overwhelmed by the task of choosing a projection, the </w:t>
      </w:r>
      <w:r w:rsidRPr="00F76A86">
        <w:rPr>
          <w:rStyle w:val="Literal"/>
        </w:rPr>
        <w:t>crsuggest</w:t>
      </w:r>
      <w:r>
        <w:t xml:space="preserve"> package, also by Kyle Walker, can give you ideas. Its </w:t>
      </w:r>
      <w:r w:rsidRPr="00F76A86">
        <w:rPr>
          <w:rStyle w:val="Literal"/>
        </w:rPr>
        <w:t>suggest_top_crs()</w:t>
      </w:r>
      <w:r>
        <w:t xml:space="preserve"> function returns a coordinate reference system that is well-suited for your data. Let’s load </w:t>
      </w:r>
      <w:r w:rsidRPr="00F76A86">
        <w:rPr>
          <w:rStyle w:val="Literal"/>
        </w:rPr>
        <w:t>crsuggest</w:t>
      </w:r>
      <w:r>
        <w:t xml:space="preserve"> and try it out on our </w:t>
      </w:r>
      <w:r w:rsidRPr="00F76A86">
        <w:rPr>
          <w:rStyle w:val="Literal"/>
        </w:rPr>
        <w:t>africa_countries</w:t>
      </w:r>
      <w:r>
        <w:t xml:space="preserve"> data:</w:t>
      </w:r>
    </w:p>
    <w:p w14:paraId="6112A5B0" w14:textId="77777777" w:rsidR="001832FD" w:rsidRDefault="00246EF6">
      <w:pPr>
        <w:pStyle w:val="Code"/>
      </w:pPr>
      <w:r>
        <w:t>library(crsuggest)</w:t>
      </w:r>
    </w:p>
    <w:p w14:paraId="236B2BFA" w14:textId="77777777" w:rsidR="001832FD" w:rsidRDefault="001832FD">
      <w:pPr>
        <w:pStyle w:val="Code"/>
      </w:pPr>
    </w:p>
    <w:p w14:paraId="6182E3E5" w14:textId="0A25F478" w:rsidR="001832FD" w:rsidRDefault="00246EF6">
      <w:pPr>
        <w:pStyle w:val="Code"/>
      </w:pPr>
      <w:r>
        <w:t xml:space="preserve">africa_countries %&gt;% </w:t>
      </w:r>
    </w:p>
    <w:p w14:paraId="756DAC5E" w14:textId="77777777" w:rsidR="001832FD" w:rsidRDefault="00246EF6">
      <w:pPr>
        <w:pStyle w:val="Code"/>
      </w:pPr>
      <w:r>
        <w:t xml:space="preserve">  suggest_top_crs()</w:t>
      </w:r>
    </w:p>
    <w:p w14:paraId="0B7A8CBC" w14:textId="5813732B" w:rsidR="001832FD" w:rsidRDefault="00246EF6" w:rsidP="00F76A86">
      <w:pPr>
        <w:pStyle w:val="Body"/>
      </w:pPr>
      <w:r>
        <w:t xml:space="preserve">The </w:t>
      </w:r>
      <w:r w:rsidRPr="00F76A86">
        <w:rPr>
          <w:rStyle w:val="Literal"/>
        </w:rPr>
        <w:t>suggest_top_crs()</w:t>
      </w:r>
      <w:r>
        <w:t xml:space="preserve"> function should return projection number 28232. We can now pass this value to the </w:t>
      </w:r>
      <w:r w:rsidRPr="00F76A86">
        <w:rPr>
          <w:rStyle w:val="Literal"/>
        </w:rPr>
        <w:t>st_transform</w:t>
      </w:r>
      <w:r w:rsidR="00E100A6">
        <w:rPr>
          <w:rStyle w:val="Literal"/>
        </w:rPr>
        <w:t>()</w:t>
      </w:r>
      <w:r>
        <w:t xml:space="preserve"> function to change the projection before we plot:</w:t>
      </w:r>
    </w:p>
    <w:p w14:paraId="7775C210" w14:textId="2EA6A65A" w:rsidR="001832FD" w:rsidRDefault="00246EF6">
      <w:pPr>
        <w:pStyle w:val="Code"/>
      </w:pPr>
      <w:r>
        <w:t>africa_countries %&gt;%</w:t>
      </w:r>
    </w:p>
    <w:p w14:paraId="7BA2E1BC" w14:textId="77777777" w:rsidR="001832FD" w:rsidRDefault="00246EF6">
      <w:pPr>
        <w:pStyle w:val="Code"/>
      </w:pPr>
      <w:r>
        <w:t xml:space="preserve">  st_transform(28232) %&gt;% </w:t>
      </w:r>
    </w:p>
    <w:p w14:paraId="32BAE84D" w14:textId="77777777" w:rsidR="001832FD" w:rsidRDefault="00246EF6">
      <w:pPr>
        <w:pStyle w:val="Code"/>
      </w:pPr>
      <w:r>
        <w:t xml:space="preserve">  ggplot() +</w:t>
      </w:r>
    </w:p>
    <w:p w14:paraId="35A8E199" w14:textId="77777777" w:rsidR="003814C5" w:rsidRDefault="00246EF6">
      <w:pPr>
        <w:pStyle w:val="Code"/>
      </w:pPr>
      <w:r>
        <w:t xml:space="preserve">  geom_sf()</w:t>
      </w:r>
    </w:p>
    <w:p w14:paraId="7B15A3FE" w14:textId="77777777" w:rsidR="001832FD" w:rsidRDefault="00246EF6" w:rsidP="002E47ED">
      <w:pPr>
        <w:pStyle w:val="Body"/>
      </w:pPr>
      <w:r>
        <w:t xml:space="preserve">When run, this code generates the map in Figure 4-12. </w:t>
      </w:r>
    </w:p>
    <w:p w14:paraId="084131C0" w14:textId="77777777" w:rsidR="001832FD" w:rsidRDefault="00246EF6">
      <w:pPr>
        <w:pStyle w:val="GraphicSlug"/>
      </w:pPr>
      <w:r>
        <w:t>[F04012.pdf]</w:t>
      </w:r>
    </w:p>
    <w:p w14:paraId="481E4A92" w14:textId="77777777" w:rsidR="001832FD" w:rsidRDefault="00246EF6">
      <w:pPr>
        <w:pStyle w:val="CaptionedFigure"/>
      </w:pPr>
      <w:r>
        <w:rPr>
          <w:noProof/>
        </w:rPr>
        <w:lastRenderedPageBreak/>
        <w:drawing>
          <wp:inline distT="0" distB="0" distL="0" distR="0" wp14:anchorId="3DF21C36" wp14:editId="0C310CE7">
            <wp:extent cx="4602684" cy="3682147"/>
            <wp:effectExtent l="0" t="0" r="0" b="0"/>
            <wp:docPr id="1073741836" name="officeArt object"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1073741836" name="Figure 4.22: A map of Africa made with projection number 28232" descr="Figure 4.22: A map of Africa made with projection number 28232"/>
                    <pic:cNvPicPr>
                      <a:picLocks noChangeAspect="1"/>
                    </pic:cNvPicPr>
                  </pic:nvPicPr>
                  <pic:blipFill>
                    <a:blip r:embed="rId23"/>
                    <a:stretch>
                      <a:fillRect/>
                    </a:stretch>
                  </pic:blipFill>
                  <pic:spPr>
                    <a:xfrm>
                      <a:off x="0" y="0"/>
                      <a:ext cx="4602684" cy="3682147"/>
                    </a:xfrm>
                    <a:prstGeom prst="rect">
                      <a:avLst/>
                    </a:prstGeom>
                    <a:ln w="12700" cap="flat">
                      <a:noFill/>
                      <a:miter lim="400000"/>
                    </a:ln>
                    <a:effectLst/>
                  </pic:spPr>
                </pic:pic>
              </a:graphicData>
            </a:graphic>
          </wp:inline>
        </w:drawing>
      </w:r>
    </w:p>
    <w:p w14:paraId="4D1FA93E" w14:textId="77777777" w:rsidR="001832FD" w:rsidRDefault="00246EF6" w:rsidP="002E47ED">
      <w:pPr>
        <w:pStyle w:val="CaptionLine"/>
      </w:pPr>
      <w:r>
        <w:t>A map of Africa made with projection number 28232</w:t>
      </w:r>
    </w:p>
    <w:p w14:paraId="52AC8012" w14:textId="77777777" w:rsidR="001832FD" w:rsidRDefault="00246EF6" w:rsidP="00F76A86">
      <w:pPr>
        <w:pStyle w:val="Body"/>
      </w:pPr>
      <w:bookmarkStart w:id="42" w:name="Xd41f1f3afcd240f5148867309322968d922d7d3"/>
      <w:r>
        <w:t>As you can see, we’ve mapped Africa with a different projection.</w:t>
      </w:r>
    </w:p>
    <w:p w14:paraId="3EBA167E" w14:textId="2A0FEC5B" w:rsidR="001832FD" w:rsidRDefault="00246EF6">
      <w:pPr>
        <w:pStyle w:val="HeadB"/>
      </w:pPr>
      <w:bookmarkStart w:id="43" w:name="_Toc18"/>
      <w:r>
        <w:t>Wrangling Geospatial Data</w:t>
      </w:r>
      <w:bookmarkEnd w:id="43"/>
    </w:p>
    <w:p w14:paraId="03FDC575" w14:textId="1C6DF961" w:rsidR="001832FD" w:rsidRDefault="00246EF6" w:rsidP="00F76A86">
      <w:pPr>
        <w:pStyle w:val="Body"/>
      </w:pPr>
      <w:r>
        <w:t>The ability to merge traditional data frames with geospatial data is a huge benefit of working with simple features data. Remember that for his COVID</w:t>
      </w:r>
      <w:r w:rsidR="00853A81">
        <w:t>-19</w:t>
      </w:r>
      <w:r>
        <w:t xml:space="preserve"> map, Madjid analyzed traditional data frames before merging them with geospatial data. But because simple features data acts just like traditional data frames, we can just as easily apply the data-wrangling and analysis functions from </w:t>
      </w:r>
      <w:r w:rsidRPr="00F76A86">
        <w:rPr>
          <w:rStyle w:val="Literal"/>
        </w:rPr>
        <w:t>tidyverse</w:t>
      </w:r>
      <w:r>
        <w:t xml:space="preserve"> directly to a simple features object. To demonstrate this, let’s return to the </w:t>
      </w:r>
      <w:r w:rsidRPr="00F76A86">
        <w:rPr>
          <w:rStyle w:val="Literal"/>
        </w:rPr>
        <w:t>africa_countries</w:t>
      </w:r>
      <w:r>
        <w:t xml:space="preserve"> simple features data, selecting two variables (</w:t>
      </w:r>
      <w:r w:rsidRPr="00F76A86">
        <w:rPr>
          <w:rStyle w:val="Literal"/>
        </w:rPr>
        <w:t>name</w:t>
      </w:r>
      <w:r>
        <w:t xml:space="preserve"> and </w:t>
      </w:r>
      <w:r w:rsidRPr="00F76A86">
        <w:rPr>
          <w:rStyle w:val="Literal"/>
        </w:rPr>
        <w:t>pop_est</w:t>
      </w:r>
      <w:r>
        <w:t>) to see the name and population of the countries:</w:t>
      </w:r>
    </w:p>
    <w:p w14:paraId="398CB946" w14:textId="77777777" w:rsidR="001832FD" w:rsidRDefault="00246EF6">
      <w:pPr>
        <w:pStyle w:val="Code"/>
      </w:pPr>
      <w:r>
        <w:t xml:space="preserve">africa_countries %&gt;% </w:t>
      </w:r>
    </w:p>
    <w:p w14:paraId="66AC8CDE" w14:textId="77777777" w:rsidR="001832FD" w:rsidRDefault="00246EF6">
      <w:pPr>
        <w:pStyle w:val="Code"/>
      </w:pPr>
      <w:r>
        <w:t xml:space="preserve">  select(name, pop_est)</w:t>
      </w:r>
    </w:p>
    <w:p w14:paraId="04A503B5" w14:textId="77777777" w:rsidR="001832FD" w:rsidRDefault="00246EF6" w:rsidP="00F76A86">
      <w:pPr>
        <w:pStyle w:val="Body"/>
      </w:pPr>
      <w:r>
        <w:t>The output looks like the following:</w:t>
      </w:r>
    </w:p>
    <w:p w14:paraId="498BEF2D" w14:textId="77777777" w:rsidR="001832FD" w:rsidRDefault="00246EF6" w:rsidP="00D14399">
      <w:pPr>
        <w:pStyle w:val="CodeWide"/>
      </w:pPr>
      <w:r>
        <w:t>#&gt; Simple feature collection with 51 features and 2 fields</w:t>
      </w:r>
    </w:p>
    <w:p w14:paraId="18636293" w14:textId="77777777" w:rsidR="001832FD" w:rsidRDefault="00246EF6" w:rsidP="00D14399">
      <w:pPr>
        <w:pStyle w:val="CodeWide"/>
      </w:pPr>
      <w:r>
        <w:t>#&gt; Geometry type: MULTIPOLYGON</w:t>
      </w:r>
    </w:p>
    <w:p w14:paraId="37C950FC" w14:textId="77777777" w:rsidR="001832FD" w:rsidRDefault="00246EF6" w:rsidP="00D14399">
      <w:pPr>
        <w:pStyle w:val="CodeWide"/>
      </w:pPr>
      <w:r>
        <w:t>#&gt; Dimension:     XY</w:t>
      </w:r>
    </w:p>
    <w:p w14:paraId="41349423" w14:textId="77777777" w:rsidR="001832FD" w:rsidRDefault="00246EF6" w:rsidP="00D14399">
      <w:pPr>
        <w:pStyle w:val="CodeWide"/>
      </w:pPr>
      <w:r>
        <w:t>#&gt; Bounding box:  xmin: -17.62504 ymin: -34.81917 xmax: 51.13387 ymax: 37.34999</w:t>
      </w:r>
    </w:p>
    <w:p w14:paraId="1923CC39" w14:textId="77777777" w:rsidR="001832FD" w:rsidRDefault="00246EF6" w:rsidP="00D14399">
      <w:pPr>
        <w:pStyle w:val="CodeWide"/>
      </w:pPr>
      <w:r>
        <w:t>#&gt; CRS:           +proj=longlat +datum=WGS84 +no_defs +ellps=WGS84 +towgs84=0,0,0</w:t>
      </w:r>
    </w:p>
    <w:p w14:paraId="0D5E6174" w14:textId="77777777" w:rsidR="001832FD" w:rsidRDefault="00246EF6" w:rsidP="00D14399">
      <w:pPr>
        <w:pStyle w:val="CodeWide"/>
      </w:pPr>
      <w:r>
        <w:t>#&gt; First 10 features:</w:t>
      </w:r>
    </w:p>
    <w:p w14:paraId="78CD6233" w14:textId="77777777" w:rsidR="001832FD" w:rsidRDefault="00246EF6" w:rsidP="00D14399">
      <w:pPr>
        <w:pStyle w:val="CodeWide"/>
      </w:pPr>
      <w:r>
        <w:t>#&gt;                    name  pop_est</w:t>
      </w:r>
    </w:p>
    <w:p w14:paraId="7A3D2E2B" w14:textId="77777777" w:rsidR="001832FD" w:rsidRDefault="00246EF6" w:rsidP="00D14399">
      <w:pPr>
        <w:pStyle w:val="CodeWide"/>
      </w:pPr>
      <w:r>
        <w:t>#&gt; 1                Angola 12799293</w:t>
      </w:r>
    </w:p>
    <w:p w14:paraId="18211A57" w14:textId="77777777" w:rsidR="001832FD" w:rsidRDefault="00246EF6" w:rsidP="00D14399">
      <w:pPr>
        <w:pStyle w:val="CodeWide"/>
      </w:pPr>
      <w:r>
        <w:t>#&gt; 11              Burundi  8988091</w:t>
      </w:r>
    </w:p>
    <w:p w14:paraId="48FC32AD" w14:textId="77777777" w:rsidR="001832FD" w:rsidRDefault="00246EF6" w:rsidP="00D14399">
      <w:pPr>
        <w:pStyle w:val="CodeWide"/>
      </w:pPr>
      <w:r>
        <w:t>#&gt; 13                Benin  8791832</w:t>
      </w:r>
    </w:p>
    <w:p w14:paraId="0E310419" w14:textId="77777777" w:rsidR="001832FD" w:rsidRDefault="00246EF6" w:rsidP="00D14399">
      <w:pPr>
        <w:pStyle w:val="CodeWide"/>
      </w:pPr>
      <w:r>
        <w:lastRenderedPageBreak/>
        <w:t>#&gt; 14         Burkina Faso 15746232</w:t>
      </w:r>
    </w:p>
    <w:p w14:paraId="0976E01E" w14:textId="77777777" w:rsidR="001832FD" w:rsidRDefault="00246EF6" w:rsidP="00D14399">
      <w:pPr>
        <w:pStyle w:val="CodeWide"/>
      </w:pPr>
      <w:r>
        <w:t>#&gt; 25             Botswana  1990876</w:t>
      </w:r>
    </w:p>
    <w:p w14:paraId="308098BF" w14:textId="77777777" w:rsidR="001832FD" w:rsidRDefault="00246EF6" w:rsidP="00D14399">
      <w:pPr>
        <w:pStyle w:val="CodeWide"/>
      </w:pPr>
      <w:r>
        <w:t>#&gt; 26 Central African Rep.  4511488</w:t>
      </w:r>
    </w:p>
    <w:p w14:paraId="5070938E" w14:textId="77777777" w:rsidR="001832FD" w:rsidRDefault="00246EF6" w:rsidP="00D14399">
      <w:pPr>
        <w:pStyle w:val="CodeWide"/>
      </w:pPr>
      <w:r>
        <w:t>#&gt; 31        Côte d'Ivoire 20617068</w:t>
      </w:r>
    </w:p>
    <w:p w14:paraId="09D982F5" w14:textId="77777777" w:rsidR="001832FD" w:rsidRDefault="00246EF6" w:rsidP="00D14399">
      <w:pPr>
        <w:pStyle w:val="CodeWide"/>
      </w:pPr>
      <w:r>
        <w:t>#&gt; 32             Cameroon 18879301</w:t>
      </w:r>
    </w:p>
    <w:p w14:paraId="7881B8B5" w14:textId="77777777" w:rsidR="001832FD" w:rsidRDefault="00246EF6" w:rsidP="00D14399">
      <w:pPr>
        <w:pStyle w:val="CodeWide"/>
      </w:pPr>
      <w:r>
        <w:t>#&gt; 33      Dem. Rep. Congo 68692542</w:t>
      </w:r>
    </w:p>
    <w:p w14:paraId="2397F171" w14:textId="77777777" w:rsidR="001832FD" w:rsidRDefault="00246EF6" w:rsidP="00D14399">
      <w:pPr>
        <w:pStyle w:val="CodeWide"/>
      </w:pPr>
      <w:r>
        <w:t>#&gt; 34                Congo  4012809</w:t>
      </w:r>
    </w:p>
    <w:p w14:paraId="17162EEE" w14:textId="77777777" w:rsidR="001832FD" w:rsidRDefault="00246EF6" w:rsidP="00D14399">
      <w:pPr>
        <w:pStyle w:val="CodeWide"/>
      </w:pPr>
      <w:r>
        <w:t>#&gt;                          geometry</w:t>
      </w:r>
    </w:p>
    <w:p w14:paraId="491320C0" w14:textId="77777777" w:rsidR="001832FD" w:rsidRDefault="00246EF6" w:rsidP="00D14399">
      <w:pPr>
        <w:pStyle w:val="CodeWide"/>
      </w:pPr>
      <w:r>
        <w:t>#&gt; 1  MULTIPOLYGON (((16.32653 -5...</w:t>
      </w:r>
    </w:p>
    <w:p w14:paraId="7DDC39BE" w14:textId="77777777" w:rsidR="001832FD" w:rsidRDefault="00246EF6" w:rsidP="00D14399">
      <w:pPr>
        <w:pStyle w:val="CodeWide"/>
      </w:pPr>
      <w:r>
        <w:t>#&gt; 11 MULTIPOLYGON (((29.34 -4.49...</w:t>
      </w:r>
    </w:p>
    <w:p w14:paraId="04A01F9E" w14:textId="77777777" w:rsidR="001832FD" w:rsidRDefault="00246EF6" w:rsidP="00D14399">
      <w:pPr>
        <w:pStyle w:val="CodeWide"/>
      </w:pPr>
      <w:r>
        <w:t>#&gt; 13 MULTIPOLYGON (((2.691702 6....</w:t>
      </w:r>
    </w:p>
    <w:p w14:paraId="0DE9B1F7" w14:textId="77777777" w:rsidR="001832FD" w:rsidRDefault="00246EF6" w:rsidP="00D14399">
      <w:pPr>
        <w:pStyle w:val="CodeWide"/>
      </w:pPr>
      <w:r>
        <w:t>#&gt; 14 MULTIPOLYGON (((-2.827496 9...</w:t>
      </w:r>
    </w:p>
    <w:p w14:paraId="595D01BB" w14:textId="77777777" w:rsidR="001832FD" w:rsidRDefault="00246EF6" w:rsidP="00D14399">
      <w:pPr>
        <w:pStyle w:val="CodeWide"/>
      </w:pPr>
      <w:r>
        <w:t>#&gt; 25 MULTIPOLYGON (((25.64916 -1...</w:t>
      </w:r>
    </w:p>
    <w:p w14:paraId="60185B31" w14:textId="77777777" w:rsidR="001832FD" w:rsidRDefault="00246EF6" w:rsidP="00D14399">
      <w:pPr>
        <w:pStyle w:val="CodeWide"/>
      </w:pPr>
      <w:r>
        <w:t>#&gt; 26 MULTIPOLYGON (((15.27946 7....</w:t>
      </w:r>
    </w:p>
    <w:p w14:paraId="216F5519" w14:textId="77777777" w:rsidR="001832FD" w:rsidRDefault="00246EF6" w:rsidP="00D14399">
      <w:pPr>
        <w:pStyle w:val="CodeWide"/>
      </w:pPr>
      <w:r>
        <w:t>#&gt; 31 MULTIPOLYGON (((-2.856125 4...</w:t>
      </w:r>
    </w:p>
    <w:p w14:paraId="472061F2" w14:textId="77777777" w:rsidR="001832FD" w:rsidRDefault="00246EF6" w:rsidP="00D14399">
      <w:pPr>
        <w:pStyle w:val="CodeWide"/>
      </w:pPr>
      <w:r>
        <w:t>#&gt; 32 MULTIPOLYGON (((13.07582 2....</w:t>
      </w:r>
    </w:p>
    <w:p w14:paraId="405A4DCA" w14:textId="77777777" w:rsidR="001832FD" w:rsidRDefault="00246EF6" w:rsidP="00D14399">
      <w:pPr>
        <w:pStyle w:val="CodeWide"/>
      </w:pPr>
      <w:r>
        <w:t>#&gt; 33 MULTIPOLYGON (((30.83386 3....</w:t>
      </w:r>
    </w:p>
    <w:p w14:paraId="63672628" w14:textId="77777777" w:rsidR="001832FD" w:rsidRDefault="00246EF6" w:rsidP="00D14399">
      <w:pPr>
        <w:pStyle w:val="CodeWide"/>
      </w:pPr>
      <w:r>
        <w:t>#&gt; 34 MULTIPOLYGON (((12.99552 -4...</w:t>
      </w:r>
    </w:p>
    <w:p w14:paraId="072FBC54" w14:textId="77777777" w:rsidR="001832FD" w:rsidRDefault="00246EF6" w:rsidP="00F76A86">
      <w:pPr>
        <w:pStyle w:val="Body"/>
      </w:pPr>
      <w:r>
        <w:t xml:space="preserve">Say we want to make a map showing which African countries have populations larger than 20 million. To do so, we’d need to first calculate this value for each country. Let’s do this using the </w:t>
      </w:r>
      <w:r w:rsidRPr="00F76A86">
        <w:rPr>
          <w:rStyle w:val="Literal"/>
        </w:rPr>
        <w:t>mutate()</w:t>
      </w:r>
      <w:r>
        <w:t xml:space="preserve"> and </w:t>
      </w:r>
      <w:r w:rsidRPr="00F76A86">
        <w:rPr>
          <w:rStyle w:val="Literal"/>
        </w:rPr>
        <w:t>if_else()</w:t>
      </w:r>
      <w:r>
        <w:t xml:space="preserve"> functions, which will return </w:t>
      </w:r>
      <w:r w:rsidRPr="00F76A86">
        <w:rPr>
          <w:rStyle w:val="Literal"/>
        </w:rPr>
        <w:t>TRUE</w:t>
      </w:r>
      <w:r>
        <w:t xml:space="preserve"> if a country’s population is over 20 million and </w:t>
      </w:r>
      <w:r w:rsidRPr="00F76A86">
        <w:rPr>
          <w:rStyle w:val="Literal"/>
        </w:rPr>
        <w:t>FALSE</w:t>
      </w:r>
      <w:r>
        <w:t xml:space="preserve"> otherwise, then store the result in a variable called </w:t>
      </w:r>
      <w:r w:rsidRPr="00F76A86">
        <w:rPr>
          <w:rStyle w:val="Literal"/>
        </w:rPr>
        <w:t>population_above_20_million</w:t>
      </w:r>
      <w:r>
        <w:t>:</w:t>
      </w:r>
    </w:p>
    <w:p w14:paraId="4D58964A" w14:textId="77777777" w:rsidR="001832FD" w:rsidRDefault="00246EF6" w:rsidP="00D14399">
      <w:pPr>
        <w:pStyle w:val="CodeWide"/>
      </w:pPr>
      <w:r>
        <w:t xml:space="preserve">africa_countries %&gt;% </w:t>
      </w:r>
    </w:p>
    <w:p w14:paraId="5A8A826D" w14:textId="77777777" w:rsidR="001832FD" w:rsidRDefault="00246EF6" w:rsidP="00D14399">
      <w:pPr>
        <w:pStyle w:val="CodeWide"/>
      </w:pPr>
      <w:r>
        <w:t xml:space="preserve">  select(name, pop_est) %&gt;% </w:t>
      </w:r>
    </w:p>
    <w:p w14:paraId="0EBA7EDF" w14:textId="77777777" w:rsidR="001832FD" w:rsidRDefault="00246EF6" w:rsidP="00D14399">
      <w:pPr>
        <w:pStyle w:val="CodeWide"/>
      </w:pPr>
      <w:r>
        <w:t xml:space="preserve">  mutate(population_above_20_million = if_else(pop_est &gt; 20000000, TRUE, FALSE))</w:t>
      </w:r>
    </w:p>
    <w:p w14:paraId="23A1DA60" w14:textId="77777777" w:rsidR="001832FD" w:rsidRDefault="00246EF6" w:rsidP="00F76A86">
      <w:pPr>
        <w:pStyle w:val="Body"/>
      </w:pPr>
      <w:r>
        <w:t xml:space="preserve">We can then take this code and pipe it into ggplot, setting the </w:t>
      </w:r>
      <w:r w:rsidRPr="00F76A86">
        <w:rPr>
          <w:rStyle w:val="Literal"/>
        </w:rPr>
        <w:t>fill</w:t>
      </w:r>
      <w:r>
        <w:t xml:space="preserve"> aesthetic property to be equal to </w:t>
      </w:r>
      <w:r w:rsidRPr="00F76A86">
        <w:rPr>
          <w:rStyle w:val="Literal"/>
        </w:rPr>
        <w:t>population_above_20_million</w:t>
      </w:r>
      <w:r>
        <w:t>:</w:t>
      </w:r>
    </w:p>
    <w:p w14:paraId="1343528B" w14:textId="77777777" w:rsidR="001832FD" w:rsidRDefault="00246EF6" w:rsidP="00D14399">
      <w:pPr>
        <w:pStyle w:val="CodeWide"/>
      </w:pPr>
      <w:r>
        <w:t xml:space="preserve">africa_countries %&gt;% </w:t>
      </w:r>
    </w:p>
    <w:p w14:paraId="18C264C8" w14:textId="77777777" w:rsidR="001832FD" w:rsidRDefault="00246EF6" w:rsidP="00D14399">
      <w:pPr>
        <w:pStyle w:val="CodeWide"/>
      </w:pPr>
      <w:r>
        <w:t xml:space="preserve">  select(name, pop_est) %&gt;% </w:t>
      </w:r>
    </w:p>
    <w:p w14:paraId="74A10EAA" w14:textId="77777777" w:rsidR="001832FD" w:rsidRDefault="00246EF6" w:rsidP="00D14399">
      <w:pPr>
        <w:pStyle w:val="CodeWide"/>
      </w:pPr>
      <w:r>
        <w:t xml:space="preserve">  mutate(population_above_20_million = if_else(pop_est &gt; 20000000, TRUE, FALSE)) %&gt;% </w:t>
      </w:r>
    </w:p>
    <w:p w14:paraId="61BC90EF" w14:textId="77777777" w:rsidR="001832FD" w:rsidRDefault="00246EF6" w:rsidP="00D14399">
      <w:pPr>
        <w:pStyle w:val="CodeWide"/>
      </w:pPr>
      <w:r>
        <w:t xml:space="preserve">  ggplot(aes(fill = population_above_20_million)) +</w:t>
      </w:r>
    </w:p>
    <w:p w14:paraId="1A11005C" w14:textId="77777777" w:rsidR="001832FD" w:rsidRDefault="00246EF6" w:rsidP="00D14399">
      <w:pPr>
        <w:pStyle w:val="CodeWide"/>
      </w:pPr>
      <w:r>
        <w:t xml:space="preserve">  geom_sf()</w:t>
      </w:r>
    </w:p>
    <w:p w14:paraId="1947939B" w14:textId="77777777" w:rsidR="001832FD" w:rsidRDefault="00246EF6" w:rsidP="00F76A86">
      <w:pPr>
        <w:pStyle w:val="Body"/>
      </w:pPr>
      <w:r>
        <w:t>This code generates the map shown in Figure 4-13.</w:t>
      </w:r>
    </w:p>
    <w:p w14:paraId="69F64E0A" w14:textId="77777777" w:rsidR="001832FD" w:rsidRDefault="00246EF6">
      <w:pPr>
        <w:pStyle w:val="GraphicSlug"/>
      </w:pPr>
      <w:r>
        <w:t>[F04013.pdf]</w:t>
      </w:r>
    </w:p>
    <w:p w14:paraId="291CC055" w14:textId="77777777" w:rsidR="001832FD" w:rsidRDefault="00246EF6">
      <w:pPr>
        <w:pStyle w:val="CaptionedFigure"/>
      </w:pPr>
      <w:r>
        <w:rPr>
          <w:noProof/>
        </w:rPr>
        <w:lastRenderedPageBreak/>
        <w:drawing>
          <wp:inline distT="0" distB="0" distL="0" distR="0" wp14:anchorId="50C89FC2" wp14:editId="3BA5A4E7">
            <wp:extent cx="4602684" cy="3682147"/>
            <wp:effectExtent l="0" t="0" r="0" b="0"/>
            <wp:docPr id="1073741837" name="officeArt object"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1073741837" name="Figure 4.23: A map of Africa that highlights countries with populations above 20 million people" descr="Figure 4.23: A map of Africa that highlights countries with populations above 20 million people"/>
                    <pic:cNvPicPr>
                      <a:picLocks noChangeAspect="1"/>
                    </pic:cNvPicPr>
                  </pic:nvPicPr>
                  <pic:blipFill>
                    <a:blip r:embed="rId24"/>
                    <a:stretch>
                      <a:fillRect/>
                    </a:stretch>
                  </pic:blipFill>
                  <pic:spPr>
                    <a:xfrm>
                      <a:off x="0" y="0"/>
                      <a:ext cx="4602684" cy="3682147"/>
                    </a:xfrm>
                    <a:prstGeom prst="rect">
                      <a:avLst/>
                    </a:prstGeom>
                    <a:ln w="12700" cap="flat">
                      <a:noFill/>
                      <a:miter lim="400000"/>
                    </a:ln>
                    <a:effectLst/>
                  </pic:spPr>
                </pic:pic>
              </a:graphicData>
            </a:graphic>
          </wp:inline>
        </w:drawing>
      </w:r>
    </w:p>
    <w:p w14:paraId="4F0B4988" w14:textId="77777777" w:rsidR="001832FD" w:rsidRDefault="00246EF6" w:rsidP="002E47ED">
      <w:pPr>
        <w:pStyle w:val="CaptionLine"/>
      </w:pPr>
      <w:r>
        <w:t>A map of Africa that highlights countries with populations above 20 million people</w:t>
      </w:r>
    </w:p>
    <w:p w14:paraId="7F10B946" w14:textId="77777777" w:rsidR="001832FD" w:rsidRDefault="00246EF6" w:rsidP="00F76A86">
      <w:pPr>
        <w:pStyle w:val="Body"/>
      </w:pPr>
      <w:r>
        <w:t>This is a simple example of the data wrangling and analysis you can perform on simple features data. The larger lesson is this: any skill you’ve developed for working with data in R will serve you well when working with geospatial data.</w:t>
      </w:r>
    </w:p>
    <w:p w14:paraId="3FA0AE96" w14:textId="77777777" w:rsidR="001832FD" w:rsidRDefault="00246EF6">
      <w:pPr>
        <w:pStyle w:val="HeadA"/>
      </w:pPr>
      <w:bookmarkStart w:id="44" w:name="_Toc19"/>
      <w:bookmarkStart w:id="45" w:name="whyrisbesttoolformakingmaps"/>
      <w:r>
        <w:t>Conclusion</w:t>
      </w:r>
      <w:bookmarkEnd w:id="44"/>
    </w:p>
    <w:p w14:paraId="12568996" w14:textId="54040FEE" w:rsidR="001832FD" w:rsidRDefault="00246EF6" w:rsidP="00F76A86">
      <w:pPr>
        <w:pStyle w:val="Body"/>
      </w:pPr>
      <w:r>
        <w:t xml:space="preserve">In this short romp through the world of map-making in R, we discussed the basics of simple features geospatial data, reviewed how Abdoul Madjid applied this knowledge to make his map, </w:t>
      </w:r>
      <w:r w:rsidR="003814C5">
        <w:t xml:space="preserve">explored </w:t>
      </w:r>
      <w:r>
        <w:t>how to get your own geospatial data, and covered how to project it appropriately to make your own maps.</w:t>
      </w:r>
    </w:p>
    <w:p w14:paraId="1CE8F1D9" w14:textId="77777777" w:rsidR="001832FD" w:rsidRDefault="00246EF6" w:rsidP="00F76A86">
      <w:pPr>
        <w:pStyle w:val="Body"/>
      </w:pPr>
      <w:r>
        <w:t>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bookmarkEnd w:id="41"/>
      <w:bookmarkEnd w:id="42"/>
      <w:bookmarkEnd w:id="45"/>
    </w:p>
    <w:p w14:paraId="425A9FD0" w14:textId="485E4B29" w:rsidR="001F4ECE" w:rsidRDefault="001F4ECE" w:rsidP="001F4ECE">
      <w:pPr>
        <w:pStyle w:val="HeadA"/>
      </w:pPr>
      <w:r>
        <w:t>Learn More</w:t>
      </w:r>
    </w:p>
    <w:p w14:paraId="601D81DC" w14:textId="77777777" w:rsidR="001F4ECE" w:rsidRPr="003B2223" w:rsidRDefault="001F4ECE" w:rsidP="001F4ECE">
      <w:pPr>
        <w:pStyle w:val="Body"/>
      </w:pPr>
      <w:bookmarkStart w:id="46" w:name="OLE_LINK4"/>
      <w:bookmarkStart w:id="47" w:name="OLE_LINK5"/>
      <w:r w:rsidRPr="003B2223">
        <w:t>Consult the following resources to learn how to make maps and conduct geospatial analysis in R.</w:t>
      </w:r>
    </w:p>
    <w:p w14:paraId="670BB0DB" w14:textId="0A1A8C98" w:rsidR="001F4ECE" w:rsidRPr="0050481B" w:rsidRDefault="001F4ECE" w:rsidP="001F4ECE">
      <w:pPr>
        <w:pStyle w:val="ListPlain"/>
      </w:pPr>
      <w:r w:rsidRPr="00AA00C6">
        <w:rPr>
          <w:rStyle w:val="Italic"/>
        </w:rPr>
        <w:t>Geocomputation with R</w:t>
      </w:r>
      <w:r w:rsidRPr="0050481B">
        <w:t xml:space="preserve"> by Robin Lovelace, Jakub Nowosad, and Jannes </w:t>
      </w:r>
      <w:r w:rsidRPr="0050481B">
        <w:lastRenderedPageBreak/>
        <w:t>Muenchow (CRC Press, 2019)</w:t>
      </w:r>
      <w:r>
        <w:t>,</w:t>
      </w:r>
      <w:r w:rsidRPr="0050481B">
        <w:t xml:space="preserve"> </w:t>
      </w:r>
      <w:r w:rsidR="000D4363" w:rsidRPr="00AA00C6">
        <w:rPr>
          <w:rStyle w:val="LinkURL"/>
        </w:rPr>
        <w:t>https://r.geocompx.org/</w:t>
      </w:r>
    </w:p>
    <w:p w14:paraId="468CBCE4" w14:textId="05D0303A" w:rsidR="001F4ECE" w:rsidRPr="0050481B" w:rsidRDefault="001F4ECE" w:rsidP="001F4ECE">
      <w:pPr>
        <w:pStyle w:val="ListPlain"/>
      </w:pPr>
      <w:r w:rsidRPr="0050481B">
        <w:t xml:space="preserve">Chapter 7 </w:t>
      </w:r>
      <w:r w:rsidR="00A21A1F">
        <w:t>“</w:t>
      </w:r>
      <w:r w:rsidRPr="0050481B">
        <w:t>Draw Maps</w:t>
      </w:r>
      <w:r w:rsidR="00A21A1F">
        <w:t>”</w:t>
      </w:r>
      <w:r w:rsidRPr="0050481B">
        <w:t xml:space="preserve"> of </w:t>
      </w:r>
      <w:r w:rsidRPr="00AA00C6">
        <w:rPr>
          <w:rStyle w:val="Italic"/>
        </w:rPr>
        <w:t>Data Visualization: A Practical Introduction</w:t>
      </w:r>
      <w:r w:rsidRPr="0050481B">
        <w:t xml:space="preserve"> by Kieran Healy (Princeton University Press, 2018)</w:t>
      </w:r>
      <w:r>
        <w:t>,</w:t>
      </w:r>
      <w:r w:rsidRPr="0050481B">
        <w:t xml:space="preserve"> </w:t>
      </w:r>
      <w:r w:rsidR="000D4363" w:rsidRPr="00AA00C6">
        <w:rPr>
          <w:rStyle w:val="LinkURL"/>
        </w:rPr>
        <w:t>https://socviz.co</w:t>
      </w:r>
    </w:p>
    <w:p w14:paraId="20374FEC" w14:textId="1ED6C796" w:rsidR="001F4ECE" w:rsidRDefault="001F4ECE" w:rsidP="001F4ECE">
      <w:pPr>
        <w:pStyle w:val="ListPlain"/>
        <w:rPr>
          <w:rStyle w:val="LinkURL"/>
        </w:rPr>
      </w:pPr>
      <w:r w:rsidRPr="0050481B">
        <w:t>Lessons on Space from Data Visualization: Use R, ggplot2, and the principles of graphic design to create beautiful and truthful visualizations of data</w:t>
      </w:r>
      <w:r>
        <w:t>,</w:t>
      </w:r>
      <w:r w:rsidRPr="0050481B">
        <w:t xml:space="preserve"> course by Andrew Weiss (2022)</w:t>
      </w:r>
      <w:r>
        <w:t>,</w:t>
      </w:r>
      <w:r w:rsidRPr="0050481B">
        <w:t xml:space="preserve"> </w:t>
      </w:r>
      <w:r w:rsidR="000D4363" w:rsidRPr="00AA00C6">
        <w:rPr>
          <w:rStyle w:val="LinkURL"/>
        </w:rPr>
        <w:t>https://datavizs22.classes.andrewheiss.com/content/12-content/</w:t>
      </w:r>
    </w:p>
    <w:p w14:paraId="237A9284" w14:textId="12883BB6" w:rsidR="00A21A1F" w:rsidRPr="00AA00C6" w:rsidRDefault="00A21A1F" w:rsidP="001F4ECE">
      <w:pPr>
        <w:pStyle w:val="ListPlain"/>
        <w:rPr>
          <w:rStyle w:val="LinkURL"/>
        </w:rPr>
      </w:pPr>
      <w:r w:rsidRPr="002E47ED">
        <w:rPr>
          <w:rStyle w:val="Italic"/>
        </w:rPr>
        <w:t>Analyzing US Census Data: Methods, Maps, and Models in R</w:t>
      </w:r>
      <w:r w:rsidRPr="00A21A1F">
        <w:t xml:space="preserve"> </w:t>
      </w:r>
      <w:r>
        <w:t>(CRC Press, 2013) by Kyle Walker</w:t>
      </w:r>
    </w:p>
    <w:bookmarkEnd w:id="46"/>
    <w:bookmarkEnd w:id="47"/>
    <w:p w14:paraId="13037373" w14:textId="77777777" w:rsidR="001F4ECE" w:rsidRDefault="001F4ECE" w:rsidP="002E47ED">
      <w:pPr>
        <w:pStyle w:val="HeadA"/>
      </w:pPr>
    </w:p>
    <w:sectPr w:rsidR="001F4ECE">
      <w:headerReference w:type="default" r:id="rId25"/>
      <w:footerReference w:type="default" r:id="rId26"/>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Frances" w:date="2023-09-19T11:33:00Z" w:initials="FS">
    <w:p w14:paraId="5336A467" w14:textId="78444D43" w:rsidR="00D24A8E" w:rsidRDefault="00D24A8E">
      <w:pPr>
        <w:pStyle w:val="CommentText"/>
      </w:pPr>
      <w:r>
        <w:rPr>
          <w:rStyle w:val="CommentReference"/>
        </w:rPr>
        <w:annotationRef/>
      </w:r>
      <w:r>
        <w:t xml:space="preserve">I’m suggesting removing the code from this section, as </w:t>
      </w:r>
      <w:r w:rsidR="00493091">
        <w:t>you don’t walk through the code, so readers might get lost</w:t>
      </w:r>
      <w:r>
        <w:t xml:space="preserve">. </w:t>
      </w:r>
      <w:r w:rsidR="00493091">
        <w:t>Removing the code keeps this</w:t>
      </w:r>
      <w:r>
        <w:t xml:space="preserve"> section a high level overview of simple features data, not a guide to working with geom_sf(), which is covered later in the chapter</w:t>
      </w:r>
    </w:p>
  </w:comment>
  <w:comment w:id="8" w:author="David Keyes" w:date="2023-09-25T10:18:00Z" w:initials="DK">
    <w:p w14:paraId="66661B4A" w14:textId="77777777" w:rsidR="00D14399" w:rsidRDefault="00D14399" w:rsidP="003816E3">
      <w:r>
        <w:rPr>
          <w:rStyle w:val="CommentReference"/>
        </w:rPr>
        <w:annotationRef/>
      </w:r>
      <w:r>
        <w:rPr>
          <w:color w:val="000000"/>
          <w:sz w:val="20"/>
          <w:szCs w:val="20"/>
        </w:rPr>
        <w:t>That’s fine by 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36A467" w15:done="0"/>
  <w15:commentEx w15:paraId="66661B4A" w15:paraIdParent="5336A4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40580" w16cex:dateUtc="2023-09-19T16:33:00Z"/>
  <w16cex:commentExtensible w16cex:durableId="54B4A159" w16cex:dateUtc="2023-09-25T17: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36A467" w16cid:durableId="28B40580"/>
  <w16cid:commentId w16cid:paraId="66661B4A" w16cid:durableId="54B4A1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93AF2" w14:textId="77777777" w:rsidR="00C34156" w:rsidRDefault="00C34156">
      <w:r>
        <w:separator/>
      </w:r>
    </w:p>
  </w:endnote>
  <w:endnote w:type="continuationSeparator" w:id="0">
    <w:p w14:paraId="2E003345" w14:textId="77777777" w:rsidR="00C34156" w:rsidRDefault="00C341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notTrueType/>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Std-Roman">
    <w:altName w:val="Calibri"/>
    <w:panose1 w:val="020B0604020202020204"/>
    <w:charset w:val="00"/>
    <w:family w:val="roman"/>
    <w:notTrueType/>
    <w:pitch w:val="variable"/>
    <w:sig w:usb0="800000AF" w:usb1="5000204A" w:usb2="00000000" w:usb3="00000000" w:csb0="00000001" w:csb1="00000000"/>
  </w:font>
  <w:font w:name="FuturaPT-Bold">
    <w:altName w:val="Century Gothic"/>
    <w:panose1 w:val="020B0604020202020204"/>
    <w:charset w:val="4D"/>
    <w:family w:val="auto"/>
    <w:notTrueType/>
    <w:pitch w:val="default"/>
    <w:sig w:usb0="00000003" w:usb1="00000000" w:usb2="00000000" w:usb3="00000000" w:csb0="00000001" w:csb1="00000000"/>
  </w:font>
  <w:font w:name="FuturaPTCond-BoldObl">
    <w:altName w:val="Century Gothic"/>
    <w:panose1 w:val="020B0604020202020204"/>
    <w:charset w:val="4D"/>
    <w:family w:val="auto"/>
    <w:notTrueType/>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TimesNewRomanPSMT">
    <w:altName w:val="Times New Roman"/>
    <w:panose1 w:val="020B0604020202020204"/>
    <w:charset w:val="4D"/>
    <w:family w:val="auto"/>
    <w:notTrueType/>
    <w:pitch w:val="default"/>
    <w:sig w:usb0="00000003" w:usb1="00000000" w:usb2="00000000" w:usb3="00000000" w:csb0="00000001" w:csb1="00000000"/>
  </w:font>
  <w:font w:name="FuturaPT-BookObl">
    <w:altName w:val="Century Gothic"/>
    <w:panose1 w:val="020B0604020202020204"/>
    <w:charset w:val="4D"/>
    <w:family w:val="auto"/>
    <w:notTrueType/>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Calibri"/>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1"/>
    <w:family w:val="swiss"/>
    <w:pitch w:val="variable"/>
    <w:sig w:usb0="00000003" w:usb1="00000000" w:usb2="00000000" w:usb3="00000000" w:csb0="00000001" w:csb1="00000000"/>
  </w:font>
  <w:font w:name="NewBaskervilleEF-Bold">
    <w:altName w:val="Calibri"/>
    <w:panose1 w:val="020B0604020202020204"/>
    <w:charset w:val="00"/>
    <w:family w:val="auto"/>
    <w:pitch w:val="variable"/>
    <w:sig w:usb0="8000002F" w:usb1="4000204A" w:usb2="00000000" w:usb3="00000000" w:csb0="00000001" w:csb1="00000000"/>
  </w:font>
  <w:font w:name="NewBaskervilleStd-Italic">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FuturaPT-Book">
    <w:altName w:val="Century Gothic"/>
    <w:panose1 w:val="020B0604020202020204"/>
    <w:charset w:val="4D"/>
    <w:family w:val="auto"/>
    <w:notTrueType/>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Wingdings2">
    <w:altName w:val="Arial"/>
    <w:panose1 w:val="020B0604020202020204"/>
    <w:charset w:val="02"/>
    <w:family w:val="auto"/>
    <w:notTrueType/>
    <w:pitch w:val="default"/>
  </w:font>
  <w:font w:name="NewBaskervilleStd-Bold">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95FB5" w14:textId="77777777" w:rsidR="001832FD" w:rsidRDefault="001832FD">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1B2AB" w14:textId="77777777" w:rsidR="00C34156" w:rsidRDefault="00C34156">
      <w:r>
        <w:separator/>
      </w:r>
    </w:p>
  </w:footnote>
  <w:footnote w:type="continuationSeparator" w:id="0">
    <w:p w14:paraId="48E128E2" w14:textId="77777777" w:rsidR="00C34156" w:rsidRDefault="00C341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05898" w14:textId="77777777" w:rsidR="001832FD" w:rsidRDefault="001832FD">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D264E27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3418CDBC"/>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2830FF60"/>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1740E02"/>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B13AAA4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0FC8B8A"/>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BDF28D7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C4A80F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3B92BC8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F8C0894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2886247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FE7911"/>
    <w:multiLevelType w:val="hybridMultilevel"/>
    <w:tmpl w:val="E7F05F28"/>
    <w:lvl w:ilvl="0" w:tplc="E71C99D4">
      <w:start w:val="1"/>
      <w:numFmt w:val="decimal"/>
      <w:lvlText w:val="%1"/>
      <w:lvlJc w:val="left"/>
      <w:pPr>
        <w:ind w:left="720" w:hanging="360"/>
      </w:pPr>
      <w:rPr>
        <w:rFonts w:hint="default"/>
        <w:color w:val="3366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B82ED0"/>
    <w:multiLevelType w:val="multilevel"/>
    <w:tmpl w:val="706E9F88"/>
    <w:numStyleLink w:val="ChapterNumbering"/>
  </w:abstractNum>
  <w:abstractNum w:abstractNumId="13"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5"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6"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CFB6E03"/>
    <w:multiLevelType w:val="multilevel"/>
    <w:tmpl w:val="706E9F88"/>
    <w:styleLink w:val="ChapterNumbering"/>
    <w:lvl w:ilvl="0">
      <w:start w:val="1"/>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23DA16D5"/>
    <w:multiLevelType w:val="hybridMultilevel"/>
    <w:tmpl w:val="AAE24F70"/>
    <w:numStyleLink w:val="Bullets"/>
  </w:abstractNum>
  <w:abstractNum w:abstractNumId="21" w15:restartNumberingAfterBreak="0">
    <w:nsid w:val="244B0DA1"/>
    <w:multiLevelType w:val="multilevel"/>
    <w:tmpl w:val="2A3EE75C"/>
    <w:styleLink w:val="ImportedStyle2"/>
    <w:lvl w:ilvl="0">
      <w:start w:val="1"/>
      <w:numFmt w:val="decimal"/>
      <w:suff w:val="nothing"/>
      <w:lvlText w:val="%1."/>
      <w:lvlJc w:val="left"/>
      <w:pPr>
        <w:ind w:left="1335" w:hanging="1335"/>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suff w:val="nothing"/>
      <w:lvlText w:val="%1.%2."/>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40" w:hanging="144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6."/>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7."/>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7.%8."/>
      <w:lvlJc w:val="left"/>
      <w:pPr>
        <w:ind w:left="1440" w:hanging="144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7.%8.%9."/>
      <w:lvlJc w:val="left"/>
      <w:pPr>
        <w:ind w:left="1584" w:hanging="15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25237BF6"/>
    <w:multiLevelType w:val="multilevel"/>
    <w:tmpl w:val="2A3EE75C"/>
    <w:numStyleLink w:val="ImportedStyle2"/>
  </w:abstractNum>
  <w:abstractNum w:abstractNumId="24"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6292768"/>
    <w:multiLevelType w:val="multilevel"/>
    <w:tmpl w:val="706E9F88"/>
    <w:numStyleLink w:val="ChapterNumbering"/>
  </w:abstractNum>
  <w:abstractNum w:abstractNumId="26"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8"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12456B9"/>
    <w:multiLevelType w:val="multilevel"/>
    <w:tmpl w:val="54F6F0E0"/>
    <w:lvl w:ilvl="0">
      <w:start w:val="1"/>
      <w:numFmt w:val="decimal"/>
      <w:suff w:val="nothing"/>
      <w:lvlText w:val="%1"/>
      <w:lvlJc w:val="left"/>
      <w:pPr>
        <w:ind w:left="360" w:hanging="360"/>
      </w:pPr>
      <w:rPr>
        <w:rFonts w:hint="default"/>
      </w:rPr>
    </w:lvl>
    <w:lvl w:ilvl="1">
      <w:start w:val="1"/>
      <w:numFmt w:val="decimal"/>
      <w:lvlText w:val="Figure %1-%2"/>
      <w:lvlJc w:val="left"/>
      <w:pPr>
        <w:ind w:left="792" w:hanging="432"/>
      </w:pPr>
      <w:rPr>
        <w:rFonts w:hint="default"/>
      </w:rPr>
    </w:lvl>
    <w:lvl w:ilvl="2">
      <w:start w:val="1"/>
      <w:numFmt w:val="decimal"/>
      <w:lvlRestart w:val="1"/>
      <w:lvlText w:val="Figure %1-%2"/>
      <w:lvlJc w:val="left"/>
      <w:pPr>
        <w:ind w:left="1224" w:hanging="504"/>
      </w:pPr>
      <w:rPr>
        <w:rFonts w:hint="default"/>
      </w:rPr>
    </w:lvl>
    <w:lvl w:ilvl="3">
      <w:start w:val="1"/>
      <w:numFmt w:val="decimal"/>
      <w:lvlRestart w:val="1"/>
      <w:lvlText w:val="Table %1-%1"/>
      <w:lvlJc w:val="left"/>
      <w:pPr>
        <w:ind w:left="1728" w:hanging="648"/>
      </w:pPr>
      <w:rPr>
        <w:rFonts w:hint="default"/>
      </w:rPr>
    </w:lvl>
    <w:lvl w:ilvl="4">
      <w:start w:val="1"/>
      <w:numFmt w:val="decimal"/>
      <w:lvlRestart w:val="2"/>
      <w:lvlText w:val="Listing %1-%2"/>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8B01E5"/>
    <w:multiLevelType w:val="hybridMultilevel"/>
    <w:tmpl w:val="AAE24F70"/>
    <w:styleLink w:val="Bullets"/>
    <w:lvl w:ilvl="0" w:tplc="E9923EC0">
      <w:start w:val="1"/>
      <w:numFmt w:val="bullet"/>
      <w:lvlText w:val="-"/>
      <w:lvlJc w:val="left"/>
      <w:pPr>
        <w:tabs>
          <w:tab w:val="num" w:pos="1958"/>
        </w:tabs>
        <w:ind w:left="1598" w:firstLine="202"/>
      </w:pPr>
      <w:rPr>
        <w:rFonts w:hAnsi="Arial Unicode MS"/>
        <w:caps w:val="0"/>
        <w:smallCaps w:val="0"/>
        <w:strike w:val="0"/>
        <w:dstrike w:val="0"/>
        <w:outline w:val="0"/>
        <w:emboss w:val="0"/>
        <w:imprint w:val="0"/>
        <w:spacing w:val="0"/>
        <w:w w:val="100"/>
        <w:kern w:val="0"/>
        <w:position w:val="0"/>
        <w:highlight w:val="none"/>
        <w:vertAlign w:val="baseline"/>
      </w:rPr>
    </w:lvl>
    <w:lvl w:ilvl="1" w:tplc="AD6E0362">
      <w:start w:val="1"/>
      <w:numFmt w:val="bullet"/>
      <w:lvlText w:val="-"/>
      <w:lvlJc w:val="left"/>
      <w:pPr>
        <w:tabs>
          <w:tab w:val="num" w:pos="2558"/>
        </w:tabs>
        <w:ind w:left="2198" w:firstLine="202"/>
      </w:pPr>
      <w:rPr>
        <w:rFonts w:hAnsi="Arial Unicode MS"/>
        <w:caps w:val="0"/>
        <w:smallCaps w:val="0"/>
        <w:strike w:val="0"/>
        <w:dstrike w:val="0"/>
        <w:outline w:val="0"/>
        <w:emboss w:val="0"/>
        <w:imprint w:val="0"/>
        <w:spacing w:val="0"/>
        <w:w w:val="100"/>
        <w:kern w:val="0"/>
        <w:position w:val="0"/>
        <w:highlight w:val="none"/>
        <w:vertAlign w:val="baseline"/>
      </w:rPr>
    </w:lvl>
    <w:lvl w:ilvl="2" w:tplc="140C7900">
      <w:start w:val="1"/>
      <w:numFmt w:val="bullet"/>
      <w:lvlText w:val="-"/>
      <w:lvlJc w:val="left"/>
      <w:pPr>
        <w:tabs>
          <w:tab w:val="num" w:pos="3158"/>
        </w:tabs>
        <w:ind w:left="2798" w:firstLine="202"/>
      </w:pPr>
      <w:rPr>
        <w:rFonts w:hAnsi="Arial Unicode MS"/>
        <w:caps w:val="0"/>
        <w:smallCaps w:val="0"/>
        <w:strike w:val="0"/>
        <w:dstrike w:val="0"/>
        <w:outline w:val="0"/>
        <w:emboss w:val="0"/>
        <w:imprint w:val="0"/>
        <w:spacing w:val="0"/>
        <w:w w:val="100"/>
        <w:kern w:val="0"/>
        <w:position w:val="0"/>
        <w:highlight w:val="none"/>
        <w:vertAlign w:val="baseline"/>
      </w:rPr>
    </w:lvl>
    <w:lvl w:ilvl="3" w:tplc="7420703C">
      <w:start w:val="1"/>
      <w:numFmt w:val="bullet"/>
      <w:lvlText w:val="-"/>
      <w:lvlJc w:val="left"/>
      <w:pPr>
        <w:tabs>
          <w:tab w:val="num" w:pos="3758"/>
        </w:tabs>
        <w:ind w:left="3398" w:firstLine="202"/>
      </w:pPr>
      <w:rPr>
        <w:rFonts w:hAnsi="Arial Unicode MS"/>
        <w:caps w:val="0"/>
        <w:smallCaps w:val="0"/>
        <w:strike w:val="0"/>
        <w:dstrike w:val="0"/>
        <w:outline w:val="0"/>
        <w:emboss w:val="0"/>
        <w:imprint w:val="0"/>
        <w:spacing w:val="0"/>
        <w:w w:val="100"/>
        <w:kern w:val="0"/>
        <w:position w:val="0"/>
        <w:highlight w:val="none"/>
        <w:vertAlign w:val="baseline"/>
      </w:rPr>
    </w:lvl>
    <w:lvl w:ilvl="4" w:tplc="231C7576">
      <w:start w:val="1"/>
      <w:numFmt w:val="bullet"/>
      <w:lvlText w:val="-"/>
      <w:lvlJc w:val="left"/>
      <w:pPr>
        <w:tabs>
          <w:tab w:val="num" w:pos="4358"/>
        </w:tabs>
        <w:ind w:left="3998" w:firstLine="202"/>
      </w:pPr>
      <w:rPr>
        <w:rFonts w:hAnsi="Arial Unicode MS"/>
        <w:caps w:val="0"/>
        <w:smallCaps w:val="0"/>
        <w:strike w:val="0"/>
        <w:dstrike w:val="0"/>
        <w:outline w:val="0"/>
        <w:emboss w:val="0"/>
        <w:imprint w:val="0"/>
        <w:spacing w:val="0"/>
        <w:w w:val="100"/>
        <w:kern w:val="0"/>
        <w:position w:val="0"/>
        <w:highlight w:val="none"/>
        <w:vertAlign w:val="baseline"/>
      </w:rPr>
    </w:lvl>
    <w:lvl w:ilvl="5" w:tplc="B448BE12">
      <w:start w:val="1"/>
      <w:numFmt w:val="bullet"/>
      <w:lvlText w:val="-"/>
      <w:lvlJc w:val="left"/>
      <w:pPr>
        <w:tabs>
          <w:tab w:val="num" w:pos="4958"/>
        </w:tabs>
        <w:ind w:left="4598" w:firstLine="202"/>
      </w:pPr>
      <w:rPr>
        <w:rFonts w:hAnsi="Arial Unicode MS"/>
        <w:caps w:val="0"/>
        <w:smallCaps w:val="0"/>
        <w:strike w:val="0"/>
        <w:dstrike w:val="0"/>
        <w:outline w:val="0"/>
        <w:emboss w:val="0"/>
        <w:imprint w:val="0"/>
        <w:spacing w:val="0"/>
        <w:w w:val="100"/>
        <w:kern w:val="0"/>
        <w:position w:val="0"/>
        <w:highlight w:val="none"/>
        <w:vertAlign w:val="baseline"/>
      </w:rPr>
    </w:lvl>
    <w:lvl w:ilvl="6" w:tplc="557839A0">
      <w:start w:val="1"/>
      <w:numFmt w:val="bullet"/>
      <w:lvlText w:val="-"/>
      <w:lvlJc w:val="left"/>
      <w:pPr>
        <w:tabs>
          <w:tab w:val="num" w:pos="5558"/>
        </w:tabs>
        <w:ind w:left="5198" w:firstLine="202"/>
      </w:pPr>
      <w:rPr>
        <w:rFonts w:hAnsi="Arial Unicode MS"/>
        <w:caps w:val="0"/>
        <w:smallCaps w:val="0"/>
        <w:strike w:val="0"/>
        <w:dstrike w:val="0"/>
        <w:outline w:val="0"/>
        <w:emboss w:val="0"/>
        <w:imprint w:val="0"/>
        <w:spacing w:val="0"/>
        <w:w w:val="100"/>
        <w:kern w:val="0"/>
        <w:position w:val="0"/>
        <w:highlight w:val="none"/>
        <w:vertAlign w:val="baseline"/>
      </w:rPr>
    </w:lvl>
    <w:lvl w:ilvl="7" w:tplc="36ACF27E">
      <w:start w:val="1"/>
      <w:numFmt w:val="bullet"/>
      <w:lvlText w:val="-"/>
      <w:lvlJc w:val="left"/>
      <w:pPr>
        <w:tabs>
          <w:tab w:val="num" w:pos="6158"/>
        </w:tabs>
        <w:ind w:left="5798" w:firstLine="202"/>
      </w:pPr>
      <w:rPr>
        <w:rFonts w:hAnsi="Arial Unicode MS"/>
        <w:caps w:val="0"/>
        <w:smallCaps w:val="0"/>
        <w:strike w:val="0"/>
        <w:dstrike w:val="0"/>
        <w:outline w:val="0"/>
        <w:emboss w:val="0"/>
        <w:imprint w:val="0"/>
        <w:spacing w:val="0"/>
        <w:w w:val="100"/>
        <w:kern w:val="0"/>
        <w:position w:val="0"/>
        <w:highlight w:val="none"/>
        <w:vertAlign w:val="baseline"/>
      </w:rPr>
    </w:lvl>
    <w:lvl w:ilvl="8" w:tplc="88D283EC">
      <w:start w:val="1"/>
      <w:numFmt w:val="bullet"/>
      <w:lvlText w:val="-"/>
      <w:lvlJc w:val="left"/>
      <w:pPr>
        <w:tabs>
          <w:tab w:val="num" w:pos="6758"/>
        </w:tabs>
        <w:ind w:left="6398" w:firstLine="2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FF829CF"/>
    <w:multiLevelType w:val="multilevel"/>
    <w:tmpl w:val="706E9F88"/>
    <w:numStyleLink w:val="ChapterNumbering"/>
  </w:abstractNum>
  <w:abstractNum w:abstractNumId="37"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38"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9"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43"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295794"/>
    <w:multiLevelType w:val="multilevel"/>
    <w:tmpl w:val="706E9F88"/>
    <w:numStyleLink w:val="ChapterNumbering"/>
  </w:abstractNum>
  <w:num w:numId="1" w16cid:durableId="68813515">
    <w:abstractNumId w:val="21"/>
  </w:num>
  <w:num w:numId="2" w16cid:durableId="38476024">
    <w:abstractNumId w:val="23"/>
  </w:num>
  <w:num w:numId="3" w16cid:durableId="711003411">
    <w:abstractNumId w:val="23"/>
    <w:lvlOverride w:ilvl="0">
      <w:startOverride w:val="4"/>
    </w:lvlOverride>
  </w:num>
  <w:num w:numId="4" w16cid:durableId="13003497">
    <w:abstractNumId w:val="23"/>
    <w:lvlOverride w:ilvl="0">
      <w:startOverride w:val="4"/>
    </w:lvlOverride>
  </w:num>
  <w:num w:numId="5" w16cid:durableId="1109351671">
    <w:abstractNumId w:val="34"/>
  </w:num>
  <w:num w:numId="6" w16cid:durableId="1377587783">
    <w:abstractNumId w:val="20"/>
  </w:num>
  <w:num w:numId="7" w16cid:durableId="237522365">
    <w:abstractNumId w:val="14"/>
  </w:num>
  <w:num w:numId="8" w16cid:durableId="1200970384">
    <w:abstractNumId w:val="37"/>
  </w:num>
  <w:num w:numId="9" w16cid:durableId="1461724401">
    <w:abstractNumId w:val="42"/>
  </w:num>
  <w:num w:numId="10" w16cid:durableId="204759843">
    <w:abstractNumId w:val="27"/>
  </w:num>
  <w:num w:numId="11" w16cid:durableId="1503548664">
    <w:abstractNumId w:val="39"/>
  </w:num>
  <w:num w:numId="12" w16cid:durableId="1224756642">
    <w:abstractNumId w:val="26"/>
  </w:num>
  <w:num w:numId="13" w16cid:durableId="493761370">
    <w:abstractNumId w:val="33"/>
  </w:num>
  <w:num w:numId="14" w16cid:durableId="1621034139">
    <w:abstractNumId w:val="43"/>
  </w:num>
  <w:num w:numId="15" w16cid:durableId="2022318297">
    <w:abstractNumId w:val="31"/>
  </w:num>
  <w:num w:numId="16" w16cid:durableId="400911050">
    <w:abstractNumId w:val="18"/>
  </w:num>
  <w:num w:numId="17" w16cid:durableId="1994335360">
    <w:abstractNumId w:val="12"/>
  </w:num>
  <w:num w:numId="18" w16cid:durableId="1807430098">
    <w:abstractNumId w:val="25"/>
  </w:num>
  <w:num w:numId="19" w16cid:durableId="381445715">
    <w:abstractNumId w:val="45"/>
  </w:num>
  <w:num w:numId="20" w16cid:durableId="1787430414">
    <w:abstractNumId w:val="0"/>
  </w:num>
  <w:num w:numId="21" w16cid:durableId="1431004266">
    <w:abstractNumId w:val="36"/>
  </w:num>
  <w:num w:numId="22" w16cid:durableId="644820871">
    <w:abstractNumId w:val="10"/>
  </w:num>
  <w:num w:numId="23" w16cid:durableId="1805807359">
    <w:abstractNumId w:val="8"/>
  </w:num>
  <w:num w:numId="24" w16cid:durableId="1106122993">
    <w:abstractNumId w:val="7"/>
  </w:num>
  <w:num w:numId="25" w16cid:durableId="321661655">
    <w:abstractNumId w:val="6"/>
  </w:num>
  <w:num w:numId="26" w16cid:durableId="36711280">
    <w:abstractNumId w:val="5"/>
  </w:num>
  <w:num w:numId="27" w16cid:durableId="641544222">
    <w:abstractNumId w:val="9"/>
  </w:num>
  <w:num w:numId="28" w16cid:durableId="826021543">
    <w:abstractNumId w:val="4"/>
  </w:num>
  <w:num w:numId="29" w16cid:durableId="381440898">
    <w:abstractNumId w:val="3"/>
  </w:num>
  <w:num w:numId="30" w16cid:durableId="459569721">
    <w:abstractNumId w:val="2"/>
  </w:num>
  <w:num w:numId="31" w16cid:durableId="110982410">
    <w:abstractNumId w:val="1"/>
  </w:num>
  <w:num w:numId="32" w16cid:durableId="507715194">
    <w:abstractNumId w:val="10"/>
  </w:num>
  <w:num w:numId="33" w16cid:durableId="364214158">
    <w:abstractNumId w:val="8"/>
  </w:num>
  <w:num w:numId="34" w16cid:durableId="359208158">
    <w:abstractNumId w:val="7"/>
  </w:num>
  <w:num w:numId="35" w16cid:durableId="215973387">
    <w:abstractNumId w:val="6"/>
  </w:num>
  <w:num w:numId="36" w16cid:durableId="811799308">
    <w:abstractNumId w:val="5"/>
  </w:num>
  <w:num w:numId="37" w16cid:durableId="2059354715">
    <w:abstractNumId w:val="9"/>
  </w:num>
  <w:num w:numId="38" w16cid:durableId="1482118367">
    <w:abstractNumId w:val="4"/>
  </w:num>
  <w:num w:numId="39" w16cid:durableId="729306760">
    <w:abstractNumId w:val="3"/>
  </w:num>
  <w:num w:numId="40" w16cid:durableId="2003845986">
    <w:abstractNumId w:val="2"/>
  </w:num>
  <w:num w:numId="41" w16cid:durableId="1144782923">
    <w:abstractNumId w:val="1"/>
  </w:num>
  <w:num w:numId="42" w16cid:durableId="160779933">
    <w:abstractNumId w:val="10"/>
  </w:num>
  <w:num w:numId="43" w16cid:durableId="461968970">
    <w:abstractNumId w:val="8"/>
  </w:num>
  <w:num w:numId="44" w16cid:durableId="2082942422">
    <w:abstractNumId w:val="7"/>
  </w:num>
  <w:num w:numId="45" w16cid:durableId="695427779">
    <w:abstractNumId w:val="6"/>
  </w:num>
  <w:num w:numId="46" w16cid:durableId="73287628">
    <w:abstractNumId w:val="5"/>
  </w:num>
  <w:num w:numId="47" w16cid:durableId="763917356">
    <w:abstractNumId w:val="9"/>
  </w:num>
  <w:num w:numId="48" w16cid:durableId="932400795">
    <w:abstractNumId w:val="4"/>
  </w:num>
  <w:num w:numId="49" w16cid:durableId="1377466222">
    <w:abstractNumId w:val="3"/>
  </w:num>
  <w:num w:numId="50" w16cid:durableId="1530027333">
    <w:abstractNumId w:val="2"/>
  </w:num>
  <w:num w:numId="51" w16cid:durableId="351496768">
    <w:abstractNumId w:val="1"/>
  </w:num>
  <w:num w:numId="52" w16cid:durableId="341519821">
    <w:abstractNumId w:val="28"/>
  </w:num>
  <w:num w:numId="53" w16cid:durableId="941642818">
    <w:abstractNumId w:val="24"/>
  </w:num>
  <w:num w:numId="54" w16cid:durableId="226235040">
    <w:abstractNumId w:val="41"/>
  </w:num>
  <w:num w:numId="55" w16cid:durableId="852495348">
    <w:abstractNumId w:val="13"/>
  </w:num>
  <w:num w:numId="56" w16cid:durableId="593706748">
    <w:abstractNumId w:val="38"/>
  </w:num>
  <w:num w:numId="57" w16cid:durableId="200436476">
    <w:abstractNumId w:val="15"/>
  </w:num>
  <w:num w:numId="58" w16cid:durableId="1217936167">
    <w:abstractNumId w:val="22"/>
  </w:num>
  <w:num w:numId="59" w16cid:durableId="812256837">
    <w:abstractNumId w:val="29"/>
  </w:num>
  <w:num w:numId="60" w16cid:durableId="1454864663">
    <w:abstractNumId w:val="32"/>
  </w:num>
  <w:num w:numId="61" w16cid:durableId="655645715">
    <w:abstractNumId w:val="44"/>
  </w:num>
  <w:num w:numId="62" w16cid:durableId="787892837">
    <w:abstractNumId w:val="16"/>
  </w:num>
  <w:num w:numId="63" w16cid:durableId="1588463938">
    <w:abstractNumId w:val="40"/>
  </w:num>
  <w:num w:numId="64" w16cid:durableId="1626812055">
    <w:abstractNumId w:val="17"/>
  </w:num>
  <w:num w:numId="65" w16cid:durableId="1902783745">
    <w:abstractNumId w:val="35"/>
  </w:num>
  <w:num w:numId="66" w16cid:durableId="2014138205">
    <w:abstractNumId w:val="19"/>
  </w:num>
  <w:num w:numId="67" w16cid:durableId="416679929">
    <w:abstractNumId w:val="30"/>
  </w:num>
  <w:num w:numId="68" w16cid:durableId="477650662">
    <w:abstractNumId w:val="41"/>
    <w:lvlOverride w:ilvl="0">
      <w:startOverride w:val="1"/>
    </w:lvlOverride>
  </w:num>
  <w:num w:numId="69" w16cid:durableId="812874495">
    <w:abstractNumId w:val="40"/>
    <w:lvlOverride w:ilvl="0">
      <w:startOverride w:val="1"/>
    </w:lvlOverride>
  </w:num>
  <w:num w:numId="70" w16cid:durableId="56980448">
    <w:abstractNumId w:val="41"/>
    <w:lvlOverride w:ilvl="0">
      <w:startOverride w:val="1"/>
    </w:lvlOverride>
  </w:num>
  <w:num w:numId="71" w16cid:durableId="1868562665">
    <w:abstractNumId w:val="37"/>
    <w:lvlOverride w:ilvl="0">
      <w:startOverride w:val="1"/>
    </w:lvlOverride>
  </w:num>
  <w:num w:numId="72" w16cid:durableId="1867795153">
    <w:abstractNumId w:val="22"/>
    <w:lvlOverride w:ilvl="0">
      <w:startOverride w:val="1"/>
    </w:lvlOverride>
  </w:num>
  <w:num w:numId="73" w16cid:durableId="176963079">
    <w:abstractNumId w:val="43"/>
    <w:lvlOverride w:ilvl="0">
      <w:startOverride w:val="1"/>
    </w:lvlOverride>
  </w:num>
  <w:num w:numId="74" w16cid:durableId="1694644085">
    <w:abstractNumId w:val="11"/>
  </w:num>
  <w:num w:numId="75" w16cid:durableId="2008287506">
    <w:abstractNumId w:val="10"/>
  </w:num>
  <w:num w:numId="76" w16cid:durableId="2040083680">
    <w:abstractNumId w:val="8"/>
  </w:num>
  <w:num w:numId="77" w16cid:durableId="1142162830">
    <w:abstractNumId w:val="7"/>
  </w:num>
  <w:num w:numId="78" w16cid:durableId="418524754">
    <w:abstractNumId w:val="6"/>
  </w:num>
  <w:num w:numId="79" w16cid:durableId="1213737177">
    <w:abstractNumId w:val="5"/>
  </w:num>
  <w:num w:numId="80" w16cid:durableId="2124952667">
    <w:abstractNumId w:val="9"/>
  </w:num>
  <w:num w:numId="81" w16cid:durableId="1478261497">
    <w:abstractNumId w:val="4"/>
  </w:num>
  <w:num w:numId="82" w16cid:durableId="1208682762">
    <w:abstractNumId w:val="3"/>
  </w:num>
  <w:num w:numId="83" w16cid:durableId="263421819">
    <w:abstractNumId w:val="2"/>
  </w:num>
  <w:num w:numId="84" w16cid:durableId="917978236">
    <w:abstractNumId w:val="1"/>
  </w:num>
  <w:num w:numId="85" w16cid:durableId="1513950930">
    <w:abstractNumId w:val="10"/>
  </w:num>
  <w:num w:numId="86" w16cid:durableId="692927084">
    <w:abstractNumId w:val="8"/>
  </w:num>
  <w:num w:numId="87" w16cid:durableId="89472279">
    <w:abstractNumId w:val="7"/>
  </w:num>
  <w:num w:numId="88" w16cid:durableId="1161968338">
    <w:abstractNumId w:val="6"/>
  </w:num>
  <w:num w:numId="89" w16cid:durableId="101610512">
    <w:abstractNumId w:val="5"/>
  </w:num>
  <w:num w:numId="90" w16cid:durableId="1769962596">
    <w:abstractNumId w:val="9"/>
  </w:num>
  <w:num w:numId="91" w16cid:durableId="1323386224">
    <w:abstractNumId w:val="4"/>
  </w:num>
  <w:num w:numId="92" w16cid:durableId="664824533">
    <w:abstractNumId w:val="3"/>
  </w:num>
  <w:num w:numId="93" w16cid:durableId="1160119431">
    <w:abstractNumId w:val="2"/>
  </w:num>
  <w:num w:numId="94" w16cid:durableId="1738429959">
    <w:abstractNumId w:val="1"/>
  </w:num>
  <w:num w:numId="95" w16cid:durableId="904343644">
    <w:abstractNumId w:val="10"/>
  </w:num>
  <w:num w:numId="96" w16cid:durableId="1894072052">
    <w:abstractNumId w:val="8"/>
  </w:num>
  <w:num w:numId="97" w16cid:durableId="1133602610">
    <w:abstractNumId w:val="7"/>
  </w:num>
  <w:num w:numId="98" w16cid:durableId="550917793">
    <w:abstractNumId w:val="6"/>
  </w:num>
  <w:num w:numId="99" w16cid:durableId="1016422946">
    <w:abstractNumId w:val="5"/>
  </w:num>
  <w:num w:numId="100" w16cid:durableId="407844609">
    <w:abstractNumId w:val="9"/>
  </w:num>
  <w:num w:numId="101" w16cid:durableId="9600624">
    <w:abstractNumId w:val="4"/>
  </w:num>
  <w:num w:numId="102" w16cid:durableId="966862274">
    <w:abstractNumId w:val="3"/>
  </w:num>
  <w:num w:numId="103" w16cid:durableId="1574121197">
    <w:abstractNumId w:val="2"/>
  </w:num>
  <w:num w:numId="104" w16cid:durableId="2037459428">
    <w:abstractNumId w:val="1"/>
  </w:num>
  <w:num w:numId="105" w16cid:durableId="456875594">
    <w:abstractNumId w:val="10"/>
  </w:num>
  <w:num w:numId="106" w16cid:durableId="1639187118">
    <w:abstractNumId w:val="8"/>
  </w:num>
  <w:num w:numId="107" w16cid:durableId="11230388">
    <w:abstractNumId w:val="7"/>
  </w:num>
  <w:num w:numId="108" w16cid:durableId="754983843">
    <w:abstractNumId w:val="6"/>
  </w:num>
  <w:num w:numId="109" w16cid:durableId="1367872414">
    <w:abstractNumId w:val="5"/>
  </w:num>
  <w:num w:numId="110" w16cid:durableId="360127644">
    <w:abstractNumId w:val="9"/>
  </w:num>
  <w:num w:numId="111" w16cid:durableId="1781679368">
    <w:abstractNumId w:val="4"/>
  </w:num>
  <w:num w:numId="112" w16cid:durableId="1234699880">
    <w:abstractNumId w:val="3"/>
  </w:num>
  <w:num w:numId="113" w16cid:durableId="1779183207">
    <w:abstractNumId w:val="2"/>
  </w:num>
  <w:num w:numId="114" w16cid:durableId="791902872">
    <w:abstractNumId w:val="1"/>
  </w:num>
  <w:num w:numId="115" w16cid:durableId="341906123">
    <w:abstractNumId w:val="10"/>
  </w:num>
  <w:num w:numId="116" w16cid:durableId="1353265312">
    <w:abstractNumId w:val="8"/>
  </w:num>
  <w:num w:numId="117" w16cid:durableId="81951641">
    <w:abstractNumId w:val="7"/>
  </w:num>
  <w:num w:numId="118" w16cid:durableId="813303101">
    <w:abstractNumId w:val="6"/>
  </w:num>
  <w:num w:numId="119" w16cid:durableId="890073324">
    <w:abstractNumId w:val="5"/>
  </w:num>
  <w:num w:numId="120" w16cid:durableId="968049210">
    <w:abstractNumId w:val="9"/>
  </w:num>
  <w:num w:numId="121" w16cid:durableId="1182817177">
    <w:abstractNumId w:val="4"/>
  </w:num>
  <w:num w:numId="122" w16cid:durableId="1466434146">
    <w:abstractNumId w:val="3"/>
  </w:num>
  <w:num w:numId="123" w16cid:durableId="1881433591">
    <w:abstractNumId w:val="2"/>
  </w:num>
  <w:num w:numId="124" w16cid:durableId="173881777">
    <w:abstractNumId w:val="1"/>
  </w:num>
  <w:num w:numId="125" w16cid:durableId="1516923003">
    <w:abstractNumId w:val="10"/>
  </w:num>
  <w:num w:numId="126" w16cid:durableId="1505317576">
    <w:abstractNumId w:val="8"/>
  </w:num>
  <w:num w:numId="127" w16cid:durableId="1943873039">
    <w:abstractNumId w:val="7"/>
  </w:num>
  <w:num w:numId="128" w16cid:durableId="424769418">
    <w:abstractNumId w:val="6"/>
  </w:num>
  <w:num w:numId="129" w16cid:durableId="1901867343">
    <w:abstractNumId w:val="5"/>
  </w:num>
  <w:num w:numId="130" w16cid:durableId="967396941">
    <w:abstractNumId w:val="9"/>
  </w:num>
  <w:num w:numId="131" w16cid:durableId="23747986">
    <w:abstractNumId w:val="4"/>
  </w:num>
  <w:num w:numId="132" w16cid:durableId="133569659">
    <w:abstractNumId w:val="3"/>
  </w:num>
  <w:num w:numId="133" w16cid:durableId="1415709522">
    <w:abstractNumId w:val="2"/>
  </w:num>
  <w:num w:numId="134" w16cid:durableId="877548577">
    <w:abstractNumId w:val="1"/>
  </w:num>
  <w:num w:numId="135" w16cid:durableId="23020761">
    <w:abstractNumId w:val="10"/>
  </w:num>
  <w:num w:numId="136" w16cid:durableId="687491994">
    <w:abstractNumId w:val="8"/>
  </w:num>
  <w:num w:numId="137" w16cid:durableId="2065062715">
    <w:abstractNumId w:val="7"/>
  </w:num>
  <w:num w:numId="138" w16cid:durableId="630287451">
    <w:abstractNumId w:val="6"/>
  </w:num>
  <w:num w:numId="139" w16cid:durableId="6444335">
    <w:abstractNumId w:val="5"/>
  </w:num>
  <w:num w:numId="140" w16cid:durableId="1648632073">
    <w:abstractNumId w:val="9"/>
  </w:num>
  <w:num w:numId="141" w16cid:durableId="716465139">
    <w:abstractNumId w:val="4"/>
  </w:num>
  <w:num w:numId="142" w16cid:durableId="1066802577">
    <w:abstractNumId w:val="3"/>
  </w:num>
  <w:num w:numId="143" w16cid:durableId="1506825874">
    <w:abstractNumId w:val="2"/>
  </w:num>
  <w:num w:numId="144" w16cid:durableId="1386178331">
    <w:abstractNumId w:val="1"/>
  </w:num>
  <w:num w:numId="145" w16cid:durableId="901253902">
    <w:abstractNumId w:val="10"/>
  </w:num>
  <w:num w:numId="146" w16cid:durableId="1458403868">
    <w:abstractNumId w:val="8"/>
  </w:num>
  <w:num w:numId="147" w16cid:durableId="1812598013">
    <w:abstractNumId w:val="7"/>
  </w:num>
  <w:num w:numId="148" w16cid:durableId="1606503235">
    <w:abstractNumId w:val="6"/>
  </w:num>
  <w:num w:numId="149" w16cid:durableId="1015688272">
    <w:abstractNumId w:val="5"/>
  </w:num>
  <w:num w:numId="150" w16cid:durableId="1587836343">
    <w:abstractNumId w:val="9"/>
  </w:num>
  <w:num w:numId="151" w16cid:durableId="485244320">
    <w:abstractNumId w:val="4"/>
  </w:num>
  <w:num w:numId="152" w16cid:durableId="482281562">
    <w:abstractNumId w:val="3"/>
  </w:num>
  <w:num w:numId="153" w16cid:durableId="661809878">
    <w:abstractNumId w:val="2"/>
  </w:num>
  <w:num w:numId="154" w16cid:durableId="1412892016">
    <w:abstractNumId w:val="1"/>
  </w:num>
  <w:num w:numId="155" w16cid:durableId="611322675">
    <w:abstractNumId w:val="10"/>
  </w:num>
  <w:num w:numId="156" w16cid:durableId="1187476374">
    <w:abstractNumId w:val="8"/>
  </w:num>
  <w:num w:numId="157" w16cid:durableId="1444809830">
    <w:abstractNumId w:val="7"/>
  </w:num>
  <w:num w:numId="158" w16cid:durableId="1107121569">
    <w:abstractNumId w:val="6"/>
  </w:num>
  <w:num w:numId="159" w16cid:durableId="1540782320">
    <w:abstractNumId w:val="5"/>
  </w:num>
  <w:num w:numId="160" w16cid:durableId="1194342333">
    <w:abstractNumId w:val="9"/>
  </w:num>
  <w:num w:numId="161" w16cid:durableId="870915815">
    <w:abstractNumId w:val="4"/>
  </w:num>
  <w:num w:numId="162" w16cid:durableId="1555778152">
    <w:abstractNumId w:val="3"/>
  </w:num>
  <w:num w:numId="163" w16cid:durableId="1614094966">
    <w:abstractNumId w:val="2"/>
  </w:num>
  <w:num w:numId="164" w16cid:durableId="932012037">
    <w:abstractNumId w:val="1"/>
  </w:num>
  <w:num w:numId="165" w16cid:durableId="1456171371">
    <w:abstractNumId w:val="10"/>
  </w:num>
  <w:num w:numId="166" w16cid:durableId="1409962763">
    <w:abstractNumId w:val="8"/>
  </w:num>
  <w:num w:numId="167" w16cid:durableId="1892767554">
    <w:abstractNumId w:val="7"/>
  </w:num>
  <w:num w:numId="168" w16cid:durableId="782722556">
    <w:abstractNumId w:val="6"/>
  </w:num>
  <w:num w:numId="169" w16cid:durableId="1164509442">
    <w:abstractNumId w:val="5"/>
  </w:num>
  <w:num w:numId="170" w16cid:durableId="512886132">
    <w:abstractNumId w:val="9"/>
  </w:num>
  <w:num w:numId="171" w16cid:durableId="1856263665">
    <w:abstractNumId w:val="4"/>
  </w:num>
  <w:num w:numId="172" w16cid:durableId="1778984464">
    <w:abstractNumId w:val="3"/>
  </w:num>
  <w:num w:numId="173" w16cid:durableId="301273183">
    <w:abstractNumId w:val="2"/>
  </w:num>
  <w:num w:numId="174" w16cid:durableId="607007258">
    <w:abstractNumId w:val="1"/>
  </w:num>
  <w:num w:numId="175" w16cid:durableId="2017689314">
    <w:abstractNumId w:val="10"/>
  </w:num>
  <w:num w:numId="176" w16cid:durableId="1655064713">
    <w:abstractNumId w:val="8"/>
  </w:num>
  <w:num w:numId="177" w16cid:durableId="1620719138">
    <w:abstractNumId w:val="7"/>
  </w:num>
  <w:num w:numId="178" w16cid:durableId="1386106081">
    <w:abstractNumId w:val="6"/>
  </w:num>
  <w:num w:numId="179" w16cid:durableId="526262941">
    <w:abstractNumId w:val="5"/>
  </w:num>
  <w:num w:numId="180" w16cid:durableId="2073648792">
    <w:abstractNumId w:val="9"/>
  </w:num>
  <w:num w:numId="181" w16cid:durableId="250357148">
    <w:abstractNumId w:val="4"/>
  </w:num>
  <w:num w:numId="182" w16cid:durableId="1798715922">
    <w:abstractNumId w:val="3"/>
  </w:num>
  <w:num w:numId="183" w16cid:durableId="1097019360">
    <w:abstractNumId w:val="2"/>
  </w:num>
  <w:num w:numId="184" w16cid:durableId="636566802">
    <w:abstractNumId w:val="1"/>
  </w:num>
  <w:num w:numId="185" w16cid:durableId="1993749678">
    <w:abstractNumId w:val="10"/>
  </w:num>
  <w:num w:numId="186" w16cid:durableId="979309050">
    <w:abstractNumId w:val="8"/>
  </w:num>
  <w:num w:numId="187" w16cid:durableId="2126077003">
    <w:abstractNumId w:val="7"/>
  </w:num>
  <w:num w:numId="188" w16cid:durableId="1795976406">
    <w:abstractNumId w:val="6"/>
  </w:num>
  <w:num w:numId="189" w16cid:durableId="64034158">
    <w:abstractNumId w:val="5"/>
  </w:num>
  <w:num w:numId="190" w16cid:durableId="119032157">
    <w:abstractNumId w:val="9"/>
  </w:num>
  <w:num w:numId="191" w16cid:durableId="1918905705">
    <w:abstractNumId w:val="4"/>
  </w:num>
  <w:num w:numId="192" w16cid:durableId="732703304">
    <w:abstractNumId w:val="3"/>
  </w:num>
  <w:num w:numId="193" w16cid:durableId="1554777609">
    <w:abstractNumId w:val="2"/>
  </w:num>
  <w:num w:numId="194" w16cid:durableId="2086678513">
    <w:abstractNumId w:val="1"/>
  </w:num>
  <w:num w:numId="195" w16cid:durableId="1407844800">
    <w:abstractNumId w:val="10"/>
  </w:num>
  <w:num w:numId="196" w16cid:durableId="787353493">
    <w:abstractNumId w:val="8"/>
  </w:num>
  <w:num w:numId="197" w16cid:durableId="5376397">
    <w:abstractNumId w:val="7"/>
  </w:num>
  <w:num w:numId="198" w16cid:durableId="2110851983">
    <w:abstractNumId w:val="6"/>
  </w:num>
  <w:num w:numId="199" w16cid:durableId="2082867086">
    <w:abstractNumId w:val="5"/>
  </w:num>
  <w:num w:numId="200" w16cid:durableId="733509916">
    <w:abstractNumId w:val="9"/>
  </w:num>
  <w:num w:numId="201" w16cid:durableId="1927107696">
    <w:abstractNumId w:val="4"/>
  </w:num>
  <w:num w:numId="202" w16cid:durableId="58989871">
    <w:abstractNumId w:val="3"/>
  </w:num>
  <w:num w:numId="203" w16cid:durableId="1691376370">
    <w:abstractNumId w:val="2"/>
  </w:num>
  <w:num w:numId="204" w16cid:durableId="1203982436">
    <w:abstractNumId w:val="1"/>
  </w:num>
  <w:num w:numId="205" w16cid:durableId="264771008">
    <w:abstractNumId w:val="10"/>
  </w:num>
  <w:num w:numId="206" w16cid:durableId="23482953">
    <w:abstractNumId w:val="8"/>
  </w:num>
  <w:num w:numId="207" w16cid:durableId="687099378">
    <w:abstractNumId w:val="7"/>
  </w:num>
  <w:num w:numId="208" w16cid:durableId="53478384">
    <w:abstractNumId w:val="6"/>
  </w:num>
  <w:num w:numId="209" w16cid:durableId="1180241324">
    <w:abstractNumId w:val="5"/>
  </w:num>
  <w:num w:numId="210" w16cid:durableId="1244149535">
    <w:abstractNumId w:val="9"/>
  </w:num>
  <w:num w:numId="211" w16cid:durableId="282462378">
    <w:abstractNumId w:val="4"/>
  </w:num>
  <w:num w:numId="212" w16cid:durableId="111632894">
    <w:abstractNumId w:val="3"/>
  </w:num>
  <w:num w:numId="213" w16cid:durableId="882255991">
    <w:abstractNumId w:val="2"/>
  </w:num>
  <w:num w:numId="214" w16cid:durableId="1017578867">
    <w:abstractNumId w:val="1"/>
  </w:num>
  <w:num w:numId="215" w16cid:durableId="837035360">
    <w:abstractNumId w:val="10"/>
  </w:num>
  <w:num w:numId="216" w16cid:durableId="789327380">
    <w:abstractNumId w:val="8"/>
  </w:num>
  <w:num w:numId="217" w16cid:durableId="1967733584">
    <w:abstractNumId w:val="7"/>
  </w:num>
  <w:num w:numId="218" w16cid:durableId="1989284197">
    <w:abstractNumId w:val="6"/>
  </w:num>
  <w:num w:numId="219" w16cid:durableId="534540779">
    <w:abstractNumId w:val="5"/>
  </w:num>
  <w:num w:numId="220" w16cid:durableId="1166436993">
    <w:abstractNumId w:val="9"/>
  </w:num>
  <w:num w:numId="221" w16cid:durableId="1607275435">
    <w:abstractNumId w:val="4"/>
  </w:num>
  <w:num w:numId="222" w16cid:durableId="191846386">
    <w:abstractNumId w:val="3"/>
  </w:num>
  <w:num w:numId="223" w16cid:durableId="1887721641">
    <w:abstractNumId w:val="2"/>
  </w:num>
  <w:num w:numId="224" w16cid:durableId="503709949">
    <w:abstractNumId w:val="1"/>
  </w:num>
  <w:num w:numId="225" w16cid:durableId="1565751392">
    <w:abstractNumId w:val="10"/>
  </w:num>
  <w:num w:numId="226" w16cid:durableId="611283693">
    <w:abstractNumId w:val="8"/>
  </w:num>
  <w:num w:numId="227" w16cid:durableId="1647126970">
    <w:abstractNumId w:val="7"/>
  </w:num>
  <w:num w:numId="228" w16cid:durableId="886918325">
    <w:abstractNumId w:val="6"/>
  </w:num>
  <w:num w:numId="229" w16cid:durableId="474838653">
    <w:abstractNumId w:val="5"/>
  </w:num>
  <w:num w:numId="230" w16cid:durableId="365912187">
    <w:abstractNumId w:val="9"/>
  </w:num>
  <w:num w:numId="231" w16cid:durableId="844589753">
    <w:abstractNumId w:val="4"/>
  </w:num>
  <w:num w:numId="232" w16cid:durableId="468476848">
    <w:abstractNumId w:val="3"/>
  </w:num>
  <w:num w:numId="233" w16cid:durableId="730733385">
    <w:abstractNumId w:val="2"/>
  </w:num>
  <w:num w:numId="234" w16cid:durableId="544946648">
    <w:abstractNumId w:val="1"/>
  </w:num>
  <w:num w:numId="235" w16cid:durableId="1070350608">
    <w:abstractNumId w:val="10"/>
  </w:num>
  <w:num w:numId="236" w16cid:durableId="302388789">
    <w:abstractNumId w:val="8"/>
  </w:num>
  <w:num w:numId="237" w16cid:durableId="1268122151">
    <w:abstractNumId w:val="7"/>
  </w:num>
  <w:num w:numId="238" w16cid:durableId="1151410371">
    <w:abstractNumId w:val="6"/>
  </w:num>
  <w:num w:numId="239" w16cid:durableId="1622883952">
    <w:abstractNumId w:val="5"/>
  </w:num>
  <w:num w:numId="240" w16cid:durableId="746079770">
    <w:abstractNumId w:val="9"/>
  </w:num>
  <w:num w:numId="241" w16cid:durableId="1888756942">
    <w:abstractNumId w:val="4"/>
  </w:num>
  <w:num w:numId="242" w16cid:durableId="1900044744">
    <w:abstractNumId w:val="3"/>
  </w:num>
  <w:num w:numId="243" w16cid:durableId="723022040">
    <w:abstractNumId w:val="2"/>
  </w:num>
  <w:num w:numId="244" w16cid:durableId="526676708">
    <w:abstractNumId w:val="1"/>
  </w:num>
  <w:num w:numId="245" w16cid:durableId="1557429265">
    <w:abstractNumId w:val="10"/>
  </w:num>
  <w:num w:numId="246" w16cid:durableId="585572086">
    <w:abstractNumId w:val="8"/>
  </w:num>
  <w:num w:numId="247" w16cid:durableId="1533306657">
    <w:abstractNumId w:val="7"/>
  </w:num>
  <w:num w:numId="248" w16cid:durableId="1199589458">
    <w:abstractNumId w:val="6"/>
  </w:num>
  <w:num w:numId="249" w16cid:durableId="737705693">
    <w:abstractNumId w:val="5"/>
  </w:num>
  <w:num w:numId="250" w16cid:durableId="228199138">
    <w:abstractNumId w:val="9"/>
  </w:num>
  <w:num w:numId="251" w16cid:durableId="827332495">
    <w:abstractNumId w:val="4"/>
  </w:num>
  <w:num w:numId="252" w16cid:durableId="1980914332">
    <w:abstractNumId w:val="3"/>
  </w:num>
  <w:num w:numId="253" w16cid:durableId="731779450">
    <w:abstractNumId w:val="2"/>
  </w:num>
  <w:num w:numId="254" w16cid:durableId="1292782298">
    <w:abstractNumId w:val="1"/>
  </w:num>
  <w:num w:numId="255" w16cid:durableId="111561802">
    <w:abstractNumId w:val="10"/>
  </w:num>
  <w:num w:numId="256" w16cid:durableId="862785367">
    <w:abstractNumId w:val="8"/>
  </w:num>
  <w:num w:numId="257" w16cid:durableId="1733888979">
    <w:abstractNumId w:val="7"/>
  </w:num>
  <w:num w:numId="258" w16cid:durableId="537163070">
    <w:abstractNumId w:val="6"/>
  </w:num>
  <w:num w:numId="259" w16cid:durableId="231895367">
    <w:abstractNumId w:val="5"/>
  </w:num>
  <w:num w:numId="260" w16cid:durableId="357007030">
    <w:abstractNumId w:val="9"/>
  </w:num>
  <w:num w:numId="261" w16cid:durableId="204217867">
    <w:abstractNumId w:val="4"/>
  </w:num>
  <w:num w:numId="262" w16cid:durableId="1541628664">
    <w:abstractNumId w:val="3"/>
  </w:num>
  <w:num w:numId="263" w16cid:durableId="66736046">
    <w:abstractNumId w:val="2"/>
  </w:num>
  <w:num w:numId="264" w16cid:durableId="511142312">
    <w:abstractNumId w:val="1"/>
  </w:num>
  <w:num w:numId="265" w16cid:durableId="127213481">
    <w:abstractNumId w:val="10"/>
  </w:num>
  <w:num w:numId="266" w16cid:durableId="1179809524">
    <w:abstractNumId w:val="8"/>
  </w:num>
  <w:num w:numId="267" w16cid:durableId="1173956305">
    <w:abstractNumId w:val="7"/>
  </w:num>
  <w:num w:numId="268" w16cid:durableId="1544096858">
    <w:abstractNumId w:val="6"/>
  </w:num>
  <w:num w:numId="269" w16cid:durableId="1342244168">
    <w:abstractNumId w:val="5"/>
  </w:num>
  <w:num w:numId="270" w16cid:durableId="1135373473">
    <w:abstractNumId w:val="9"/>
  </w:num>
  <w:num w:numId="271" w16cid:durableId="863901866">
    <w:abstractNumId w:val="4"/>
  </w:num>
  <w:num w:numId="272" w16cid:durableId="119157204">
    <w:abstractNumId w:val="3"/>
  </w:num>
  <w:num w:numId="273" w16cid:durableId="1327126639">
    <w:abstractNumId w:val="2"/>
  </w:num>
  <w:num w:numId="274" w16cid:durableId="69665943">
    <w:abstractNumId w:val="1"/>
  </w:num>
  <w:num w:numId="275" w16cid:durableId="1255357973">
    <w:abstractNumId w:val="10"/>
  </w:num>
  <w:num w:numId="276" w16cid:durableId="121509540">
    <w:abstractNumId w:val="8"/>
  </w:num>
  <w:num w:numId="277" w16cid:durableId="1572882132">
    <w:abstractNumId w:val="7"/>
  </w:num>
  <w:num w:numId="278" w16cid:durableId="1417361979">
    <w:abstractNumId w:val="6"/>
  </w:num>
  <w:num w:numId="279" w16cid:durableId="1328363544">
    <w:abstractNumId w:val="5"/>
  </w:num>
  <w:num w:numId="280" w16cid:durableId="96607302">
    <w:abstractNumId w:val="9"/>
  </w:num>
  <w:num w:numId="281" w16cid:durableId="1335231577">
    <w:abstractNumId w:val="4"/>
  </w:num>
  <w:num w:numId="282" w16cid:durableId="884486013">
    <w:abstractNumId w:val="3"/>
  </w:num>
  <w:num w:numId="283" w16cid:durableId="2047634584">
    <w:abstractNumId w:val="2"/>
  </w:num>
  <w:num w:numId="284" w16cid:durableId="1289508275">
    <w:abstractNumId w:val="1"/>
  </w:num>
  <w:num w:numId="285" w16cid:durableId="1808472135">
    <w:abstractNumId w:val="10"/>
  </w:num>
  <w:num w:numId="286" w16cid:durableId="11075720">
    <w:abstractNumId w:val="8"/>
  </w:num>
  <w:num w:numId="287" w16cid:durableId="87846321">
    <w:abstractNumId w:val="7"/>
  </w:num>
  <w:num w:numId="288" w16cid:durableId="1466436334">
    <w:abstractNumId w:val="6"/>
  </w:num>
  <w:num w:numId="289" w16cid:durableId="444883727">
    <w:abstractNumId w:val="5"/>
  </w:num>
  <w:num w:numId="290" w16cid:durableId="1275594043">
    <w:abstractNumId w:val="9"/>
  </w:num>
  <w:num w:numId="291" w16cid:durableId="686176542">
    <w:abstractNumId w:val="4"/>
  </w:num>
  <w:num w:numId="292" w16cid:durableId="851182763">
    <w:abstractNumId w:val="3"/>
  </w:num>
  <w:num w:numId="293" w16cid:durableId="1508792905">
    <w:abstractNumId w:val="2"/>
  </w:num>
  <w:num w:numId="294" w16cid:durableId="1754010629">
    <w:abstractNumId w:val="1"/>
  </w:num>
  <w:num w:numId="295" w16cid:durableId="1171725968">
    <w:abstractNumId w:val="10"/>
  </w:num>
  <w:num w:numId="296" w16cid:durableId="89549543">
    <w:abstractNumId w:val="8"/>
  </w:num>
  <w:num w:numId="297" w16cid:durableId="410203884">
    <w:abstractNumId w:val="7"/>
  </w:num>
  <w:num w:numId="298" w16cid:durableId="178668112">
    <w:abstractNumId w:val="6"/>
  </w:num>
  <w:num w:numId="299" w16cid:durableId="1667514512">
    <w:abstractNumId w:val="5"/>
  </w:num>
  <w:num w:numId="300" w16cid:durableId="1247571121">
    <w:abstractNumId w:val="9"/>
  </w:num>
  <w:num w:numId="301" w16cid:durableId="943149789">
    <w:abstractNumId w:val="4"/>
  </w:num>
  <w:num w:numId="302" w16cid:durableId="1389114722">
    <w:abstractNumId w:val="3"/>
  </w:num>
  <w:num w:numId="303" w16cid:durableId="236482603">
    <w:abstractNumId w:val="2"/>
  </w:num>
  <w:num w:numId="304" w16cid:durableId="2138596577">
    <w:abstractNumId w:val="1"/>
  </w:num>
  <w:num w:numId="305" w16cid:durableId="813136113">
    <w:abstractNumId w:val="10"/>
  </w:num>
  <w:num w:numId="306" w16cid:durableId="2048292141">
    <w:abstractNumId w:val="8"/>
  </w:num>
  <w:num w:numId="307" w16cid:durableId="978147422">
    <w:abstractNumId w:val="7"/>
  </w:num>
  <w:num w:numId="308" w16cid:durableId="1853496398">
    <w:abstractNumId w:val="6"/>
  </w:num>
  <w:num w:numId="309" w16cid:durableId="1041856588">
    <w:abstractNumId w:val="5"/>
  </w:num>
  <w:num w:numId="310" w16cid:durableId="734200561">
    <w:abstractNumId w:val="9"/>
  </w:num>
  <w:num w:numId="311" w16cid:durableId="1519201501">
    <w:abstractNumId w:val="4"/>
  </w:num>
  <w:num w:numId="312" w16cid:durableId="1669555528">
    <w:abstractNumId w:val="3"/>
  </w:num>
  <w:num w:numId="313" w16cid:durableId="278537910">
    <w:abstractNumId w:val="2"/>
  </w:num>
  <w:num w:numId="314" w16cid:durableId="937568503">
    <w:abstractNumId w:val="1"/>
  </w:num>
  <w:num w:numId="315" w16cid:durableId="572159208">
    <w:abstractNumId w:val="10"/>
  </w:num>
  <w:num w:numId="316" w16cid:durableId="1322739220">
    <w:abstractNumId w:val="8"/>
  </w:num>
  <w:num w:numId="317" w16cid:durableId="339696538">
    <w:abstractNumId w:val="7"/>
  </w:num>
  <w:num w:numId="318" w16cid:durableId="953288099">
    <w:abstractNumId w:val="6"/>
  </w:num>
  <w:num w:numId="319" w16cid:durableId="878780375">
    <w:abstractNumId w:val="5"/>
  </w:num>
  <w:num w:numId="320" w16cid:durableId="1382555679">
    <w:abstractNumId w:val="9"/>
  </w:num>
  <w:num w:numId="321" w16cid:durableId="4330775">
    <w:abstractNumId w:val="4"/>
  </w:num>
  <w:num w:numId="322" w16cid:durableId="832795098">
    <w:abstractNumId w:val="3"/>
  </w:num>
  <w:num w:numId="323" w16cid:durableId="862668045">
    <w:abstractNumId w:val="2"/>
  </w:num>
  <w:num w:numId="324" w16cid:durableId="1562865892">
    <w:abstractNumId w:val="1"/>
  </w:num>
  <w:num w:numId="325" w16cid:durableId="703335847">
    <w:abstractNumId w:val="10"/>
  </w:num>
  <w:num w:numId="326" w16cid:durableId="2006349911">
    <w:abstractNumId w:val="8"/>
  </w:num>
  <w:num w:numId="327" w16cid:durableId="1731079108">
    <w:abstractNumId w:val="7"/>
  </w:num>
  <w:num w:numId="328" w16cid:durableId="1863283189">
    <w:abstractNumId w:val="6"/>
  </w:num>
  <w:num w:numId="329" w16cid:durableId="1252472342">
    <w:abstractNumId w:val="5"/>
  </w:num>
  <w:num w:numId="330" w16cid:durableId="1797211305">
    <w:abstractNumId w:val="9"/>
  </w:num>
  <w:num w:numId="331" w16cid:durableId="1323004912">
    <w:abstractNumId w:val="4"/>
  </w:num>
  <w:num w:numId="332" w16cid:durableId="2122064718">
    <w:abstractNumId w:val="3"/>
  </w:num>
  <w:num w:numId="333" w16cid:durableId="1819809454">
    <w:abstractNumId w:val="2"/>
  </w:num>
  <w:num w:numId="334" w16cid:durableId="1392733955">
    <w:abstractNumId w:val="1"/>
  </w:num>
  <w:num w:numId="335" w16cid:durableId="1305815606">
    <w:abstractNumId w:val="10"/>
  </w:num>
  <w:num w:numId="336" w16cid:durableId="13461569">
    <w:abstractNumId w:val="8"/>
  </w:num>
  <w:num w:numId="337" w16cid:durableId="705721404">
    <w:abstractNumId w:val="7"/>
  </w:num>
  <w:num w:numId="338" w16cid:durableId="1315523325">
    <w:abstractNumId w:val="6"/>
  </w:num>
  <w:num w:numId="339" w16cid:durableId="798766963">
    <w:abstractNumId w:val="5"/>
  </w:num>
  <w:num w:numId="340" w16cid:durableId="325549775">
    <w:abstractNumId w:val="9"/>
  </w:num>
  <w:num w:numId="341" w16cid:durableId="1811901718">
    <w:abstractNumId w:val="4"/>
  </w:num>
  <w:num w:numId="342" w16cid:durableId="1448348359">
    <w:abstractNumId w:val="3"/>
  </w:num>
  <w:num w:numId="343" w16cid:durableId="1125463309">
    <w:abstractNumId w:val="2"/>
  </w:num>
  <w:num w:numId="344" w16cid:durableId="1368407195">
    <w:abstractNumId w:val="1"/>
  </w:num>
  <w:numIdMacAtCleanup w:val="3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2FD"/>
    <w:rsid w:val="00036BBD"/>
    <w:rsid w:val="0005187B"/>
    <w:rsid w:val="000B39DE"/>
    <w:rsid w:val="000C3FA7"/>
    <w:rsid w:val="000D4363"/>
    <w:rsid w:val="001832FD"/>
    <w:rsid w:val="001875B6"/>
    <w:rsid w:val="00197888"/>
    <w:rsid w:val="001D3C10"/>
    <w:rsid w:val="001E6B56"/>
    <w:rsid w:val="001F4ECE"/>
    <w:rsid w:val="00246EF6"/>
    <w:rsid w:val="002B623F"/>
    <w:rsid w:val="002E37AD"/>
    <w:rsid w:val="002E47ED"/>
    <w:rsid w:val="003814C5"/>
    <w:rsid w:val="003A0722"/>
    <w:rsid w:val="003A2DD8"/>
    <w:rsid w:val="003D5C4D"/>
    <w:rsid w:val="004531A1"/>
    <w:rsid w:val="00462F13"/>
    <w:rsid w:val="004668E9"/>
    <w:rsid w:val="00493091"/>
    <w:rsid w:val="004A4E11"/>
    <w:rsid w:val="004B46D7"/>
    <w:rsid w:val="004B56A2"/>
    <w:rsid w:val="004D3FD5"/>
    <w:rsid w:val="005267EA"/>
    <w:rsid w:val="00544512"/>
    <w:rsid w:val="00595A12"/>
    <w:rsid w:val="005A3BE0"/>
    <w:rsid w:val="005B0F2A"/>
    <w:rsid w:val="005C5EA4"/>
    <w:rsid w:val="005E5C26"/>
    <w:rsid w:val="0061098A"/>
    <w:rsid w:val="00642601"/>
    <w:rsid w:val="006B0D8F"/>
    <w:rsid w:val="006B296F"/>
    <w:rsid w:val="006B7DF6"/>
    <w:rsid w:val="006C1F62"/>
    <w:rsid w:val="00727189"/>
    <w:rsid w:val="00750E06"/>
    <w:rsid w:val="00777471"/>
    <w:rsid w:val="007A0F8D"/>
    <w:rsid w:val="007B3508"/>
    <w:rsid w:val="00853A81"/>
    <w:rsid w:val="00855A0D"/>
    <w:rsid w:val="00880C4D"/>
    <w:rsid w:val="00890B18"/>
    <w:rsid w:val="008C76C1"/>
    <w:rsid w:val="008D2097"/>
    <w:rsid w:val="00914B96"/>
    <w:rsid w:val="0095385C"/>
    <w:rsid w:val="00971D5C"/>
    <w:rsid w:val="009813F0"/>
    <w:rsid w:val="009E4A43"/>
    <w:rsid w:val="009F53C5"/>
    <w:rsid w:val="00A21A1F"/>
    <w:rsid w:val="00A913CC"/>
    <w:rsid w:val="00A93EC1"/>
    <w:rsid w:val="00AD0AE7"/>
    <w:rsid w:val="00AD505D"/>
    <w:rsid w:val="00B2071A"/>
    <w:rsid w:val="00B21B69"/>
    <w:rsid w:val="00B526DD"/>
    <w:rsid w:val="00BD35D2"/>
    <w:rsid w:val="00C044A8"/>
    <w:rsid w:val="00C22317"/>
    <w:rsid w:val="00C34156"/>
    <w:rsid w:val="00C35298"/>
    <w:rsid w:val="00C74CA5"/>
    <w:rsid w:val="00C90743"/>
    <w:rsid w:val="00D13634"/>
    <w:rsid w:val="00D14399"/>
    <w:rsid w:val="00D24A8E"/>
    <w:rsid w:val="00D26F3F"/>
    <w:rsid w:val="00D5468C"/>
    <w:rsid w:val="00DC6A40"/>
    <w:rsid w:val="00E02453"/>
    <w:rsid w:val="00E06E0E"/>
    <w:rsid w:val="00E100A6"/>
    <w:rsid w:val="00E15043"/>
    <w:rsid w:val="00E31B87"/>
    <w:rsid w:val="00E41DB2"/>
    <w:rsid w:val="00E44BC6"/>
    <w:rsid w:val="00E52DDA"/>
    <w:rsid w:val="00E85B68"/>
    <w:rsid w:val="00EA46F6"/>
    <w:rsid w:val="00F56F93"/>
    <w:rsid w:val="00F76A86"/>
    <w:rsid w:val="00F92C62"/>
    <w:rsid w:val="00FA55CA"/>
    <w:rsid w:val="00FE2594"/>
    <w:rsid w:val="00FE5F58"/>
    <w:rsid w:val="00FF2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A1EE2"/>
  <w15:docId w15:val="{F6A6CE1A-F2BE-4CFF-BA48-EAD231865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pPr>
    <w:rPr>
      <w:rFonts w:asciiTheme="minorHAnsi" w:eastAsia="Times New Roman" w:hAnsiTheme="minorHAnsi" w:cstheme="minorBidi"/>
      <w:sz w:val="24"/>
      <w:szCs w:val="24"/>
      <w:bdr w:val="none" w:sz="0" w:space="0" w:color="auto"/>
    </w:rPr>
  </w:style>
  <w:style w:type="paragraph" w:styleId="Heading2">
    <w:name w:val="heading 2"/>
    <w:basedOn w:val="Normal"/>
    <w:next w:val="Normal"/>
    <w:link w:val="Heading2Char"/>
    <w:uiPriority w:val="9"/>
    <w:semiHidden/>
    <w:unhideWhenUsed/>
    <w:qFormat/>
    <w:rsid w:val="008D2097"/>
    <w:pPr>
      <w:keepNext/>
      <w:keepLines/>
      <w:numPr>
        <w:ilvl w:val="1"/>
        <w:numId w:val="10"/>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8D2097"/>
    <w:pPr>
      <w:keepNext/>
      <w:keepLines/>
      <w:numPr>
        <w:ilvl w:val="2"/>
        <w:numId w:val="10"/>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8D2097"/>
    <w:pPr>
      <w:keepNext/>
      <w:keepLines/>
      <w:numPr>
        <w:ilvl w:val="3"/>
        <w:numId w:val="10"/>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8D2097"/>
    <w:pPr>
      <w:keepNext/>
      <w:keepLines/>
      <w:numPr>
        <w:ilvl w:val="4"/>
        <w:numId w:val="10"/>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8D2097"/>
    <w:pPr>
      <w:keepNext/>
      <w:keepLines/>
      <w:numPr>
        <w:ilvl w:val="5"/>
        <w:numId w:val="10"/>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8D2097"/>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D2097"/>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D2097"/>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2097"/>
    <w:rPr>
      <w:color w:val="0000FF" w:themeColor="hyperlink"/>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ChapterNumber">
    <w:name w:val="ChapterNumber"/>
    <w:next w:val="Normal"/>
    <w:qFormat/>
    <w:rsid w:val="008D2097"/>
    <w:pPr>
      <w:numPr>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1200" w:line="2400" w:lineRule="atLeast"/>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Body">
    <w:name w:val="Body"/>
    <w:uiPriority w:val="99"/>
    <w:qFormat/>
    <w:rsid w:val="008D2097"/>
    <w:p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firstLine="360"/>
      <w:textAlignment w:val="baseline"/>
    </w:pPr>
    <w:rPr>
      <w:rFonts w:ascii="Times Roman" w:eastAsia="Times New Roman" w:hAnsi="Times Roman" w:cs="NewBaskervilleStd-Roman"/>
      <w:color w:val="000000"/>
      <w:sz w:val="24"/>
      <w:szCs w:val="24"/>
      <w:bdr w:val="none" w:sz="0" w:space="0" w:color="auto"/>
      <w:lang w:eastAsia="en-CA"/>
    </w:rPr>
  </w:style>
  <w:style w:type="numbering" w:customStyle="1" w:styleId="ImportedStyle2">
    <w:name w:val="Imported Style 2"/>
    <w:pPr>
      <w:numPr>
        <w:numId w:val="1"/>
      </w:numPr>
    </w:pPr>
  </w:style>
  <w:style w:type="paragraph" w:styleId="TOC1">
    <w:name w:val="toc 1"/>
    <w:pPr>
      <w:tabs>
        <w:tab w:val="right" w:leader="dot" w:pos="9340"/>
      </w:tabs>
      <w:spacing w:after="100" w:line="276" w:lineRule="auto"/>
    </w:pPr>
    <w:rPr>
      <w:rFonts w:cs="Arial Unicode MS"/>
      <w:color w:val="000000"/>
      <w:sz w:val="22"/>
      <w:szCs w:val="22"/>
      <w:u w:color="000000"/>
    </w:rPr>
  </w:style>
  <w:style w:type="paragraph" w:customStyle="1" w:styleId="HeadA">
    <w:name w:val="HeadA"/>
    <w:qFormat/>
    <w:rsid w:val="008D2097"/>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000000"/>
      <w:sz w:val="24"/>
      <w:szCs w:val="24"/>
      <w:bdr w:val="none" w:sz="0" w:space="0" w:color="auto"/>
      <w:lang w:eastAsia="en-CA"/>
    </w:rPr>
  </w:style>
  <w:style w:type="paragraph" w:styleId="TOC2">
    <w:name w:val="toc 2"/>
    <w:pPr>
      <w:tabs>
        <w:tab w:val="right" w:leader="dot" w:pos="9340"/>
      </w:tabs>
      <w:spacing w:after="100" w:line="276" w:lineRule="auto"/>
      <w:ind w:left="240"/>
    </w:pPr>
    <w:rPr>
      <w:rFonts w:cs="Arial Unicode MS"/>
      <w:color w:val="000000"/>
      <w:sz w:val="22"/>
      <w:szCs w:val="22"/>
      <w:u w:color="000000"/>
    </w:rPr>
  </w:style>
  <w:style w:type="paragraph" w:customStyle="1" w:styleId="HeadB">
    <w:name w:val="HeadB"/>
    <w:qFormat/>
    <w:rsid w:val="008D2097"/>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240" w:after="80" w:line="300" w:lineRule="atLeast"/>
      <w:ind w:left="1440"/>
      <w:textAlignment w:val="baseline"/>
    </w:pPr>
    <w:rPr>
      <w:rFonts w:ascii="Arial" w:eastAsia="Times New Roman" w:hAnsi="Arial" w:cs="FuturaPTCond-BoldObl"/>
      <w:b/>
      <w:bCs/>
      <w:i/>
      <w:iCs/>
      <w:color w:val="000000"/>
      <w:sz w:val="24"/>
      <w:szCs w:val="24"/>
      <w:bdr w:val="none" w:sz="0" w:space="0" w:color="auto"/>
      <w:lang w:eastAsia="en-CA"/>
    </w:rPr>
  </w:style>
  <w:style w:type="paragraph" w:styleId="TOC3">
    <w:name w:val="toc 3"/>
    <w:pPr>
      <w:tabs>
        <w:tab w:val="right" w:leader="dot" w:pos="9340"/>
      </w:tabs>
      <w:spacing w:after="100" w:line="276" w:lineRule="auto"/>
      <w:ind w:left="480"/>
    </w:pPr>
    <w:rPr>
      <w:rFonts w:cs="Arial Unicode MS"/>
      <w:color w:val="000000"/>
      <w:sz w:val="22"/>
      <w:szCs w:val="22"/>
      <w:u w:color="000000"/>
    </w:rPr>
  </w:style>
  <w:style w:type="paragraph" w:customStyle="1" w:styleId="HeadC">
    <w:name w:val="HeadC"/>
    <w:qFormat/>
    <w:rsid w:val="008D2097"/>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80" w:line="300" w:lineRule="atLeast"/>
      <w:ind w:left="1440"/>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ChapterTitle">
    <w:name w:val="ChapterTitle"/>
    <w:qFormat/>
    <w:rsid w:val="008D2097"/>
    <w:pPr>
      <w:keepLines/>
      <w:pBdr>
        <w:top w:val="none" w:sz="0" w:space="0" w:color="auto"/>
        <w:left w:val="none" w:sz="0" w:space="0" w:color="auto"/>
        <w:bottom w:val="none" w:sz="0" w:space="0" w:color="auto"/>
        <w:right w:val="none" w:sz="0" w:space="0" w:color="auto"/>
        <w:between w:val="none" w:sz="0" w:space="0" w:color="auto"/>
        <w:bar w:val="none" w:sz="0" w:color="auto"/>
      </w:pBdr>
      <w:suppressAutoHyphens/>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ChapterIntro">
    <w:name w:val="ChapterIntro"/>
    <w:qFormat/>
    <w:rsid w:val="008D2097"/>
    <w:pPr>
      <w:pBdr>
        <w:top w:val="none" w:sz="0" w:space="0" w:color="auto"/>
        <w:left w:val="none" w:sz="0" w:space="0" w:color="auto"/>
        <w:bottom w:val="none" w:sz="0" w:space="0" w:color="auto"/>
        <w:right w:val="none" w:sz="0" w:space="0" w:color="auto"/>
        <w:between w:val="none" w:sz="0" w:space="0" w:color="auto"/>
        <w:bar w:val="none" w:sz="0" w:color="auto"/>
      </w:pBdr>
      <w:suppressAutoHyphens/>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BodyA">
    <w:name w:val="Body A"/>
    <w:pPr>
      <w:suppressAutoHyphens/>
      <w:spacing w:before="120" w:after="120" w:line="240" w:lineRule="atLeast"/>
      <w:ind w:left="1440" w:firstLine="360"/>
    </w:pPr>
    <w:rPr>
      <w:rFonts w:cs="Arial Unicode MS"/>
      <w:color w:val="000000"/>
      <w:u w:color="000000"/>
    </w:rPr>
  </w:style>
  <w:style w:type="character" w:customStyle="1" w:styleId="Xref">
    <w:name w:val="Xref"/>
    <w:uiPriority w:val="1"/>
    <w:rsid w:val="008D2097"/>
    <w:rPr>
      <w:color w:val="FF0000"/>
      <w:lang w:val="fr-FR"/>
    </w:rPr>
  </w:style>
  <w:style w:type="paragraph" w:customStyle="1" w:styleId="GraphicSlug">
    <w:name w:val="GraphicSlug"/>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A50F1E"/>
      <w:sz w:val="18"/>
      <w:szCs w:val="18"/>
      <w:bdr w:val="none" w:sz="0" w:space="0" w:color="auto"/>
      <w:lang w:eastAsia="en-CA"/>
    </w:rPr>
  </w:style>
  <w:style w:type="paragraph" w:customStyle="1" w:styleId="CaptionedFigure">
    <w:name w:val="Captioned Figure"/>
    <w:pPr>
      <w:keepNext/>
      <w:spacing w:after="200" w:line="276" w:lineRule="auto"/>
    </w:pPr>
    <w:rPr>
      <w:rFonts w:eastAsia="Times New Roman"/>
      <w:color w:val="000000"/>
      <w:sz w:val="22"/>
      <w:szCs w:val="22"/>
      <w:u w:color="000000"/>
    </w:rPr>
  </w:style>
  <w:style w:type="paragraph" w:customStyle="1" w:styleId="CaptionLine">
    <w:name w:val="CaptionLine"/>
    <w:next w:val="Body"/>
    <w:qFormat/>
    <w:rsid w:val="008D2097"/>
    <w:pPr>
      <w:numPr>
        <w:ilvl w:val="4"/>
        <w:numId w:val="21"/>
      </w:numPr>
      <w:pBdr>
        <w:top w:val="none" w:sz="0" w:space="0" w:color="auto"/>
        <w:left w:val="none" w:sz="0" w:space="0" w:color="auto"/>
        <w:bottom w:val="none" w:sz="0" w:space="0" w:color="auto"/>
        <w:right w:val="none" w:sz="0" w:space="0" w:color="auto"/>
        <w:between w:val="none" w:sz="0" w:space="0" w:color="auto"/>
        <w:bar w:val="none" w:sz="0" w:color="auto"/>
      </w:pBdr>
      <w:spacing w:after="240"/>
    </w:pPr>
    <w:rPr>
      <w:rFonts w:ascii="Times Roman" w:eastAsia="Times New Roman" w:hAnsi="Times Roman" w:cs="FuturaPT-BookObl"/>
      <w:color w:val="000000"/>
      <w:sz w:val="17"/>
      <w:szCs w:val="17"/>
      <w:bdr w:val="none" w:sz="0" w:space="0" w:color="auto"/>
      <w:lang w:eastAsia="en-CA"/>
    </w:rPr>
  </w:style>
  <w:style w:type="paragraph" w:customStyle="1" w:styleId="Code">
    <w:name w:val="Code"/>
    <w:qFormat/>
    <w:rsid w:val="008D2097"/>
    <w:pPr>
      <w:pBdr>
        <w:top w:val="none" w:sz="0" w:space="0" w:color="auto"/>
        <w:left w:val="single" w:sz="4" w:space="14" w:color="auto"/>
        <w:bottom w:val="none" w:sz="0" w:space="0" w:color="auto"/>
        <w:right w:val="none" w:sz="0" w:space="0" w:color="auto"/>
        <w:between w:val="none" w:sz="0" w:space="0" w:color="auto"/>
        <w:bar w:val="none" w:sz="0" w:color="auto"/>
      </w:pBdr>
      <w:suppressAutoHyphens/>
      <w:spacing w:line="210" w:lineRule="atLeast"/>
      <w:ind w:left="720"/>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Default">
    <w:name w:val="Default"/>
    <w:rsid w:val="008D20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pPr>
    <w:rPr>
      <w:rFonts w:ascii="NewBaskerville" w:eastAsia="Times New Roman" w:hAnsi="NewBaskerville" w:cs="NewBaskerville"/>
      <w:color w:val="000000"/>
      <w:sz w:val="24"/>
      <w:szCs w:val="24"/>
      <w:bdr w:val="none" w:sz="0" w:space="0" w:color="auto"/>
      <w:lang w:bidi="hi-IN"/>
    </w:rPr>
  </w:style>
  <w:style w:type="paragraph" w:customStyle="1" w:styleId="CodeWide">
    <w:name w:val="CodeWide"/>
    <w:qFormat/>
    <w:rsid w:val="008D2097"/>
    <w:pPr>
      <w:widowControl w:val="0"/>
      <w:pBdr>
        <w:top w:val="none" w:sz="0" w:space="0" w:color="auto"/>
        <w:left w:val="single" w:sz="4" w:space="1"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right="-1440"/>
      <w:contextualSpacing/>
      <w:textAlignment w:val="baseline"/>
    </w:pPr>
    <w:rPr>
      <w:rFonts w:ascii="Courier" w:eastAsia="Times New Roman" w:hAnsi="Courier" w:cs="TheSansMonoCondensed-Plain"/>
      <w:color w:val="000000"/>
      <w:w w:val="66"/>
      <w:sz w:val="15"/>
      <w:szCs w:val="17"/>
      <w:bdr w:val="none" w:sz="0" w:space="0" w:color="auto"/>
      <w:lang w:eastAsia="en-CA"/>
    </w:rPr>
  </w:style>
  <w:style w:type="numbering" w:customStyle="1" w:styleId="Bullets">
    <w:name w:val="Bullets"/>
    <w:pPr>
      <w:numPr>
        <w:numId w:val="5"/>
      </w:numPr>
    </w:pPr>
  </w:style>
  <w:style w:type="character" w:customStyle="1" w:styleId="Literal">
    <w:name w:val="Literal"/>
    <w:uiPriority w:val="1"/>
    <w:qFormat/>
    <w:rsid w:val="008D2097"/>
    <w:rPr>
      <w:rFonts w:ascii="Courier" w:hAnsi="Courier" w:cs="TheSansMonoCondensed-Plain"/>
      <w:color w:val="3366FF"/>
      <w:spacing w:val="0"/>
      <w:w w:val="100"/>
      <w:position w:val="0"/>
      <w:u w:val="none"/>
      <w:vertAlign w:val="baseline"/>
      <w:lang w:val="en-US"/>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4A4E11"/>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rPr>
  </w:style>
  <w:style w:type="character" w:customStyle="1" w:styleId="Heading2Char">
    <w:name w:val="Heading 2 Char"/>
    <w:basedOn w:val="DefaultParagraphFont"/>
    <w:link w:val="Heading2"/>
    <w:uiPriority w:val="9"/>
    <w:semiHidden/>
    <w:rsid w:val="008D2097"/>
    <w:rPr>
      <w:rFonts w:asciiTheme="majorHAnsi" w:eastAsiaTheme="majorEastAsia" w:hAnsiTheme="majorHAnsi" w:cstheme="majorBidi"/>
      <w:b/>
      <w:bCs/>
      <w:color w:val="4472C4" w:themeColor="accent1"/>
      <w:sz w:val="26"/>
      <w:szCs w:val="26"/>
      <w:bdr w:val="none" w:sz="0" w:space="0" w:color="auto"/>
    </w:rPr>
  </w:style>
  <w:style w:type="character" w:customStyle="1" w:styleId="Heading3Char">
    <w:name w:val="Heading 3 Char"/>
    <w:basedOn w:val="DefaultParagraphFont"/>
    <w:link w:val="Heading3"/>
    <w:uiPriority w:val="9"/>
    <w:semiHidden/>
    <w:rsid w:val="008D2097"/>
    <w:rPr>
      <w:rFonts w:asciiTheme="majorHAnsi" w:eastAsiaTheme="majorEastAsia" w:hAnsiTheme="majorHAnsi" w:cstheme="majorBidi"/>
      <w:b/>
      <w:bCs/>
      <w:color w:val="4472C4" w:themeColor="accent1"/>
      <w:sz w:val="24"/>
      <w:szCs w:val="24"/>
      <w:bdr w:val="none" w:sz="0" w:space="0" w:color="auto"/>
    </w:rPr>
  </w:style>
  <w:style w:type="character" w:customStyle="1" w:styleId="Heading4Char">
    <w:name w:val="Heading 4 Char"/>
    <w:basedOn w:val="DefaultParagraphFont"/>
    <w:link w:val="Heading4"/>
    <w:uiPriority w:val="9"/>
    <w:semiHidden/>
    <w:rsid w:val="008D2097"/>
    <w:rPr>
      <w:rFonts w:asciiTheme="majorHAnsi" w:eastAsiaTheme="majorEastAsia" w:hAnsiTheme="majorHAnsi" w:cstheme="majorBidi"/>
      <w:b/>
      <w:bCs/>
      <w:i/>
      <w:iCs/>
      <w:color w:val="4472C4" w:themeColor="accent1"/>
      <w:sz w:val="24"/>
      <w:szCs w:val="24"/>
      <w:bdr w:val="none" w:sz="0" w:space="0" w:color="auto"/>
    </w:rPr>
  </w:style>
  <w:style w:type="character" w:customStyle="1" w:styleId="Heading5Char">
    <w:name w:val="Heading 5 Char"/>
    <w:basedOn w:val="DefaultParagraphFont"/>
    <w:link w:val="Heading5"/>
    <w:uiPriority w:val="9"/>
    <w:semiHidden/>
    <w:rsid w:val="008D2097"/>
    <w:rPr>
      <w:rFonts w:asciiTheme="majorHAnsi" w:eastAsiaTheme="majorEastAsia" w:hAnsiTheme="majorHAnsi" w:cstheme="majorBidi"/>
      <w:color w:val="1F3763" w:themeColor="accent1" w:themeShade="7F"/>
      <w:sz w:val="24"/>
      <w:szCs w:val="24"/>
      <w:bdr w:val="none" w:sz="0" w:space="0" w:color="auto"/>
    </w:rPr>
  </w:style>
  <w:style w:type="character" w:customStyle="1" w:styleId="Heading6Char">
    <w:name w:val="Heading 6 Char"/>
    <w:basedOn w:val="DefaultParagraphFont"/>
    <w:link w:val="Heading6"/>
    <w:uiPriority w:val="9"/>
    <w:semiHidden/>
    <w:rsid w:val="008D2097"/>
    <w:rPr>
      <w:rFonts w:asciiTheme="majorHAnsi" w:eastAsiaTheme="majorEastAsia" w:hAnsiTheme="majorHAnsi" w:cstheme="majorBidi"/>
      <w:i/>
      <w:iCs/>
      <w:color w:val="1F3763" w:themeColor="accent1" w:themeShade="7F"/>
      <w:sz w:val="24"/>
      <w:szCs w:val="24"/>
      <w:bdr w:val="none" w:sz="0" w:space="0" w:color="auto"/>
    </w:rPr>
  </w:style>
  <w:style w:type="character" w:customStyle="1" w:styleId="Heading7Char">
    <w:name w:val="Heading 7 Char"/>
    <w:basedOn w:val="DefaultParagraphFont"/>
    <w:link w:val="Heading7"/>
    <w:uiPriority w:val="9"/>
    <w:semiHidden/>
    <w:rsid w:val="008D2097"/>
    <w:rPr>
      <w:rFonts w:asciiTheme="majorHAnsi" w:eastAsiaTheme="majorEastAsia" w:hAnsiTheme="majorHAnsi" w:cstheme="majorBidi"/>
      <w:i/>
      <w:iCs/>
      <w:color w:val="404040" w:themeColor="text1" w:themeTint="BF"/>
      <w:sz w:val="24"/>
      <w:szCs w:val="24"/>
      <w:bdr w:val="none" w:sz="0" w:space="0" w:color="auto"/>
    </w:rPr>
  </w:style>
  <w:style w:type="character" w:customStyle="1" w:styleId="Heading8Char">
    <w:name w:val="Heading 8 Char"/>
    <w:basedOn w:val="DefaultParagraphFont"/>
    <w:link w:val="Heading8"/>
    <w:uiPriority w:val="9"/>
    <w:semiHidden/>
    <w:rsid w:val="008D2097"/>
    <w:rPr>
      <w:rFonts w:asciiTheme="majorHAnsi" w:eastAsiaTheme="majorEastAsia" w:hAnsiTheme="majorHAnsi" w:cstheme="majorBidi"/>
      <w:color w:val="404040" w:themeColor="text1" w:themeTint="BF"/>
      <w:bdr w:val="none" w:sz="0" w:space="0" w:color="auto"/>
    </w:rPr>
  </w:style>
  <w:style w:type="character" w:customStyle="1" w:styleId="Heading9Char">
    <w:name w:val="Heading 9 Char"/>
    <w:basedOn w:val="DefaultParagraphFont"/>
    <w:link w:val="Heading9"/>
    <w:uiPriority w:val="9"/>
    <w:semiHidden/>
    <w:rsid w:val="008D2097"/>
    <w:rPr>
      <w:rFonts w:asciiTheme="majorHAnsi" w:eastAsiaTheme="majorEastAsia" w:hAnsiTheme="majorHAnsi" w:cstheme="majorBidi"/>
      <w:i/>
      <w:iCs/>
      <w:color w:val="404040" w:themeColor="text1" w:themeTint="BF"/>
      <w:bdr w:val="none" w:sz="0" w:space="0" w:color="auto"/>
    </w:rPr>
  </w:style>
  <w:style w:type="paragraph" w:customStyle="1" w:styleId="NoParagraphStyle">
    <w:name w:val="[No Paragraph Style]"/>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88" w:lineRule="auto"/>
      <w:textAlignment w:val="center"/>
    </w:pPr>
    <w:rPr>
      <w:rFonts w:eastAsia="Times New Roman" w:cs="TimesNewRomanPSMT"/>
      <w:color w:val="000000"/>
      <w:sz w:val="24"/>
      <w:szCs w:val="24"/>
      <w:bdr w:val="none" w:sz="0" w:space="0" w:color="auto"/>
      <w:lang w:eastAsia="en-CA"/>
    </w:rPr>
  </w:style>
  <w:style w:type="paragraph" w:customStyle="1" w:styleId="IndexBody">
    <w:name w:val="IndexBody"/>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character" w:customStyle="1" w:styleId="BoldItalic">
    <w:name w:val="BoldItalic"/>
    <w:uiPriority w:val="1"/>
    <w:qFormat/>
    <w:rsid w:val="008D2097"/>
    <w:rPr>
      <w:rFonts w:cs="NewBaskervilleEF-Bold"/>
      <w:b/>
      <w:bCs/>
      <w:i/>
      <w:iCs/>
      <w:color w:val="3366FF"/>
      <w:w w:val="100"/>
      <w:position w:val="0"/>
      <w:u w:val="none"/>
      <w:vertAlign w:val="baseline"/>
      <w:lang w:val="en-US"/>
    </w:rPr>
  </w:style>
  <w:style w:type="paragraph" w:customStyle="1" w:styleId="BodyCustom">
    <w:name w:val="BodyCustom"/>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8000"/>
      <w:sz w:val="24"/>
      <w:szCs w:val="24"/>
      <w:bdr w:val="none" w:sz="0" w:space="0" w:color="auto"/>
      <w:lang w:eastAsia="en-CA"/>
    </w:rPr>
  </w:style>
  <w:style w:type="paragraph" w:customStyle="1" w:styleId="IndexHead">
    <w:name w:val="IndexHead"/>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before="320" w:after="80"/>
    </w:pPr>
    <w:rPr>
      <w:rFonts w:ascii="Arial" w:eastAsia="Times New Roman" w:hAnsi="Arial" w:cs="NewBaskervilleStd-Roman"/>
      <w:color w:val="000000"/>
      <w:sz w:val="22"/>
      <w:szCs w:val="22"/>
      <w:bdr w:val="none" w:sz="0" w:space="0" w:color="auto"/>
      <w:lang w:eastAsia="en-CA"/>
    </w:rPr>
  </w:style>
  <w:style w:type="paragraph" w:customStyle="1" w:styleId="IndexLevel1">
    <w:name w:val="IndexLevel1"/>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pPr>
    <w:rPr>
      <w:rFonts w:ascii="Times Roman" w:eastAsia="Times New Roman" w:hAnsi="Times Roman" w:cs="NewBaskervilleStd-Roman"/>
      <w:color w:val="000000"/>
      <w:sz w:val="18"/>
      <w:szCs w:val="18"/>
      <w:bdr w:val="none" w:sz="0" w:space="0" w:color="auto"/>
      <w:lang w:eastAsia="en-CA"/>
    </w:rPr>
  </w:style>
  <w:style w:type="paragraph" w:customStyle="1" w:styleId="CodeListingCaption">
    <w:name w:val="CodeListingCaption"/>
    <w:next w:val="Code"/>
    <w:qFormat/>
    <w:rsid w:val="008D2097"/>
    <w:pPr>
      <w:numPr>
        <w:ilvl w:val="6"/>
        <w:numId w:val="21"/>
      </w:numPr>
      <w:pBdr>
        <w:top w:val="none" w:sz="0" w:space="0" w:color="auto"/>
        <w:left w:val="none" w:sz="0" w:space="0" w:color="auto"/>
        <w:bottom w:val="none" w:sz="0" w:space="0" w:color="auto"/>
        <w:right w:val="none" w:sz="0" w:space="0" w:color="auto"/>
        <w:between w:val="none" w:sz="0" w:space="0" w:color="auto"/>
        <w:bar w:val="none" w:sz="0" w:color="auto"/>
      </w:pBdr>
      <w:spacing w:before="240" w:after="120"/>
    </w:pPr>
    <w:rPr>
      <w:rFonts w:ascii="Times Roman" w:eastAsia="Times New Roman" w:hAnsi="Times Roman" w:cs="FuturaPT-BookObl"/>
      <w:color w:val="000000"/>
      <w:sz w:val="17"/>
      <w:szCs w:val="17"/>
      <w:bdr w:val="none" w:sz="0" w:space="0" w:color="auto"/>
      <w:lang w:eastAsia="en-CA"/>
    </w:rPr>
  </w:style>
  <w:style w:type="paragraph" w:customStyle="1" w:styleId="Epigraph">
    <w:name w:val="Epigraph"/>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120" w:line="240" w:lineRule="atLeast"/>
      <w:ind w:left="1440"/>
      <w:jc w:val="center"/>
      <w:textAlignment w:val="baseline"/>
    </w:pPr>
    <w:rPr>
      <w:rFonts w:ascii="Times Roman" w:eastAsia="Times New Roman" w:hAnsi="Times Roman" w:cs="NewBaskervilleStd-Italic"/>
      <w:i/>
      <w:iCs/>
      <w:color w:val="000000"/>
      <w:sz w:val="18"/>
      <w:szCs w:val="18"/>
      <w:bdr w:val="none" w:sz="0" w:space="0" w:color="auto"/>
      <w:lang w:eastAsia="en-CA"/>
    </w:rPr>
  </w:style>
  <w:style w:type="paragraph" w:customStyle="1" w:styleId="ProductionDirective">
    <w:name w:val="ProductionDirective"/>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Arial" w:eastAsia="Times New Roman" w:hAnsi="Arial" w:cs="TimesNewRomanPSMT"/>
      <w:smallCaps/>
      <w:color w:val="FF0000"/>
      <w:sz w:val="18"/>
      <w:szCs w:val="18"/>
      <w:bdr w:val="none" w:sz="0" w:space="0" w:color="auto"/>
      <w:lang w:eastAsia="en-CA"/>
    </w:rPr>
  </w:style>
  <w:style w:type="character" w:customStyle="1" w:styleId="LiteralBold">
    <w:name w:val="LiteralBold"/>
    <w:uiPriority w:val="1"/>
    <w:qFormat/>
    <w:rsid w:val="008D2097"/>
    <w:rPr>
      <w:rFonts w:ascii="Courier" w:hAnsi="Courier" w:cs="TheSansMonoCondensed-Bold"/>
      <w:b/>
      <w:bCs/>
      <w:i w:val="0"/>
      <w:iCs w:val="0"/>
      <w:color w:val="3366FF"/>
      <w:spacing w:val="0"/>
      <w:w w:val="100"/>
      <w:position w:val="0"/>
      <w:u w:val="none"/>
      <w:vertAlign w:val="baseline"/>
      <w:lang w:val="en-US"/>
    </w:rPr>
  </w:style>
  <w:style w:type="character" w:customStyle="1" w:styleId="LiteralItalic">
    <w:name w:val="LiteralItalic"/>
    <w:uiPriority w:val="1"/>
    <w:qFormat/>
    <w:rsid w:val="008D2097"/>
    <w:rPr>
      <w:rFonts w:ascii="Courier" w:hAnsi="Courier" w:cs="TheSansMonoCondensed-Italic"/>
      <w:b w:val="0"/>
      <w:i/>
      <w:iCs/>
      <w:color w:val="3366FF"/>
      <w:spacing w:val="0"/>
      <w:w w:val="100"/>
      <w:position w:val="0"/>
      <w:szCs w:val="17"/>
      <w:u w:val="none"/>
      <w:vertAlign w:val="baseline"/>
      <w:lang w:val="en-US"/>
    </w:rPr>
  </w:style>
  <w:style w:type="character" w:customStyle="1" w:styleId="LiteralBoldItalic">
    <w:name w:val="LiteralBoldItalic"/>
    <w:uiPriority w:val="1"/>
    <w:qFormat/>
    <w:rsid w:val="008D2097"/>
    <w:rPr>
      <w:rFonts w:ascii="Courier" w:hAnsi="Courier" w:cs="TheSansMonoCondensed-Bold"/>
      <w:b w:val="0"/>
      <w:bCs w:val="0"/>
      <w:i/>
      <w:iCs/>
      <w:color w:val="3366FF"/>
      <w:spacing w:val="0"/>
      <w:w w:val="100"/>
      <w:position w:val="0"/>
      <w:u w:val="none"/>
      <w:vertAlign w:val="baseline"/>
      <w:lang w:val="en-US"/>
    </w:rPr>
  </w:style>
  <w:style w:type="paragraph" w:customStyle="1" w:styleId="CodeLabel">
    <w:name w:val="CodeLabel"/>
    <w:next w:val="Code"/>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10" w:lineRule="atLeast"/>
      <w:ind w:left="1800" w:hanging="1800"/>
      <w:contextualSpacing/>
      <w:textAlignment w:val="top"/>
    </w:pPr>
    <w:rPr>
      <w:rFonts w:ascii="Arial" w:eastAsia="Times New Roman" w:hAnsi="Arial" w:cs="TheSansMonoCondensed-Plain"/>
      <w:i/>
      <w:color w:val="000000"/>
      <w:sz w:val="17"/>
      <w:szCs w:val="17"/>
      <w:bdr w:val="none" w:sz="0" w:space="0" w:color="auto"/>
      <w:lang w:eastAsia="en-CA"/>
    </w:rPr>
  </w:style>
  <w:style w:type="numbering" w:customStyle="1" w:styleId="ChapterNumbering">
    <w:name w:val="ChapterNumbering"/>
    <w:uiPriority w:val="99"/>
    <w:rsid w:val="008D2097"/>
    <w:pPr>
      <w:numPr>
        <w:numId w:val="16"/>
      </w:numPr>
    </w:pPr>
  </w:style>
  <w:style w:type="paragraph" w:customStyle="1" w:styleId="Blockquote">
    <w:name w:val="Blockquote"/>
    <w:next w:val="Normal"/>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right="720"/>
      <w:textAlignment w:val="baseline"/>
    </w:pPr>
    <w:rPr>
      <w:rFonts w:ascii="Arial" w:eastAsia="Times New Roman" w:hAnsi="Arial" w:cs="NewBaskervilleStd-Roman"/>
      <w:color w:val="000000"/>
      <w:sz w:val="18"/>
      <w:szCs w:val="18"/>
      <w:bdr w:val="none" w:sz="0" w:space="0" w:color="auto"/>
      <w:lang w:eastAsia="en-CA"/>
    </w:rPr>
  </w:style>
  <w:style w:type="character" w:customStyle="1" w:styleId="Regular">
    <w:name w:val="Regular"/>
    <w:uiPriority w:val="1"/>
    <w:qFormat/>
    <w:rsid w:val="008D2097"/>
    <w:rPr>
      <w:rFonts w:cs="FuturaPT-Book"/>
      <w:b w:val="0"/>
      <w:bCs w:val="0"/>
      <w:i w:val="0"/>
      <w:iCs w:val="0"/>
      <w:color w:val="3366FF"/>
      <w:w w:val="100"/>
      <w:position w:val="0"/>
      <w:u w:val="none"/>
      <w:vertAlign w:val="baseline"/>
      <w:lang w:val="en-US"/>
    </w:rPr>
  </w:style>
  <w:style w:type="character" w:customStyle="1" w:styleId="NoteHead">
    <w:name w:val="NoteHead"/>
    <w:uiPriority w:val="1"/>
    <w:qFormat/>
    <w:rsid w:val="008D2097"/>
    <w:rPr>
      <w:rFonts w:ascii="DogmaOT-Bold" w:hAnsi="DogmaOT-Bold" w:cs="DogmaOT-Bold"/>
      <w:b/>
      <w:bCs/>
      <w:caps/>
      <w:color w:val="FFFFFF"/>
      <w:spacing w:val="30"/>
      <w:sz w:val="15"/>
      <w:szCs w:val="15"/>
      <w:u w:val="none"/>
      <w:bdr w:val="none" w:sz="0" w:space="0" w:color="auto"/>
      <w:shd w:val="solid" w:color="auto" w:fill="auto"/>
      <w:vertAlign w:val="baseline"/>
    </w:rPr>
  </w:style>
  <w:style w:type="paragraph" w:customStyle="1" w:styleId="TableHeader">
    <w:name w:val="TableHeader"/>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b/>
      <w:bCs/>
      <w:color w:val="000000"/>
      <w:sz w:val="18"/>
      <w:szCs w:val="18"/>
      <w:bdr w:val="none" w:sz="0" w:space="0" w:color="auto"/>
      <w:lang w:eastAsia="en-CA"/>
    </w:rPr>
  </w:style>
  <w:style w:type="paragraph" w:customStyle="1" w:styleId="TableBody">
    <w:name w:val="TableBody"/>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IndexLevel2">
    <w:name w:val="IndexLevel2"/>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360"/>
    </w:pPr>
    <w:rPr>
      <w:rFonts w:ascii="Times Roman" w:eastAsia="Times New Roman" w:hAnsi="Times Roman" w:cs="NewBaskervilleStd-Roman"/>
      <w:color w:val="000000"/>
      <w:sz w:val="18"/>
      <w:szCs w:val="18"/>
      <w:bdr w:val="none" w:sz="0" w:space="0" w:color="auto"/>
      <w:lang w:eastAsia="en-CA"/>
    </w:rPr>
  </w:style>
  <w:style w:type="paragraph" w:customStyle="1" w:styleId="IndexLevel3">
    <w:name w:val="IndexLevel3"/>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line="220" w:lineRule="atLeast"/>
      <w:ind w:left="720"/>
    </w:pPr>
    <w:rPr>
      <w:rFonts w:ascii="Times Roman" w:eastAsia="Times New Roman" w:hAnsi="Times Roman" w:cs="NewBaskervilleStd-Roman"/>
      <w:color w:val="000000"/>
      <w:sz w:val="18"/>
      <w:szCs w:val="18"/>
      <w:bdr w:val="none" w:sz="0" w:space="0" w:color="auto"/>
      <w:lang w:eastAsia="en-CA"/>
    </w:rPr>
  </w:style>
  <w:style w:type="paragraph" w:customStyle="1" w:styleId="IndexTitle">
    <w:name w:val="IndexTitle"/>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before="600" w:after="960" w:line="360" w:lineRule="atLeast"/>
      <w:jc w:val="center"/>
    </w:pPr>
    <w:rPr>
      <w:rFonts w:ascii="DogmaOT-Bold" w:eastAsia="Times New Roman" w:hAnsi="DogmaOT-Bold" w:cs="DogmaOT-Bold"/>
      <w:b/>
      <w:bCs/>
      <w:caps/>
      <w:color w:val="000000"/>
      <w:sz w:val="32"/>
      <w:szCs w:val="32"/>
      <w:bdr w:val="none" w:sz="0" w:space="0" w:color="auto"/>
      <w:lang w:eastAsia="en-CA"/>
    </w:rPr>
  </w:style>
  <w:style w:type="paragraph" w:customStyle="1" w:styleId="BoxCaption">
    <w:name w:val="BoxCaption"/>
    <w:next w:val="BoxBody"/>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line="180" w:lineRule="atLeast"/>
    </w:pPr>
    <w:rPr>
      <w:rFonts w:ascii="FuturaPT-BookObl" w:eastAsia="Times New Roman" w:hAnsi="FuturaPT-BookObl" w:cs="FuturaPT-BookObl"/>
      <w:i/>
      <w:iCs/>
      <w:color w:val="000000"/>
      <w:sz w:val="15"/>
      <w:szCs w:val="15"/>
      <w:bdr w:val="none" w:sz="0" w:space="0" w:color="auto"/>
      <w:lang w:eastAsia="en-CA"/>
    </w:rPr>
  </w:style>
  <w:style w:type="paragraph" w:customStyle="1" w:styleId="BoxBody">
    <w:name w:val="BoxBody"/>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firstLine="360"/>
      <w:contextualSpacing/>
      <w:textAlignment w:val="center"/>
    </w:pPr>
    <w:rPr>
      <w:rFonts w:ascii="Arial" w:eastAsia="Times New Roman" w:hAnsi="Arial" w:cs="FuturaPT-Book"/>
      <w:color w:val="000000"/>
      <w:sz w:val="17"/>
      <w:szCs w:val="17"/>
      <w:bdr w:val="none" w:sz="0" w:space="0" w:color="auto"/>
      <w:lang w:eastAsia="en-CA"/>
    </w:rPr>
  </w:style>
  <w:style w:type="paragraph" w:customStyle="1" w:styleId="BoxBodyFirst">
    <w:name w:val="BoxBodyFirst"/>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line="240" w:lineRule="atLeast"/>
      <w:textAlignment w:val="center"/>
    </w:pPr>
    <w:rPr>
      <w:rFonts w:ascii="FuturaPT-Book" w:eastAsia="Times New Roman" w:hAnsi="FuturaPT-Book" w:cs="FuturaPT-Book"/>
      <w:color w:val="000000"/>
      <w:sz w:val="17"/>
      <w:szCs w:val="17"/>
      <w:bdr w:val="none" w:sz="0" w:space="0" w:color="auto"/>
      <w:lang w:eastAsia="en-CA"/>
    </w:rPr>
  </w:style>
  <w:style w:type="paragraph" w:customStyle="1" w:styleId="BoxListBullet">
    <w:name w:val="BoxListBullet"/>
    <w:qFormat/>
    <w:rsid w:val="008D2097"/>
    <w:pPr>
      <w:widowControl w:val="0"/>
      <w:numPr>
        <w:numId w:val="11"/>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Code">
    <w:name w:val="BoxCode"/>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line="200" w:lineRule="atLeast"/>
      <w:ind w:left="216" w:right="864"/>
      <w:contextualSpacing/>
      <w:textAlignment w:val="top"/>
    </w:pPr>
    <w:rPr>
      <w:rFonts w:ascii="Courier" w:eastAsia="Times New Roman" w:hAnsi="Courier" w:cs="TheSansMonoCondensed-Plain"/>
      <w:color w:val="000000"/>
      <w:sz w:val="16"/>
      <w:szCs w:val="16"/>
      <w:bdr w:val="none" w:sz="0" w:space="0" w:color="auto"/>
      <w:lang w:eastAsia="en-CA"/>
    </w:rPr>
  </w:style>
  <w:style w:type="paragraph" w:customStyle="1" w:styleId="BoxListBody">
    <w:name w:val="BoxListBody"/>
    <w:qFormat/>
    <w:rsid w:val="008D2097"/>
    <w:pPr>
      <w:widowControl w:val="0"/>
      <w:pBdr>
        <w:top w:val="none" w:sz="0" w:space="0" w:color="auto"/>
        <w:left w:val="single" w:sz="18" w:space="22" w:color="008000"/>
        <w:bottom w:val="none" w:sz="0" w:space="0" w:color="auto"/>
        <w:right w:val="none" w:sz="0" w:space="0" w:color="auto"/>
        <w:between w:val="none" w:sz="0" w:space="0" w:color="auto"/>
        <w:bar w:val="none" w:sz="0" w:color="auto"/>
      </w:pBdr>
      <w:autoSpaceDE w:val="0"/>
      <w:autoSpaceDN w:val="0"/>
      <w:adjustRightInd w:val="0"/>
      <w:spacing w:after="120" w:line="240" w:lineRule="atLeast"/>
      <w:ind w:left="359"/>
      <w:textAlignment w:val="center"/>
    </w:pPr>
    <w:rPr>
      <w:rFonts w:ascii="Arial" w:eastAsia="Times New Roman" w:hAnsi="Arial" w:cs="FuturaPT-Book"/>
      <w:color w:val="000000"/>
      <w:sz w:val="17"/>
      <w:szCs w:val="17"/>
      <w:bdr w:val="none" w:sz="0" w:space="0" w:color="auto"/>
      <w:lang w:eastAsia="en-CA"/>
    </w:rPr>
  </w:style>
  <w:style w:type="paragraph" w:customStyle="1" w:styleId="BoxListHead">
    <w:name w:val="BoxListHead"/>
    <w:qFormat/>
    <w:rsid w:val="008D2097"/>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Heavy"/>
      <w:b/>
      <w:color w:val="000000"/>
      <w:spacing w:val="1"/>
      <w:sz w:val="17"/>
      <w:szCs w:val="17"/>
      <w:bdr w:val="none" w:sz="0" w:space="0" w:color="auto"/>
      <w:lang w:eastAsia="en-CA"/>
    </w:rPr>
  </w:style>
  <w:style w:type="character" w:customStyle="1" w:styleId="KeyCaps">
    <w:name w:val="KeyCaps"/>
    <w:uiPriority w:val="1"/>
    <w:qFormat/>
    <w:rsid w:val="004668E9"/>
    <w:rPr>
      <w:rFonts w:cs="NewBaskervilleStd-Roman"/>
      <w:caps w:val="0"/>
      <w:smallCaps/>
      <w:color w:val="3366FF"/>
      <w:w w:val="100"/>
      <w:position w:val="0"/>
      <w:u w:val="none"/>
      <w:vertAlign w:val="baseline"/>
      <w:lang w:val="en-US"/>
    </w:rPr>
  </w:style>
  <w:style w:type="character" w:customStyle="1" w:styleId="wingdings">
    <w:name w:val="wingdings"/>
    <w:uiPriority w:val="1"/>
    <w:qFormat/>
    <w:rsid w:val="008D2097"/>
    <w:rPr>
      <w:rFonts w:ascii="Wingdings2" w:hAnsi="Wingdings2" w:cs="Wingdings2"/>
      <w:color w:val="000000"/>
      <w:w w:val="100"/>
      <w:position w:val="0"/>
      <w:u w:val="none"/>
      <w:vertAlign w:val="baseline"/>
      <w:lang w:val="en-US"/>
    </w:rPr>
  </w:style>
  <w:style w:type="paragraph" w:customStyle="1" w:styleId="ListBody">
    <w:name w:val="ListBody"/>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80" w:after="120" w:line="240" w:lineRule="atLeast"/>
      <w:ind w:left="1800" w:firstLine="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LinkURL">
    <w:name w:val="LinkURL"/>
    <w:uiPriority w:val="1"/>
    <w:qFormat/>
    <w:rsid w:val="008D2097"/>
    <w:rPr>
      <w:rFonts w:cs="NewBaskervilleStd-Italic"/>
      <w:i/>
      <w:iCs/>
      <w:color w:val="3366FF"/>
      <w:w w:val="100"/>
      <w:position w:val="0"/>
      <w:u w:val="none"/>
      <w:vertAlign w:val="baseline"/>
      <w:lang w:val="en-US"/>
    </w:rPr>
  </w:style>
  <w:style w:type="paragraph" w:customStyle="1" w:styleId="Note">
    <w:name w:val="Note"/>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240" w:after="240" w:line="240" w:lineRule="atLeast"/>
      <w:ind w:left="1152" w:hanging="1152"/>
      <w:textAlignment w:val="baseline"/>
    </w:pPr>
    <w:rPr>
      <w:rFonts w:ascii="Times Roman" w:eastAsia="Times New Roman" w:hAnsi="Times Roman" w:cs="NewBaskervilleStd-Italic"/>
      <w:iCs/>
      <w:color w:val="000000"/>
      <w:sz w:val="24"/>
      <w:szCs w:val="24"/>
      <w:bdr w:val="none" w:sz="0" w:space="0" w:color="auto"/>
      <w:lang w:eastAsia="en-CA"/>
    </w:rPr>
  </w:style>
  <w:style w:type="character" w:customStyle="1" w:styleId="bulletcharacter">
    <w:name w:val="bullet_character"/>
    <w:uiPriority w:val="99"/>
    <w:rsid w:val="008D2097"/>
    <w:rPr>
      <w:rFonts w:ascii="Symbol" w:hAnsi="Symbol" w:cs="Symbol"/>
      <w:color w:val="000000"/>
    </w:rPr>
  </w:style>
  <w:style w:type="character" w:customStyle="1" w:styleId="Superscript">
    <w:name w:val="Superscript"/>
    <w:uiPriority w:val="1"/>
    <w:qFormat/>
    <w:rsid w:val="008D2097"/>
    <w:rPr>
      <w:color w:val="3366FF"/>
      <w:vertAlign w:val="superscript"/>
    </w:rPr>
  </w:style>
  <w:style w:type="character" w:customStyle="1" w:styleId="SuperscriptItalic">
    <w:name w:val="SuperscriptItalic"/>
    <w:uiPriority w:val="1"/>
    <w:qFormat/>
    <w:rsid w:val="008D2097"/>
    <w:rPr>
      <w:i/>
      <w:color w:val="3366FF"/>
      <w:vertAlign w:val="superscript"/>
    </w:rPr>
  </w:style>
  <w:style w:type="character" w:customStyle="1" w:styleId="Subscript">
    <w:name w:val="Subscript"/>
    <w:uiPriority w:val="1"/>
    <w:qFormat/>
    <w:rsid w:val="008D2097"/>
    <w:rPr>
      <w:color w:val="3366FF"/>
      <w:vertAlign w:val="subscript"/>
    </w:rPr>
  </w:style>
  <w:style w:type="character" w:customStyle="1" w:styleId="SubscriptItalic">
    <w:name w:val="SubscriptItalic"/>
    <w:uiPriority w:val="1"/>
    <w:qFormat/>
    <w:rsid w:val="008D2097"/>
    <w:rPr>
      <w:i/>
      <w:color w:val="3366FF"/>
      <w:vertAlign w:val="subscript"/>
    </w:rPr>
  </w:style>
  <w:style w:type="character" w:customStyle="1" w:styleId="Symbol">
    <w:name w:val="Symbol"/>
    <w:uiPriority w:val="1"/>
    <w:qFormat/>
    <w:rsid w:val="008D2097"/>
    <w:rPr>
      <w:rFonts w:ascii="Symbol" w:hAnsi="Symbol"/>
    </w:rPr>
  </w:style>
  <w:style w:type="character" w:customStyle="1" w:styleId="Italic">
    <w:name w:val="Italic"/>
    <w:uiPriority w:val="1"/>
    <w:qFormat/>
    <w:rsid w:val="008D2097"/>
    <w:rPr>
      <w:rFonts w:cs="NewBaskervilleStd-Italic"/>
      <w:i/>
      <w:iCs/>
      <w:color w:val="0000FF"/>
      <w:w w:val="100"/>
      <w:position w:val="0"/>
      <w:u w:val="none"/>
      <w:vertAlign w:val="baseline"/>
      <w:lang w:val="en-US"/>
    </w:rPr>
  </w:style>
  <w:style w:type="paragraph" w:customStyle="1" w:styleId="ListBullet">
    <w:name w:val="ListBullet"/>
    <w:qFormat/>
    <w:rsid w:val="008D2097"/>
    <w:pPr>
      <w:widowControl w:val="0"/>
      <w:numPr>
        <w:numId w:val="9"/>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Code">
    <w:name w:val="ListCode"/>
    <w:qFormat/>
    <w:rsid w:val="008D2097"/>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adjustRightInd w:val="0"/>
      <w:spacing w:line="210" w:lineRule="atLeast"/>
      <w:ind w:left="1584"/>
      <w:contextualSpacing/>
      <w:textAlignment w:val="baseline"/>
    </w:pPr>
    <w:rPr>
      <w:rFonts w:ascii="Courier" w:eastAsia="Times New Roman" w:hAnsi="Courier" w:cs="TheSansMonoCondensed-Plain"/>
      <w:color w:val="000000"/>
      <w:sz w:val="15"/>
      <w:szCs w:val="17"/>
      <w:bdr w:val="none" w:sz="0" w:space="0" w:color="auto"/>
      <w:lang w:eastAsia="en-CA"/>
    </w:rPr>
  </w:style>
  <w:style w:type="paragraph" w:customStyle="1" w:styleId="ListHead">
    <w:name w:val="ListHead"/>
    <w:qFormat/>
    <w:rsid w:val="008D2097"/>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line="240" w:lineRule="atLeast"/>
      <w:ind w:left="1440"/>
      <w:textAlignment w:val="baseline"/>
    </w:pPr>
    <w:rPr>
      <w:rFonts w:ascii="Times Roman" w:eastAsia="Times New Roman" w:hAnsi="Times Roman" w:cs="NewBaskervilleStd-Bold"/>
      <w:b/>
      <w:bCs/>
      <w:color w:val="000000"/>
      <w:sz w:val="24"/>
      <w:szCs w:val="24"/>
      <w:bdr w:val="none" w:sz="0" w:space="0" w:color="auto"/>
      <w:lang w:eastAsia="en-CA"/>
    </w:rPr>
  </w:style>
  <w:style w:type="paragraph" w:customStyle="1" w:styleId="ListNumber">
    <w:name w:val="ListNumber"/>
    <w:qFormat/>
    <w:rsid w:val="008D2097"/>
    <w:pPr>
      <w:widowControl w:val="0"/>
      <w:numPr>
        <w:numId w:val="7"/>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ListNumberSub">
    <w:name w:val="ListNumberSub"/>
    <w:qFormat/>
    <w:rsid w:val="008D2097"/>
    <w:pPr>
      <w:widowControl w:val="0"/>
      <w:numPr>
        <w:numId w:val="71"/>
      </w:numPr>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60" w:line="240" w:lineRule="atLeast"/>
      <w:textAlignment w:val="top"/>
    </w:pPr>
    <w:rPr>
      <w:rFonts w:ascii="Times Roman" w:eastAsia="Times New Roman" w:hAnsi="Times Roman" w:cs="NewBaskervilleStd-Roman"/>
      <w:color w:val="000000"/>
      <w:sz w:val="24"/>
      <w:szCs w:val="24"/>
      <w:bdr w:val="none" w:sz="0" w:space="0" w:color="auto"/>
      <w:lang w:eastAsia="en-CA"/>
    </w:rPr>
  </w:style>
  <w:style w:type="character" w:customStyle="1" w:styleId="AltText">
    <w:name w:val="AltText"/>
    <w:uiPriority w:val="1"/>
    <w:qFormat/>
    <w:rsid w:val="008D2097"/>
    <w:rPr>
      <w:color w:val="FF358C"/>
      <w:u w:val="single"/>
    </w:rPr>
  </w:style>
  <w:style w:type="paragraph" w:customStyle="1" w:styleId="PartNumber">
    <w:name w:val="PartNumber"/>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PartTitle">
    <w:name w:val="PartTitle"/>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PartIntro">
    <w:name w:val="PartIntro"/>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60" w:line="360" w:lineRule="atLeast"/>
      <w:ind w:left="1440"/>
      <w:textAlignment w:val="baseline"/>
    </w:pPr>
    <w:rPr>
      <w:rFonts w:ascii="Times Roman" w:eastAsia="Times New Roman" w:hAnsi="Times Roman" w:cs="NewBaskervilleStd-Roman"/>
      <w:color w:val="000000"/>
      <w:spacing w:val="1"/>
      <w:sz w:val="28"/>
      <w:szCs w:val="28"/>
      <w:bdr w:val="none" w:sz="0" w:space="0" w:color="auto"/>
      <w:lang w:eastAsia="en-CA"/>
    </w:rPr>
  </w:style>
  <w:style w:type="paragraph" w:customStyle="1" w:styleId="PartList">
    <w:name w:val="PartList"/>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IntroList">
    <w:name w:val="ChapterIntroList"/>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tabs>
        <w:tab w:val="left" w:pos="1800"/>
      </w:tabs>
      <w:autoSpaceDE w:val="0"/>
      <w:autoSpaceDN w:val="0"/>
      <w:adjustRightInd w:val="0"/>
      <w:spacing w:before="180" w:line="240" w:lineRule="atLeast"/>
      <w:ind w:left="1800" w:hanging="360"/>
      <w:textAlignment w:val="top"/>
    </w:pPr>
    <w:rPr>
      <w:rFonts w:ascii="Times Roman" w:eastAsia="Times New Roman" w:hAnsi="Times Roman" w:cs="NewBaskervilleStd-Roman"/>
      <w:color w:val="000000"/>
      <w:sz w:val="24"/>
      <w:szCs w:val="24"/>
      <w:bdr w:val="none" w:sz="0" w:space="0" w:color="auto"/>
      <w:lang w:eastAsia="en-CA"/>
    </w:rPr>
  </w:style>
  <w:style w:type="paragraph" w:customStyle="1" w:styleId="ChapterSubtitle">
    <w:name w:val="ChapterSubtitle"/>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after="360" w:line="360" w:lineRule="atLeast"/>
      <w:ind w:left="1440"/>
      <w:jc w:val="center"/>
      <w:textAlignment w:val="baseline"/>
    </w:pPr>
    <w:rPr>
      <w:rFonts w:ascii="Arial" w:eastAsia="Times New Roman" w:hAnsi="Arial" w:cs="DogmaOT-Bold"/>
      <w:b/>
      <w:bCs/>
      <w:color w:val="000000"/>
      <w:spacing w:val="48"/>
      <w:sz w:val="28"/>
      <w:szCs w:val="28"/>
      <w:bdr w:val="none" w:sz="0" w:space="0" w:color="auto"/>
      <w:lang w:eastAsia="en-CA"/>
    </w:rPr>
  </w:style>
  <w:style w:type="paragraph" w:customStyle="1" w:styleId="BodyContinued">
    <w:name w:val="BodyContinued"/>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HeadA">
    <w:name w:val="BoxHeadA"/>
    <w:qFormat/>
    <w:rsid w:val="008D2097"/>
    <w:pPr>
      <w:keepNext/>
      <w:keepLines/>
      <w:widowControl w:val="0"/>
      <w:pBdr>
        <w:top w:val="none" w:sz="0" w:space="0" w:color="auto"/>
        <w:left w:val="single" w:sz="18" w:space="4" w:color="008000"/>
        <w:bottom w:val="none" w:sz="0" w:space="0" w:color="auto"/>
        <w:right w:val="none" w:sz="0" w:space="0" w:color="auto"/>
        <w:between w:val="none" w:sz="0" w:space="0" w:color="auto"/>
        <w:bar w:val="none" w:sz="0" w:color="auto"/>
      </w:pBdr>
      <w:suppressAutoHyphens/>
      <w:autoSpaceDE w:val="0"/>
      <w:autoSpaceDN w:val="0"/>
      <w:adjustRightInd w:val="0"/>
      <w:spacing w:before="80" w:after="80" w:line="300" w:lineRule="atLeast"/>
      <w:textAlignment w:val="baseline"/>
    </w:pPr>
    <w:rPr>
      <w:rFonts w:ascii="Arial" w:eastAsia="Times New Roman" w:hAnsi="Arial" w:cs="DogmaOT-Bold"/>
      <w:b/>
      <w:bCs/>
      <w:caps/>
      <w:color w:val="000000"/>
      <w:spacing w:val="13"/>
      <w:sz w:val="18"/>
      <w:szCs w:val="18"/>
      <w:bdr w:val="none" w:sz="0" w:space="0" w:color="auto"/>
      <w:lang w:eastAsia="en-CA"/>
    </w:rPr>
  </w:style>
  <w:style w:type="paragraph" w:customStyle="1" w:styleId="BoxHeadB">
    <w:name w:val="BoxHeadB"/>
    <w:basedOn w:val="BoxHeadA"/>
    <w:qFormat/>
    <w:rsid w:val="008D2097"/>
    <w:pPr>
      <w:spacing w:before="120"/>
    </w:pPr>
    <w:rPr>
      <w:i/>
      <w:iCs/>
      <w:caps w:val="0"/>
    </w:rPr>
  </w:style>
  <w:style w:type="paragraph" w:customStyle="1" w:styleId="BoxBodyContinued">
    <w:name w:val="BoxBodyContinued"/>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textAlignment w:val="center"/>
    </w:pPr>
    <w:rPr>
      <w:rFonts w:ascii="Arial" w:eastAsia="Times New Roman" w:hAnsi="Arial" w:cs="FuturaPT-Book"/>
      <w:color w:val="000000"/>
      <w:sz w:val="17"/>
      <w:szCs w:val="17"/>
      <w:bdr w:val="none" w:sz="0" w:space="0" w:color="auto"/>
      <w:lang w:eastAsia="en-CA"/>
    </w:rPr>
  </w:style>
  <w:style w:type="character" w:customStyle="1" w:styleId="Bold">
    <w:name w:val="Bold"/>
    <w:uiPriority w:val="1"/>
    <w:rsid w:val="008D2097"/>
    <w:rPr>
      <w:b/>
      <w:bCs/>
      <w:color w:val="3366FF"/>
    </w:rPr>
  </w:style>
  <w:style w:type="paragraph" w:customStyle="1" w:styleId="RunInHead">
    <w:name w:val="RunInHead"/>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440"/>
      <w:textAlignment w:val="baseline"/>
    </w:pPr>
    <w:rPr>
      <w:rFonts w:ascii="Times Roman" w:eastAsia="Times New Roman" w:hAnsi="Times Roman" w:cs="NewBaskervilleStd-Roman"/>
      <w:b/>
      <w:color w:val="000000"/>
      <w:sz w:val="24"/>
      <w:szCs w:val="24"/>
      <w:bdr w:val="none" w:sz="0" w:space="0" w:color="auto"/>
      <w:lang w:eastAsia="en-CA"/>
    </w:rPr>
  </w:style>
  <w:style w:type="paragraph" w:customStyle="1" w:styleId="RunInPara">
    <w:name w:val="RunInPara"/>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144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BoxRunInHead">
    <w:name w:val="BoxRunInHead"/>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center"/>
    </w:pPr>
    <w:rPr>
      <w:rFonts w:ascii="Arial" w:eastAsia="Times New Roman" w:hAnsi="Arial" w:cs="FuturaPT-Book"/>
      <w:b/>
      <w:color w:val="000000"/>
      <w:sz w:val="17"/>
      <w:szCs w:val="17"/>
      <w:bdr w:val="none" w:sz="0" w:space="0" w:color="auto"/>
      <w:lang w:eastAsia="en-CA"/>
    </w:rPr>
  </w:style>
  <w:style w:type="paragraph" w:customStyle="1" w:styleId="BoxRunInPara">
    <w:name w:val="BoxRunInPara"/>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after="120" w:line="240" w:lineRule="atLeast"/>
      <w:textAlignment w:val="center"/>
    </w:pPr>
    <w:rPr>
      <w:rFonts w:ascii="Arial" w:eastAsia="Times New Roman" w:hAnsi="Arial" w:cs="FuturaPT-Book"/>
      <w:color w:val="000000"/>
      <w:sz w:val="17"/>
      <w:szCs w:val="17"/>
      <w:bdr w:val="none" w:sz="0" w:space="0" w:color="auto"/>
      <w:lang w:eastAsia="en-CA"/>
    </w:rPr>
  </w:style>
  <w:style w:type="paragraph" w:customStyle="1" w:styleId="BoxExtractPara">
    <w:name w:val="BoxExtractPara"/>
    <w:qFormat/>
    <w:rsid w:val="008D2097"/>
    <w:pPr>
      <w:widowControl w:val="0"/>
      <w:pBdr>
        <w:top w:val="none" w:sz="0" w:space="0" w:color="auto"/>
        <w:left w:val="single" w:sz="18" w:space="31" w:color="008000"/>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547"/>
      <w:textAlignment w:val="center"/>
    </w:pPr>
    <w:rPr>
      <w:rFonts w:ascii="Arial" w:eastAsia="Times New Roman" w:hAnsi="Arial" w:cs="FuturaPT-Book"/>
      <w:color w:val="000000"/>
      <w:sz w:val="17"/>
      <w:szCs w:val="17"/>
      <w:bdr w:val="none" w:sz="0" w:space="0" w:color="auto"/>
      <w:lang w:eastAsia="en-CA"/>
    </w:rPr>
  </w:style>
  <w:style w:type="character" w:customStyle="1" w:styleId="GraphicInline">
    <w:name w:val="GraphicInline"/>
    <w:uiPriority w:val="1"/>
    <w:qFormat/>
    <w:rsid w:val="008D2097"/>
    <w:rPr>
      <w:color w:val="3366FF"/>
      <w:bdr w:val="none" w:sz="0" w:space="0" w:color="auto"/>
      <w:shd w:val="clear" w:color="auto" w:fill="99CC00"/>
    </w:rPr>
  </w:style>
  <w:style w:type="character" w:customStyle="1" w:styleId="KeyTerm">
    <w:name w:val="KeyTerm"/>
    <w:uiPriority w:val="1"/>
    <w:qFormat/>
    <w:rsid w:val="004668E9"/>
    <w:rPr>
      <w:i/>
      <w:color w:val="3366FF"/>
      <w:bdr w:val="none" w:sz="0" w:space="0" w:color="auto"/>
      <w:shd w:val="clear" w:color="auto" w:fill="D9D9D9"/>
    </w:rPr>
  </w:style>
  <w:style w:type="character" w:customStyle="1" w:styleId="DigitalOnly">
    <w:name w:val="DigitalOnly"/>
    <w:uiPriority w:val="1"/>
    <w:qFormat/>
    <w:rsid w:val="008D2097"/>
    <w:rPr>
      <w:color w:val="3366FF"/>
      <w:bdr w:val="single" w:sz="4" w:space="0" w:color="3366FF"/>
    </w:rPr>
  </w:style>
  <w:style w:type="character" w:customStyle="1" w:styleId="PrintOnly">
    <w:name w:val="PrintOnly"/>
    <w:uiPriority w:val="1"/>
    <w:qFormat/>
    <w:rsid w:val="008D2097"/>
    <w:rPr>
      <w:color w:val="3366FF"/>
      <w:bdr w:val="single" w:sz="4" w:space="0" w:color="FF0000"/>
    </w:rPr>
  </w:style>
  <w:style w:type="character" w:customStyle="1" w:styleId="LinkEmail">
    <w:name w:val="LinkEmail"/>
    <w:basedOn w:val="LinkURL"/>
    <w:uiPriority w:val="1"/>
    <w:qFormat/>
    <w:rsid w:val="008D2097"/>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8D2097"/>
    <w:rPr>
      <w:rFonts w:cs="NewBaskervilleStd-Italic"/>
      <w:b w:val="0"/>
      <w:bCs w:val="0"/>
      <w:i w:val="0"/>
      <w:iCs w:val="0"/>
      <w:color w:val="3366FF"/>
      <w:w w:val="100"/>
      <w:position w:val="0"/>
      <w:u w:val="none"/>
      <w:vertAlign w:val="baseline"/>
      <w:lang w:val="en-US"/>
    </w:rPr>
  </w:style>
  <w:style w:type="character" w:customStyle="1" w:styleId="Highlight">
    <w:name w:val="Highlight"/>
    <w:uiPriority w:val="1"/>
    <w:qFormat/>
    <w:rsid w:val="008D2097"/>
    <w:rPr>
      <w:color w:val="3366FF"/>
      <w:bdr w:val="none" w:sz="0" w:space="0" w:color="auto"/>
      <w:shd w:val="clear" w:color="auto" w:fill="FFFF00"/>
    </w:rPr>
  </w:style>
  <w:style w:type="character" w:customStyle="1" w:styleId="FootnoteReference">
    <w:name w:val="FootnoteReference"/>
    <w:uiPriority w:val="1"/>
    <w:qFormat/>
    <w:rsid w:val="008D2097"/>
    <w:rPr>
      <w:color w:val="3366FF"/>
      <w:vertAlign w:val="superscript"/>
    </w:rPr>
  </w:style>
  <w:style w:type="paragraph" w:customStyle="1" w:styleId="Footnote">
    <w:name w:val="Footnote"/>
    <w:qFormat/>
    <w:rsid w:val="008D2097"/>
    <w:pPr>
      <w:widowControl w:val="0"/>
      <w:pBdr>
        <w:top w:val="single" w:sz="4" w:space="1" w:color="000000" w:themeColor="text1"/>
        <w:left w:val="none" w:sz="0" w:space="0" w:color="auto"/>
        <w:bottom w:val="single" w:sz="4" w:space="1" w:color="000000" w:themeColor="text1"/>
        <w:right w:val="none" w:sz="0" w:space="0" w:color="auto"/>
        <w:between w:val="none" w:sz="0" w:space="0" w:color="auto"/>
        <w:bar w:val="none" w:sz="0" w:color="auto"/>
      </w:pBdr>
      <w:autoSpaceDE w:val="0"/>
      <w:autoSpaceDN w:val="0"/>
      <w:adjustRightInd w:val="0"/>
      <w:spacing w:before="120" w:after="120" w:line="240" w:lineRule="atLeast"/>
      <w:ind w:left="1440"/>
      <w:textAlignment w:val="baseline"/>
    </w:pPr>
    <w:rPr>
      <w:rFonts w:ascii="Arial" w:eastAsia="Times New Roman" w:hAnsi="Arial" w:cs="NewBaskervilleStd-Roman"/>
      <w:color w:val="000000"/>
      <w:sz w:val="16"/>
      <w:szCs w:val="24"/>
      <w:bdr w:val="none" w:sz="0" w:space="0" w:color="auto"/>
      <w:lang w:eastAsia="en-CA"/>
    </w:rPr>
  </w:style>
  <w:style w:type="character" w:customStyle="1" w:styleId="FootnoteRef">
    <w:name w:val="FootnoteRef"/>
    <w:basedOn w:val="FootnoteReference"/>
    <w:uiPriority w:val="1"/>
    <w:qFormat/>
    <w:rsid w:val="008D2097"/>
    <w:rPr>
      <w:color w:val="3366FF"/>
      <w:vertAlign w:val="superscript"/>
    </w:rPr>
  </w:style>
  <w:style w:type="character" w:customStyle="1" w:styleId="EndnoteReference">
    <w:name w:val="EndnoteReference"/>
    <w:basedOn w:val="FootnoteReference"/>
    <w:uiPriority w:val="1"/>
    <w:qFormat/>
    <w:rsid w:val="008D2097"/>
    <w:rPr>
      <w:color w:val="3366FF"/>
      <w:vertAlign w:val="superscript"/>
    </w:rPr>
  </w:style>
  <w:style w:type="paragraph" w:customStyle="1" w:styleId="QuotePara">
    <w:name w:val="QuotePara"/>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after="120" w:line="240" w:lineRule="atLeast"/>
      <w:ind w:left="2160"/>
      <w:textAlignment w:val="baseline"/>
    </w:pPr>
    <w:rPr>
      <w:rFonts w:ascii="Times Roman" w:eastAsia="Times New Roman" w:hAnsi="Times Roman" w:cs="NewBaskervilleStd-Roman"/>
      <w:i/>
      <w:color w:val="000000"/>
      <w:sz w:val="24"/>
      <w:szCs w:val="24"/>
      <w:bdr w:val="none" w:sz="0" w:space="0" w:color="auto"/>
      <w:lang w:eastAsia="en-CA"/>
    </w:rPr>
  </w:style>
  <w:style w:type="paragraph" w:customStyle="1" w:styleId="QuoteSource">
    <w:name w:val="QuoteSource"/>
    <w:basedOn w:val="QuotePara"/>
    <w:qFormat/>
    <w:rsid w:val="008D2097"/>
    <w:pPr>
      <w:spacing w:after="240"/>
      <w:jc w:val="right"/>
    </w:pPr>
    <w:rPr>
      <w:i w:val="0"/>
    </w:rPr>
  </w:style>
  <w:style w:type="character" w:customStyle="1" w:styleId="Caps">
    <w:name w:val="Caps"/>
    <w:uiPriority w:val="1"/>
    <w:qFormat/>
    <w:rsid w:val="008D2097"/>
    <w:rPr>
      <w:caps/>
      <w:smallCaps w:val="0"/>
      <w:color w:val="3366FF"/>
    </w:rPr>
  </w:style>
  <w:style w:type="character" w:customStyle="1" w:styleId="SmallCaps">
    <w:name w:val="SmallCaps"/>
    <w:uiPriority w:val="1"/>
    <w:qFormat/>
    <w:rsid w:val="008D2097"/>
    <w:rPr>
      <w:caps w:val="0"/>
      <w:smallCaps/>
      <w:color w:val="3366FF"/>
    </w:rPr>
  </w:style>
  <w:style w:type="character" w:customStyle="1" w:styleId="SmallCapsBold">
    <w:name w:val="SmallCapsBold"/>
    <w:basedOn w:val="SmallCaps"/>
    <w:uiPriority w:val="1"/>
    <w:qFormat/>
    <w:rsid w:val="008D2097"/>
    <w:rPr>
      <w:b/>
      <w:bCs/>
      <w:caps w:val="0"/>
      <w:smallCaps/>
      <w:color w:val="3366FF"/>
    </w:rPr>
  </w:style>
  <w:style w:type="character" w:customStyle="1" w:styleId="SmallCapsBoldItalic">
    <w:name w:val="SmallCapsBoldItalic"/>
    <w:basedOn w:val="SmallCapsBold"/>
    <w:uiPriority w:val="1"/>
    <w:qFormat/>
    <w:rsid w:val="008D2097"/>
    <w:rPr>
      <w:b/>
      <w:bCs/>
      <w:i/>
      <w:iCs/>
      <w:caps w:val="0"/>
      <w:smallCaps/>
      <w:color w:val="3366FF"/>
    </w:rPr>
  </w:style>
  <w:style w:type="character" w:customStyle="1" w:styleId="SmallCapsItalic">
    <w:name w:val="SmallCapsItalic"/>
    <w:basedOn w:val="SmallCaps"/>
    <w:uiPriority w:val="1"/>
    <w:qFormat/>
    <w:rsid w:val="008D2097"/>
    <w:rPr>
      <w:i/>
      <w:iCs/>
      <w:caps w:val="0"/>
      <w:smallCaps/>
      <w:color w:val="3366FF"/>
    </w:rPr>
  </w:style>
  <w:style w:type="character" w:customStyle="1" w:styleId="NSSymbol">
    <w:name w:val="NSSymbol"/>
    <w:uiPriority w:val="1"/>
    <w:qFormat/>
    <w:rsid w:val="008D2097"/>
    <w:rPr>
      <w:color w:val="3366FF"/>
    </w:rPr>
  </w:style>
  <w:style w:type="table" w:styleId="TableGrid">
    <w:name w:val="Table Grid"/>
    <w:basedOn w:val="TableNormal"/>
    <w:uiPriority w:val="59"/>
    <w:rsid w:val="008D209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imes New Roman"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Sub">
    <w:name w:val="TableHeaderSub"/>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line="240" w:lineRule="atLeast"/>
      <w:textAlignment w:val="baseline"/>
    </w:pPr>
    <w:rPr>
      <w:rFonts w:ascii="Arial" w:eastAsia="Times New Roman" w:hAnsi="Arial" w:cs="FuturaPT-Heavy"/>
      <w:color w:val="000000"/>
      <w:sz w:val="18"/>
      <w:szCs w:val="18"/>
      <w:bdr w:val="none" w:sz="0" w:space="0" w:color="auto"/>
      <w:lang w:eastAsia="en-CA"/>
    </w:rPr>
  </w:style>
  <w:style w:type="paragraph" w:customStyle="1" w:styleId="TableFootnote">
    <w:name w:val="TableFootnote"/>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6"/>
      <w:szCs w:val="17"/>
      <w:bdr w:val="none" w:sz="0" w:space="0" w:color="auto"/>
      <w:lang w:eastAsia="en-CA"/>
    </w:rPr>
  </w:style>
  <w:style w:type="paragraph" w:customStyle="1" w:styleId="TableListBulleted">
    <w:name w:val="TableListBulleted"/>
    <w:qFormat/>
    <w:rsid w:val="008D2097"/>
    <w:pPr>
      <w:keepLines/>
      <w:widowControl w:val="0"/>
      <w:numPr>
        <w:numId w:val="1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Numbered">
    <w:name w:val="TableListNumbered"/>
    <w:qFormat/>
    <w:rsid w:val="008D2097"/>
    <w:pPr>
      <w:keepLines/>
      <w:widowControl w:val="0"/>
      <w:numPr>
        <w:numId w:val="73"/>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TableListPlain">
    <w:name w:val="TableListPlain"/>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190" w:lineRule="atLeast"/>
      <w:ind w:left="360"/>
      <w:textAlignment w:val="baseline"/>
    </w:pPr>
    <w:rPr>
      <w:rFonts w:ascii="Arial" w:eastAsia="Times New Roman" w:hAnsi="Arial" w:cs="FuturaPT-Book"/>
      <w:color w:val="000000"/>
      <w:sz w:val="17"/>
      <w:szCs w:val="17"/>
      <w:bdr w:val="none" w:sz="0" w:space="0" w:color="auto"/>
      <w:lang w:eastAsia="en-CA"/>
    </w:rPr>
  </w:style>
  <w:style w:type="paragraph" w:customStyle="1" w:styleId="ExtractPara">
    <w:name w:val="ExtractPara"/>
    <w:basedOn w:val="QuotePara"/>
    <w:qFormat/>
    <w:rsid w:val="008D2097"/>
    <w:rPr>
      <w:i w:val="0"/>
      <w:sz w:val="18"/>
      <w:szCs w:val="18"/>
    </w:rPr>
  </w:style>
  <w:style w:type="paragraph" w:customStyle="1" w:styleId="ExtractSource">
    <w:name w:val="ExtractSource"/>
    <w:basedOn w:val="ExtractPara"/>
    <w:qFormat/>
    <w:rsid w:val="008D2097"/>
    <w:pPr>
      <w:jc w:val="right"/>
    </w:pPr>
  </w:style>
  <w:style w:type="paragraph" w:customStyle="1" w:styleId="ExtractParaContinued">
    <w:name w:val="ExtractParaContinued"/>
    <w:basedOn w:val="ExtractPara"/>
    <w:qFormat/>
    <w:rsid w:val="008D2097"/>
    <w:pPr>
      <w:spacing w:before="0"/>
      <w:ind w:firstLine="360"/>
    </w:pPr>
  </w:style>
  <w:style w:type="paragraph" w:customStyle="1" w:styleId="AppendixNumber">
    <w:name w:val="AppendixNumber"/>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240"/>
      <w:szCs w:val="240"/>
      <w:bdr w:val="none" w:sz="0" w:space="0" w:color="auto"/>
      <w:lang w:eastAsia="en-CA"/>
    </w:rPr>
  </w:style>
  <w:style w:type="paragraph" w:customStyle="1" w:styleId="AppendixTitle">
    <w:name w:val="AppendixTitle"/>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1920" w:line="360" w:lineRule="atLeast"/>
      <w:ind w:left="1440"/>
      <w:jc w:val="center"/>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BackmatterTitle">
    <w:name w:val="BackmatterTitle"/>
    <w:qFormat/>
    <w:rsid w:val="008D2097"/>
    <w:pPr>
      <w:keepLines/>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600" w:after="600" w:line="360" w:lineRule="atLeast"/>
      <w:ind w:left="360"/>
      <w:textAlignment w:val="baseline"/>
    </w:pPr>
    <w:rPr>
      <w:rFonts w:ascii="Arial" w:eastAsia="Times New Roman" w:hAnsi="Arial" w:cs="DogmaOT-Bold"/>
      <w:b/>
      <w:bCs/>
      <w:caps/>
      <w:color w:val="000000"/>
      <w:spacing w:val="48"/>
      <w:sz w:val="32"/>
      <w:szCs w:val="32"/>
      <w:bdr w:val="none" w:sz="0" w:space="0" w:color="auto"/>
      <w:lang w:eastAsia="en-CA"/>
    </w:rPr>
  </w:style>
  <w:style w:type="paragraph" w:customStyle="1" w:styleId="GlossaryTerm">
    <w:name w:val="GlossaryTerm"/>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line="240" w:lineRule="atLeast"/>
      <w:ind w:left="360"/>
      <w:textAlignment w:val="baseline"/>
    </w:pPr>
    <w:rPr>
      <w:rFonts w:ascii="Times Roman" w:eastAsia="Times New Roman" w:hAnsi="Times Roman" w:cs="NewBaskervilleStd-Roman"/>
      <w:b/>
      <w:bCs/>
      <w:color w:val="000000"/>
      <w:sz w:val="24"/>
      <w:szCs w:val="24"/>
      <w:bdr w:val="none" w:sz="0" w:space="0" w:color="auto"/>
      <w:lang w:eastAsia="en-CA"/>
    </w:rPr>
  </w:style>
  <w:style w:type="paragraph" w:customStyle="1" w:styleId="GlossaryDefinition">
    <w:name w:val="GlossaryDefinition"/>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EndnoteEntry">
    <w:name w:val="EndnoteEntry"/>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720" w:hanging="360"/>
      <w:textAlignment w:val="baseline"/>
    </w:pPr>
    <w:rPr>
      <w:rFonts w:ascii="Times Roman" w:eastAsia="Times New Roman" w:hAnsi="Times Roman" w:cs="NewBaskervilleStd-Roman"/>
      <w:color w:val="000000"/>
      <w:sz w:val="24"/>
      <w:szCs w:val="24"/>
      <w:bdr w:val="none" w:sz="0" w:space="0" w:color="auto"/>
      <w:lang w:eastAsia="en-CA"/>
    </w:rPr>
  </w:style>
  <w:style w:type="character" w:customStyle="1" w:styleId="EndnoteRef">
    <w:name w:val="EndnoteRef"/>
    <w:basedOn w:val="EndnoteReference"/>
    <w:uiPriority w:val="1"/>
    <w:qFormat/>
    <w:rsid w:val="008D2097"/>
    <w:rPr>
      <w:color w:val="3366FF"/>
      <w:vertAlign w:val="superscript"/>
    </w:rPr>
  </w:style>
  <w:style w:type="paragraph" w:customStyle="1" w:styleId="Reference">
    <w:name w:val="Reference"/>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20" w:line="240" w:lineRule="atLeast"/>
      <w:ind w:left="360" w:hanging="36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HeadProject">
    <w:name w:val="HeadProject"/>
    <w:qFormat/>
    <w:rsid w:val="004668E9"/>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Gray">
    <w:name w:val="LiteralGray"/>
    <w:uiPriority w:val="1"/>
    <w:qFormat/>
    <w:rsid w:val="008D2097"/>
    <w:rPr>
      <w:rFonts w:ascii="Courier" w:hAnsi="Courier"/>
      <w:color w:val="A6A6A6" w:themeColor="background1" w:themeShade="A6"/>
    </w:rPr>
  </w:style>
  <w:style w:type="character" w:customStyle="1" w:styleId="PyBracket">
    <w:name w:val="PyBracket"/>
    <w:uiPriority w:val="1"/>
    <w:qFormat/>
    <w:rsid w:val="008D2097"/>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8D2097"/>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8D2097"/>
    <w:rPr>
      <w:rFonts w:ascii="Courier" w:hAnsi="Courier" w:cs="TheSansMonoCondensed-Plain"/>
      <w:color w:val="008000"/>
      <w:spacing w:val="0"/>
      <w:w w:val="100"/>
      <w:position w:val="0"/>
      <w:sz w:val="17"/>
      <w:szCs w:val="17"/>
      <w:u w:val="none"/>
      <w:vertAlign w:val="baseline"/>
      <w:lang w:val="en-US"/>
    </w:rPr>
  </w:style>
  <w:style w:type="paragraph" w:customStyle="1" w:styleId="BookHalfTitle">
    <w:name w:val="BookHalfTitle"/>
    <w:basedOn w:val="BackmatterTitle"/>
    <w:qFormat/>
    <w:rsid w:val="008D2097"/>
  </w:style>
  <w:style w:type="character" w:styleId="BookTitle">
    <w:name w:val="Book Title"/>
    <w:basedOn w:val="DefaultParagraphFont"/>
    <w:uiPriority w:val="33"/>
    <w:qFormat/>
    <w:rsid w:val="008D2097"/>
    <w:rPr>
      <w:b/>
      <w:bCs/>
      <w:smallCaps/>
      <w:spacing w:val="5"/>
    </w:rPr>
  </w:style>
  <w:style w:type="paragraph" w:customStyle="1" w:styleId="BookTitle0">
    <w:name w:val="BookTitle"/>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1200" w:line="2400" w:lineRule="atLeast"/>
      <w:ind w:left="1440"/>
      <w:jc w:val="center"/>
      <w:textAlignment w:val="baseline"/>
    </w:pPr>
    <w:rPr>
      <w:rFonts w:ascii="Arial" w:eastAsia="Times New Roman" w:hAnsi="Arial" w:cs="FuturaPTCond-Bold"/>
      <w:b/>
      <w:bCs/>
      <w:color w:val="000000"/>
      <w:sz w:val="120"/>
      <w:szCs w:val="240"/>
      <w:bdr w:val="none" w:sz="0" w:space="0" w:color="auto"/>
      <w:lang w:eastAsia="en-CA"/>
    </w:rPr>
  </w:style>
  <w:style w:type="paragraph" w:customStyle="1" w:styleId="BookSubtitle">
    <w:name w:val="BookSubtitle"/>
    <w:basedOn w:val="ChapterSubtitle"/>
    <w:qFormat/>
    <w:rsid w:val="008D2097"/>
  </w:style>
  <w:style w:type="paragraph" w:customStyle="1" w:styleId="BookEdition">
    <w:name w:val="BookEdition"/>
    <w:basedOn w:val="BookSubtitle"/>
    <w:qFormat/>
    <w:rsid w:val="008D2097"/>
    <w:rPr>
      <w:b w:val="0"/>
      <w:bCs w:val="0"/>
      <w:i/>
      <w:iCs/>
      <w:sz w:val="24"/>
      <w:szCs w:val="24"/>
    </w:rPr>
  </w:style>
  <w:style w:type="paragraph" w:customStyle="1" w:styleId="BookAuthor">
    <w:name w:val="BookAuthor"/>
    <w:basedOn w:val="BookEdition"/>
    <w:qFormat/>
    <w:rsid w:val="008D2097"/>
    <w:rPr>
      <w:i w:val="0"/>
      <w:iCs w:val="0"/>
      <w:smallCaps/>
    </w:rPr>
  </w:style>
  <w:style w:type="paragraph" w:customStyle="1" w:styleId="BookPublisher">
    <w:name w:val="BookPublisher"/>
    <w:basedOn w:val="BookAuthor"/>
    <w:qFormat/>
    <w:rsid w:val="008D2097"/>
    <w:rPr>
      <w:i/>
      <w:iCs/>
      <w:smallCaps w:val="0"/>
      <w:sz w:val="20"/>
      <w:szCs w:val="20"/>
    </w:rPr>
  </w:style>
  <w:style w:type="paragraph" w:customStyle="1" w:styleId="Copyright">
    <w:name w:val="Copyright"/>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00" w:line="240" w:lineRule="atLeast"/>
      <w:textAlignment w:val="baseline"/>
    </w:pPr>
    <w:rPr>
      <w:rFonts w:ascii="NewBaskervilleStd-Roman" w:eastAsia="Times New Roman" w:hAnsi="NewBaskervilleStd-Roman" w:cs="NewBaskervilleStd-Roman"/>
      <w:color w:val="000000"/>
      <w:sz w:val="16"/>
      <w:szCs w:val="18"/>
      <w:bdr w:val="none" w:sz="0" w:space="0" w:color="auto"/>
      <w:lang w:eastAsia="en-CA"/>
    </w:rPr>
  </w:style>
  <w:style w:type="paragraph" w:customStyle="1" w:styleId="CopyrightLOC">
    <w:name w:val="CopyrightLOC"/>
    <w:basedOn w:val="Copyright"/>
    <w:qFormat/>
    <w:rsid w:val="008D2097"/>
  </w:style>
  <w:style w:type="paragraph" w:customStyle="1" w:styleId="CopyrightHead">
    <w:name w:val="CopyrightHead"/>
    <w:basedOn w:val="CopyrightLOC"/>
    <w:qFormat/>
    <w:rsid w:val="008D2097"/>
    <w:rPr>
      <w:b/>
    </w:rPr>
  </w:style>
  <w:style w:type="paragraph" w:customStyle="1" w:styleId="Dedication">
    <w:name w:val="Dedication"/>
    <w:basedOn w:val="BookPublisher"/>
    <w:qFormat/>
    <w:rsid w:val="008D2097"/>
  </w:style>
  <w:style w:type="paragraph" w:customStyle="1" w:styleId="FrontmatterTitle">
    <w:name w:val="FrontmatterTitle"/>
    <w:basedOn w:val="BackmatterTitle"/>
    <w:qFormat/>
    <w:rsid w:val="008D2097"/>
  </w:style>
  <w:style w:type="paragraph" w:customStyle="1" w:styleId="TOCFM">
    <w:name w:val="TOCFM"/>
    <w:basedOn w:val="Normal"/>
    <w:qFormat/>
    <w:rsid w:val="008D2097"/>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rPr>
  </w:style>
  <w:style w:type="paragraph" w:customStyle="1" w:styleId="TOCH1">
    <w:name w:val="TOCH1"/>
    <w:basedOn w:val="TOCFM"/>
    <w:qFormat/>
    <w:rsid w:val="008D2097"/>
    <w:pPr>
      <w:ind w:left="720"/>
    </w:pPr>
    <w:rPr>
      <w:b/>
    </w:rPr>
  </w:style>
  <w:style w:type="paragraph" w:customStyle="1" w:styleId="TOCPart">
    <w:name w:val="TOCPart"/>
    <w:basedOn w:val="TOCH1"/>
    <w:qFormat/>
    <w:rsid w:val="008D2097"/>
    <w:pPr>
      <w:spacing w:before="120"/>
      <w:ind w:left="0"/>
      <w:jc w:val="center"/>
    </w:pPr>
    <w:rPr>
      <w:b w:val="0"/>
      <w:sz w:val="28"/>
      <w:szCs w:val="24"/>
    </w:rPr>
  </w:style>
  <w:style w:type="paragraph" w:customStyle="1" w:styleId="TOCChapter">
    <w:name w:val="TOCChapter"/>
    <w:basedOn w:val="TOCH1"/>
    <w:qFormat/>
    <w:rsid w:val="008D2097"/>
    <w:pPr>
      <w:ind w:left="360"/>
    </w:pPr>
    <w:rPr>
      <w:b w:val="0"/>
      <w:sz w:val="24"/>
    </w:rPr>
  </w:style>
  <w:style w:type="paragraph" w:customStyle="1" w:styleId="TOCH2">
    <w:name w:val="TOCH2"/>
    <w:basedOn w:val="TOCH1"/>
    <w:qFormat/>
    <w:rsid w:val="008D2097"/>
    <w:pPr>
      <w:ind w:left="1080"/>
    </w:pPr>
    <w:rPr>
      <w:i/>
    </w:rPr>
  </w:style>
  <w:style w:type="paragraph" w:customStyle="1" w:styleId="TOCH3">
    <w:name w:val="TOCH3"/>
    <w:basedOn w:val="TOCH1"/>
    <w:qFormat/>
    <w:rsid w:val="008D2097"/>
    <w:pPr>
      <w:ind w:left="1440"/>
    </w:pPr>
    <w:rPr>
      <w:b w:val="0"/>
      <w:i/>
    </w:rPr>
  </w:style>
  <w:style w:type="paragraph" w:customStyle="1" w:styleId="BoxType">
    <w:name w:val="BoxType"/>
    <w:qFormat/>
    <w:rsid w:val="008D2097"/>
    <w:pPr>
      <w:keepLines/>
      <w:widowControl w:val="0"/>
      <w:pBdr>
        <w:top w:val="single" w:sz="18" w:space="1" w:color="008000"/>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line="240" w:lineRule="atLeast"/>
      <w:jc w:val="center"/>
      <w:textAlignment w:val="baseline"/>
    </w:pPr>
    <w:rPr>
      <w:rFonts w:ascii="Arial" w:eastAsia="Times New Roman" w:hAnsi="Arial" w:cs="TimesNewRomanPSMT"/>
      <w:color w:val="008000"/>
      <w:sz w:val="18"/>
      <w:szCs w:val="18"/>
      <w:bdr w:val="none" w:sz="0" w:space="0" w:color="auto"/>
      <w:lang w:eastAsia="en-CA"/>
    </w:rPr>
  </w:style>
  <w:style w:type="character" w:customStyle="1" w:styleId="CustomCharStyle">
    <w:name w:val="CustomCharStyle"/>
    <w:uiPriority w:val="1"/>
    <w:qFormat/>
    <w:rsid w:val="008D2097"/>
    <w:rPr>
      <w:b w:val="0"/>
      <w:bCs w:val="0"/>
      <w:i w:val="0"/>
      <w:iCs w:val="0"/>
      <w:color w:val="3366FF"/>
      <w:bdr w:val="none" w:sz="0" w:space="0" w:color="auto"/>
      <w:shd w:val="clear" w:color="auto" w:fill="CCFFCC"/>
    </w:rPr>
  </w:style>
  <w:style w:type="character" w:customStyle="1" w:styleId="CodeAnnotation">
    <w:name w:val="CodeAnnotation"/>
    <w:uiPriority w:val="1"/>
    <w:qFormat/>
    <w:rsid w:val="008D2097"/>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HeadANumber">
    <w:name w:val="HeadANumber"/>
    <w:qFormat/>
    <w:rsid w:val="008D2097"/>
    <w:pPr>
      <w:keepNext/>
      <w:keepLines/>
      <w:widowControl w:val="0"/>
      <w:numPr>
        <w:ilvl w:val="1"/>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200"/>
        <w:tab w:val="left" w:pos="1440"/>
      </w:tabs>
      <w:suppressAutoHyphens/>
      <w:autoSpaceDE w:val="0"/>
      <w:autoSpaceDN w:val="0"/>
      <w:adjustRightInd w:val="0"/>
      <w:spacing w:before="420" w:after="120" w:line="300" w:lineRule="atLeast"/>
      <w:textAlignment w:val="baseline"/>
    </w:pPr>
    <w:rPr>
      <w:rFonts w:ascii="Arial" w:eastAsia="Times New Roman" w:hAnsi="Arial" w:cs="FuturaPT-Bold"/>
      <w:b/>
      <w:bCs/>
      <w:color w:val="000000"/>
      <w:sz w:val="24"/>
      <w:szCs w:val="24"/>
      <w:bdr w:val="none" w:sz="0" w:space="0" w:color="auto"/>
      <w:lang w:eastAsia="en-CA"/>
    </w:rPr>
  </w:style>
  <w:style w:type="paragraph" w:customStyle="1" w:styleId="HeadBNumber">
    <w:name w:val="HeadBNumber"/>
    <w:qFormat/>
    <w:rsid w:val="008D2097"/>
    <w:pPr>
      <w:keepNext/>
      <w:keepLines/>
      <w:widowControl w:val="0"/>
      <w:numPr>
        <w:ilvl w:val="2"/>
        <w:numId w:val="21"/>
      </w:numPr>
      <w:pBdr>
        <w:top w:val="none" w:sz="0" w:space="0" w:color="auto"/>
        <w:left w:val="none" w:sz="0" w:space="0" w:color="auto"/>
        <w:bottom w:val="none" w:sz="0" w:space="0" w:color="auto"/>
        <w:right w:val="none" w:sz="0" w:space="0" w:color="auto"/>
        <w:between w:val="none" w:sz="0" w:space="0" w:color="auto"/>
        <w:bar w:val="none" w:sz="0" w:color="auto"/>
      </w:pBdr>
      <w:tabs>
        <w:tab w:val="right" w:pos="1980"/>
        <w:tab w:val="left" w:pos="2160"/>
      </w:tabs>
      <w:suppressAutoHyphens/>
      <w:autoSpaceDE w:val="0"/>
      <w:autoSpaceDN w:val="0"/>
      <w:adjustRightInd w:val="0"/>
      <w:spacing w:before="240" w:after="80" w:line="300" w:lineRule="atLeast"/>
      <w:textAlignment w:val="baseline"/>
    </w:pPr>
    <w:rPr>
      <w:rFonts w:ascii="Arial" w:eastAsia="Times New Roman" w:hAnsi="Arial" w:cs="FuturaPTCond-BoldObl"/>
      <w:b/>
      <w:bCs/>
      <w:i/>
      <w:iCs/>
      <w:color w:val="000000"/>
      <w:sz w:val="24"/>
      <w:szCs w:val="24"/>
      <w:bdr w:val="none" w:sz="0" w:space="0" w:color="auto"/>
      <w:lang w:eastAsia="en-CA"/>
    </w:rPr>
  </w:style>
  <w:style w:type="paragraph" w:customStyle="1" w:styleId="HeadCNumber">
    <w:name w:val="HeadCNumber"/>
    <w:qFormat/>
    <w:rsid w:val="008D2097"/>
    <w:pPr>
      <w:keepNext/>
      <w:keepLines/>
      <w:widowControl w:val="0"/>
      <w:numPr>
        <w:ilvl w:val="3"/>
        <w:numId w:val="21"/>
      </w:numPr>
      <w:pBdr>
        <w:top w:val="none" w:sz="0" w:space="0" w:color="auto"/>
        <w:left w:val="none" w:sz="0" w:space="0" w:color="auto"/>
        <w:bottom w:val="none" w:sz="0" w:space="0" w:color="auto"/>
        <w:right w:val="none" w:sz="0" w:space="0" w:color="auto"/>
        <w:between w:val="none" w:sz="0" w:space="0" w:color="auto"/>
        <w:bar w:val="none" w:sz="0" w:color="auto"/>
      </w:pBdr>
      <w:tabs>
        <w:tab w:val="left" w:pos="1980"/>
      </w:tabs>
      <w:suppressAutoHyphens/>
      <w:autoSpaceDE w:val="0"/>
      <w:autoSpaceDN w:val="0"/>
      <w:adjustRightInd w:val="0"/>
      <w:spacing w:before="240" w:after="80" w:line="300" w:lineRule="atLeast"/>
      <w:textAlignment w:val="baseline"/>
    </w:pPr>
    <w:rPr>
      <w:rFonts w:ascii="Arial" w:eastAsia="Times New Roman" w:hAnsi="Arial" w:cs="FuturaPTCond-Bold"/>
      <w:b/>
      <w:bCs/>
      <w:color w:val="000000"/>
      <w:sz w:val="24"/>
      <w:szCs w:val="24"/>
      <w:bdr w:val="none" w:sz="0" w:space="0" w:color="auto"/>
      <w:lang w:eastAsia="en-CA"/>
    </w:rPr>
  </w:style>
  <w:style w:type="paragraph" w:customStyle="1" w:styleId="ListPlain">
    <w:name w:val="ListPlain"/>
    <w:qFormat/>
    <w:rsid w:val="008D2097"/>
    <w:pPr>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before="120" w:line="240" w:lineRule="atLeast"/>
      <w:ind w:left="1800"/>
      <w:textAlignment w:val="baseline"/>
    </w:pPr>
    <w:rPr>
      <w:rFonts w:ascii="Times Roman" w:eastAsia="Times New Roman" w:hAnsi="Times Roman" w:cs="NewBaskervilleStd-Roman"/>
      <w:color w:val="000000"/>
      <w:sz w:val="24"/>
      <w:szCs w:val="24"/>
      <w:bdr w:val="none" w:sz="0" w:space="0" w:color="auto"/>
      <w:lang w:eastAsia="en-CA"/>
    </w:rPr>
  </w:style>
  <w:style w:type="paragraph" w:customStyle="1" w:styleId="CodeAnnotated">
    <w:name w:val="CodeAnnotated"/>
    <w:qFormat/>
    <w:rsid w:val="008D2097"/>
    <w:pPr>
      <w:widowControl w:val="0"/>
      <w:pBdr>
        <w:top w:val="none" w:sz="0" w:space="0" w:color="auto"/>
        <w:left w:val="single" w:sz="4" w:space="4" w:color="auto"/>
        <w:bottom w:val="none" w:sz="0" w:space="0" w:color="auto"/>
        <w:right w:val="none" w:sz="0" w:space="0" w:color="auto"/>
        <w:between w:val="none" w:sz="0" w:space="0" w:color="auto"/>
        <w:bar w:val="none" w:sz="0" w:color="auto"/>
      </w:pBdr>
      <w:suppressAutoHyphens/>
      <w:autoSpaceDE w:val="0"/>
      <w:autoSpaceDN w:val="0"/>
      <w:spacing w:line="210" w:lineRule="atLeast"/>
      <w:ind w:left="740" w:hanging="216"/>
      <w:contextualSpacing/>
      <w:textAlignment w:val="top"/>
    </w:pPr>
    <w:rPr>
      <w:rFonts w:ascii="Courier" w:eastAsia="Times New Roman" w:hAnsi="Courier" w:cs="TheSansMonoCondensed-Plain"/>
      <w:color w:val="000000"/>
      <w:sz w:val="15"/>
      <w:szCs w:val="17"/>
      <w:bdr w:val="none" w:sz="0" w:space="0" w:color="auto"/>
      <w:lang w:eastAsia="en-CA"/>
    </w:rPr>
  </w:style>
  <w:style w:type="paragraph" w:customStyle="1" w:styleId="BoxListNumber">
    <w:name w:val="BoxListNumber"/>
    <w:qFormat/>
    <w:rsid w:val="008D2097"/>
    <w:pPr>
      <w:widowControl w:val="0"/>
      <w:numPr>
        <w:numId w:val="12"/>
      </w:numPr>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ind w:left="360"/>
      <w:textAlignment w:val="center"/>
    </w:pPr>
    <w:rPr>
      <w:rFonts w:ascii="Arial" w:eastAsia="Times New Roman" w:hAnsi="Arial" w:cs="FuturaPT-Book"/>
      <w:color w:val="000000"/>
      <w:sz w:val="17"/>
      <w:szCs w:val="17"/>
      <w:bdr w:val="none" w:sz="0" w:space="0" w:color="auto"/>
      <w:lang w:eastAsia="en-CA"/>
    </w:rPr>
  </w:style>
  <w:style w:type="paragraph" w:customStyle="1" w:styleId="BoxListPlain">
    <w:name w:val="BoxListPlain"/>
    <w:qFormat/>
    <w:rsid w:val="008D2097"/>
    <w:pPr>
      <w:widowControl w:val="0"/>
      <w:pBdr>
        <w:top w:val="none" w:sz="0" w:space="0" w:color="auto"/>
        <w:left w:val="single" w:sz="18" w:space="4" w:color="008000"/>
        <w:bottom w:val="none" w:sz="0" w:space="0" w:color="auto"/>
        <w:right w:val="none" w:sz="0" w:space="0" w:color="auto"/>
        <w:between w:val="none" w:sz="0" w:space="0" w:color="auto"/>
        <w:bar w:val="none" w:sz="0" w:color="auto"/>
      </w:pBdr>
      <w:autoSpaceDE w:val="0"/>
      <w:autoSpaceDN w:val="0"/>
      <w:adjustRightInd w:val="0"/>
      <w:spacing w:before="120" w:line="240" w:lineRule="atLeast"/>
      <w:textAlignment w:val="baseline"/>
    </w:pPr>
    <w:rPr>
      <w:rFonts w:ascii="Arial" w:eastAsia="Times New Roman" w:hAnsi="Arial" w:cs="FuturaPT-Book"/>
      <w:color w:val="000000"/>
      <w:sz w:val="17"/>
      <w:szCs w:val="17"/>
      <w:bdr w:val="none" w:sz="0" w:space="0" w:color="auto"/>
      <w:lang w:eastAsia="en-CA"/>
    </w:rPr>
  </w:style>
  <w:style w:type="paragraph" w:customStyle="1" w:styleId="BoxTitle">
    <w:name w:val="BoxTitle"/>
    <w:qFormat/>
    <w:rsid w:val="008D2097"/>
    <w:pPr>
      <w:keepNext/>
      <w:keepLines/>
      <w:pBdr>
        <w:top w:val="none" w:sz="0" w:space="0" w:color="auto"/>
        <w:left w:val="single" w:sz="18" w:space="4" w:color="008000"/>
        <w:bottom w:val="none" w:sz="0" w:space="0" w:color="auto"/>
        <w:right w:val="none" w:sz="0" w:space="0" w:color="auto"/>
        <w:between w:val="none" w:sz="0" w:space="0" w:color="auto"/>
        <w:bar w:val="none" w:sz="0" w:color="auto"/>
      </w:pBdr>
      <w:suppressAutoHyphens/>
      <w:spacing w:after="120" w:line="300" w:lineRule="atLeast"/>
      <w:jc w:val="center"/>
      <w:textAlignment w:val="baseline"/>
    </w:pPr>
    <w:rPr>
      <w:rFonts w:ascii="Arial" w:eastAsia="Times New Roman" w:hAnsi="Arial" w:cs="DogmaOT-Bold"/>
      <w:b/>
      <w:bCs/>
      <w:caps/>
      <w:color w:val="000000"/>
      <w:spacing w:val="13"/>
      <w:sz w:val="18"/>
      <w:szCs w:val="18"/>
      <w:bdr w:val="none" w:sz="0" w:space="0" w:color="auto"/>
      <w:lang w:eastAsia="en-CA"/>
    </w:rPr>
  </w:style>
  <w:style w:type="character" w:customStyle="1" w:styleId="MenuArrow">
    <w:name w:val="MenuArrow"/>
    <w:uiPriority w:val="1"/>
    <w:qFormat/>
    <w:rsid w:val="008D2097"/>
    <w:rPr>
      <w:rFonts w:ascii="Webdings" w:hAnsi="Webdings" w:cs="Webdings"/>
      <w:color w:val="3366FF"/>
      <w:w w:val="100"/>
      <w:position w:val="0"/>
      <w:u w:val="none"/>
      <w:vertAlign w:val="baseline"/>
      <w:lang w:val="en-US"/>
    </w:rPr>
  </w:style>
  <w:style w:type="paragraph" w:customStyle="1" w:styleId="TableTitle">
    <w:name w:val="TableTitle"/>
    <w:qFormat/>
    <w:rsid w:val="008D2097"/>
    <w:pPr>
      <w:keepNext/>
      <w:keepLines/>
      <w:widowControl w:val="0"/>
      <w:numPr>
        <w:ilvl w:val="5"/>
        <w:numId w:val="21"/>
      </w:numPr>
      <w:pBdr>
        <w:top w:val="none" w:sz="0" w:space="0" w:color="auto"/>
        <w:left w:val="none" w:sz="0" w:space="0" w:color="auto"/>
        <w:bottom w:val="none" w:sz="0" w:space="0" w:color="auto"/>
        <w:right w:val="none" w:sz="0" w:space="0" w:color="auto"/>
        <w:between w:val="none" w:sz="0" w:space="0" w:color="auto"/>
        <w:bar w:val="none" w:sz="0" w:color="auto"/>
      </w:pBdr>
      <w:suppressAutoHyphens/>
      <w:autoSpaceDE w:val="0"/>
      <w:autoSpaceDN w:val="0"/>
      <w:adjustRightInd w:val="0"/>
      <w:spacing w:before="240" w:after="120" w:line="240" w:lineRule="atLeast"/>
      <w:textAlignment w:val="baseline"/>
    </w:pPr>
    <w:rPr>
      <w:rFonts w:ascii="Arial" w:eastAsia="Times New Roman" w:hAnsi="Arial" w:cs="FuturaPT-Book"/>
      <w:color w:val="000000"/>
      <w:sz w:val="18"/>
      <w:szCs w:val="18"/>
      <w:bdr w:val="none" w:sz="0" w:space="0" w:color="auto"/>
      <w:lang w:eastAsia="en-CA"/>
    </w:rPr>
  </w:style>
  <w:style w:type="paragraph" w:customStyle="1" w:styleId="EpigraphSource">
    <w:name w:val="EpigraphSource"/>
    <w:basedOn w:val="Epigraph"/>
    <w:qFormat/>
    <w:rsid w:val="008D2097"/>
    <w:pPr>
      <w:jc w:val="right"/>
    </w:pPr>
    <w:rPr>
      <w:i w:val="0"/>
    </w:rPr>
  </w:style>
  <w:style w:type="paragraph" w:customStyle="1" w:styleId="SourceForeword">
    <w:name w:val="SourceForeword"/>
    <w:basedOn w:val="ReviewSource"/>
    <w:qFormat/>
    <w:rsid w:val="008D2097"/>
  </w:style>
  <w:style w:type="paragraph" w:customStyle="1" w:styleId="ReviewHead">
    <w:name w:val="ReviewHead"/>
    <w:basedOn w:val="FrontmatterTitle"/>
    <w:qFormat/>
    <w:rsid w:val="008D2097"/>
  </w:style>
  <w:style w:type="paragraph" w:customStyle="1" w:styleId="ReviewQuote">
    <w:name w:val="ReviewQuote"/>
    <w:basedOn w:val="QuotePara"/>
    <w:qFormat/>
    <w:rsid w:val="008D2097"/>
  </w:style>
  <w:style w:type="paragraph" w:customStyle="1" w:styleId="ReviewSource">
    <w:name w:val="ReviewSource"/>
    <w:basedOn w:val="QuoteSource"/>
    <w:qFormat/>
    <w:rsid w:val="008D2097"/>
  </w:style>
  <w:style w:type="paragraph" w:customStyle="1" w:styleId="ListGraphic">
    <w:name w:val="ListGraphic"/>
    <w:basedOn w:val="GraphicSlug"/>
    <w:qFormat/>
    <w:rsid w:val="008D2097"/>
    <w:pPr>
      <w:ind w:left="0"/>
    </w:pPr>
  </w:style>
  <w:style w:type="paragraph" w:customStyle="1" w:styleId="ListCaption">
    <w:name w:val="ListCaption"/>
    <w:basedOn w:val="CaptionLine"/>
    <w:qFormat/>
    <w:rsid w:val="008D2097"/>
    <w:pPr>
      <w:ind w:left="3600"/>
    </w:pPr>
  </w:style>
  <w:style w:type="paragraph" w:customStyle="1" w:styleId="NoteContinued">
    <w:name w:val="NoteContinued"/>
    <w:basedOn w:val="Note"/>
    <w:qFormat/>
    <w:rsid w:val="008D2097"/>
    <w:pPr>
      <w:spacing w:before="0"/>
      <w:ind w:firstLine="0"/>
    </w:pPr>
  </w:style>
  <w:style w:type="paragraph" w:customStyle="1" w:styleId="NoteCode">
    <w:name w:val="NoteCode"/>
    <w:basedOn w:val="Code"/>
    <w:qFormat/>
    <w:rsid w:val="008D2097"/>
    <w:pPr>
      <w:spacing w:after="240"/>
    </w:pPr>
  </w:style>
  <w:style w:type="paragraph" w:customStyle="1" w:styleId="ListBulletSub">
    <w:name w:val="ListBulletSub"/>
    <w:basedOn w:val="ListBullet"/>
    <w:qFormat/>
    <w:rsid w:val="008D2097"/>
    <w:pPr>
      <w:numPr>
        <w:numId w:val="67"/>
      </w:numPr>
      <w:ind w:left="2520"/>
    </w:pPr>
  </w:style>
  <w:style w:type="paragraph" w:customStyle="1" w:styleId="CodeCustom1">
    <w:name w:val="CodeCustom1"/>
    <w:basedOn w:val="Code"/>
    <w:qFormat/>
    <w:rsid w:val="008D2097"/>
    <w:rPr>
      <w:color w:val="00B0F0"/>
    </w:rPr>
  </w:style>
  <w:style w:type="paragraph" w:customStyle="1" w:styleId="CodeCustom2">
    <w:name w:val="CodeCustom2"/>
    <w:basedOn w:val="CodeCustom1"/>
    <w:qFormat/>
    <w:rsid w:val="008D2097"/>
    <w:pPr>
      <w:framePr w:wrap="around" w:vAnchor="text" w:hAnchor="text" w:y="1"/>
    </w:pPr>
    <w:rPr>
      <w:color w:val="7030A0"/>
    </w:rPr>
  </w:style>
  <w:style w:type="paragraph" w:customStyle="1" w:styleId="BoxGraphic">
    <w:name w:val="BoxGraphic"/>
    <w:basedOn w:val="BoxBodyFirst"/>
    <w:qFormat/>
    <w:rsid w:val="008D2097"/>
    <w:rPr>
      <w:bCs/>
      <w:color w:val="A12126"/>
    </w:rPr>
  </w:style>
  <w:style w:type="paragraph" w:customStyle="1" w:styleId="Equation">
    <w:name w:val="Equation"/>
    <w:basedOn w:val="ListPlain"/>
    <w:qFormat/>
    <w:rsid w:val="008D2097"/>
  </w:style>
  <w:style w:type="paragraph" w:styleId="CommentSubject">
    <w:name w:val="annotation subject"/>
    <w:basedOn w:val="CommentText"/>
    <w:next w:val="CommentText"/>
    <w:link w:val="CommentSubjectChar"/>
    <w:uiPriority w:val="99"/>
    <w:semiHidden/>
    <w:unhideWhenUsed/>
    <w:rsid w:val="004668E9"/>
    <w:pPr>
      <w:spacing w:line="240" w:lineRule="auto"/>
    </w:pPr>
    <w:rPr>
      <w:b/>
      <w:bCs/>
    </w:rPr>
  </w:style>
  <w:style w:type="character" w:customStyle="1" w:styleId="CommentSubjectChar">
    <w:name w:val="Comment Subject Char"/>
    <w:basedOn w:val="CommentTextChar"/>
    <w:link w:val="CommentSubject"/>
    <w:uiPriority w:val="99"/>
    <w:semiHidden/>
    <w:rsid w:val="004668E9"/>
    <w:rPr>
      <w:rFonts w:eastAsia="Times New Roman"/>
      <w:b/>
      <w:bCs/>
      <w:bdr w:val="none" w:sz="0" w:space="0" w:color="auto"/>
      <w:lang w:val="en-CA" w:eastAsia="en-CA"/>
    </w:rPr>
  </w:style>
  <w:style w:type="paragraph" w:styleId="HTMLPreformatted">
    <w:name w:val="HTML Preformatted"/>
    <w:basedOn w:val="Normal"/>
    <w:link w:val="HTMLPreformattedChar"/>
    <w:uiPriority w:val="99"/>
    <w:semiHidden/>
    <w:unhideWhenUsed/>
    <w:rsid w:val="00880C4D"/>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80C4D"/>
    <w:rPr>
      <w:rFonts w:ascii="Consolas" w:eastAsia="Times New Roman" w:hAnsi="Consolas" w:cs="Consolas"/>
      <w:bdr w:val="none" w:sz="0" w:space="0" w:color="auto"/>
      <w:lang w:val="en-CA" w:eastAsia="en-CA"/>
    </w:rPr>
  </w:style>
  <w:style w:type="paragraph" w:customStyle="1" w:styleId="HeadAExercise">
    <w:name w:val="HeadAExercise"/>
    <w:qFormat/>
    <w:rsid w:val="008D2097"/>
    <w:pPr>
      <w:keepNext/>
      <w:keepLines/>
      <w:widowControl w:val="0"/>
      <w:pBdr>
        <w:top w:val="none" w:sz="0" w:space="0" w:color="auto"/>
        <w:left w:val="none" w:sz="0" w:space="0" w:color="auto"/>
        <w:bottom w:val="none" w:sz="0" w:space="0" w:color="auto"/>
        <w:right w:val="none" w:sz="0" w:space="0" w:color="auto"/>
        <w:between w:val="none" w:sz="0" w:space="0" w:color="auto"/>
        <w:bar w:val="none" w:sz="0" w:color="auto"/>
      </w:pBdr>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eastAsia="Times New Roman" w:hAnsi="Arial" w:cs="FuturaPT-Bold"/>
      <w:b/>
      <w:bCs/>
      <w:color w:val="FFFFFF" w:themeColor="background1"/>
      <w:sz w:val="24"/>
      <w:szCs w:val="24"/>
      <w:bdr w:val="none" w:sz="0" w:space="0" w:color="auto"/>
      <w:lang w:eastAsia="en-CA"/>
    </w:rPr>
  </w:style>
  <w:style w:type="character" w:customStyle="1" w:styleId="LiteralSuperscript">
    <w:name w:val="LiteralSuperscript"/>
    <w:uiPriority w:val="1"/>
    <w:qFormat/>
    <w:rsid w:val="008D2097"/>
    <w:rPr>
      <w:vertAlign w:val="superscript"/>
    </w:rPr>
  </w:style>
  <w:style w:type="character" w:customStyle="1" w:styleId="LiteralSubscript">
    <w:name w:val="LiteralSubscript"/>
    <w:uiPriority w:val="1"/>
    <w:qFormat/>
    <w:rsid w:val="008D2097"/>
    <w:rPr>
      <w:vertAlign w:val="subscript"/>
    </w:rPr>
  </w:style>
  <w:style w:type="character" w:customStyle="1" w:styleId="LiteralItalicSuperscript">
    <w:name w:val="LiteralItalicSuperscript"/>
    <w:uiPriority w:val="1"/>
    <w:qFormat/>
    <w:rsid w:val="008D2097"/>
    <w:rPr>
      <w:i/>
      <w:color w:val="3266FF"/>
      <w:vertAlign w:val="superscript"/>
    </w:rPr>
  </w:style>
  <w:style w:type="character" w:customStyle="1" w:styleId="LiteralItalicSubscript">
    <w:name w:val="LiteralItalicSubscript"/>
    <w:basedOn w:val="LiteralItalicSuperscript"/>
    <w:uiPriority w:val="1"/>
    <w:qFormat/>
    <w:rsid w:val="008D2097"/>
    <w:rPr>
      <w:i/>
      <w:color w:val="3266FF"/>
      <w:vertAlign w:val="subscript"/>
    </w:rPr>
  </w:style>
  <w:style w:type="paragraph" w:customStyle="1" w:styleId="BoxCodeAnnotated">
    <w:name w:val="BoxCodeAnnotated"/>
    <w:basedOn w:val="BoxCode"/>
    <w:qFormat/>
    <w:rsid w:val="008D2097"/>
    <w:pPr>
      <w:ind w:hanging="216"/>
    </w:pPr>
  </w:style>
  <w:style w:type="paragraph" w:customStyle="1" w:styleId="BoxListNumberSub">
    <w:name w:val="BoxListNumberSub"/>
    <w:basedOn w:val="BoxListNumber"/>
    <w:qFormat/>
    <w:rsid w:val="008D2097"/>
    <w:pPr>
      <w:numPr>
        <w:numId w:val="68"/>
      </w:numPr>
      <w:ind w:left="720"/>
    </w:pPr>
  </w:style>
  <w:style w:type="numbering" w:customStyle="1" w:styleId="CurrentList1">
    <w:name w:val="Current List1"/>
    <w:uiPriority w:val="99"/>
    <w:rsid w:val="008D2097"/>
    <w:pPr>
      <w:numPr>
        <w:numId w:val="52"/>
      </w:numPr>
    </w:pPr>
  </w:style>
  <w:style w:type="numbering" w:customStyle="1" w:styleId="CurrentList2">
    <w:name w:val="Current List2"/>
    <w:uiPriority w:val="99"/>
    <w:rsid w:val="008D2097"/>
    <w:pPr>
      <w:numPr>
        <w:numId w:val="53"/>
      </w:numPr>
    </w:pPr>
  </w:style>
  <w:style w:type="paragraph" w:customStyle="1" w:styleId="ListContinued">
    <w:name w:val="ListContinued"/>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before="120"/>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CodeAnnotated">
    <w:name w:val="ListCodeAnnotated"/>
    <w:basedOn w:val="ListCode"/>
    <w:qFormat/>
    <w:rsid w:val="008D2097"/>
    <w:pPr>
      <w:ind w:left="1613" w:hanging="216"/>
    </w:pPr>
  </w:style>
  <w:style w:type="paragraph" w:customStyle="1" w:styleId="ListLetter">
    <w:name w:val="ListLetter"/>
    <w:qFormat/>
    <w:rsid w:val="008D2097"/>
    <w:pPr>
      <w:numPr>
        <w:numId w:val="55"/>
      </w:numPr>
      <w:pBdr>
        <w:top w:val="none" w:sz="0" w:space="0" w:color="auto"/>
        <w:left w:val="none" w:sz="0" w:space="0" w:color="auto"/>
        <w:bottom w:val="none" w:sz="0" w:space="0" w:color="auto"/>
        <w:right w:val="none" w:sz="0" w:space="0" w:color="auto"/>
        <w:between w:val="none" w:sz="0" w:space="0" w:color="auto"/>
        <w:bar w:val="none" w:sz="0" w:color="auto"/>
      </w:pBdr>
      <w:spacing w:before="180" w:line="240" w:lineRule="atLeast"/>
      <w:ind w:left="1800"/>
    </w:pPr>
    <w:rPr>
      <w:rFonts w:ascii="Times Roman" w:eastAsia="Times New Roman" w:hAnsi="Times Roman" w:cs="NewBaskervilleStd-Roman"/>
      <w:color w:val="000000"/>
      <w:sz w:val="24"/>
      <w:szCs w:val="24"/>
      <w:bdr w:val="none" w:sz="0" w:space="0" w:color="auto"/>
      <w:lang w:eastAsia="en-CA"/>
    </w:rPr>
  </w:style>
  <w:style w:type="paragraph" w:customStyle="1" w:styleId="ListLetterSub">
    <w:name w:val="ListLetterSub"/>
    <w:qFormat/>
    <w:rsid w:val="008D2097"/>
    <w:pPr>
      <w:numPr>
        <w:numId w:val="72"/>
      </w:numPr>
      <w:pBdr>
        <w:top w:val="none" w:sz="0" w:space="0" w:color="auto"/>
        <w:left w:val="none" w:sz="0" w:space="0" w:color="auto"/>
        <w:bottom w:val="none" w:sz="0" w:space="0" w:color="auto"/>
        <w:right w:val="none" w:sz="0" w:space="0" w:color="auto"/>
        <w:between w:val="none" w:sz="0" w:space="0" w:color="auto"/>
        <w:bar w:val="none" w:sz="0" w:color="auto"/>
      </w:pBdr>
      <w:spacing w:before="60" w:line="240" w:lineRule="atLeast"/>
      <w:ind w:left="2160"/>
    </w:pPr>
    <w:rPr>
      <w:rFonts w:ascii="Times Roman" w:eastAsia="Times New Roman" w:hAnsi="Times Roman" w:cs="NewBaskervilleStd-Roman"/>
      <w:color w:val="000000"/>
      <w:sz w:val="24"/>
      <w:szCs w:val="24"/>
      <w:bdr w:val="none" w:sz="0" w:space="0" w:color="auto"/>
      <w:lang w:eastAsia="en-CA"/>
    </w:rPr>
  </w:style>
  <w:style w:type="paragraph" w:customStyle="1" w:styleId="ListPlainSub">
    <w:name w:val="ListPlainSub"/>
    <w:qFormat/>
    <w:rsid w:val="008D2097"/>
    <w:pPr>
      <w:pBdr>
        <w:top w:val="none" w:sz="0" w:space="0" w:color="auto"/>
        <w:left w:val="none" w:sz="0" w:space="0" w:color="auto"/>
        <w:bottom w:val="none" w:sz="0" w:space="0" w:color="auto"/>
        <w:right w:val="none" w:sz="0" w:space="0" w:color="auto"/>
        <w:between w:val="none" w:sz="0" w:space="0" w:color="auto"/>
        <w:bar w:val="none" w:sz="0" w:color="auto"/>
      </w:pBdr>
      <w:spacing w:before="120" w:line="240" w:lineRule="atLeast"/>
      <w:ind w:left="2160"/>
    </w:pPr>
    <w:rPr>
      <w:rFonts w:ascii="Times Roman" w:eastAsia="Times New Roman" w:hAnsi="Times Roman" w:cs="NewBaskervilleStd-Roman"/>
      <w:color w:val="000000"/>
      <w:sz w:val="24"/>
      <w:szCs w:val="24"/>
      <w:bdr w:val="none" w:sz="0" w:space="0" w:color="auto"/>
      <w:lang w:eastAsia="en-CA"/>
    </w:rPr>
  </w:style>
  <w:style w:type="numbering" w:customStyle="1" w:styleId="CurrentList3">
    <w:name w:val="Current List3"/>
    <w:uiPriority w:val="99"/>
    <w:rsid w:val="008D2097"/>
    <w:pPr>
      <w:numPr>
        <w:numId w:val="56"/>
      </w:numPr>
    </w:pPr>
  </w:style>
  <w:style w:type="numbering" w:customStyle="1" w:styleId="CurrentList4">
    <w:name w:val="Current List4"/>
    <w:uiPriority w:val="99"/>
    <w:rsid w:val="008D2097"/>
    <w:pPr>
      <w:numPr>
        <w:numId w:val="57"/>
      </w:numPr>
    </w:pPr>
  </w:style>
  <w:style w:type="paragraph" w:customStyle="1" w:styleId="BoxListLetter">
    <w:name w:val="BoxListLetter"/>
    <w:basedOn w:val="BoxListNumber"/>
    <w:qFormat/>
    <w:rsid w:val="008D2097"/>
    <w:pPr>
      <w:numPr>
        <w:numId w:val="61"/>
      </w:numPr>
      <w:ind w:left="360"/>
    </w:pPr>
  </w:style>
  <w:style w:type="numbering" w:customStyle="1" w:styleId="CurrentList5">
    <w:name w:val="Current List5"/>
    <w:uiPriority w:val="99"/>
    <w:rsid w:val="008D2097"/>
    <w:pPr>
      <w:numPr>
        <w:numId w:val="59"/>
      </w:numPr>
    </w:pPr>
  </w:style>
  <w:style w:type="paragraph" w:customStyle="1" w:styleId="BoxListLetterSub">
    <w:name w:val="BoxListLetterSub"/>
    <w:basedOn w:val="BoxListNumber"/>
    <w:qFormat/>
    <w:rsid w:val="008D2097"/>
    <w:pPr>
      <w:numPr>
        <w:numId w:val="69"/>
      </w:numPr>
    </w:pPr>
  </w:style>
  <w:style w:type="numbering" w:customStyle="1" w:styleId="CurrentList6">
    <w:name w:val="Current List6"/>
    <w:uiPriority w:val="99"/>
    <w:rsid w:val="008D2097"/>
    <w:pPr>
      <w:numPr>
        <w:numId w:val="60"/>
      </w:numPr>
    </w:pPr>
  </w:style>
  <w:style w:type="paragraph" w:customStyle="1" w:styleId="BoxListBulletSub">
    <w:name w:val="BoxListBulletSub"/>
    <w:basedOn w:val="BoxListBullet"/>
    <w:qFormat/>
    <w:rsid w:val="008D2097"/>
    <w:pPr>
      <w:numPr>
        <w:numId w:val="65"/>
      </w:numPr>
      <w:ind w:left="720"/>
    </w:pPr>
  </w:style>
  <w:style w:type="numbering" w:customStyle="1" w:styleId="CurrentList7">
    <w:name w:val="Current List7"/>
    <w:uiPriority w:val="99"/>
    <w:rsid w:val="008D2097"/>
    <w:pPr>
      <w:numPr>
        <w:numId w:val="62"/>
      </w:numPr>
    </w:pPr>
  </w:style>
  <w:style w:type="paragraph" w:customStyle="1" w:styleId="ChapterAuthor">
    <w:name w:val="ChapterAuthor"/>
    <w:basedOn w:val="ChapterSubtitle"/>
    <w:qFormat/>
    <w:rsid w:val="008D2097"/>
    <w:rPr>
      <w:i/>
      <w:sz w:val="22"/>
    </w:rPr>
  </w:style>
  <w:style w:type="character" w:customStyle="1" w:styleId="ChineseChar">
    <w:name w:val="ChineseChar"/>
    <w:uiPriority w:val="1"/>
    <w:qFormat/>
    <w:rsid w:val="008D2097"/>
    <w:rPr>
      <w:lang w:val="fr-FR"/>
    </w:rPr>
  </w:style>
  <w:style w:type="character" w:customStyle="1" w:styleId="JapaneseChar">
    <w:name w:val="JapaneseChar"/>
    <w:uiPriority w:val="1"/>
    <w:qFormat/>
    <w:rsid w:val="008D2097"/>
    <w:rPr>
      <w:lang w:val="fr-FR"/>
    </w:rPr>
  </w:style>
  <w:style w:type="character" w:customStyle="1" w:styleId="EmojiChar">
    <w:name w:val="EmojiChar"/>
    <w:uiPriority w:val="99"/>
    <w:qFormat/>
    <w:rsid w:val="008D2097"/>
    <w:rPr>
      <w:lang w:val="fr-FR"/>
    </w:rPr>
  </w:style>
  <w:style w:type="character" w:customStyle="1" w:styleId="Strikethrough">
    <w:name w:val="Strikethrough"/>
    <w:uiPriority w:val="1"/>
    <w:qFormat/>
    <w:rsid w:val="008D2097"/>
    <w:rPr>
      <w:strike/>
      <w:dstrike w:val="0"/>
    </w:rPr>
  </w:style>
  <w:style w:type="character" w:customStyle="1" w:styleId="SuperscriptBold">
    <w:name w:val="SuperscriptBold"/>
    <w:basedOn w:val="Superscript"/>
    <w:uiPriority w:val="1"/>
    <w:qFormat/>
    <w:rsid w:val="008D2097"/>
    <w:rPr>
      <w:b/>
      <w:color w:val="3366FF"/>
      <w:vertAlign w:val="superscript"/>
    </w:rPr>
  </w:style>
  <w:style w:type="character" w:customStyle="1" w:styleId="SubscriptBold">
    <w:name w:val="SubscriptBold"/>
    <w:basedOn w:val="Subscript"/>
    <w:uiPriority w:val="1"/>
    <w:qFormat/>
    <w:rsid w:val="008D2097"/>
    <w:rPr>
      <w:b/>
      <w:color w:val="3366FF"/>
      <w:vertAlign w:val="subscript"/>
    </w:rPr>
  </w:style>
  <w:style w:type="character" w:customStyle="1" w:styleId="SuperscriptBoldItalic">
    <w:name w:val="SuperscriptBoldItalic"/>
    <w:basedOn w:val="Superscript"/>
    <w:uiPriority w:val="1"/>
    <w:qFormat/>
    <w:rsid w:val="008D2097"/>
    <w:rPr>
      <w:b/>
      <w:i/>
      <w:color w:val="3366FF"/>
      <w:vertAlign w:val="superscript"/>
    </w:rPr>
  </w:style>
  <w:style w:type="character" w:customStyle="1" w:styleId="SubscriptBoldItalic">
    <w:name w:val="SubscriptBoldItalic"/>
    <w:basedOn w:val="Subscript"/>
    <w:uiPriority w:val="1"/>
    <w:qFormat/>
    <w:rsid w:val="008D2097"/>
    <w:rPr>
      <w:b/>
      <w:i/>
      <w:color w:val="3366FF"/>
      <w:vertAlign w:val="subscript"/>
    </w:rPr>
  </w:style>
  <w:style w:type="character" w:customStyle="1" w:styleId="SuperscriptLiteralBoldItalic">
    <w:name w:val="SuperscriptLiteralBoldItalic"/>
    <w:basedOn w:val="SuperscriptBoldItalic"/>
    <w:uiPriority w:val="1"/>
    <w:qFormat/>
    <w:rsid w:val="008D2097"/>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8D2097"/>
    <w:rPr>
      <w:rFonts w:ascii="Courier" w:hAnsi="Courier"/>
      <w:b/>
      <w:i/>
      <w:color w:val="3366FF"/>
      <w:vertAlign w:val="subscript"/>
    </w:rPr>
  </w:style>
  <w:style w:type="character" w:customStyle="1" w:styleId="SuperscriptLiteralBold">
    <w:name w:val="SuperscriptLiteralBold"/>
    <w:basedOn w:val="SuperscriptBold"/>
    <w:uiPriority w:val="1"/>
    <w:qFormat/>
    <w:rsid w:val="008D2097"/>
    <w:rPr>
      <w:rFonts w:ascii="Courier" w:hAnsi="Courier"/>
      <w:b/>
      <w:i w:val="0"/>
      <w:color w:val="3366FF"/>
      <w:vertAlign w:val="superscript"/>
    </w:rPr>
  </w:style>
  <w:style w:type="character" w:customStyle="1" w:styleId="SubscriptLiteralBold">
    <w:name w:val="SubscriptLiteralBold"/>
    <w:basedOn w:val="SubscriptBold"/>
    <w:uiPriority w:val="1"/>
    <w:qFormat/>
    <w:rsid w:val="008D2097"/>
    <w:rPr>
      <w:rFonts w:ascii="Courier" w:hAnsi="Courier"/>
      <w:b/>
      <w:i w:val="0"/>
      <w:color w:val="3366FF"/>
      <w:vertAlign w:val="subscript"/>
    </w:rPr>
  </w:style>
  <w:style w:type="character" w:customStyle="1" w:styleId="SuperscriptLiteral">
    <w:name w:val="SuperscriptLiteral"/>
    <w:basedOn w:val="Superscript"/>
    <w:uiPriority w:val="1"/>
    <w:qFormat/>
    <w:rsid w:val="008D2097"/>
    <w:rPr>
      <w:rFonts w:ascii="Courier" w:hAnsi="Courier"/>
      <w:color w:val="3366FF"/>
      <w:vertAlign w:val="superscript"/>
    </w:rPr>
  </w:style>
  <w:style w:type="character" w:customStyle="1" w:styleId="SuperscriptLiteralItalic">
    <w:name w:val="SuperscriptLiteralItalic"/>
    <w:basedOn w:val="SuperscriptLiteral"/>
    <w:uiPriority w:val="1"/>
    <w:qFormat/>
    <w:rsid w:val="008D2097"/>
    <w:rPr>
      <w:rFonts w:ascii="Courier" w:hAnsi="Courier"/>
      <w:i/>
      <w:color w:val="3366FF"/>
      <w:vertAlign w:val="superscript"/>
    </w:rPr>
  </w:style>
  <w:style w:type="character" w:customStyle="1" w:styleId="SubscriptLiteral">
    <w:name w:val="SubscriptLiteral"/>
    <w:basedOn w:val="Subscript"/>
    <w:uiPriority w:val="1"/>
    <w:qFormat/>
    <w:rsid w:val="008D2097"/>
    <w:rPr>
      <w:rFonts w:ascii="Courier" w:hAnsi="Courier"/>
      <w:color w:val="3366FF"/>
      <w:vertAlign w:val="subscript"/>
    </w:rPr>
  </w:style>
  <w:style w:type="character" w:customStyle="1" w:styleId="SubscriptLiteralItalic">
    <w:name w:val="SubscriptLiteralItalic"/>
    <w:basedOn w:val="SubscriptLiteral"/>
    <w:uiPriority w:val="1"/>
    <w:qFormat/>
    <w:rsid w:val="008D2097"/>
    <w:rPr>
      <w:rFonts w:ascii="Courier" w:hAnsi="Courier"/>
      <w:i/>
      <w:color w:val="3366FF"/>
      <w:vertAlign w:val="subscript"/>
    </w:rPr>
  </w:style>
  <w:style w:type="character" w:customStyle="1" w:styleId="CyrillicChar">
    <w:name w:val="CyrillicChar"/>
    <w:uiPriority w:val="1"/>
    <w:qFormat/>
    <w:rsid w:val="008D2097"/>
    <w:rPr>
      <w:lang w:val="fr-FR"/>
    </w:rPr>
  </w:style>
  <w:style w:type="paragraph" w:customStyle="1" w:styleId="TabularList">
    <w:name w:val="TabularList"/>
    <w:basedOn w:val="Body"/>
    <w:qFormat/>
    <w:rsid w:val="008D2097"/>
    <w:pPr>
      <w:ind w:left="0" w:firstLine="0"/>
    </w:pPr>
  </w:style>
  <w:style w:type="character" w:styleId="UnresolvedMention">
    <w:name w:val="Unresolved Mention"/>
    <w:basedOn w:val="DefaultParagraphFont"/>
    <w:uiPriority w:val="99"/>
    <w:semiHidden/>
    <w:unhideWhenUsed/>
    <w:rsid w:val="008D2097"/>
    <w:rPr>
      <w:color w:val="605E5C"/>
      <w:shd w:val="clear" w:color="auto" w:fill="E1DFDD"/>
    </w:rPr>
  </w:style>
  <w:style w:type="numbering" w:customStyle="1" w:styleId="CurrentList9">
    <w:name w:val="Current List9"/>
    <w:uiPriority w:val="99"/>
    <w:rsid w:val="008D2097"/>
    <w:pPr>
      <w:numPr>
        <w:numId w:val="66"/>
      </w:numPr>
    </w:pPr>
  </w:style>
  <w:style w:type="numbering" w:customStyle="1" w:styleId="CurrentList8">
    <w:name w:val="Current List8"/>
    <w:uiPriority w:val="99"/>
    <w:rsid w:val="008D2097"/>
    <w:pPr>
      <w:numPr>
        <w:numId w:val="64"/>
      </w:numPr>
    </w:pPr>
  </w:style>
  <w:style w:type="paragraph" w:styleId="EndnoteText">
    <w:name w:val="endnote text"/>
    <w:basedOn w:val="Normal"/>
    <w:link w:val="EndnoteTextChar"/>
    <w:uiPriority w:val="99"/>
    <w:semiHidden/>
    <w:unhideWhenUsed/>
    <w:rsid w:val="008D20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D2097"/>
    <w:rPr>
      <w:rFonts w:asciiTheme="minorHAnsi" w:eastAsia="Times New Roman" w:hAnsiTheme="minorHAnsi" w:cstheme="minorBidi"/>
      <w:bdr w:val="none" w:sz="0" w:space="0" w:color="auto"/>
    </w:rPr>
  </w:style>
  <w:style w:type="character" w:styleId="EndnoteReference0">
    <w:name w:val="endnote reference"/>
    <w:basedOn w:val="DefaultParagraphFont"/>
    <w:uiPriority w:val="99"/>
    <w:semiHidden/>
    <w:unhideWhenUsed/>
    <w:rsid w:val="008D2097"/>
    <w:rPr>
      <w:vertAlign w:val="superscript"/>
    </w:rPr>
  </w:style>
  <w:style w:type="paragraph" w:styleId="FootnoteText">
    <w:name w:val="footnote text"/>
    <w:basedOn w:val="Normal"/>
    <w:link w:val="FootnoteTextChar"/>
    <w:uiPriority w:val="99"/>
    <w:semiHidden/>
    <w:unhideWhenUsed/>
    <w:rsid w:val="008D20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D2097"/>
    <w:rPr>
      <w:rFonts w:asciiTheme="minorHAnsi" w:eastAsia="Times New Roman" w:hAnsiTheme="minorHAnsi" w:cstheme="minorBidi"/>
      <w:bdr w:val="none" w:sz="0" w:space="0" w:color="auto"/>
    </w:rPr>
  </w:style>
  <w:style w:type="character" w:styleId="FootnoteReference0">
    <w:name w:val="footnote reference"/>
    <w:basedOn w:val="DefaultParagraphFont"/>
    <w:uiPriority w:val="99"/>
    <w:semiHidden/>
    <w:unhideWhenUsed/>
    <w:rsid w:val="008D2097"/>
    <w:rPr>
      <w:vertAlign w:val="superscript"/>
    </w:rPr>
  </w:style>
  <w:style w:type="character" w:customStyle="1" w:styleId="Emoji">
    <w:name w:val="Emoji"/>
    <w:basedOn w:val="DefaultParagraphFont"/>
    <w:uiPriority w:val="1"/>
    <w:qFormat/>
    <w:rsid w:val="008D2097"/>
    <w:rPr>
      <w:rFonts w:ascii="Apple Color Emoji" w:hAnsi="Apple Color Emoji" w:cs="Apple Color Emoji"/>
      <w:lang w:eastAsia="en-US"/>
    </w:rPr>
  </w:style>
  <w:style w:type="character" w:customStyle="1" w:styleId="LiteralGrayItalic">
    <w:name w:val="LiteralGrayItalic"/>
    <w:basedOn w:val="LiteralGray"/>
    <w:uiPriority w:val="1"/>
    <w:qFormat/>
    <w:rsid w:val="008D2097"/>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2800">
      <w:bodyDiv w:val="1"/>
      <w:marLeft w:val="0"/>
      <w:marRight w:val="0"/>
      <w:marTop w:val="0"/>
      <w:marBottom w:val="0"/>
      <w:divBdr>
        <w:top w:val="none" w:sz="0" w:space="0" w:color="auto"/>
        <w:left w:val="none" w:sz="0" w:space="0" w:color="auto"/>
        <w:bottom w:val="none" w:sz="0" w:space="0" w:color="auto"/>
        <w:right w:val="none" w:sz="0" w:space="0" w:color="auto"/>
      </w:divBdr>
    </w:div>
    <w:div w:id="9508199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20(2).dot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505CE-F4F8-4EB9-B9EF-7AFC19C5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C:\Users\franc\Downloads\NSPTemplate091622 (2).dotm</Template>
  <TotalTime>926</TotalTime>
  <Pages>25</Pages>
  <Words>5703</Words>
  <Characters>32510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Keyes</cp:lastModifiedBy>
  <cp:revision>21</cp:revision>
  <dcterms:created xsi:type="dcterms:W3CDTF">2023-09-18T17:33:00Z</dcterms:created>
  <dcterms:modified xsi:type="dcterms:W3CDTF">2023-09-25T17:19:00Z</dcterms:modified>
</cp:coreProperties>
</file>