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EB8C18" w14:textId="73B818A0" w:rsidR="008B6555" w:rsidRDefault="00434B2B" w:rsidP="008B6555">
      <w:pPr>
        <w:pStyle w:val="ChapterNumber"/>
      </w:pPr>
      <w:bookmarkStart w:id="0" w:name="X32a5603a952440636ccab0c7d33fe881380bfe0"/>
      <w:r>
        <w:tab/>
      </w:r>
    </w:p>
    <w:p w14:paraId="24746065" w14:textId="2BC5877D" w:rsidR="00434B2B" w:rsidRDefault="00434B2B" w:rsidP="008B6555">
      <w:pPr>
        <w:pStyle w:val="ChapterTitle"/>
      </w:pPr>
      <w:r>
        <w:t>Quarto, the Next-Generation Tool for Reproducible Reporting</w:t>
      </w:r>
    </w:p>
    <w:p w14:paraId="1FA2C694" w14:textId="77777777" w:rsidR="00434B2B" w:rsidRPr="006B770B" w:rsidRDefault="00434B2B" w:rsidP="006B770B">
      <w:pPr>
        <w:pStyle w:val="ChapterIntro"/>
      </w:pPr>
      <w:r w:rsidRPr="006B770B">
        <w:t xml:space="preserve">In mid-2022, the team at Posit (the company that makes the RStudio editor, the </w:t>
      </w:r>
      <w:r w:rsidRPr="002D4E5C">
        <w:rPr>
          <w:rStyle w:val="Literal"/>
        </w:rPr>
        <w:t>tidyverse</w:t>
      </w:r>
      <w:r w:rsidRPr="006B770B">
        <w:t>, and many other tools to support R programmers) made an announcement: they had developed a new tool called Quarto, which they described as the next-generation version of R Markdown. The Posit team explained a few of the reasons why they felt the need to develop a new tool for reproducible reporting:</w:t>
      </w:r>
    </w:p>
    <w:p w14:paraId="42A8E4F9" w14:textId="77777777" w:rsidR="00434B2B" w:rsidRDefault="00434B2B" w:rsidP="00A37D42">
      <w:pPr>
        <w:pStyle w:val="ListNumber"/>
      </w:pPr>
      <w:r w:rsidRPr="00F07521">
        <w:rPr>
          <w:rStyle w:val="Bold"/>
        </w:rPr>
        <w:t>More consistent syntax</w:t>
      </w:r>
      <w:r>
        <w:t xml:space="preserve">: As you’ve seen in this book, the syntax used to create different outputs with R Markdown varies. For example, the </w:t>
      </w:r>
      <w:r w:rsidRPr="002D4E5C">
        <w:rPr>
          <w:rStyle w:val="Literal"/>
        </w:rPr>
        <w:t>distill</w:t>
      </w:r>
      <w:r>
        <w:t xml:space="preserve"> package has layout options that don’t work in </w:t>
      </w:r>
      <w:proofErr w:type="spellStart"/>
      <w:r w:rsidRPr="002D4E5C">
        <w:rPr>
          <w:rStyle w:val="Literal"/>
        </w:rPr>
        <w:t>xaringan</w:t>
      </w:r>
      <w:proofErr w:type="spellEnd"/>
      <w:r>
        <w:t xml:space="preserve">. And </w:t>
      </w:r>
      <w:proofErr w:type="spellStart"/>
      <w:r w:rsidRPr="002D4E5C">
        <w:rPr>
          <w:rStyle w:val="Literal"/>
        </w:rPr>
        <w:t>xaringan</w:t>
      </w:r>
      <w:proofErr w:type="spellEnd"/>
      <w:r>
        <w:t xml:space="preserve"> uses three dashes to indicate new slides, while three dashes in other output formats would create a horizontal line. With Quarto, the idea is to make the syntax used to create different outputs more consistent.</w:t>
      </w:r>
    </w:p>
    <w:p w14:paraId="6464E9B0" w14:textId="77777777" w:rsidR="00434B2B" w:rsidRDefault="00434B2B" w:rsidP="00A37D42">
      <w:pPr>
        <w:pStyle w:val="ListNumber"/>
      </w:pPr>
      <w:r w:rsidRPr="00F07521">
        <w:rPr>
          <w:rStyle w:val="Bold"/>
        </w:rPr>
        <w:t>Support for multiple languages</w:t>
      </w:r>
      <w:r>
        <w:t xml:space="preserve">: While R Markdown does work with languages such as Python, having the word R in the name was off-putting for non-R users. Creating a tool like Quarto was </w:t>
      </w:r>
      <w:proofErr w:type="spellStart"/>
      <w:r>
        <w:t>Posit’s</w:t>
      </w:r>
      <w:proofErr w:type="spellEnd"/>
      <w:r>
        <w:t xml:space="preserve"> “attempt to bring R Markdown to everyone.” Quarto makes it straightforward for users to include code from multiple languages in a single document.</w:t>
      </w:r>
    </w:p>
    <w:p w14:paraId="0E65FED9" w14:textId="77777777" w:rsidR="00434B2B" w:rsidRDefault="00434B2B" w:rsidP="00A37D42">
      <w:pPr>
        <w:pStyle w:val="ListNumber"/>
      </w:pPr>
      <w:r w:rsidRPr="00F07521">
        <w:rPr>
          <w:rStyle w:val="Bold"/>
        </w:rPr>
        <w:t>Support for multiple code editors</w:t>
      </w:r>
      <w:r>
        <w:t xml:space="preserve">: R Markdown is designed to work in the RStudio IDE. With the move to support additional languages, it was important to support the code editors </w:t>
      </w:r>
      <w:r>
        <w:lastRenderedPageBreak/>
        <w:t xml:space="preserve">that users of those languages prefer. Quarto works in RStudio as well as editors such as VS Code and </w:t>
      </w:r>
      <w:proofErr w:type="spellStart"/>
      <w:r>
        <w:t>JupyterLab</w:t>
      </w:r>
      <w:proofErr w:type="spellEnd"/>
      <w:r>
        <w:t>.</w:t>
      </w:r>
    </w:p>
    <w:p w14:paraId="79EE929C" w14:textId="77777777" w:rsidR="00434B2B" w:rsidRDefault="00434B2B" w:rsidP="006B770B">
      <w:pPr>
        <w:pStyle w:val="Body"/>
      </w:pPr>
      <w:r>
        <w:t>While the benefits of Quarto are clearest for non-R users, there are also many reasons why R users may want to use Quarto. I’ll focus in this chapter on the benefits for R users who use RStudio. I’ll begin by explaining how to set up and use Quarto before going over some of the most important differences between Quarto and R Markdown. I’ll then demonstrate how to make each of the products we made in previous chapters with R Markdown using Quarto. Parameterized reporting, presentations, and websites are all things that Quarto can do, and this chapter will show you how.</w:t>
      </w:r>
    </w:p>
    <w:p w14:paraId="507B6B53" w14:textId="77777777" w:rsidR="00434B2B" w:rsidRDefault="00434B2B" w:rsidP="00A37D42">
      <w:pPr>
        <w:pStyle w:val="HeadA"/>
      </w:pPr>
      <w:bookmarkStart w:id="1" w:name="getting-started-with-quarto"/>
      <w:r>
        <w:t>Getting Started with Quarto</w:t>
      </w:r>
    </w:p>
    <w:p w14:paraId="29D12459" w14:textId="77777777" w:rsidR="00434B2B" w:rsidRDefault="00434B2B" w:rsidP="006B770B">
      <w:pPr>
        <w:pStyle w:val="Body"/>
      </w:pPr>
      <w:r>
        <w:t>To get started with Quarto, we first need to make sure it is installed. The good news is that newer versions of RStudio (2022.07.1 and later) come with Quarto installed. To check your RStudio version, click RStudio in the top menu bar, then click About RStudio. If you have an older version of RStudio, update it now (repeat the steps outlined in Chapter 2 on downloading RStudio) and Quarto will be installed for you.</w:t>
      </w:r>
    </w:p>
    <w:p w14:paraId="576C31F6" w14:textId="348A535B" w:rsidR="00434B2B" w:rsidRDefault="00434B2B" w:rsidP="006B770B">
      <w:pPr>
        <w:pStyle w:val="Body"/>
      </w:pPr>
      <w:r>
        <w:t xml:space="preserve">Once you have Quarto installed, you’re ready to work with it. You can create a Quarto document by clicking File &gt; New File &gt; Quarto Document. You’ll see a menu, shown in </w:t>
      </w:r>
      <w:r w:rsidR="006B770B">
        <w:t>Figure 10-</w:t>
      </w:r>
      <w:r>
        <w:t>1, that looks like what you saw when creating an R Markdown document.</w:t>
      </w:r>
    </w:p>
    <w:p w14:paraId="6CC59D14" w14:textId="77777777" w:rsidR="00434B2B" w:rsidRDefault="00434B2B" w:rsidP="00711FE4">
      <w:pPr>
        <w:pStyle w:val="GraphicSlug"/>
      </w:pPr>
      <w:r>
        <w:t>[F10001.png]</w:t>
      </w:r>
    </w:p>
    <w:p w14:paraId="74280BFD" w14:textId="77777777" w:rsidR="00434B2B" w:rsidRDefault="00434B2B" w:rsidP="00434B2B">
      <w:pPr>
        <w:pStyle w:val="CaptionedFigure"/>
      </w:pPr>
      <w:r>
        <w:rPr>
          <w:noProof/>
        </w:rPr>
        <w:drawing>
          <wp:inline distT="0" distB="0" distL="0" distR="0" wp14:anchorId="1AB2ED1B" wp14:editId="5D3EE638">
            <wp:extent cx="5334000" cy="3230450"/>
            <wp:effectExtent l="0" t="0" r="0" b="0"/>
            <wp:docPr id="472" name="Picture" descr="Figure 11.1: The RStudio menu for creating a new Quarto document"/>
            <wp:cNvGraphicFramePr/>
            <a:graphic xmlns:a="http://schemas.openxmlformats.org/drawingml/2006/main">
              <a:graphicData uri="http://schemas.openxmlformats.org/drawingml/2006/picture">
                <pic:pic xmlns:pic="http://schemas.openxmlformats.org/drawingml/2006/picture">
                  <pic:nvPicPr>
                    <pic:cNvPr id="473" name="Picture" descr="../../assets/new-quarto-doc.png"/>
                    <pic:cNvPicPr>
                      <a:picLocks noChangeAspect="1" noChangeArrowheads="1"/>
                    </pic:cNvPicPr>
                  </pic:nvPicPr>
                  <pic:blipFill>
                    <a:blip r:embed="rId5"/>
                    <a:stretch>
                      <a:fillRect/>
                    </a:stretch>
                  </pic:blipFill>
                  <pic:spPr bwMode="auto">
                    <a:xfrm>
                      <a:off x="0" y="0"/>
                      <a:ext cx="5334000" cy="3230450"/>
                    </a:xfrm>
                    <a:prstGeom prst="rect">
                      <a:avLst/>
                    </a:prstGeom>
                    <a:noFill/>
                    <a:ln w="9525">
                      <a:noFill/>
                      <a:headEnd/>
                      <a:tailEnd/>
                    </a:ln>
                  </pic:spPr>
                </pic:pic>
              </a:graphicData>
            </a:graphic>
          </wp:inline>
        </w:drawing>
      </w:r>
    </w:p>
    <w:p w14:paraId="3F60CF56" w14:textId="4A3401C0" w:rsidR="00434B2B" w:rsidRDefault="00434B2B" w:rsidP="00711FE4">
      <w:pPr>
        <w:pStyle w:val="CaptionLine"/>
      </w:pPr>
      <w:r>
        <w:t>The RStudio menu for creating a new Quarto document</w:t>
      </w:r>
    </w:p>
    <w:p w14:paraId="7FFEFBC4" w14:textId="77777777" w:rsidR="00434B2B" w:rsidRDefault="00434B2B" w:rsidP="006B770B">
      <w:pPr>
        <w:pStyle w:val="Body"/>
      </w:pPr>
      <w:r>
        <w:t xml:space="preserve">I’ll give my document a title and choose HTML as my output format. The engine option allows users to select a different way to render documents. I’ll keep the default of </w:t>
      </w:r>
      <w:proofErr w:type="spellStart"/>
      <w:r w:rsidRPr="002D4E5C">
        <w:rPr>
          <w:rStyle w:val="Literal"/>
        </w:rPr>
        <w:t>Knitr</w:t>
      </w:r>
      <w:proofErr w:type="spellEnd"/>
      <w:r>
        <w:t>, which is the same tool that R Markdown uses to render documents. I’ll keep the Use visual markdown editor unchecked (this option allows you to use an interface that looks more like Microsoft Word, but I’ve found it finicky). The Quarto document that is created has default content, just like R Markdown documents.</w:t>
      </w:r>
    </w:p>
    <w:p w14:paraId="2BA70122" w14:textId="77777777" w:rsidR="00FA5967" w:rsidRDefault="00434B2B" w:rsidP="00F07521">
      <w:pPr>
        <w:pStyle w:val="Code"/>
      </w:pPr>
      <w:r w:rsidRPr="00F07521">
        <w:rPr>
          <w:rStyle w:val="CommentTok"/>
          <w:rFonts w:ascii="Courier" w:hAnsi="Courier"/>
          <w:color w:val="000000"/>
          <w:sz w:val="17"/>
          <w:shd w:val="clear" w:color="auto" w:fill="auto"/>
        </w:rPr>
        <w:lastRenderedPageBreak/>
        <w:t>---</w:t>
      </w:r>
    </w:p>
    <w:p w14:paraId="675CCAC5" w14:textId="77777777" w:rsidR="00FA5967" w:rsidRDefault="00434B2B" w:rsidP="00F07521">
      <w:pPr>
        <w:pStyle w:val="Code"/>
      </w:pPr>
      <w:r w:rsidRPr="00F07521">
        <w:rPr>
          <w:rStyle w:val="AnnotationTok"/>
          <w:rFonts w:ascii="Courier" w:hAnsi="Courier"/>
          <w:b w:val="0"/>
          <w:color w:val="000000"/>
          <w:sz w:val="17"/>
          <w:shd w:val="clear" w:color="auto" w:fill="auto"/>
        </w:rPr>
        <w:t>title:</w:t>
      </w:r>
      <w:r w:rsidRPr="00F07521">
        <w:rPr>
          <w:rStyle w:val="CommentTok"/>
          <w:rFonts w:ascii="Courier" w:hAnsi="Courier"/>
          <w:color w:val="000000"/>
          <w:sz w:val="17"/>
          <w:shd w:val="clear" w:color="auto" w:fill="auto"/>
        </w:rPr>
        <w:t xml:space="preserve"> "My Report"</w:t>
      </w:r>
    </w:p>
    <w:p w14:paraId="2526E6F8" w14:textId="77777777" w:rsidR="00FA5967" w:rsidRDefault="00434B2B" w:rsidP="00F07521">
      <w:pPr>
        <w:pStyle w:val="Code"/>
      </w:pPr>
      <w:r w:rsidRPr="00F07521">
        <w:rPr>
          <w:rStyle w:val="AnnotationTok"/>
          <w:rFonts w:ascii="Courier" w:hAnsi="Courier"/>
          <w:b w:val="0"/>
          <w:color w:val="000000"/>
          <w:sz w:val="17"/>
          <w:shd w:val="clear" w:color="auto" w:fill="auto"/>
        </w:rPr>
        <w:t>format:</w:t>
      </w:r>
      <w:r w:rsidRPr="00F07521">
        <w:rPr>
          <w:rStyle w:val="CommentTok"/>
          <w:rFonts w:ascii="Courier" w:hAnsi="Courier"/>
          <w:color w:val="000000"/>
          <w:sz w:val="17"/>
          <w:shd w:val="clear" w:color="auto" w:fill="auto"/>
        </w:rPr>
        <w:t xml:space="preserve"> html</w:t>
      </w:r>
    </w:p>
    <w:p w14:paraId="6346709A" w14:textId="77777777" w:rsidR="00FA5967" w:rsidRDefault="00434B2B" w:rsidP="00F07521">
      <w:pPr>
        <w:pStyle w:val="Code"/>
      </w:pPr>
      <w:r w:rsidRPr="00F07521">
        <w:rPr>
          <w:rStyle w:val="CommentTok"/>
          <w:rFonts w:ascii="Courier" w:hAnsi="Courier"/>
          <w:color w:val="000000"/>
          <w:sz w:val="17"/>
          <w:shd w:val="clear" w:color="auto" w:fill="auto"/>
        </w:rPr>
        <w:t>---</w:t>
      </w:r>
    </w:p>
    <w:p w14:paraId="5232995C" w14:textId="77777777" w:rsidR="00FA5967" w:rsidRDefault="00FA5967" w:rsidP="00F07521">
      <w:pPr>
        <w:pStyle w:val="Code"/>
      </w:pPr>
    </w:p>
    <w:p w14:paraId="7468AB37" w14:textId="77777777" w:rsidR="00FA5967" w:rsidRDefault="00434B2B" w:rsidP="00F07521">
      <w:pPr>
        <w:pStyle w:val="Code"/>
      </w:pPr>
      <w:r w:rsidRPr="00F07521">
        <w:rPr>
          <w:rStyle w:val="FunctionTok"/>
          <w:rFonts w:ascii="Courier" w:hAnsi="Courier"/>
          <w:i w:val="0"/>
          <w:sz w:val="17"/>
          <w:shd w:val="clear" w:color="auto" w:fill="auto"/>
        </w:rPr>
        <w:t>## Quarto</w:t>
      </w:r>
    </w:p>
    <w:p w14:paraId="58A0BA83" w14:textId="77777777" w:rsidR="00FA5967" w:rsidRDefault="00FA5967" w:rsidP="00F07521">
      <w:pPr>
        <w:pStyle w:val="Code"/>
      </w:pPr>
    </w:p>
    <w:p w14:paraId="4FC0EED6" w14:textId="77777777" w:rsidR="00FA5967" w:rsidRDefault="00434B2B" w:rsidP="00F07521">
      <w:pPr>
        <w:pStyle w:val="Code"/>
      </w:pPr>
      <w:r w:rsidRPr="00F07521">
        <w:rPr>
          <w:rStyle w:val="NormalTok"/>
          <w:rFonts w:ascii="Courier" w:hAnsi="Courier"/>
          <w:i w:val="0"/>
          <w:sz w:val="17"/>
          <w:shd w:val="clear" w:color="auto" w:fill="auto"/>
        </w:rPr>
        <w:t xml:space="preserve">Quarto enables you to weave together content and executable code into a finished document. To learn more about Quarto see </w:t>
      </w:r>
      <w:r w:rsidRPr="00F07521">
        <w:rPr>
          <w:rStyle w:val="OtherTok"/>
          <w:rFonts w:ascii="Courier" w:hAnsi="Courier"/>
          <w:i w:val="0"/>
          <w:color w:val="000000"/>
          <w:sz w:val="17"/>
          <w:shd w:val="clear" w:color="auto" w:fill="auto"/>
        </w:rPr>
        <w:t>&lt;https://quarto.org&gt;</w:t>
      </w:r>
      <w:r w:rsidRPr="00F07521">
        <w:rPr>
          <w:rStyle w:val="NormalTok"/>
          <w:rFonts w:ascii="Courier" w:hAnsi="Courier"/>
          <w:i w:val="0"/>
          <w:sz w:val="17"/>
          <w:shd w:val="clear" w:color="auto" w:fill="auto"/>
        </w:rPr>
        <w:t>.</w:t>
      </w:r>
    </w:p>
    <w:p w14:paraId="46CF140F" w14:textId="77777777" w:rsidR="00FA5967" w:rsidRDefault="00FA5967" w:rsidP="00F07521">
      <w:pPr>
        <w:pStyle w:val="Code"/>
      </w:pPr>
    </w:p>
    <w:p w14:paraId="122942A1" w14:textId="77777777" w:rsidR="00FA5967" w:rsidRDefault="00434B2B" w:rsidP="00F07521">
      <w:pPr>
        <w:pStyle w:val="Code"/>
      </w:pPr>
      <w:r w:rsidRPr="00F07521">
        <w:rPr>
          <w:rStyle w:val="FunctionTok"/>
          <w:rFonts w:ascii="Courier" w:hAnsi="Courier"/>
          <w:i w:val="0"/>
          <w:sz w:val="17"/>
          <w:shd w:val="clear" w:color="auto" w:fill="auto"/>
        </w:rPr>
        <w:t>## Running Code</w:t>
      </w:r>
    </w:p>
    <w:p w14:paraId="65FA8347" w14:textId="77777777" w:rsidR="00FA5967" w:rsidRDefault="00FA5967" w:rsidP="00F07521">
      <w:pPr>
        <w:pStyle w:val="Code"/>
      </w:pPr>
    </w:p>
    <w:p w14:paraId="34F32ADD" w14:textId="77777777" w:rsidR="00FA5967" w:rsidRDefault="00434B2B" w:rsidP="00F07521">
      <w:pPr>
        <w:pStyle w:val="Code"/>
      </w:pPr>
      <w:r w:rsidRPr="00F07521">
        <w:rPr>
          <w:rStyle w:val="NormalTok"/>
          <w:rFonts w:ascii="Courier" w:hAnsi="Courier"/>
          <w:i w:val="0"/>
          <w:sz w:val="17"/>
          <w:shd w:val="clear" w:color="auto" w:fill="auto"/>
        </w:rPr>
        <w:t>When you click the **Render** button a document will be generated that includes both content and the output of embedded code. You can embed code like this:</w:t>
      </w:r>
    </w:p>
    <w:p w14:paraId="3B0180A1" w14:textId="77777777" w:rsidR="00FA5967" w:rsidRDefault="00FA5967" w:rsidP="00F07521">
      <w:pPr>
        <w:pStyle w:val="Code"/>
      </w:pPr>
    </w:p>
    <w:p w14:paraId="60C5630E" w14:textId="77777777" w:rsidR="00FA5967" w:rsidRDefault="00434B2B" w:rsidP="00F07521">
      <w:pPr>
        <w:pStyle w:val="Code"/>
      </w:pPr>
      <w:r w:rsidRPr="00F07521">
        <w:rPr>
          <w:rStyle w:val="InformationTok"/>
          <w:rFonts w:ascii="Courier" w:hAnsi="Courier"/>
          <w:b w:val="0"/>
          <w:color w:val="000000"/>
          <w:sz w:val="17"/>
          <w:shd w:val="clear" w:color="auto" w:fill="auto"/>
        </w:rPr>
        <w:t>```{r}</w:t>
      </w:r>
    </w:p>
    <w:p w14:paraId="393A3F2B" w14:textId="77777777" w:rsidR="00FA5967" w:rsidRDefault="00434B2B" w:rsidP="00F07521">
      <w:pPr>
        <w:pStyle w:val="Code"/>
      </w:pPr>
      <w:r w:rsidRPr="00F07521">
        <w:rPr>
          <w:rStyle w:val="InformationTok"/>
          <w:rFonts w:ascii="Courier" w:hAnsi="Courier"/>
          <w:b w:val="0"/>
          <w:color w:val="000000"/>
          <w:sz w:val="17"/>
          <w:shd w:val="clear" w:color="auto" w:fill="auto"/>
        </w:rPr>
        <w:t>1 + 1</w:t>
      </w:r>
    </w:p>
    <w:p w14:paraId="3C704E56" w14:textId="77777777" w:rsidR="00FA5967" w:rsidRDefault="00434B2B" w:rsidP="00F07521">
      <w:pPr>
        <w:pStyle w:val="Code"/>
      </w:pPr>
      <w:r w:rsidRPr="00F07521">
        <w:rPr>
          <w:rStyle w:val="InformationTok"/>
          <w:rFonts w:ascii="Courier" w:hAnsi="Courier"/>
          <w:b w:val="0"/>
          <w:color w:val="000000"/>
          <w:sz w:val="17"/>
          <w:shd w:val="clear" w:color="auto" w:fill="auto"/>
        </w:rPr>
        <w:t>```</w:t>
      </w:r>
    </w:p>
    <w:p w14:paraId="53D0AE98" w14:textId="77777777" w:rsidR="00FA5967" w:rsidRDefault="00FA5967" w:rsidP="00F07521">
      <w:pPr>
        <w:pStyle w:val="Code"/>
      </w:pPr>
    </w:p>
    <w:p w14:paraId="75378975" w14:textId="77777777" w:rsidR="00FA5967" w:rsidRDefault="00434B2B" w:rsidP="00F07521">
      <w:pPr>
        <w:pStyle w:val="Code"/>
      </w:pPr>
      <w:r w:rsidRPr="00F07521">
        <w:rPr>
          <w:rStyle w:val="NormalTok"/>
          <w:rFonts w:ascii="Courier" w:hAnsi="Courier"/>
          <w:i w:val="0"/>
          <w:sz w:val="17"/>
          <w:shd w:val="clear" w:color="auto" w:fill="auto"/>
        </w:rPr>
        <w:t xml:space="preserve">You can add options to executable code like this </w:t>
      </w:r>
    </w:p>
    <w:p w14:paraId="3E541D4F" w14:textId="77777777" w:rsidR="00FA5967" w:rsidRDefault="00FA5967" w:rsidP="00F07521">
      <w:pPr>
        <w:pStyle w:val="Code"/>
      </w:pPr>
    </w:p>
    <w:p w14:paraId="4AE96694" w14:textId="77777777" w:rsidR="00FA5967" w:rsidRDefault="00434B2B" w:rsidP="00F07521">
      <w:pPr>
        <w:pStyle w:val="Code"/>
      </w:pPr>
      <w:r w:rsidRPr="00F07521">
        <w:rPr>
          <w:rStyle w:val="InformationTok"/>
          <w:rFonts w:ascii="Courier" w:hAnsi="Courier"/>
          <w:b w:val="0"/>
          <w:color w:val="000000"/>
          <w:sz w:val="17"/>
          <w:shd w:val="clear" w:color="auto" w:fill="auto"/>
        </w:rPr>
        <w:t>```{r}</w:t>
      </w:r>
    </w:p>
    <w:p w14:paraId="6673A199" w14:textId="77777777" w:rsidR="00FA5967" w:rsidRDefault="00434B2B" w:rsidP="00F07521">
      <w:pPr>
        <w:pStyle w:val="Code"/>
      </w:pPr>
      <w:r w:rsidRPr="00F07521">
        <w:rPr>
          <w:rStyle w:val="InformationTok"/>
          <w:rFonts w:ascii="Courier" w:hAnsi="Courier"/>
          <w:b w:val="0"/>
          <w:color w:val="000000"/>
          <w:sz w:val="17"/>
          <w:shd w:val="clear" w:color="auto" w:fill="auto"/>
        </w:rPr>
        <w:t>#| echo: false</w:t>
      </w:r>
    </w:p>
    <w:p w14:paraId="37661137" w14:textId="77777777" w:rsidR="00FA5967" w:rsidRDefault="00434B2B" w:rsidP="00F07521">
      <w:pPr>
        <w:pStyle w:val="Code"/>
      </w:pPr>
      <w:r w:rsidRPr="00F07521">
        <w:rPr>
          <w:rStyle w:val="InformationTok"/>
          <w:rFonts w:ascii="Courier" w:hAnsi="Courier"/>
          <w:b w:val="0"/>
          <w:color w:val="000000"/>
          <w:sz w:val="17"/>
          <w:shd w:val="clear" w:color="auto" w:fill="auto"/>
        </w:rPr>
        <w:t>2 * 2</w:t>
      </w:r>
    </w:p>
    <w:p w14:paraId="182A296B" w14:textId="77777777" w:rsidR="00FA5967" w:rsidRDefault="00434B2B" w:rsidP="00F07521">
      <w:pPr>
        <w:pStyle w:val="Code"/>
      </w:pPr>
      <w:r w:rsidRPr="00F07521">
        <w:rPr>
          <w:rStyle w:val="InformationTok"/>
          <w:rFonts w:ascii="Courier" w:hAnsi="Courier"/>
          <w:b w:val="0"/>
          <w:color w:val="000000"/>
          <w:sz w:val="17"/>
          <w:shd w:val="clear" w:color="auto" w:fill="auto"/>
        </w:rPr>
        <w:t>```</w:t>
      </w:r>
    </w:p>
    <w:p w14:paraId="694A5F92" w14:textId="77777777" w:rsidR="00FA5967" w:rsidRDefault="00FA5967" w:rsidP="00F07521">
      <w:pPr>
        <w:pStyle w:val="Code"/>
      </w:pPr>
    </w:p>
    <w:p w14:paraId="740D9320" w14:textId="2483A47F" w:rsidR="00434B2B" w:rsidRPr="00F07521" w:rsidRDefault="00434B2B" w:rsidP="00F07521">
      <w:pPr>
        <w:pStyle w:val="Code"/>
      </w:pPr>
      <w:r w:rsidRPr="00F07521">
        <w:rPr>
          <w:rStyle w:val="NormalTok"/>
          <w:rFonts w:ascii="Courier" w:hAnsi="Courier"/>
          <w:i w:val="0"/>
          <w:sz w:val="17"/>
          <w:shd w:val="clear" w:color="auto" w:fill="auto"/>
        </w:rPr>
        <w:t xml:space="preserve">The </w:t>
      </w:r>
      <w:r w:rsidRPr="00F07521">
        <w:rPr>
          <w:rStyle w:val="InformationTok"/>
          <w:rFonts w:ascii="Courier" w:hAnsi="Courier"/>
          <w:b w:val="0"/>
          <w:color w:val="000000"/>
          <w:sz w:val="17"/>
          <w:shd w:val="clear" w:color="auto" w:fill="auto"/>
        </w:rPr>
        <w:t>`echo: false`</w:t>
      </w:r>
      <w:r w:rsidRPr="00F07521">
        <w:rPr>
          <w:rStyle w:val="NormalTok"/>
          <w:rFonts w:ascii="Courier" w:hAnsi="Courier"/>
          <w:i w:val="0"/>
          <w:sz w:val="17"/>
          <w:shd w:val="clear" w:color="auto" w:fill="auto"/>
        </w:rPr>
        <w:t xml:space="preserve"> option disables the printing of code (only output is displayed).</w:t>
      </w:r>
    </w:p>
    <w:p w14:paraId="47D21575" w14:textId="77777777" w:rsidR="00434B2B" w:rsidRDefault="00434B2B" w:rsidP="006B770B">
      <w:pPr>
        <w:pStyle w:val="Body"/>
      </w:pPr>
      <w:r>
        <w:t>There are some differences between R Markdown and Quarto and many things in common. Let’s explore them.</w:t>
      </w:r>
    </w:p>
    <w:p w14:paraId="618DF375" w14:textId="77777777" w:rsidR="00434B2B" w:rsidRDefault="00434B2B" w:rsidP="00A37D42">
      <w:pPr>
        <w:pStyle w:val="HeadA"/>
      </w:pPr>
      <w:bookmarkStart w:id="2" w:name="comparing-r-markdown-and-quarto"/>
      <w:bookmarkEnd w:id="1"/>
      <w:r>
        <w:t>Comparing R Markdown and Quarto</w:t>
      </w:r>
    </w:p>
    <w:p w14:paraId="1DC1B40F" w14:textId="77777777" w:rsidR="00434B2B" w:rsidRDefault="00434B2B" w:rsidP="006B770B">
      <w:pPr>
        <w:pStyle w:val="Body"/>
      </w:pPr>
      <w:r>
        <w:t>Looking through our newly created Quarto document, you can see how similar Quarto and R Markdown are overall. Both have the same basic structure: YAML metadata, followed by a combination of markdown text and code chunks. Despite the similarities, there are some differences. In R Markdown, we would have created an HTML document with this YAML.</w:t>
      </w:r>
    </w:p>
    <w:p w14:paraId="79FAAA77" w14:textId="77777777" w:rsidR="00FA5967" w:rsidRDefault="00434B2B" w:rsidP="00F07521">
      <w:pPr>
        <w:pStyle w:val="Code"/>
      </w:pPr>
      <w:r w:rsidRPr="002D4E5C">
        <w:rPr>
          <w:rStyle w:val="Literal"/>
        </w:rPr>
        <w:t>---</w:t>
      </w:r>
    </w:p>
    <w:p w14:paraId="35993F8E" w14:textId="77777777" w:rsidR="00FA5967" w:rsidRDefault="00434B2B" w:rsidP="00F07521">
      <w:pPr>
        <w:pStyle w:val="Code"/>
      </w:pPr>
      <w:r w:rsidRPr="002D4E5C">
        <w:rPr>
          <w:rStyle w:val="Literal"/>
        </w:rPr>
        <w:t>title: "My Report"</w:t>
      </w:r>
    </w:p>
    <w:p w14:paraId="3D19EAFE" w14:textId="77777777" w:rsidR="00FA5967" w:rsidRDefault="00434B2B" w:rsidP="00F07521">
      <w:pPr>
        <w:pStyle w:val="Code"/>
      </w:pPr>
      <w:r w:rsidRPr="002D4E5C">
        <w:rPr>
          <w:rStyle w:val="Literal"/>
        </w:rPr>
        <w:t xml:space="preserve">output: </w:t>
      </w:r>
      <w:proofErr w:type="spellStart"/>
      <w:r w:rsidRPr="002D4E5C">
        <w:rPr>
          <w:rStyle w:val="Literal"/>
        </w:rPr>
        <w:t>html_document</w:t>
      </w:r>
      <w:proofErr w:type="spellEnd"/>
    </w:p>
    <w:p w14:paraId="2B257426" w14:textId="5327E8C7" w:rsidR="00434B2B" w:rsidRPr="00F07521" w:rsidRDefault="00434B2B" w:rsidP="00F07521">
      <w:pPr>
        <w:pStyle w:val="Code"/>
      </w:pPr>
      <w:r w:rsidRPr="002D4E5C">
        <w:rPr>
          <w:rStyle w:val="Literal"/>
        </w:rPr>
        <w:t>---</w:t>
      </w:r>
    </w:p>
    <w:p w14:paraId="56E5A155" w14:textId="77777777" w:rsidR="00434B2B" w:rsidRDefault="00434B2B" w:rsidP="006B770B">
      <w:pPr>
        <w:pStyle w:val="Body"/>
      </w:pPr>
      <w:r>
        <w:t xml:space="preserve">With Quarto, </w:t>
      </w:r>
      <w:r w:rsidRPr="002D4E5C">
        <w:rPr>
          <w:rStyle w:val="Literal"/>
        </w:rPr>
        <w:t>output</w:t>
      </w:r>
      <w:r>
        <w:t xml:space="preserve"> is replaced with </w:t>
      </w:r>
      <w:r w:rsidRPr="002D4E5C">
        <w:rPr>
          <w:rStyle w:val="Literal"/>
        </w:rPr>
        <w:t>format</w:t>
      </w:r>
      <w:r>
        <w:t xml:space="preserve"> and we write </w:t>
      </w:r>
      <w:r w:rsidRPr="002D4E5C">
        <w:rPr>
          <w:rStyle w:val="Literal"/>
        </w:rPr>
        <w:t>html</w:t>
      </w:r>
      <w:r>
        <w:t xml:space="preserve"> instead of </w:t>
      </w:r>
      <w:proofErr w:type="spellStart"/>
      <w:r w:rsidRPr="002D4E5C">
        <w:rPr>
          <w:rStyle w:val="Literal"/>
        </w:rPr>
        <w:t>html_document</w:t>
      </w:r>
      <w:proofErr w:type="spellEnd"/>
      <w:r>
        <w:t>.</w:t>
      </w:r>
    </w:p>
    <w:p w14:paraId="3A41DEE9" w14:textId="77777777" w:rsidR="00FA5967" w:rsidRDefault="00434B2B" w:rsidP="00F07521">
      <w:pPr>
        <w:pStyle w:val="Code"/>
      </w:pPr>
      <w:r w:rsidRPr="002D4E5C">
        <w:rPr>
          <w:rStyle w:val="Literal"/>
        </w:rPr>
        <w:t>---</w:t>
      </w:r>
    </w:p>
    <w:p w14:paraId="1057A971" w14:textId="77777777" w:rsidR="00FA5967" w:rsidRDefault="00434B2B" w:rsidP="00F07521">
      <w:pPr>
        <w:pStyle w:val="Code"/>
      </w:pPr>
      <w:r w:rsidRPr="002D4E5C">
        <w:rPr>
          <w:rStyle w:val="Literal"/>
        </w:rPr>
        <w:t>title: "My Report"</w:t>
      </w:r>
    </w:p>
    <w:p w14:paraId="7F7DECB8" w14:textId="77777777" w:rsidR="00FA5967" w:rsidRDefault="00434B2B" w:rsidP="00F07521">
      <w:pPr>
        <w:pStyle w:val="Code"/>
      </w:pPr>
      <w:r w:rsidRPr="002D4E5C">
        <w:rPr>
          <w:rStyle w:val="Literal"/>
        </w:rPr>
        <w:t>format: html</w:t>
      </w:r>
    </w:p>
    <w:p w14:paraId="426B1751" w14:textId="0E0C0DE6" w:rsidR="00434B2B" w:rsidRDefault="00434B2B" w:rsidP="00F07521">
      <w:pPr>
        <w:pStyle w:val="Code"/>
      </w:pPr>
      <w:r w:rsidRPr="002D4E5C">
        <w:rPr>
          <w:rStyle w:val="Literal"/>
        </w:rPr>
        <w:t>---</w:t>
      </w:r>
    </w:p>
    <w:p w14:paraId="216A454F" w14:textId="77777777" w:rsidR="00434B2B" w:rsidRDefault="00434B2B" w:rsidP="006B770B">
      <w:pPr>
        <w:pStyle w:val="Body"/>
      </w:pPr>
      <w:r>
        <w:t xml:space="preserve">A second difference between R Markdown and Quarto is that the </w:t>
      </w:r>
      <w:r w:rsidRPr="002D4E5C">
        <w:rPr>
          <w:rStyle w:val="Literal"/>
        </w:rPr>
        <w:t>setup</w:t>
      </w:r>
      <w:r>
        <w:t xml:space="preserve"> code chunk seen in the former does not exist in the latter. Recall from Chapter 7 that the </w:t>
      </w:r>
      <w:r w:rsidRPr="002D4E5C">
        <w:rPr>
          <w:rStyle w:val="Literal"/>
        </w:rPr>
        <w:t>setup</w:t>
      </w:r>
      <w:r>
        <w:t xml:space="preserve"> code chunk sets default options on things like whether we show code, charts and tables, and other elements in the rendered versions of our documents. With Quarto, these options are set in the YAML. For example, if we want to hide code as well as all warnings and messages from our rendered document, we add them under </w:t>
      </w:r>
      <w:r w:rsidRPr="002D4E5C">
        <w:rPr>
          <w:rStyle w:val="Literal"/>
        </w:rPr>
        <w:t>execute</w:t>
      </w:r>
      <w:r>
        <w:t xml:space="preserve"> in our YAML as follows (Quarto also allows you to write </w:t>
      </w:r>
      <w:r w:rsidRPr="002D4E5C">
        <w:rPr>
          <w:rStyle w:val="Literal"/>
        </w:rPr>
        <w:t>true</w:t>
      </w:r>
      <w:r>
        <w:t xml:space="preserve"> and </w:t>
      </w:r>
      <w:r w:rsidRPr="002D4E5C">
        <w:rPr>
          <w:rStyle w:val="Literal"/>
        </w:rPr>
        <w:t>false</w:t>
      </w:r>
      <w:r>
        <w:t xml:space="preserve"> in lower case):</w:t>
      </w:r>
    </w:p>
    <w:p w14:paraId="22E67AA0" w14:textId="77777777" w:rsidR="00FA5967" w:rsidRDefault="00434B2B" w:rsidP="00F07521">
      <w:pPr>
        <w:pStyle w:val="Code"/>
      </w:pPr>
      <w:r w:rsidRPr="002D4E5C">
        <w:rPr>
          <w:rStyle w:val="Literal"/>
        </w:rPr>
        <w:lastRenderedPageBreak/>
        <w:t>---</w:t>
      </w:r>
    </w:p>
    <w:p w14:paraId="7F491BCF" w14:textId="77777777" w:rsidR="00FA5967" w:rsidRDefault="00434B2B" w:rsidP="00F07521">
      <w:pPr>
        <w:pStyle w:val="Code"/>
      </w:pPr>
      <w:r w:rsidRPr="002D4E5C">
        <w:rPr>
          <w:rStyle w:val="Literal"/>
        </w:rPr>
        <w:t>title: "My Report"</w:t>
      </w:r>
    </w:p>
    <w:p w14:paraId="13386DA1" w14:textId="77777777" w:rsidR="00FA5967" w:rsidRDefault="00434B2B" w:rsidP="00F07521">
      <w:pPr>
        <w:pStyle w:val="Code"/>
      </w:pPr>
      <w:r w:rsidRPr="002D4E5C">
        <w:rPr>
          <w:rStyle w:val="Literal"/>
        </w:rPr>
        <w:t>format: html</w:t>
      </w:r>
    </w:p>
    <w:p w14:paraId="053A4869" w14:textId="77777777" w:rsidR="00FA5967" w:rsidRDefault="00434B2B" w:rsidP="00F07521">
      <w:pPr>
        <w:pStyle w:val="Code"/>
      </w:pPr>
      <w:r w:rsidRPr="002D4E5C">
        <w:rPr>
          <w:rStyle w:val="Literal"/>
        </w:rPr>
        <w:t>execute:</w:t>
      </w:r>
    </w:p>
    <w:p w14:paraId="06818493" w14:textId="77777777" w:rsidR="00FA5967" w:rsidRDefault="00434B2B" w:rsidP="00F07521">
      <w:pPr>
        <w:pStyle w:val="Code"/>
      </w:pPr>
      <w:r w:rsidRPr="002D4E5C">
        <w:rPr>
          <w:rStyle w:val="Literal"/>
        </w:rPr>
        <w:t xml:space="preserve">  echo: false</w:t>
      </w:r>
    </w:p>
    <w:p w14:paraId="56FF6337" w14:textId="77777777" w:rsidR="00FA5967" w:rsidRDefault="00434B2B" w:rsidP="00F07521">
      <w:pPr>
        <w:pStyle w:val="Code"/>
      </w:pPr>
      <w:r w:rsidRPr="002D4E5C">
        <w:rPr>
          <w:rStyle w:val="Literal"/>
        </w:rPr>
        <w:t xml:space="preserve">  warning: false</w:t>
      </w:r>
    </w:p>
    <w:p w14:paraId="4E22BA32" w14:textId="77777777" w:rsidR="00FA5967" w:rsidRDefault="00434B2B" w:rsidP="00F07521">
      <w:pPr>
        <w:pStyle w:val="Code"/>
      </w:pPr>
      <w:r w:rsidRPr="002D4E5C">
        <w:rPr>
          <w:rStyle w:val="Literal"/>
        </w:rPr>
        <w:t xml:space="preserve">  message: false</w:t>
      </w:r>
    </w:p>
    <w:p w14:paraId="04F1BB19" w14:textId="1E8E24B3" w:rsidR="00434B2B" w:rsidRPr="00F07521" w:rsidRDefault="00434B2B" w:rsidP="00F07521">
      <w:pPr>
        <w:pStyle w:val="Code"/>
      </w:pPr>
      <w:r w:rsidRPr="002D4E5C">
        <w:rPr>
          <w:rStyle w:val="Literal"/>
        </w:rPr>
        <w:t>---</w:t>
      </w:r>
    </w:p>
    <w:p w14:paraId="48A367ED" w14:textId="77777777" w:rsidR="00434B2B" w:rsidRDefault="00434B2B" w:rsidP="006B770B">
      <w:pPr>
        <w:pStyle w:val="Body"/>
      </w:pPr>
      <w:r>
        <w:t xml:space="preserve">In R Markdown, if we want to override options at the individual code chunk level, we do it by adding them within the curly brackets that start a code chunk. The code chunk below would show both the code </w:t>
      </w:r>
      <w:r w:rsidRPr="002D4E5C">
        <w:rPr>
          <w:rStyle w:val="Literal"/>
        </w:rPr>
        <w:t>2 * 2</w:t>
      </w:r>
      <w:r>
        <w:t xml:space="preserve"> as well as the output (4).</w:t>
      </w:r>
    </w:p>
    <w:p w14:paraId="3CA910E9" w14:textId="77777777" w:rsidR="00FA5967" w:rsidRDefault="00434B2B" w:rsidP="00F07521">
      <w:pPr>
        <w:pStyle w:val="Code"/>
      </w:pPr>
      <w:r w:rsidRPr="00F07521">
        <w:rPr>
          <w:rStyle w:val="InformationTok"/>
          <w:rFonts w:ascii="Courier" w:hAnsi="Courier"/>
          <w:b w:val="0"/>
          <w:color w:val="000000"/>
          <w:sz w:val="17"/>
          <w:shd w:val="clear" w:color="auto" w:fill="auto"/>
        </w:rPr>
        <w:t>``</w:t>
      </w:r>
      <w:proofErr w:type="gramStart"/>
      <w:r w:rsidRPr="00F07521">
        <w:rPr>
          <w:rStyle w:val="InformationTok"/>
          <w:rFonts w:ascii="Courier" w:hAnsi="Courier"/>
          <w:b w:val="0"/>
          <w:color w:val="000000"/>
          <w:sz w:val="17"/>
          <w:shd w:val="clear" w:color="auto" w:fill="auto"/>
        </w:rPr>
        <w:t>`{</w:t>
      </w:r>
      <w:proofErr w:type="gramEnd"/>
      <w:r w:rsidRPr="00F07521">
        <w:rPr>
          <w:rStyle w:val="InformationTok"/>
          <w:rFonts w:ascii="Courier" w:hAnsi="Courier"/>
          <w:b w:val="0"/>
          <w:color w:val="000000"/>
          <w:sz w:val="17"/>
          <w:shd w:val="clear" w:color="auto" w:fill="auto"/>
        </w:rPr>
        <w:t>r echo = TRUE}</w:t>
      </w:r>
    </w:p>
    <w:p w14:paraId="73223619" w14:textId="77777777" w:rsidR="00FA5967" w:rsidRDefault="00434B2B" w:rsidP="00F07521">
      <w:pPr>
        <w:pStyle w:val="Code"/>
      </w:pPr>
      <w:r w:rsidRPr="00F07521">
        <w:rPr>
          <w:rStyle w:val="InformationTok"/>
          <w:rFonts w:ascii="Courier" w:hAnsi="Courier"/>
          <w:b w:val="0"/>
          <w:color w:val="000000"/>
          <w:sz w:val="17"/>
          <w:shd w:val="clear" w:color="auto" w:fill="auto"/>
        </w:rPr>
        <w:t>2 * 2</w:t>
      </w:r>
    </w:p>
    <w:p w14:paraId="3FD6D1A1" w14:textId="3CFA8DE4" w:rsidR="00434B2B" w:rsidRPr="00F07521" w:rsidRDefault="00434B2B" w:rsidP="00F07521">
      <w:pPr>
        <w:pStyle w:val="Code"/>
      </w:pPr>
      <w:r w:rsidRPr="00F07521">
        <w:rPr>
          <w:rStyle w:val="InformationTok"/>
          <w:rFonts w:ascii="Courier" w:hAnsi="Courier"/>
          <w:b w:val="0"/>
          <w:color w:val="000000"/>
          <w:sz w:val="17"/>
          <w:shd w:val="clear" w:color="auto" w:fill="auto"/>
        </w:rPr>
        <w:t>```</w:t>
      </w:r>
    </w:p>
    <w:p w14:paraId="2F34E1DC" w14:textId="77777777" w:rsidR="00434B2B" w:rsidRDefault="00434B2B" w:rsidP="006B770B">
      <w:pPr>
        <w:pStyle w:val="Body"/>
      </w:pPr>
      <w:r>
        <w:t xml:space="preserve">With Quarto, we use a slightly different syntax to set individual chunk-level options. You can see below how the chunk option is not set within the curly brackets, but instead in the code chunk itself. We use the text </w:t>
      </w:r>
      <w:r w:rsidRPr="002D4E5C">
        <w:rPr>
          <w:rStyle w:val="Literal"/>
        </w:rPr>
        <w:t>#|</w:t>
      </w:r>
      <w:r>
        <w:t xml:space="preserve"> (known as the </w:t>
      </w:r>
      <w:r w:rsidRPr="007839EB">
        <w:rPr>
          <w:rStyle w:val="Bold"/>
        </w:rPr>
        <w:t>hash pipe</w:t>
      </w:r>
      <w:r>
        <w:t>) at the start of a line to indicate that we are setting options.</w:t>
      </w:r>
    </w:p>
    <w:p w14:paraId="5B0B7041" w14:textId="77777777" w:rsidR="00FA5967" w:rsidRDefault="00434B2B" w:rsidP="00F07521">
      <w:pPr>
        <w:pStyle w:val="Code"/>
      </w:pPr>
      <w:r w:rsidRPr="00F07521">
        <w:rPr>
          <w:rStyle w:val="InformationTok"/>
          <w:rFonts w:ascii="Courier" w:hAnsi="Courier"/>
          <w:b w:val="0"/>
          <w:color w:val="000000"/>
          <w:sz w:val="17"/>
          <w:shd w:val="clear" w:color="auto" w:fill="auto"/>
        </w:rPr>
        <w:t>```{r}</w:t>
      </w:r>
    </w:p>
    <w:p w14:paraId="49C9FCEE" w14:textId="77777777" w:rsidR="00FA5967" w:rsidRDefault="00434B2B" w:rsidP="00F07521">
      <w:pPr>
        <w:pStyle w:val="Code"/>
      </w:pPr>
      <w:r w:rsidRPr="00F07521">
        <w:rPr>
          <w:rStyle w:val="InformationTok"/>
          <w:rFonts w:ascii="Courier" w:hAnsi="Courier"/>
          <w:b w:val="0"/>
          <w:color w:val="000000"/>
          <w:sz w:val="17"/>
          <w:shd w:val="clear" w:color="auto" w:fill="auto"/>
        </w:rPr>
        <w:t>#| echo: false</w:t>
      </w:r>
    </w:p>
    <w:p w14:paraId="3FFF0226" w14:textId="77777777" w:rsidR="00FA5967" w:rsidRDefault="00434B2B" w:rsidP="00F07521">
      <w:pPr>
        <w:pStyle w:val="Code"/>
      </w:pPr>
      <w:r w:rsidRPr="00F07521">
        <w:rPr>
          <w:rStyle w:val="InformationTok"/>
          <w:rFonts w:ascii="Courier" w:hAnsi="Courier"/>
          <w:b w:val="0"/>
          <w:color w:val="000000"/>
          <w:sz w:val="17"/>
          <w:shd w:val="clear" w:color="auto" w:fill="auto"/>
        </w:rPr>
        <w:t>2 * 2</w:t>
      </w:r>
    </w:p>
    <w:p w14:paraId="1AC97CA1" w14:textId="64F90343" w:rsidR="00434B2B" w:rsidRPr="00F07521" w:rsidRDefault="00434B2B" w:rsidP="00F07521">
      <w:pPr>
        <w:pStyle w:val="Code"/>
      </w:pPr>
      <w:r w:rsidRPr="00F07521">
        <w:rPr>
          <w:rStyle w:val="InformationTok"/>
          <w:rFonts w:ascii="Courier" w:hAnsi="Courier"/>
          <w:b w:val="0"/>
          <w:color w:val="000000"/>
          <w:sz w:val="17"/>
          <w:shd w:val="clear" w:color="auto" w:fill="auto"/>
        </w:rPr>
        <w:t>```</w:t>
      </w:r>
    </w:p>
    <w:p w14:paraId="3EBEFFCF" w14:textId="77777777" w:rsidR="00434B2B" w:rsidRDefault="00434B2B" w:rsidP="006B770B">
      <w:pPr>
        <w:pStyle w:val="Body"/>
      </w:pPr>
      <w:r>
        <w:t xml:space="preserve">A final difference you’re likely to see if you switch from R Markdown to Quarto is that option names that consist of two words are separated by a dash rather than a period. R Markdown, for example, uses the code chunk option </w:t>
      </w:r>
      <w:proofErr w:type="spellStart"/>
      <w:proofErr w:type="gramStart"/>
      <w:r w:rsidRPr="002D4E5C">
        <w:rPr>
          <w:rStyle w:val="Literal"/>
        </w:rPr>
        <w:t>fig.height</w:t>
      </w:r>
      <w:proofErr w:type="spellEnd"/>
      <w:proofErr w:type="gramEnd"/>
      <w:r>
        <w:t xml:space="preserve"> to determine the height of plots.</w:t>
      </w:r>
    </w:p>
    <w:p w14:paraId="315F31D3" w14:textId="77777777" w:rsidR="00FA5967" w:rsidRDefault="00434B2B" w:rsidP="00F07521">
      <w:pPr>
        <w:pStyle w:val="Code"/>
      </w:pPr>
      <w:r w:rsidRPr="00F07521">
        <w:rPr>
          <w:rStyle w:val="InformationTok"/>
          <w:rFonts w:ascii="Courier" w:hAnsi="Courier"/>
          <w:b w:val="0"/>
          <w:color w:val="000000"/>
          <w:sz w:val="17"/>
          <w:shd w:val="clear" w:color="auto" w:fill="auto"/>
        </w:rPr>
        <w:t>``</w:t>
      </w:r>
      <w:proofErr w:type="gramStart"/>
      <w:r w:rsidRPr="00F07521">
        <w:rPr>
          <w:rStyle w:val="InformationTok"/>
          <w:rFonts w:ascii="Courier" w:hAnsi="Courier"/>
          <w:b w:val="0"/>
          <w:color w:val="000000"/>
          <w:sz w:val="17"/>
          <w:shd w:val="clear" w:color="auto" w:fill="auto"/>
        </w:rPr>
        <w:t>`{</w:t>
      </w:r>
      <w:proofErr w:type="gramEnd"/>
      <w:r w:rsidRPr="00F07521">
        <w:rPr>
          <w:rStyle w:val="InformationTok"/>
          <w:rFonts w:ascii="Courier" w:hAnsi="Courier"/>
          <w:b w:val="0"/>
          <w:color w:val="000000"/>
          <w:sz w:val="17"/>
          <w:shd w:val="clear" w:color="auto" w:fill="auto"/>
        </w:rPr>
        <w:t xml:space="preserve">r </w:t>
      </w:r>
      <w:proofErr w:type="spellStart"/>
      <w:r w:rsidRPr="00F07521">
        <w:rPr>
          <w:rStyle w:val="InformationTok"/>
          <w:rFonts w:ascii="Courier" w:hAnsi="Courier"/>
          <w:b w:val="0"/>
          <w:color w:val="000000"/>
          <w:sz w:val="17"/>
          <w:shd w:val="clear" w:color="auto" w:fill="auto"/>
        </w:rPr>
        <w:t>fig.height</w:t>
      </w:r>
      <w:proofErr w:type="spellEnd"/>
      <w:r w:rsidRPr="00F07521">
        <w:rPr>
          <w:rStyle w:val="InformationTok"/>
          <w:rFonts w:ascii="Courier" w:hAnsi="Courier"/>
          <w:b w:val="0"/>
          <w:color w:val="000000"/>
          <w:sz w:val="17"/>
          <w:shd w:val="clear" w:color="auto" w:fill="auto"/>
        </w:rPr>
        <w:t xml:space="preserve"> = 10}</w:t>
      </w:r>
    </w:p>
    <w:p w14:paraId="2BBD1E92" w14:textId="77777777" w:rsidR="00FA5967" w:rsidRDefault="00434B2B" w:rsidP="00F07521">
      <w:pPr>
        <w:pStyle w:val="Code"/>
      </w:pPr>
      <w:r w:rsidRPr="00F07521">
        <w:rPr>
          <w:rStyle w:val="InformationTok"/>
          <w:rFonts w:ascii="Courier" w:hAnsi="Courier"/>
          <w:b w:val="0"/>
          <w:color w:val="000000"/>
          <w:sz w:val="17"/>
          <w:shd w:val="clear" w:color="auto" w:fill="auto"/>
        </w:rPr>
        <w:t>library(</w:t>
      </w:r>
      <w:proofErr w:type="spellStart"/>
      <w:r w:rsidRPr="00F07521">
        <w:rPr>
          <w:rStyle w:val="InformationTok"/>
          <w:rFonts w:ascii="Courier" w:hAnsi="Courier"/>
          <w:b w:val="0"/>
          <w:color w:val="000000"/>
          <w:sz w:val="17"/>
          <w:shd w:val="clear" w:color="auto" w:fill="auto"/>
        </w:rPr>
        <w:t>palmerpenguins</w:t>
      </w:r>
      <w:proofErr w:type="spellEnd"/>
      <w:r w:rsidRPr="00F07521">
        <w:rPr>
          <w:rStyle w:val="InformationTok"/>
          <w:rFonts w:ascii="Courier" w:hAnsi="Courier"/>
          <w:b w:val="0"/>
          <w:color w:val="000000"/>
          <w:sz w:val="17"/>
          <w:shd w:val="clear" w:color="auto" w:fill="auto"/>
        </w:rPr>
        <w:t>)</w:t>
      </w:r>
    </w:p>
    <w:p w14:paraId="753EBE19" w14:textId="77777777" w:rsidR="00FA5967" w:rsidRDefault="00434B2B" w:rsidP="00F07521">
      <w:pPr>
        <w:pStyle w:val="Code"/>
      </w:pPr>
      <w:r w:rsidRPr="00F07521">
        <w:rPr>
          <w:rStyle w:val="InformationTok"/>
          <w:rFonts w:ascii="Courier" w:hAnsi="Courier"/>
          <w:b w:val="0"/>
          <w:color w:val="000000"/>
          <w:sz w:val="17"/>
          <w:shd w:val="clear" w:color="auto" w:fill="auto"/>
        </w:rPr>
        <w:t>library(tidyverse)</w:t>
      </w:r>
    </w:p>
    <w:p w14:paraId="101307A1" w14:textId="77777777" w:rsidR="00FA5967" w:rsidRDefault="00FA5967" w:rsidP="00F07521">
      <w:pPr>
        <w:pStyle w:val="Code"/>
      </w:pPr>
    </w:p>
    <w:p w14:paraId="55E2D12B" w14:textId="77777777" w:rsidR="00FA5967" w:rsidRDefault="00434B2B" w:rsidP="00F07521">
      <w:pPr>
        <w:pStyle w:val="Code"/>
      </w:pPr>
      <w:proofErr w:type="gramStart"/>
      <w:r w:rsidRPr="00F07521">
        <w:rPr>
          <w:rStyle w:val="InformationTok"/>
          <w:rFonts w:ascii="Courier" w:hAnsi="Courier"/>
          <w:b w:val="0"/>
          <w:color w:val="000000"/>
          <w:sz w:val="17"/>
          <w:shd w:val="clear" w:color="auto" w:fill="auto"/>
        </w:rPr>
        <w:t>ggplot(</w:t>
      </w:r>
      <w:proofErr w:type="gramEnd"/>
      <w:r w:rsidRPr="00F07521">
        <w:rPr>
          <w:rStyle w:val="InformationTok"/>
          <w:rFonts w:ascii="Courier" w:hAnsi="Courier"/>
          <w:b w:val="0"/>
          <w:color w:val="000000"/>
          <w:sz w:val="17"/>
          <w:shd w:val="clear" w:color="auto" w:fill="auto"/>
        </w:rPr>
        <w:t xml:space="preserve">penguins, </w:t>
      </w:r>
      <w:proofErr w:type="spellStart"/>
      <w:r w:rsidRPr="00F07521">
        <w:rPr>
          <w:rStyle w:val="InformationTok"/>
          <w:rFonts w:ascii="Courier" w:hAnsi="Courier"/>
          <w:b w:val="0"/>
          <w:color w:val="000000"/>
          <w:sz w:val="17"/>
          <w:shd w:val="clear" w:color="auto" w:fill="auto"/>
        </w:rPr>
        <w:t>aes</w:t>
      </w:r>
      <w:proofErr w:type="spellEnd"/>
      <w:r w:rsidRPr="00F07521">
        <w:rPr>
          <w:rStyle w:val="InformationTok"/>
          <w:rFonts w:ascii="Courier" w:hAnsi="Courier"/>
          <w:b w:val="0"/>
          <w:color w:val="000000"/>
          <w:sz w:val="17"/>
          <w:shd w:val="clear" w:color="auto" w:fill="auto"/>
        </w:rPr>
        <w:t xml:space="preserve">(x = </w:t>
      </w:r>
      <w:proofErr w:type="spellStart"/>
      <w:r w:rsidRPr="00F07521">
        <w:rPr>
          <w:rStyle w:val="InformationTok"/>
          <w:rFonts w:ascii="Courier" w:hAnsi="Courier"/>
          <w:b w:val="0"/>
          <w:color w:val="000000"/>
          <w:sz w:val="17"/>
          <w:shd w:val="clear" w:color="auto" w:fill="auto"/>
        </w:rPr>
        <w:t>bill_length_mm</w:t>
      </w:r>
      <w:proofErr w:type="spellEnd"/>
      <w:r w:rsidRPr="00F07521">
        <w:rPr>
          <w:rStyle w:val="InformationTok"/>
          <w:rFonts w:ascii="Courier" w:hAnsi="Courier"/>
          <w:b w:val="0"/>
          <w:color w:val="000000"/>
          <w:sz w:val="17"/>
          <w:shd w:val="clear" w:color="auto" w:fill="auto"/>
        </w:rPr>
        <w:t>,</w:t>
      </w:r>
    </w:p>
    <w:p w14:paraId="217A8EF9"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y = </w:t>
      </w:r>
      <w:proofErr w:type="spellStart"/>
      <w:r w:rsidRPr="00F07521">
        <w:rPr>
          <w:rStyle w:val="InformationTok"/>
          <w:rFonts w:ascii="Courier" w:hAnsi="Courier"/>
          <w:b w:val="0"/>
          <w:color w:val="000000"/>
          <w:sz w:val="17"/>
          <w:shd w:val="clear" w:color="auto" w:fill="auto"/>
        </w:rPr>
        <w:t>bill_depth_mm</w:t>
      </w:r>
      <w:proofErr w:type="spellEnd"/>
      <w:r w:rsidRPr="00F07521">
        <w:rPr>
          <w:rStyle w:val="InformationTok"/>
          <w:rFonts w:ascii="Courier" w:hAnsi="Courier"/>
          <w:b w:val="0"/>
          <w:color w:val="000000"/>
          <w:sz w:val="17"/>
          <w:shd w:val="clear" w:color="auto" w:fill="auto"/>
        </w:rPr>
        <w:t>)) +</w:t>
      </w:r>
    </w:p>
    <w:p w14:paraId="1F16B4E9"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w:t>
      </w:r>
      <w:proofErr w:type="spellStart"/>
      <w:r w:rsidRPr="00F07521">
        <w:rPr>
          <w:rStyle w:val="InformationTok"/>
          <w:rFonts w:ascii="Courier" w:hAnsi="Courier"/>
          <w:b w:val="0"/>
          <w:color w:val="000000"/>
          <w:sz w:val="17"/>
          <w:shd w:val="clear" w:color="auto" w:fill="auto"/>
        </w:rPr>
        <w:t>geom_</w:t>
      </w:r>
      <w:proofErr w:type="gramStart"/>
      <w:r w:rsidRPr="00F07521">
        <w:rPr>
          <w:rStyle w:val="InformationTok"/>
          <w:rFonts w:ascii="Courier" w:hAnsi="Courier"/>
          <w:b w:val="0"/>
          <w:color w:val="000000"/>
          <w:sz w:val="17"/>
          <w:shd w:val="clear" w:color="auto" w:fill="auto"/>
        </w:rPr>
        <w:t>point</w:t>
      </w:r>
      <w:proofErr w:type="spellEnd"/>
      <w:r w:rsidRPr="00F07521">
        <w:rPr>
          <w:rStyle w:val="InformationTok"/>
          <w:rFonts w:ascii="Courier" w:hAnsi="Courier"/>
          <w:b w:val="0"/>
          <w:color w:val="000000"/>
          <w:sz w:val="17"/>
          <w:shd w:val="clear" w:color="auto" w:fill="auto"/>
        </w:rPr>
        <w:t>(</w:t>
      </w:r>
      <w:proofErr w:type="gramEnd"/>
      <w:r w:rsidRPr="00F07521">
        <w:rPr>
          <w:rStyle w:val="InformationTok"/>
          <w:rFonts w:ascii="Courier" w:hAnsi="Courier"/>
          <w:b w:val="0"/>
          <w:color w:val="000000"/>
          <w:sz w:val="17"/>
          <w:shd w:val="clear" w:color="auto" w:fill="auto"/>
        </w:rPr>
        <w:t>)</w:t>
      </w:r>
    </w:p>
    <w:p w14:paraId="40688170" w14:textId="75CB9B6E" w:rsidR="00434B2B" w:rsidRPr="00F07521" w:rsidRDefault="00434B2B" w:rsidP="00F07521">
      <w:pPr>
        <w:pStyle w:val="Code"/>
      </w:pPr>
      <w:r w:rsidRPr="00F07521">
        <w:rPr>
          <w:rStyle w:val="InformationTok"/>
          <w:rFonts w:ascii="Courier" w:hAnsi="Courier"/>
          <w:b w:val="0"/>
          <w:color w:val="000000"/>
          <w:sz w:val="17"/>
          <w:shd w:val="clear" w:color="auto" w:fill="auto"/>
        </w:rPr>
        <w:t>```</w:t>
      </w:r>
    </w:p>
    <w:p w14:paraId="043A8C58" w14:textId="77777777" w:rsidR="00434B2B" w:rsidRDefault="00434B2B" w:rsidP="006B770B">
      <w:pPr>
        <w:pStyle w:val="Body"/>
      </w:pPr>
      <w:r>
        <w:t xml:space="preserve">In contrast, Quarto uses </w:t>
      </w:r>
      <w:r w:rsidRPr="002D4E5C">
        <w:rPr>
          <w:rStyle w:val="Literal"/>
        </w:rPr>
        <w:t>fig-height</w:t>
      </w:r>
      <w:r>
        <w:t xml:space="preserve"> as follows.</w:t>
      </w:r>
    </w:p>
    <w:p w14:paraId="0962F912" w14:textId="77777777" w:rsidR="00FA5967" w:rsidRDefault="00434B2B" w:rsidP="00F07521">
      <w:pPr>
        <w:pStyle w:val="Code"/>
      </w:pPr>
      <w:r w:rsidRPr="00F07521">
        <w:rPr>
          <w:rStyle w:val="InformationTok"/>
          <w:rFonts w:ascii="Courier" w:hAnsi="Courier"/>
          <w:b w:val="0"/>
          <w:color w:val="000000"/>
          <w:sz w:val="17"/>
          <w:shd w:val="clear" w:color="auto" w:fill="auto"/>
        </w:rPr>
        <w:t>```{r}</w:t>
      </w:r>
    </w:p>
    <w:p w14:paraId="6DECD5CC" w14:textId="77777777" w:rsidR="00FA5967" w:rsidRDefault="00434B2B" w:rsidP="00F07521">
      <w:pPr>
        <w:pStyle w:val="Code"/>
      </w:pPr>
      <w:r w:rsidRPr="00F07521">
        <w:rPr>
          <w:rStyle w:val="InformationTok"/>
          <w:rFonts w:ascii="Courier" w:hAnsi="Courier"/>
          <w:b w:val="0"/>
          <w:color w:val="000000"/>
          <w:sz w:val="17"/>
          <w:shd w:val="clear" w:color="auto" w:fill="auto"/>
        </w:rPr>
        <w:t>#| fig-height: 10</w:t>
      </w:r>
    </w:p>
    <w:p w14:paraId="04AA975D" w14:textId="77777777" w:rsidR="00FA5967" w:rsidRDefault="00FA5967" w:rsidP="00F07521">
      <w:pPr>
        <w:pStyle w:val="Code"/>
      </w:pPr>
    </w:p>
    <w:p w14:paraId="2F05239F" w14:textId="77777777" w:rsidR="00FA5967" w:rsidRDefault="00434B2B" w:rsidP="00F07521">
      <w:pPr>
        <w:pStyle w:val="Code"/>
      </w:pPr>
      <w:r w:rsidRPr="00F07521">
        <w:rPr>
          <w:rStyle w:val="InformationTok"/>
          <w:rFonts w:ascii="Courier" w:hAnsi="Courier"/>
          <w:b w:val="0"/>
          <w:color w:val="000000"/>
          <w:sz w:val="17"/>
          <w:shd w:val="clear" w:color="auto" w:fill="auto"/>
        </w:rPr>
        <w:t>library(</w:t>
      </w:r>
      <w:proofErr w:type="spellStart"/>
      <w:r w:rsidRPr="00F07521">
        <w:rPr>
          <w:rStyle w:val="InformationTok"/>
          <w:rFonts w:ascii="Courier" w:hAnsi="Courier"/>
          <w:b w:val="0"/>
          <w:color w:val="000000"/>
          <w:sz w:val="17"/>
          <w:shd w:val="clear" w:color="auto" w:fill="auto"/>
        </w:rPr>
        <w:t>palmerpenguins</w:t>
      </w:r>
      <w:proofErr w:type="spellEnd"/>
      <w:r w:rsidRPr="00F07521">
        <w:rPr>
          <w:rStyle w:val="InformationTok"/>
          <w:rFonts w:ascii="Courier" w:hAnsi="Courier"/>
          <w:b w:val="0"/>
          <w:color w:val="000000"/>
          <w:sz w:val="17"/>
          <w:shd w:val="clear" w:color="auto" w:fill="auto"/>
        </w:rPr>
        <w:t>)</w:t>
      </w:r>
    </w:p>
    <w:p w14:paraId="3A8BAA8F" w14:textId="77777777" w:rsidR="00FA5967" w:rsidRDefault="00434B2B" w:rsidP="00F07521">
      <w:pPr>
        <w:pStyle w:val="Code"/>
      </w:pPr>
      <w:r w:rsidRPr="00F07521">
        <w:rPr>
          <w:rStyle w:val="InformationTok"/>
          <w:rFonts w:ascii="Courier" w:hAnsi="Courier"/>
          <w:b w:val="0"/>
          <w:color w:val="000000"/>
          <w:sz w:val="17"/>
          <w:shd w:val="clear" w:color="auto" w:fill="auto"/>
        </w:rPr>
        <w:t>library(tidyverse)</w:t>
      </w:r>
    </w:p>
    <w:p w14:paraId="77AF57EA" w14:textId="77777777" w:rsidR="00FA5967" w:rsidRDefault="00FA5967" w:rsidP="00F07521">
      <w:pPr>
        <w:pStyle w:val="Code"/>
      </w:pPr>
    </w:p>
    <w:p w14:paraId="7062431B" w14:textId="77777777" w:rsidR="00FA5967" w:rsidRDefault="00434B2B" w:rsidP="00F07521">
      <w:pPr>
        <w:pStyle w:val="Code"/>
      </w:pPr>
      <w:proofErr w:type="gramStart"/>
      <w:r w:rsidRPr="00F07521">
        <w:rPr>
          <w:rStyle w:val="InformationTok"/>
          <w:rFonts w:ascii="Courier" w:hAnsi="Courier"/>
          <w:b w:val="0"/>
          <w:color w:val="000000"/>
          <w:sz w:val="17"/>
          <w:shd w:val="clear" w:color="auto" w:fill="auto"/>
        </w:rPr>
        <w:t>ggplot(</w:t>
      </w:r>
      <w:proofErr w:type="gramEnd"/>
      <w:r w:rsidRPr="00F07521">
        <w:rPr>
          <w:rStyle w:val="InformationTok"/>
          <w:rFonts w:ascii="Courier" w:hAnsi="Courier"/>
          <w:b w:val="0"/>
          <w:color w:val="000000"/>
          <w:sz w:val="17"/>
          <w:shd w:val="clear" w:color="auto" w:fill="auto"/>
        </w:rPr>
        <w:t xml:space="preserve">penguins, </w:t>
      </w:r>
      <w:proofErr w:type="spellStart"/>
      <w:r w:rsidRPr="00F07521">
        <w:rPr>
          <w:rStyle w:val="InformationTok"/>
          <w:rFonts w:ascii="Courier" w:hAnsi="Courier"/>
          <w:b w:val="0"/>
          <w:color w:val="000000"/>
          <w:sz w:val="17"/>
          <w:shd w:val="clear" w:color="auto" w:fill="auto"/>
        </w:rPr>
        <w:t>aes</w:t>
      </w:r>
      <w:proofErr w:type="spellEnd"/>
      <w:r w:rsidRPr="00F07521">
        <w:rPr>
          <w:rStyle w:val="InformationTok"/>
          <w:rFonts w:ascii="Courier" w:hAnsi="Courier"/>
          <w:b w:val="0"/>
          <w:color w:val="000000"/>
          <w:sz w:val="17"/>
          <w:shd w:val="clear" w:color="auto" w:fill="auto"/>
        </w:rPr>
        <w:t xml:space="preserve">(x = </w:t>
      </w:r>
      <w:proofErr w:type="spellStart"/>
      <w:r w:rsidRPr="00F07521">
        <w:rPr>
          <w:rStyle w:val="InformationTok"/>
          <w:rFonts w:ascii="Courier" w:hAnsi="Courier"/>
          <w:b w:val="0"/>
          <w:color w:val="000000"/>
          <w:sz w:val="17"/>
          <w:shd w:val="clear" w:color="auto" w:fill="auto"/>
        </w:rPr>
        <w:t>bill_length_mm</w:t>
      </w:r>
      <w:proofErr w:type="spellEnd"/>
      <w:r w:rsidRPr="00F07521">
        <w:rPr>
          <w:rStyle w:val="InformationTok"/>
          <w:rFonts w:ascii="Courier" w:hAnsi="Courier"/>
          <w:b w:val="0"/>
          <w:color w:val="000000"/>
          <w:sz w:val="17"/>
          <w:shd w:val="clear" w:color="auto" w:fill="auto"/>
        </w:rPr>
        <w:t>,</w:t>
      </w:r>
    </w:p>
    <w:p w14:paraId="3CEF23E9"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y = </w:t>
      </w:r>
      <w:proofErr w:type="spellStart"/>
      <w:r w:rsidRPr="00F07521">
        <w:rPr>
          <w:rStyle w:val="InformationTok"/>
          <w:rFonts w:ascii="Courier" w:hAnsi="Courier"/>
          <w:b w:val="0"/>
          <w:color w:val="000000"/>
          <w:sz w:val="17"/>
          <w:shd w:val="clear" w:color="auto" w:fill="auto"/>
        </w:rPr>
        <w:t>bill_depth_mm</w:t>
      </w:r>
      <w:proofErr w:type="spellEnd"/>
      <w:r w:rsidRPr="00F07521">
        <w:rPr>
          <w:rStyle w:val="InformationTok"/>
          <w:rFonts w:ascii="Courier" w:hAnsi="Courier"/>
          <w:b w:val="0"/>
          <w:color w:val="000000"/>
          <w:sz w:val="17"/>
          <w:shd w:val="clear" w:color="auto" w:fill="auto"/>
        </w:rPr>
        <w:t>)) +</w:t>
      </w:r>
    </w:p>
    <w:p w14:paraId="12C3C5E3"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w:t>
      </w:r>
      <w:proofErr w:type="spellStart"/>
      <w:r w:rsidRPr="00F07521">
        <w:rPr>
          <w:rStyle w:val="InformationTok"/>
          <w:rFonts w:ascii="Courier" w:hAnsi="Courier"/>
          <w:b w:val="0"/>
          <w:color w:val="000000"/>
          <w:sz w:val="17"/>
          <w:shd w:val="clear" w:color="auto" w:fill="auto"/>
        </w:rPr>
        <w:t>geom_</w:t>
      </w:r>
      <w:proofErr w:type="gramStart"/>
      <w:r w:rsidRPr="00F07521">
        <w:rPr>
          <w:rStyle w:val="InformationTok"/>
          <w:rFonts w:ascii="Courier" w:hAnsi="Courier"/>
          <w:b w:val="0"/>
          <w:color w:val="000000"/>
          <w:sz w:val="17"/>
          <w:shd w:val="clear" w:color="auto" w:fill="auto"/>
        </w:rPr>
        <w:t>point</w:t>
      </w:r>
      <w:proofErr w:type="spellEnd"/>
      <w:r w:rsidRPr="00F07521">
        <w:rPr>
          <w:rStyle w:val="InformationTok"/>
          <w:rFonts w:ascii="Courier" w:hAnsi="Courier"/>
          <w:b w:val="0"/>
          <w:color w:val="000000"/>
          <w:sz w:val="17"/>
          <w:shd w:val="clear" w:color="auto" w:fill="auto"/>
        </w:rPr>
        <w:t>(</w:t>
      </w:r>
      <w:proofErr w:type="gramEnd"/>
      <w:r w:rsidRPr="00F07521">
        <w:rPr>
          <w:rStyle w:val="InformationTok"/>
          <w:rFonts w:ascii="Courier" w:hAnsi="Courier"/>
          <w:b w:val="0"/>
          <w:color w:val="000000"/>
          <w:sz w:val="17"/>
          <w:shd w:val="clear" w:color="auto" w:fill="auto"/>
        </w:rPr>
        <w:t>)</w:t>
      </w:r>
    </w:p>
    <w:p w14:paraId="5526B999" w14:textId="3D41721E" w:rsidR="00434B2B" w:rsidRPr="00F07521" w:rsidRDefault="00434B2B" w:rsidP="00F07521">
      <w:pPr>
        <w:pStyle w:val="Code"/>
      </w:pPr>
      <w:r w:rsidRPr="00F07521">
        <w:rPr>
          <w:rStyle w:val="InformationTok"/>
          <w:rFonts w:ascii="Courier" w:hAnsi="Courier"/>
          <w:b w:val="0"/>
          <w:color w:val="000000"/>
          <w:sz w:val="17"/>
          <w:shd w:val="clear" w:color="auto" w:fill="auto"/>
        </w:rPr>
        <w:t>```</w:t>
      </w:r>
    </w:p>
    <w:p w14:paraId="49AB142C" w14:textId="77777777" w:rsidR="00434B2B" w:rsidRDefault="00434B2B" w:rsidP="006B770B">
      <w:pPr>
        <w:pStyle w:val="Body"/>
      </w:pPr>
      <w:r>
        <w:t xml:space="preserve">Helpfully for those of us coming from R Markdown, </w:t>
      </w:r>
      <w:proofErr w:type="spellStart"/>
      <w:proofErr w:type="gramStart"/>
      <w:r w:rsidRPr="002D4E5C">
        <w:rPr>
          <w:rStyle w:val="Literal"/>
        </w:rPr>
        <w:t>fig.height</w:t>
      </w:r>
      <w:proofErr w:type="spellEnd"/>
      <w:proofErr w:type="gramEnd"/>
      <w:r>
        <w:t xml:space="preserve"> and similar options with periods in them will continue to work if you forget to make the switch. A list of all code chunk options can be found on the Quarto website: </w:t>
      </w:r>
      <w:hyperlink r:id="rId6">
        <w:r>
          <w:rPr>
            <w:rStyle w:val="Hyperlink"/>
          </w:rPr>
          <w:t>https://quarto.org/docs/reference/cells/cells-knitr.html</w:t>
        </w:r>
      </w:hyperlink>
      <w:r>
        <w:t>.</w:t>
      </w:r>
    </w:p>
    <w:p w14:paraId="4331C3E9" w14:textId="00BEE0B8" w:rsidR="00434B2B" w:rsidRDefault="00434B2B" w:rsidP="006B770B">
      <w:pPr>
        <w:pStyle w:val="Body"/>
      </w:pPr>
      <w:r>
        <w:t xml:space="preserve">Rendering your Quarto document to HTML (or any other format) follows the same process as R Markdown. While you use the Knit button to render an R Markdown document, with Quarto the button is called Render. </w:t>
      </w:r>
      <w:r w:rsidR="006B770B">
        <w:t>Figure 10-</w:t>
      </w:r>
      <w:r>
        <w:t>2 shows the Render button.</w:t>
      </w:r>
    </w:p>
    <w:p w14:paraId="67359902" w14:textId="77777777" w:rsidR="00434B2B" w:rsidRDefault="00434B2B" w:rsidP="00711FE4">
      <w:pPr>
        <w:pStyle w:val="GraphicSlug"/>
      </w:pPr>
      <w:r>
        <w:t>[F10002.png]</w:t>
      </w:r>
    </w:p>
    <w:p w14:paraId="0E3BD9FD" w14:textId="77777777" w:rsidR="00434B2B" w:rsidRDefault="00434B2B" w:rsidP="00434B2B">
      <w:pPr>
        <w:pStyle w:val="CaptionedFigure"/>
      </w:pPr>
      <w:r>
        <w:rPr>
          <w:noProof/>
        </w:rPr>
        <w:lastRenderedPageBreak/>
        <w:drawing>
          <wp:inline distT="0" distB="0" distL="0" distR="0" wp14:anchorId="5112E223" wp14:editId="5C7A32DA">
            <wp:extent cx="5334000" cy="3230450"/>
            <wp:effectExtent l="0" t="0" r="0" b="0"/>
            <wp:docPr id="477" name="Picture" descr="Figure 11.2: The Render button"/>
            <wp:cNvGraphicFramePr/>
            <a:graphic xmlns:a="http://schemas.openxmlformats.org/drawingml/2006/main">
              <a:graphicData uri="http://schemas.openxmlformats.org/drawingml/2006/picture">
                <pic:pic xmlns:pic="http://schemas.openxmlformats.org/drawingml/2006/picture">
                  <pic:nvPicPr>
                    <pic:cNvPr id="478" name="Picture" descr="../../assets/render-button.png"/>
                    <pic:cNvPicPr>
                      <a:picLocks noChangeAspect="1" noChangeArrowheads="1"/>
                    </pic:cNvPicPr>
                  </pic:nvPicPr>
                  <pic:blipFill>
                    <a:blip r:embed="rId7"/>
                    <a:stretch>
                      <a:fillRect/>
                    </a:stretch>
                  </pic:blipFill>
                  <pic:spPr bwMode="auto">
                    <a:xfrm>
                      <a:off x="0" y="0"/>
                      <a:ext cx="5334000" cy="3230450"/>
                    </a:xfrm>
                    <a:prstGeom prst="rect">
                      <a:avLst/>
                    </a:prstGeom>
                    <a:noFill/>
                    <a:ln w="9525">
                      <a:noFill/>
                      <a:headEnd/>
                      <a:tailEnd/>
                    </a:ln>
                  </pic:spPr>
                </pic:pic>
              </a:graphicData>
            </a:graphic>
          </wp:inline>
        </w:drawing>
      </w:r>
    </w:p>
    <w:p w14:paraId="292686D8" w14:textId="4833F1E0" w:rsidR="00434B2B" w:rsidRDefault="00434B2B" w:rsidP="00711FE4">
      <w:pPr>
        <w:pStyle w:val="CaptionLine"/>
      </w:pPr>
      <w:r>
        <w:t xml:space="preserve">The Render </w:t>
      </w:r>
      <w:proofErr w:type="gramStart"/>
      <w:r>
        <w:t>button</w:t>
      </w:r>
      <w:proofErr w:type="gramEnd"/>
    </w:p>
    <w:p w14:paraId="460FCE55" w14:textId="77777777" w:rsidR="00434B2B" w:rsidRDefault="00434B2B" w:rsidP="006B770B">
      <w:pPr>
        <w:pStyle w:val="Body"/>
      </w:pPr>
      <w:r>
        <w:t>Clicking the Render button will turn the Quarto document into an HTML file, Word document, or any other output format you select.</w:t>
      </w:r>
    </w:p>
    <w:p w14:paraId="676B5FC1" w14:textId="77777777" w:rsidR="00434B2B" w:rsidRDefault="00434B2B" w:rsidP="006B770B">
      <w:pPr>
        <w:pStyle w:val="Body"/>
      </w:pPr>
      <w:r>
        <w:t>As you’ve seen, the differences between R Markdown and Quarto are mostly around syntax. All of the general concepts you learned about generating reports with the single-tool workflow described in Chapter 7 apply to Quarto as well.</w:t>
      </w:r>
    </w:p>
    <w:p w14:paraId="1D4556E4" w14:textId="77777777" w:rsidR="00434B2B" w:rsidRDefault="00434B2B" w:rsidP="00A37D42">
      <w:pPr>
        <w:pStyle w:val="HeadA"/>
      </w:pPr>
      <w:bookmarkStart w:id="3" w:name="X293a05100d17c34fec2d699a880e509d3c82d68"/>
      <w:bookmarkEnd w:id="2"/>
      <w:r>
        <w:t>Making Different Types of Outputs with Quarto</w:t>
      </w:r>
    </w:p>
    <w:p w14:paraId="08233243" w14:textId="77777777" w:rsidR="00434B2B" w:rsidRDefault="00434B2B" w:rsidP="006B770B">
      <w:pPr>
        <w:pStyle w:val="Body"/>
      </w:pPr>
      <w:r>
        <w:t>Now that you’ve learned how Quarto works to create a simple document, let’s make a few different things with it. We’ll go through the outputs that you’ve learned to make in Chapters ??, 9, and 10.</w:t>
      </w:r>
    </w:p>
    <w:p w14:paraId="494BE81D" w14:textId="77777777" w:rsidR="00434B2B" w:rsidRDefault="00434B2B" w:rsidP="00A37D42">
      <w:pPr>
        <w:pStyle w:val="HeadB"/>
      </w:pPr>
      <w:bookmarkStart w:id="4" w:name="parameterized-reporting-with-quarto"/>
      <w:r>
        <w:t>Parameterized Reporting with Quarto</w:t>
      </w:r>
    </w:p>
    <w:p w14:paraId="00148E16" w14:textId="77777777" w:rsidR="00434B2B" w:rsidRDefault="00434B2B" w:rsidP="006B770B">
      <w:pPr>
        <w:pStyle w:val="Body"/>
      </w:pPr>
      <w:r>
        <w:t xml:space="preserve">Let’s start with parameterized reporting. The process of making parameterized reports with Quarto is nearly identical to how it’s done with R Markdown. Below, I’ve taken the R Markdown document used to make the Urban Institute COVID Report in Chapter ?? and adapted it for Quarto. I did so by copying the </w:t>
      </w:r>
      <w:r w:rsidRPr="002D4E5C">
        <w:rPr>
          <w:rStyle w:val="Literal"/>
        </w:rPr>
        <w:t>.</w:t>
      </w:r>
      <w:proofErr w:type="spellStart"/>
      <w:r w:rsidRPr="002D4E5C">
        <w:rPr>
          <w:rStyle w:val="Literal"/>
        </w:rPr>
        <w:t>Rmd</w:t>
      </w:r>
      <w:proofErr w:type="spellEnd"/>
      <w:r>
        <w:t xml:space="preserve"> file and changing its extension </w:t>
      </w:r>
      <w:proofErr w:type="gramStart"/>
      <w:r>
        <w:t xml:space="preserve">to </w:t>
      </w:r>
      <w:r w:rsidRPr="002D4E5C">
        <w:rPr>
          <w:rStyle w:val="Literal"/>
        </w:rPr>
        <w:t>.</w:t>
      </w:r>
      <w:proofErr w:type="spellStart"/>
      <w:r w:rsidRPr="002D4E5C">
        <w:rPr>
          <w:rStyle w:val="Literal"/>
        </w:rPr>
        <w:t>qmd</w:t>
      </w:r>
      <w:proofErr w:type="spellEnd"/>
      <w:proofErr w:type="gramEnd"/>
      <w:r>
        <w:t>. From there, I made the following changes:</w:t>
      </w:r>
    </w:p>
    <w:p w14:paraId="2F9B8489" w14:textId="0938E133" w:rsidR="00434B2B" w:rsidRDefault="00434B2B" w:rsidP="00A37D42">
      <w:pPr>
        <w:pStyle w:val="ListNumber"/>
      </w:pPr>
      <w:r>
        <w:t xml:space="preserve">Switched </w:t>
      </w:r>
      <w:r w:rsidRPr="002D4E5C">
        <w:rPr>
          <w:rStyle w:val="Literal"/>
        </w:rPr>
        <w:t xml:space="preserve">output: </w:t>
      </w:r>
      <w:proofErr w:type="spellStart"/>
      <w:r w:rsidRPr="002D4E5C">
        <w:rPr>
          <w:rStyle w:val="Literal"/>
        </w:rPr>
        <w:t>html_document</w:t>
      </w:r>
      <w:proofErr w:type="spellEnd"/>
      <w:r>
        <w:t xml:space="preserve"> to </w:t>
      </w:r>
      <w:r w:rsidRPr="002D4E5C">
        <w:rPr>
          <w:rStyle w:val="Literal"/>
        </w:rPr>
        <w:t>format: html</w:t>
      </w:r>
      <w:r>
        <w:t xml:space="preserve"> in the YAML.</w:t>
      </w:r>
      <w:r w:rsidR="004A2C7F">
        <w:t xml:space="preserve"> </w:t>
      </w:r>
      <w:r w:rsidR="004A2C7F">
        <w:rPr>
          <w:rFonts w:eastAsia="Arial Unicode MS" w:cs="Arial Unicode MS"/>
          <w:color w:val="FFFFFF"/>
          <w:u w:color="FFFFFF"/>
          <w:shd w:val="clear" w:color="auto" w:fill="000000"/>
        </w:rPr>
        <w:t>1</w:t>
      </w:r>
    </w:p>
    <w:p w14:paraId="7C384B7E" w14:textId="2CD376C0" w:rsidR="00434B2B" w:rsidRDefault="00434B2B" w:rsidP="00A37D42">
      <w:pPr>
        <w:pStyle w:val="ListNumber"/>
      </w:pPr>
      <w:r>
        <w:t xml:space="preserve">Removed the </w:t>
      </w:r>
      <w:r w:rsidRPr="002D4E5C">
        <w:rPr>
          <w:rStyle w:val="Literal"/>
        </w:rPr>
        <w:t>setup</w:t>
      </w:r>
      <w:r>
        <w:t xml:space="preserve"> code chunk and put the options that were there in the YAML.</w:t>
      </w:r>
      <w:r w:rsidR="004A2C7F">
        <w:t xml:space="preserve"> </w:t>
      </w:r>
      <w:r w:rsidR="004A2C7F">
        <w:rPr>
          <w:rFonts w:eastAsia="Arial Unicode MS" w:cs="Arial Unicode MS"/>
          <w:color w:val="FFFFFF"/>
          <w:u w:color="FFFFFF"/>
          <w:shd w:val="clear" w:color="auto" w:fill="000000"/>
        </w:rPr>
        <w:t>2</w:t>
      </w:r>
    </w:p>
    <w:p w14:paraId="16B51271" w14:textId="3BE91081" w:rsidR="00434B2B" w:rsidRDefault="00434B2B" w:rsidP="00A37D42">
      <w:pPr>
        <w:pStyle w:val="ListNumber"/>
      </w:pPr>
      <w:r>
        <w:t xml:space="preserve">Switched the </w:t>
      </w:r>
      <w:proofErr w:type="spellStart"/>
      <w:proofErr w:type="gramStart"/>
      <w:r w:rsidRPr="002D4E5C">
        <w:rPr>
          <w:rStyle w:val="Literal"/>
        </w:rPr>
        <w:t>fig.height</w:t>
      </w:r>
      <w:proofErr w:type="spellEnd"/>
      <w:proofErr w:type="gramEnd"/>
      <w:r>
        <w:t xml:space="preserve"> option in the last code chunk to </w:t>
      </w:r>
      <w:r w:rsidRPr="002D4E5C">
        <w:rPr>
          <w:rStyle w:val="Literal"/>
        </w:rPr>
        <w:t>fig-height</w:t>
      </w:r>
      <w:r>
        <w:t xml:space="preserve"> and used the hash pipe.</w:t>
      </w:r>
      <w:r w:rsidR="004A2C7F">
        <w:t xml:space="preserve"> </w:t>
      </w:r>
      <w:r w:rsidR="004A2C7F">
        <w:rPr>
          <w:rFonts w:eastAsia="Arial Unicode MS" w:cs="Arial Unicode MS"/>
          <w:color w:val="FFFFFF"/>
          <w:u w:color="FFFFFF"/>
          <w:shd w:val="clear" w:color="auto" w:fill="000000"/>
        </w:rPr>
        <w:t>3</w:t>
      </w:r>
    </w:p>
    <w:p w14:paraId="2BDE5BAE" w14:textId="77777777" w:rsidR="00FA5967" w:rsidRDefault="00434B2B" w:rsidP="00F07521">
      <w:pPr>
        <w:pStyle w:val="Code"/>
      </w:pPr>
      <w:r w:rsidRPr="00F07521">
        <w:rPr>
          <w:rStyle w:val="CommentTok"/>
          <w:rFonts w:ascii="Courier" w:hAnsi="Courier"/>
          <w:color w:val="000000"/>
          <w:sz w:val="17"/>
          <w:shd w:val="clear" w:color="auto" w:fill="auto"/>
        </w:rPr>
        <w:t>---</w:t>
      </w:r>
    </w:p>
    <w:p w14:paraId="3A068B5E" w14:textId="77777777" w:rsidR="00FA5967" w:rsidRDefault="00434B2B" w:rsidP="00F07521">
      <w:pPr>
        <w:pStyle w:val="Code"/>
      </w:pPr>
      <w:r w:rsidRPr="00F07521">
        <w:rPr>
          <w:rStyle w:val="AnnotationTok"/>
          <w:rFonts w:ascii="Courier" w:hAnsi="Courier"/>
          <w:b w:val="0"/>
          <w:color w:val="000000"/>
          <w:sz w:val="17"/>
          <w:shd w:val="clear" w:color="auto" w:fill="auto"/>
        </w:rPr>
        <w:t>title:</w:t>
      </w:r>
      <w:r w:rsidRPr="00F07521">
        <w:rPr>
          <w:rStyle w:val="CommentTok"/>
          <w:rFonts w:ascii="Courier" w:hAnsi="Courier"/>
          <w:color w:val="000000"/>
          <w:sz w:val="17"/>
          <w:shd w:val="clear" w:color="auto" w:fill="auto"/>
        </w:rPr>
        <w:t xml:space="preserve"> "Urban Institute COVID Report"</w:t>
      </w:r>
    </w:p>
    <w:p w14:paraId="0C0F7365" w14:textId="76FA9426" w:rsidR="00FA5967" w:rsidRDefault="00434B2B" w:rsidP="00F07521">
      <w:pPr>
        <w:pStyle w:val="Code"/>
      </w:pPr>
      <w:r w:rsidRPr="00F07521">
        <w:rPr>
          <w:rStyle w:val="AnnotationTok"/>
          <w:rFonts w:ascii="Courier" w:hAnsi="Courier"/>
          <w:b w:val="0"/>
          <w:color w:val="000000"/>
          <w:sz w:val="17"/>
          <w:shd w:val="clear" w:color="auto" w:fill="auto"/>
        </w:rPr>
        <w:t>format:</w:t>
      </w:r>
      <w:r w:rsidRPr="00F07521">
        <w:rPr>
          <w:rStyle w:val="CommentTok"/>
          <w:rFonts w:ascii="Courier" w:hAnsi="Courier"/>
          <w:color w:val="000000"/>
          <w:sz w:val="17"/>
          <w:shd w:val="clear" w:color="auto" w:fill="auto"/>
        </w:rPr>
        <w:t xml:space="preserve"> html</w:t>
      </w:r>
      <w:r w:rsidR="004B3D87">
        <w:rPr>
          <w:rStyle w:val="CommentTok"/>
          <w:rFonts w:ascii="Courier" w:hAnsi="Courier"/>
          <w:color w:val="000000"/>
          <w:sz w:val="17"/>
          <w:shd w:val="clear" w:color="auto" w:fill="auto"/>
        </w:rPr>
        <w:t xml:space="preserve"> </w:t>
      </w:r>
      <w:r w:rsidR="004B3D87">
        <w:rPr>
          <w:rFonts w:eastAsia="Arial Unicode MS" w:cs="Arial Unicode MS"/>
          <w:color w:val="FFFFFF"/>
          <w:u w:color="FFFFFF"/>
          <w:shd w:val="clear" w:color="auto" w:fill="000000"/>
        </w:rPr>
        <w:t>1</w:t>
      </w:r>
    </w:p>
    <w:p w14:paraId="45D0ABB4" w14:textId="77777777" w:rsidR="00FA5967" w:rsidRDefault="00434B2B" w:rsidP="00F07521">
      <w:pPr>
        <w:pStyle w:val="Code"/>
      </w:pPr>
      <w:r w:rsidRPr="00F07521">
        <w:rPr>
          <w:rStyle w:val="AnnotationTok"/>
          <w:rFonts w:ascii="Courier" w:hAnsi="Courier"/>
          <w:b w:val="0"/>
          <w:color w:val="000000"/>
          <w:sz w:val="17"/>
          <w:shd w:val="clear" w:color="auto" w:fill="auto"/>
        </w:rPr>
        <w:t>params:</w:t>
      </w:r>
    </w:p>
    <w:p w14:paraId="557BD889" w14:textId="77777777" w:rsidR="00FA5967" w:rsidRDefault="00434B2B" w:rsidP="00F07521">
      <w:pPr>
        <w:pStyle w:val="Code"/>
      </w:pPr>
      <w:r w:rsidRPr="00F07521">
        <w:rPr>
          <w:rStyle w:val="CommentTok"/>
          <w:rFonts w:ascii="Courier" w:hAnsi="Courier"/>
          <w:color w:val="000000"/>
          <w:sz w:val="17"/>
          <w:shd w:val="clear" w:color="auto" w:fill="auto"/>
        </w:rPr>
        <w:lastRenderedPageBreak/>
        <w:t xml:space="preserve">  state: "Alabama"</w:t>
      </w:r>
    </w:p>
    <w:p w14:paraId="223EE63D" w14:textId="22855EF6" w:rsidR="00FA5967" w:rsidRDefault="00434B2B" w:rsidP="00F07521">
      <w:pPr>
        <w:pStyle w:val="Code"/>
      </w:pPr>
      <w:r w:rsidRPr="00F07521">
        <w:rPr>
          <w:rStyle w:val="AnnotationTok"/>
          <w:rFonts w:ascii="Courier" w:hAnsi="Courier"/>
          <w:b w:val="0"/>
          <w:color w:val="000000"/>
          <w:sz w:val="17"/>
          <w:shd w:val="clear" w:color="auto" w:fill="auto"/>
        </w:rPr>
        <w:t>execute:</w:t>
      </w:r>
      <w:r w:rsidR="004B3D87">
        <w:rPr>
          <w:rStyle w:val="AnnotationTok"/>
          <w:rFonts w:ascii="Courier" w:hAnsi="Courier"/>
          <w:b w:val="0"/>
          <w:color w:val="000000"/>
          <w:sz w:val="17"/>
          <w:shd w:val="clear" w:color="auto" w:fill="auto"/>
        </w:rPr>
        <w:t xml:space="preserve"> </w:t>
      </w:r>
      <w:r w:rsidR="004B3D87">
        <w:rPr>
          <w:rFonts w:eastAsia="Arial Unicode MS" w:cs="Arial Unicode MS"/>
          <w:color w:val="FFFFFF"/>
          <w:u w:color="FFFFFF"/>
          <w:shd w:val="clear" w:color="auto" w:fill="000000"/>
        </w:rPr>
        <w:t>2</w:t>
      </w:r>
    </w:p>
    <w:p w14:paraId="1FFD8F8F" w14:textId="77777777" w:rsidR="00FA5967" w:rsidRDefault="00434B2B" w:rsidP="00F07521">
      <w:pPr>
        <w:pStyle w:val="Code"/>
      </w:pPr>
      <w:r w:rsidRPr="00F07521">
        <w:rPr>
          <w:rStyle w:val="CommentTok"/>
          <w:rFonts w:ascii="Courier" w:hAnsi="Courier"/>
          <w:color w:val="000000"/>
          <w:sz w:val="17"/>
          <w:shd w:val="clear" w:color="auto" w:fill="auto"/>
        </w:rPr>
        <w:t xml:space="preserve">  echo: false</w:t>
      </w:r>
    </w:p>
    <w:p w14:paraId="09D4E27B" w14:textId="77777777" w:rsidR="00FA5967" w:rsidRDefault="00434B2B" w:rsidP="00F07521">
      <w:pPr>
        <w:pStyle w:val="Code"/>
      </w:pPr>
      <w:r w:rsidRPr="00F07521">
        <w:rPr>
          <w:rStyle w:val="CommentTok"/>
          <w:rFonts w:ascii="Courier" w:hAnsi="Courier"/>
          <w:color w:val="000000"/>
          <w:sz w:val="17"/>
          <w:shd w:val="clear" w:color="auto" w:fill="auto"/>
        </w:rPr>
        <w:t xml:space="preserve">  warning: false</w:t>
      </w:r>
    </w:p>
    <w:p w14:paraId="139C1785" w14:textId="77777777" w:rsidR="00FA5967" w:rsidRDefault="00434B2B" w:rsidP="00F07521">
      <w:pPr>
        <w:pStyle w:val="Code"/>
      </w:pPr>
      <w:r w:rsidRPr="00F07521">
        <w:rPr>
          <w:rStyle w:val="CommentTok"/>
          <w:rFonts w:ascii="Courier" w:hAnsi="Courier"/>
          <w:color w:val="000000"/>
          <w:sz w:val="17"/>
          <w:shd w:val="clear" w:color="auto" w:fill="auto"/>
        </w:rPr>
        <w:t xml:space="preserve">  message: false</w:t>
      </w:r>
    </w:p>
    <w:p w14:paraId="1BB3AF8E" w14:textId="77777777" w:rsidR="00FA5967" w:rsidRDefault="00434B2B" w:rsidP="00F07521">
      <w:pPr>
        <w:pStyle w:val="Code"/>
      </w:pPr>
      <w:r w:rsidRPr="00F07521">
        <w:rPr>
          <w:rStyle w:val="CommentTok"/>
          <w:rFonts w:ascii="Courier" w:hAnsi="Courier"/>
          <w:color w:val="000000"/>
          <w:sz w:val="17"/>
          <w:shd w:val="clear" w:color="auto" w:fill="auto"/>
        </w:rPr>
        <w:t>---</w:t>
      </w:r>
    </w:p>
    <w:p w14:paraId="7DD66C1D" w14:textId="77777777" w:rsidR="00FA5967" w:rsidRDefault="00FA5967" w:rsidP="00F07521">
      <w:pPr>
        <w:pStyle w:val="Code"/>
      </w:pPr>
    </w:p>
    <w:p w14:paraId="342F564D" w14:textId="77777777" w:rsidR="00FA5967" w:rsidRDefault="00434B2B" w:rsidP="00F07521">
      <w:pPr>
        <w:pStyle w:val="Code"/>
      </w:pPr>
      <w:r w:rsidRPr="00F07521">
        <w:rPr>
          <w:rStyle w:val="InformationTok"/>
          <w:rFonts w:ascii="Courier" w:hAnsi="Courier"/>
          <w:b w:val="0"/>
          <w:color w:val="000000"/>
          <w:sz w:val="17"/>
          <w:shd w:val="clear" w:color="auto" w:fill="auto"/>
        </w:rPr>
        <w:t>```{r}</w:t>
      </w:r>
    </w:p>
    <w:p w14:paraId="28231192" w14:textId="77777777" w:rsidR="00FA5967" w:rsidRDefault="00434B2B" w:rsidP="00F07521">
      <w:pPr>
        <w:pStyle w:val="Code"/>
      </w:pPr>
      <w:r w:rsidRPr="00F07521">
        <w:rPr>
          <w:rStyle w:val="InformationTok"/>
          <w:rFonts w:ascii="Courier" w:hAnsi="Courier"/>
          <w:b w:val="0"/>
          <w:color w:val="000000"/>
          <w:sz w:val="17"/>
          <w:shd w:val="clear" w:color="auto" w:fill="auto"/>
        </w:rPr>
        <w:t>library(tidyverse)</w:t>
      </w:r>
    </w:p>
    <w:p w14:paraId="3349E240" w14:textId="77777777" w:rsidR="00FA5967" w:rsidRDefault="00434B2B" w:rsidP="00F07521">
      <w:pPr>
        <w:pStyle w:val="Code"/>
      </w:pPr>
      <w:r w:rsidRPr="00F07521">
        <w:rPr>
          <w:rStyle w:val="InformationTok"/>
          <w:rFonts w:ascii="Courier" w:hAnsi="Courier"/>
          <w:b w:val="0"/>
          <w:color w:val="000000"/>
          <w:sz w:val="17"/>
          <w:shd w:val="clear" w:color="auto" w:fill="auto"/>
        </w:rPr>
        <w:t>library(</w:t>
      </w:r>
      <w:proofErr w:type="spellStart"/>
      <w:r w:rsidRPr="00F07521">
        <w:rPr>
          <w:rStyle w:val="InformationTok"/>
          <w:rFonts w:ascii="Courier" w:hAnsi="Courier"/>
          <w:b w:val="0"/>
          <w:color w:val="000000"/>
          <w:sz w:val="17"/>
          <w:shd w:val="clear" w:color="auto" w:fill="auto"/>
        </w:rPr>
        <w:t>urbnthemes</w:t>
      </w:r>
      <w:proofErr w:type="spellEnd"/>
      <w:r w:rsidRPr="00F07521">
        <w:rPr>
          <w:rStyle w:val="InformationTok"/>
          <w:rFonts w:ascii="Courier" w:hAnsi="Courier"/>
          <w:b w:val="0"/>
          <w:color w:val="000000"/>
          <w:sz w:val="17"/>
          <w:shd w:val="clear" w:color="auto" w:fill="auto"/>
        </w:rPr>
        <w:t>)</w:t>
      </w:r>
    </w:p>
    <w:p w14:paraId="32E0054D" w14:textId="77777777" w:rsidR="00FA5967" w:rsidRDefault="00434B2B" w:rsidP="00F07521">
      <w:pPr>
        <w:pStyle w:val="Code"/>
      </w:pPr>
      <w:r w:rsidRPr="00F07521">
        <w:rPr>
          <w:rStyle w:val="InformationTok"/>
          <w:rFonts w:ascii="Courier" w:hAnsi="Courier"/>
          <w:b w:val="0"/>
          <w:color w:val="000000"/>
          <w:sz w:val="17"/>
          <w:shd w:val="clear" w:color="auto" w:fill="auto"/>
        </w:rPr>
        <w:t>library(here)</w:t>
      </w:r>
    </w:p>
    <w:p w14:paraId="1F2CE552" w14:textId="77777777" w:rsidR="00FA5967" w:rsidRDefault="00434B2B" w:rsidP="00F07521">
      <w:pPr>
        <w:pStyle w:val="Code"/>
      </w:pPr>
      <w:r w:rsidRPr="00F07521">
        <w:rPr>
          <w:rStyle w:val="InformationTok"/>
          <w:rFonts w:ascii="Courier" w:hAnsi="Courier"/>
          <w:b w:val="0"/>
          <w:color w:val="000000"/>
          <w:sz w:val="17"/>
          <w:shd w:val="clear" w:color="auto" w:fill="auto"/>
        </w:rPr>
        <w:t>library(scales)</w:t>
      </w:r>
    </w:p>
    <w:p w14:paraId="22CD5B18" w14:textId="77777777" w:rsidR="00FA5967" w:rsidRDefault="00434B2B" w:rsidP="00F07521">
      <w:pPr>
        <w:pStyle w:val="Code"/>
      </w:pPr>
      <w:r w:rsidRPr="00F07521">
        <w:rPr>
          <w:rStyle w:val="InformationTok"/>
          <w:rFonts w:ascii="Courier" w:hAnsi="Courier"/>
          <w:b w:val="0"/>
          <w:color w:val="000000"/>
          <w:sz w:val="17"/>
          <w:shd w:val="clear" w:color="auto" w:fill="auto"/>
        </w:rPr>
        <w:t>```</w:t>
      </w:r>
    </w:p>
    <w:p w14:paraId="311AAEAC" w14:textId="77777777" w:rsidR="00FA5967" w:rsidRDefault="00FA5967" w:rsidP="00F07521">
      <w:pPr>
        <w:pStyle w:val="Code"/>
      </w:pPr>
    </w:p>
    <w:p w14:paraId="43C33CEC" w14:textId="77777777" w:rsidR="00FA5967" w:rsidRDefault="00434B2B" w:rsidP="00F07521">
      <w:pPr>
        <w:pStyle w:val="Code"/>
      </w:pPr>
      <w:r w:rsidRPr="00F07521">
        <w:rPr>
          <w:rStyle w:val="FunctionTok"/>
          <w:rFonts w:ascii="Courier" w:hAnsi="Courier"/>
          <w:i w:val="0"/>
          <w:sz w:val="17"/>
          <w:shd w:val="clear" w:color="auto" w:fill="auto"/>
        </w:rPr>
        <w:t xml:space="preserve"># `r </w:t>
      </w:r>
      <w:proofErr w:type="spellStart"/>
      <w:r w:rsidRPr="00F07521">
        <w:rPr>
          <w:rStyle w:val="FunctionTok"/>
          <w:rFonts w:ascii="Courier" w:hAnsi="Courier"/>
          <w:i w:val="0"/>
          <w:sz w:val="17"/>
          <w:shd w:val="clear" w:color="auto" w:fill="auto"/>
        </w:rPr>
        <w:t>params$state</w:t>
      </w:r>
      <w:proofErr w:type="spellEnd"/>
      <w:r w:rsidRPr="00F07521">
        <w:rPr>
          <w:rStyle w:val="FunctionTok"/>
          <w:rFonts w:ascii="Courier" w:hAnsi="Courier"/>
          <w:i w:val="0"/>
          <w:sz w:val="17"/>
          <w:shd w:val="clear" w:color="auto" w:fill="auto"/>
        </w:rPr>
        <w:t>`</w:t>
      </w:r>
    </w:p>
    <w:p w14:paraId="404FC599" w14:textId="77777777" w:rsidR="00FA5967" w:rsidRDefault="00FA5967" w:rsidP="00F07521">
      <w:pPr>
        <w:pStyle w:val="Code"/>
      </w:pPr>
    </w:p>
    <w:p w14:paraId="265F85E6" w14:textId="77777777" w:rsidR="00FA5967" w:rsidRDefault="00434B2B" w:rsidP="00F07521">
      <w:pPr>
        <w:pStyle w:val="Code"/>
      </w:pPr>
      <w:r w:rsidRPr="00F07521">
        <w:rPr>
          <w:rStyle w:val="InformationTok"/>
          <w:rFonts w:ascii="Courier" w:hAnsi="Courier"/>
          <w:b w:val="0"/>
          <w:color w:val="000000"/>
          <w:sz w:val="17"/>
          <w:shd w:val="clear" w:color="auto" w:fill="auto"/>
        </w:rPr>
        <w:t>```{r}</w:t>
      </w:r>
    </w:p>
    <w:p w14:paraId="5DE56384"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cases &lt;- </w:t>
      </w:r>
      <w:proofErr w:type="spellStart"/>
      <w:r w:rsidRPr="00F07521">
        <w:rPr>
          <w:rStyle w:val="InformationTok"/>
          <w:rFonts w:ascii="Courier" w:hAnsi="Courier"/>
          <w:b w:val="0"/>
          <w:color w:val="000000"/>
          <w:sz w:val="17"/>
          <w:shd w:val="clear" w:color="auto" w:fill="auto"/>
        </w:rPr>
        <w:t>tibble</w:t>
      </w:r>
      <w:proofErr w:type="spellEnd"/>
      <w:r w:rsidRPr="00F07521">
        <w:rPr>
          <w:rStyle w:val="InformationTok"/>
          <w:rFonts w:ascii="Courier" w:hAnsi="Courier"/>
          <w:b w:val="0"/>
          <w:color w:val="000000"/>
          <w:sz w:val="17"/>
          <w:shd w:val="clear" w:color="auto" w:fill="auto"/>
        </w:rPr>
        <w:t>(state.name) %&gt;%</w:t>
      </w:r>
    </w:p>
    <w:p w14:paraId="3EE98C3C"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w:t>
      </w:r>
      <w:proofErr w:type="spellStart"/>
      <w:proofErr w:type="gramStart"/>
      <w:r w:rsidRPr="00F07521">
        <w:rPr>
          <w:rStyle w:val="InformationTok"/>
          <w:rFonts w:ascii="Courier" w:hAnsi="Courier"/>
          <w:b w:val="0"/>
          <w:color w:val="000000"/>
          <w:sz w:val="17"/>
          <w:shd w:val="clear" w:color="auto" w:fill="auto"/>
        </w:rPr>
        <w:t>rbind</w:t>
      </w:r>
      <w:proofErr w:type="spellEnd"/>
      <w:r w:rsidRPr="00F07521">
        <w:rPr>
          <w:rStyle w:val="InformationTok"/>
          <w:rFonts w:ascii="Courier" w:hAnsi="Courier"/>
          <w:b w:val="0"/>
          <w:color w:val="000000"/>
          <w:sz w:val="17"/>
          <w:shd w:val="clear" w:color="auto" w:fill="auto"/>
        </w:rPr>
        <w:t>(</w:t>
      </w:r>
      <w:proofErr w:type="gramEnd"/>
      <w:r w:rsidRPr="00F07521">
        <w:rPr>
          <w:rStyle w:val="InformationTok"/>
          <w:rFonts w:ascii="Courier" w:hAnsi="Courier"/>
          <w:b w:val="0"/>
          <w:color w:val="000000"/>
          <w:sz w:val="17"/>
          <w:shd w:val="clear" w:color="auto" w:fill="auto"/>
        </w:rPr>
        <w:t>state.name = "District of Columbia") %&gt;%</w:t>
      </w:r>
    </w:p>
    <w:p w14:paraId="77CD0DF5"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left_</w:t>
      </w:r>
      <w:proofErr w:type="gramStart"/>
      <w:r w:rsidRPr="00F07521">
        <w:rPr>
          <w:rStyle w:val="InformationTok"/>
          <w:rFonts w:ascii="Courier" w:hAnsi="Courier"/>
          <w:b w:val="0"/>
          <w:color w:val="000000"/>
          <w:sz w:val="17"/>
          <w:shd w:val="clear" w:color="auto" w:fill="auto"/>
        </w:rPr>
        <w:t>join(</w:t>
      </w:r>
      <w:proofErr w:type="gramEnd"/>
      <w:r w:rsidRPr="00F07521">
        <w:rPr>
          <w:rStyle w:val="InformationTok"/>
          <w:rFonts w:ascii="Courier" w:hAnsi="Courier"/>
          <w:b w:val="0"/>
          <w:color w:val="000000"/>
          <w:sz w:val="17"/>
          <w:shd w:val="clear" w:color="auto" w:fill="auto"/>
        </w:rPr>
        <w:t>read_csv("https://data.rwithoutstatistics.com/united_states_covid19_cases_deaths_and_testing_by_state.csv", skip = 2),</w:t>
      </w:r>
    </w:p>
    <w:p w14:paraId="03900B73"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by = </w:t>
      </w:r>
      <w:proofErr w:type="gramStart"/>
      <w:r w:rsidRPr="00F07521">
        <w:rPr>
          <w:rStyle w:val="InformationTok"/>
          <w:rFonts w:ascii="Courier" w:hAnsi="Courier"/>
          <w:b w:val="0"/>
          <w:color w:val="000000"/>
          <w:sz w:val="17"/>
          <w:shd w:val="clear" w:color="auto" w:fill="auto"/>
        </w:rPr>
        <w:t>c(</w:t>
      </w:r>
      <w:proofErr w:type="gramEnd"/>
      <w:r w:rsidRPr="00F07521">
        <w:rPr>
          <w:rStyle w:val="InformationTok"/>
          <w:rFonts w:ascii="Courier" w:hAnsi="Courier"/>
          <w:b w:val="0"/>
          <w:color w:val="000000"/>
          <w:sz w:val="17"/>
          <w:shd w:val="clear" w:color="auto" w:fill="auto"/>
        </w:rPr>
        <w:t>"state.name" = "State/Territory")) %&gt;%</w:t>
      </w:r>
    </w:p>
    <w:p w14:paraId="3FBC2461"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w:t>
      </w:r>
      <w:proofErr w:type="gramStart"/>
      <w:r w:rsidRPr="00F07521">
        <w:rPr>
          <w:rStyle w:val="InformationTok"/>
          <w:rFonts w:ascii="Courier" w:hAnsi="Courier"/>
          <w:b w:val="0"/>
          <w:color w:val="000000"/>
          <w:sz w:val="17"/>
          <w:shd w:val="clear" w:color="auto" w:fill="auto"/>
        </w:rPr>
        <w:t>select(</w:t>
      </w:r>
      <w:proofErr w:type="spellStart"/>
      <w:proofErr w:type="gramEnd"/>
      <w:r w:rsidRPr="00F07521">
        <w:rPr>
          <w:rStyle w:val="InformationTok"/>
          <w:rFonts w:ascii="Courier" w:hAnsi="Courier"/>
          <w:b w:val="0"/>
          <w:color w:val="000000"/>
          <w:sz w:val="17"/>
          <w:shd w:val="clear" w:color="auto" w:fill="auto"/>
        </w:rPr>
        <w:t>total_cases</w:t>
      </w:r>
      <w:proofErr w:type="spellEnd"/>
      <w:r w:rsidRPr="00F07521">
        <w:rPr>
          <w:rStyle w:val="InformationTok"/>
          <w:rFonts w:ascii="Courier" w:hAnsi="Courier"/>
          <w:b w:val="0"/>
          <w:color w:val="000000"/>
          <w:sz w:val="17"/>
          <w:shd w:val="clear" w:color="auto" w:fill="auto"/>
        </w:rPr>
        <w:t xml:space="preserve"> = `Total Cases`, state.name,</w:t>
      </w:r>
    </w:p>
    <w:p w14:paraId="535CDC4A"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cases_per_100000 = `Case Rate per 100000`) %&gt;%</w:t>
      </w:r>
    </w:p>
    <w:p w14:paraId="26C11787"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w:t>
      </w:r>
      <w:proofErr w:type="gramStart"/>
      <w:r w:rsidRPr="00F07521">
        <w:rPr>
          <w:rStyle w:val="InformationTok"/>
          <w:rFonts w:ascii="Courier" w:hAnsi="Courier"/>
          <w:b w:val="0"/>
          <w:color w:val="000000"/>
          <w:sz w:val="17"/>
          <w:shd w:val="clear" w:color="auto" w:fill="auto"/>
        </w:rPr>
        <w:t>mutate(</w:t>
      </w:r>
      <w:proofErr w:type="gramEnd"/>
      <w:r w:rsidRPr="00F07521">
        <w:rPr>
          <w:rStyle w:val="InformationTok"/>
          <w:rFonts w:ascii="Courier" w:hAnsi="Courier"/>
          <w:b w:val="0"/>
          <w:color w:val="000000"/>
          <w:sz w:val="17"/>
          <w:shd w:val="clear" w:color="auto" w:fill="auto"/>
        </w:rPr>
        <w:t xml:space="preserve">cases_per_100000 = </w:t>
      </w:r>
      <w:proofErr w:type="spellStart"/>
      <w:r w:rsidRPr="00F07521">
        <w:rPr>
          <w:rStyle w:val="InformationTok"/>
          <w:rFonts w:ascii="Courier" w:hAnsi="Courier"/>
          <w:b w:val="0"/>
          <w:color w:val="000000"/>
          <w:sz w:val="17"/>
          <w:shd w:val="clear" w:color="auto" w:fill="auto"/>
        </w:rPr>
        <w:t>parse_number</w:t>
      </w:r>
      <w:proofErr w:type="spellEnd"/>
      <w:r w:rsidRPr="00F07521">
        <w:rPr>
          <w:rStyle w:val="InformationTok"/>
          <w:rFonts w:ascii="Courier" w:hAnsi="Courier"/>
          <w:b w:val="0"/>
          <w:color w:val="000000"/>
          <w:sz w:val="17"/>
          <w:shd w:val="clear" w:color="auto" w:fill="auto"/>
        </w:rPr>
        <w:t xml:space="preserve">(cases_per_100000)) %&gt;% </w:t>
      </w:r>
    </w:p>
    <w:p w14:paraId="01068234"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w:t>
      </w:r>
      <w:proofErr w:type="gramStart"/>
      <w:r w:rsidRPr="00F07521">
        <w:rPr>
          <w:rStyle w:val="InformationTok"/>
          <w:rFonts w:ascii="Courier" w:hAnsi="Courier"/>
          <w:b w:val="0"/>
          <w:color w:val="000000"/>
          <w:sz w:val="17"/>
          <w:shd w:val="clear" w:color="auto" w:fill="auto"/>
        </w:rPr>
        <w:t>mutate(</w:t>
      </w:r>
      <w:proofErr w:type="spellStart"/>
      <w:proofErr w:type="gramEnd"/>
      <w:r w:rsidRPr="00F07521">
        <w:rPr>
          <w:rStyle w:val="InformationTok"/>
          <w:rFonts w:ascii="Courier" w:hAnsi="Courier"/>
          <w:b w:val="0"/>
          <w:color w:val="000000"/>
          <w:sz w:val="17"/>
          <w:shd w:val="clear" w:color="auto" w:fill="auto"/>
        </w:rPr>
        <w:t>case_rank</w:t>
      </w:r>
      <w:proofErr w:type="spellEnd"/>
      <w:r w:rsidRPr="00F07521">
        <w:rPr>
          <w:rStyle w:val="InformationTok"/>
          <w:rFonts w:ascii="Courier" w:hAnsi="Courier"/>
          <w:b w:val="0"/>
          <w:color w:val="000000"/>
          <w:sz w:val="17"/>
          <w:shd w:val="clear" w:color="auto" w:fill="auto"/>
        </w:rPr>
        <w:t xml:space="preserve"> = rank(-cases_per_100000, </w:t>
      </w:r>
      <w:proofErr w:type="spellStart"/>
      <w:r w:rsidRPr="00F07521">
        <w:rPr>
          <w:rStyle w:val="InformationTok"/>
          <w:rFonts w:ascii="Courier" w:hAnsi="Courier"/>
          <w:b w:val="0"/>
          <w:color w:val="000000"/>
          <w:sz w:val="17"/>
          <w:shd w:val="clear" w:color="auto" w:fill="auto"/>
        </w:rPr>
        <w:t>ties.method</w:t>
      </w:r>
      <w:proofErr w:type="spellEnd"/>
      <w:r w:rsidRPr="00F07521">
        <w:rPr>
          <w:rStyle w:val="InformationTok"/>
          <w:rFonts w:ascii="Courier" w:hAnsi="Courier"/>
          <w:b w:val="0"/>
          <w:color w:val="000000"/>
          <w:sz w:val="17"/>
          <w:shd w:val="clear" w:color="auto" w:fill="auto"/>
        </w:rPr>
        <w:t xml:space="preserve"> = "min"))</w:t>
      </w:r>
    </w:p>
    <w:p w14:paraId="16DDD9BF" w14:textId="77777777" w:rsidR="00FA5967" w:rsidRDefault="00434B2B" w:rsidP="00F07521">
      <w:pPr>
        <w:pStyle w:val="Code"/>
      </w:pPr>
      <w:r w:rsidRPr="00F07521">
        <w:rPr>
          <w:rStyle w:val="InformationTok"/>
          <w:rFonts w:ascii="Courier" w:hAnsi="Courier"/>
          <w:b w:val="0"/>
          <w:color w:val="000000"/>
          <w:sz w:val="17"/>
          <w:shd w:val="clear" w:color="auto" w:fill="auto"/>
        </w:rPr>
        <w:t>```</w:t>
      </w:r>
    </w:p>
    <w:p w14:paraId="41258AEC" w14:textId="77777777" w:rsidR="00FA5967" w:rsidRDefault="00FA5967" w:rsidP="00F07521">
      <w:pPr>
        <w:pStyle w:val="Code"/>
      </w:pPr>
    </w:p>
    <w:p w14:paraId="7543840F" w14:textId="77777777" w:rsidR="00FA5967" w:rsidRDefault="00434B2B" w:rsidP="00F07521">
      <w:pPr>
        <w:pStyle w:val="Code"/>
      </w:pPr>
      <w:r w:rsidRPr="00F07521">
        <w:rPr>
          <w:rStyle w:val="InformationTok"/>
          <w:rFonts w:ascii="Courier" w:hAnsi="Courier"/>
          <w:b w:val="0"/>
          <w:color w:val="000000"/>
          <w:sz w:val="17"/>
          <w:shd w:val="clear" w:color="auto" w:fill="auto"/>
        </w:rPr>
        <w:t>```{r}</w:t>
      </w:r>
    </w:p>
    <w:p w14:paraId="15309114" w14:textId="77777777" w:rsidR="00FA5967" w:rsidRDefault="00434B2B" w:rsidP="00F07521">
      <w:pPr>
        <w:pStyle w:val="Code"/>
      </w:pPr>
      <w:proofErr w:type="spellStart"/>
      <w:r w:rsidRPr="00F07521">
        <w:rPr>
          <w:rStyle w:val="InformationTok"/>
          <w:rFonts w:ascii="Courier" w:hAnsi="Courier"/>
          <w:b w:val="0"/>
          <w:color w:val="000000"/>
          <w:sz w:val="17"/>
          <w:shd w:val="clear" w:color="auto" w:fill="auto"/>
        </w:rPr>
        <w:t>state_text</w:t>
      </w:r>
      <w:proofErr w:type="spellEnd"/>
      <w:r w:rsidRPr="00F07521">
        <w:rPr>
          <w:rStyle w:val="InformationTok"/>
          <w:rFonts w:ascii="Courier" w:hAnsi="Courier"/>
          <w:b w:val="0"/>
          <w:color w:val="000000"/>
          <w:sz w:val="17"/>
          <w:shd w:val="clear" w:color="auto" w:fill="auto"/>
        </w:rPr>
        <w:t xml:space="preserve"> &lt;- </w:t>
      </w:r>
      <w:proofErr w:type="spellStart"/>
      <w:r w:rsidRPr="00F07521">
        <w:rPr>
          <w:rStyle w:val="InformationTok"/>
          <w:rFonts w:ascii="Courier" w:hAnsi="Courier"/>
          <w:b w:val="0"/>
          <w:color w:val="000000"/>
          <w:sz w:val="17"/>
          <w:shd w:val="clear" w:color="auto" w:fill="auto"/>
        </w:rPr>
        <w:t>if_</w:t>
      </w:r>
      <w:proofErr w:type="gramStart"/>
      <w:r w:rsidRPr="00F07521">
        <w:rPr>
          <w:rStyle w:val="InformationTok"/>
          <w:rFonts w:ascii="Courier" w:hAnsi="Courier"/>
          <w:b w:val="0"/>
          <w:color w:val="000000"/>
          <w:sz w:val="17"/>
          <w:shd w:val="clear" w:color="auto" w:fill="auto"/>
        </w:rPr>
        <w:t>else</w:t>
      </w:r>
      <w:proofErr w:type="spellEnd"/>
      <w:r w:rsidRPr="00F07521">
        <w:rPr>
          <w:rStyle w:val="InformationTok"/>
          <w:rFonts w:ascii="Courier" w:hAnsi="Courier"/>
          <w:b w:val="0"/>
          <w:color w:val="000000"/>
          <w:sz w:val="17"/>
          <w:shd w:val="clear" w:color="auto" w:fill="auto"/>
        </w:rPr>
        <w:t>(</w:t>
      </w:r>
      <w:proofErr w:type="spellStart"/>
      <w:proofErr w:type="gramEnd"/>
      <w:r w:rsidRPr="00F07521">
        <w:rPr>
          <w:rStyle w:val="InformationTok"/>
          <w:rFonts w:ascii="Courier" w:hAnsi="Courier"/>
          <w:b w:val="0"/>
          <w:color w:val="000000"/>
          <w:sz w:val="17"/>
          <w:shd w:val="clear" w:color="auto" w:fill="auto"/>
        </w:rPr>
        <w:t>params$state</w:t>
      </w:r>
      <w:proofErr w:type="spellEnd"/>
      <w:r w:rsidRPr="00F07521">
        <w:rPr>
          <w:rStyle w:val="InformationTok"/>
          <w:rFonts w:ascii="Courier" w:hAnsi="Courier"/>
          <w:b w:val="0"/>
          <w:color w:val="000000"/>
          <w:sz w:val="17"/>
          <w:shd w:val="clear" w:color="auto" w:fill="auto"/>
        </w:rPr>
        <w:t xml:space="preserve"> == "District of Columbia", </w:t>
      </w:r>
      <w:proofErr w:type="spellStart"/>
      <w:r w:rsidRPr="00F07521">
        <w:rPr>
          <w:rStyle w:val="InformationTok"/>
          <w:rFonts w:ascii="Courier" w:hAnsi="Courier"/>
          <w:b w:val="0"/>
          <w:color w:val="000000"/>
          <w:sz w:val="17"/>
          <w:shd w:val="clear" w:color="auto" w:fill="auto"/>
        </w:rPr>
        <w:t>str_glue</w:t>
      </w:r>
      <w:proofErr w:type="spellEnd"/>
      <w:r w:rsidRPr="00F07521">
        <w:rPr>
          <w:rStyle w:val="InformationTok"/>
          <w:rFonts w:ascii="Courier" w:hAnsi="Courier"/>
          <w:b w:val="0"/>
          <w:color w:val="000000"/>
          <w:sz w:val="17"/>
          <w:shd w:val="clear" w:color="auto" w:fill="auto"/>
        </w:rPr>
        <w:t xml:space="preserve">("the District of Columbia"), </w:t>
      </w:r>
      <w:proofErr w:type="spellStart"/>
      <w:r w:rsidRPr="00F07521">
        <w:rPr>
          <w:rStyle w:val="InformationTok"/>
          <w:rFonts w:ascii="Courier" w:hAnsi="Courier"/>
          <w:b w:val="0"/>
          <w:color w:val="000000"/>
          <w:sz w:val="17"/>
          <w:shd w:val="clear" w:color="auto" w:fill="auto"/>
        </w:rPr>
        <w:t>str_glue</w:t>
      </w:r>
      <w:proofErr w:type="spellEnd"/>
      <w:r w:rsidRPr="00F07521">
        <w:rPr>
          <w:rStyle w:val="InformationTok"/>
          <w:rFonts w:ascii="Courier" w:hAnsi="Courier"/>
          <w:b w:val="0"/>
          <w:color w:val="000000"/>
          <w:sz w:val="17"/>
          <w:shd w:val="clear" w:color="auto" w:fill="auto"/>
        </w:rPr>
        <w:t>("state of {</w:t>
      </w:r>
      <w:proofErr w:type="spellStart"/>
      <w:r w:rsidRPr="00F07521">
        <w:rPr>
          <w:rStyle w:val="InformationTok"/>
          <w:rFonts w:ascii="Courier" w:hAnsi="Courier"/>
          <w:b w:val="0"/>
          <w:color w:val="000000"/>
          <w:sz w:val="17"/>
          <w:shd w:val="clear" w:color="auto" w:fill="auto"/>
        </w:rPr>
        <w:t>params$state</w:t>
      </w:r>
      <w:proofErr w:type="spellEnd"/>
      <w:r w:rsidRPr="00F07521">
        <w:rPr>
          <w:rStyle w:val="InformationTok"/>
          <w:rFonts w:ascii="Courier" w:hAnsi="Courier"/>
          <w:b w:val="0"/>
          <w:color w:val="000000"/>
          <w:sz w:val="17"/>
          <w:shd w:val="clear" w:color="auto" w:fill="auto"/>
        </w:rPr>
        <w:t>}"))</w:t>
      </w:r>
    </w:p>
    <w:p w14:paraId="73E1D1E3" w14:textId="77777777" w:rsidR="00FA5967" w:rsidRDefault="00FA5967" w:rsidP="00F07521">
      <w:pPr>
        <w:pStyle w:val="Code"/>
      </w:pPr>
    </w:p>
    <w:p w14:paraId="17CEFCFD" w14:textId="77777777" w:rsidR="00FA5967" w:rsidRDefault="00434B2B" w:rsidP="00F07521">
      <w:pPr>
        <w:pStyle w:val="Code"/>
      </w:pPr>
      <w:r w:rsidRPr="00F07521">
        <w:rPr>
          <w:rStyle w:val="InformationTok"/>
          <w:rFonts w:ascii="Courier" w:hAnsi="Courier"/>
          <w:b w:val="0"/>
          <w:color w:val="000000"/>
          <w:sz w:val="17"/>
          <w:shd w:val="clear" w:color="auto" w:fill="auto"/>
        </w:rPr>
        <w:t>state_cases_per_100000 &lt;- cases %&gt;%</w:t>
      </w:r>
    </w:p>
    <w:p w14:paraId="0473B71E"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w:t>
      </w:r>
      <w:proofErr w:type="gramStart"/>
      <w:r w:rsidRPr="00F07521">
        <w:rPr>
          <w:rStyle w:val="InformationTok"/>
          <w:rFonts w:ascii="Courier" w:hAnsi="Courier"/>
          <w:b w:val="0"/>
          <w:color w:val="000000"/>
          <w:sz w:val="17"/>
          <w:shd w:val="clear" w:color="auto" w:fill="auto"/>
        </w:rPr>
        <w:t>filter(</w:t>
      </w:r>
      <w:proofErr w:type="gramEnd"/>
      <w:r w:rsidRPr="00F07521">
        <w:rPr>
          <w:rStyle w:val="InformationTok"/>
          <w:rFonts w:ascii="Courier" w:hAnsi="Courier"/>
          <w:b w:val="0"/>
          <w:color w:val="000000"/>
          <w:sz w:val="17"/>
          <w:shd w:val="clear" w:color="auto" w:fill="auto"/>
        </w:rPr>
        <w:t xml:space="preserve">state.name == </w:t>
      </w:r>
      <w:proofErr w:type="spellStart"/>
      <w:r w:rsidRPr="00F07521">
        <w:rPr>
          <w:rStyle w:val="InformationTok"/>
          <w:rFonts w:ascii="Courier" w:hAnsi="Courier"/>
          <w:b w:val="0"/>
          <w:color w:val="000000"/>
          <w:sz w:val="17"/>
          <w:shd w:val="clear" w:color="auto" w:fill="auto"/>
        </w:rPr>
        <w:t>params$state</w:t>
      </w:r>
      <w:proofErr w:type="spellEnd"/>
      <w:r w:rsidRPr="00F07521">
        <w:rPr>
          <w:rStyle w:val="InformationTok"/>
          <w:rFonts w:ascii="Courier" w:hAnsi="Courier"/>
          <w:b w:val="0"/>
          <w:color w:val="000000"/>
          <w:sz w:val="17"/>
          <w:shd w:val="clear" w:color="auto" w:fill="auto"/>
        </w:rPr>
        <w:t xml:space="preserve">) %&gt;% </w:t>
      </w:r>
    </w:p>
    <w:p w14:paraId="71F5E1FA"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pull(cases_per_100000) %&gt;% </w:t>
      </w:r>
    </w:p>
    <w:p w14:paraId="59FE1E83"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w:t>
      </w:r>
      <w:proofErr w:type="gramStart"/>
      <w:r w:rsidRPr="00F07521">
        <w:rPr>
          <w:rStyle w:val="InformationTok"/>
          <w:rFonts w:ascii="Courier" w:hAnsi="Courier"/>
          <w:b w:val="0"/>
          <w:color w:val="000000"/>
          <w:sz w:val="17"/>
          <w:shd w:val="clear" w:color="auto" w:fill="auto"/>
        </w:rPr>
        <w:t>comma(</w:t>
      </w:r>
      <w:proofErr w:type="gramEnd"/>
      <w:r w:rsidRPr="00F07521">
        <w:rPr>
          <w:rStyle w:val="InformationTok"/>
          <w:rFonts w:ascii="Courier" w:hAnsi="Courier"/>
          <w:b w:val="0"/>
          <w:color w:val="000000"/>
          <w:sz w:val="17"/>
          <w:shd w:val="clear" w:color="auto" w:fill="auto"/>
        </w:rPr>
        <w:t>)</w:t>
      </w:r>
    </w:p>
    <w:p w14:paraId="70AC2104" w14:textId="77777777" w:rsidR="00FA5967" w:rsidRDefault="00FA5967" w:rsidP="00F07521">
      <w:pPr>
        <w:pStyle w:val="Code"/>
      </w:pPr>
    </w:p>
    <w:p w14:paraId="1A1C6D26" w14:textId="77777777" w:rsidR="00FA5967" w:rsidRDefault="00434B2B" w:rsidP="00F07521">
      <w:pPr>
        <w:pStyle w:val="Code"/>
      </w:pPr>
      <w:proofErr w:type="spellStart"/>
      <w:r w:rsidRPr="00F07521">
        <w:rPr>
          <w:rStyle w:val="InformationTok"/>
          <w:rFonts w:ascii="Courier" w:hAnsi="Courier"/>
          <w:b w:val="0"/>
          <w:color w:val="000000"/>
          <w:sz w:val="17"/>
          <w:shd w:val="clear" w:color="auto" w:fill="auto"/>
        </w:rPr>
        <w:t>state_cases_rank</w:t>
      </w:r>
      <w:proofErr w:type="spellEnd"/>
      <w:r w:rsidRPr="00F07521">
        <w:rPr>
          <w:rStyle w:val="InformationTok"/>
          <w:rFonts w:ascii="Courier" w:hAnsi="Courier"/>
          <w:b w:val="0"/>
          <w:color w:val="000000"/>
          <w:sz w:val="17"/>
          <w:shd w:val="clear" w:color="auto" w:fill="auto"/>
        </w:rPr>
        <w:t xml:space="preserve"> &lt;- cases %&gt;%</w:t>
      </w:r>
    </w:p>
    <w:p w14:paraId="7D8BAAEF"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w:t>
      </w:r>
      <w:proofErr w:type="gramStart"/>
      <w:r w:rsidRPr="00F07521">
        <w:rPr>
          <w:rStyle w:val="InformationTok"/>
          <w:rFonts w:ascii="Courier" w:hAnsi="Courier"/>
          <w:b w:val="0"/>
          <w:color w:val="000000"/>
          <w:sz w:val="17"/>
          <w:shd w:val="clear" w:color="auto" w:fill="auto"/>
        </w:rPr>
        <w:t>filter(</w:t>
      </w:r>
      <w:proofErr w:type="gramEnd"/>
      <w:r w:rsidRPr="00F07521">
        <w:rPr>
          <w:rStyle w:val="InformationTok"/>
          <w:rFonts w:ascii="Courier" w:hAnsi="Courier"/>
          <w:b w:val="0"/>
          <w:color w:val="000000"/>
          <w:sz w:val="17"/>
          <w:shd w:val="clear" w:color="auto" w:fill="auto"/>
        </w:rPr>
        <w:t xml:space="preserve">state.name == </w:t>
      </w:r>
      <w:proofErr w:type="spellStart"/>
      <w:r w:rsidRPr="00F07521">
        <w:rPr>
          <w:rStyle w:val="InformationTok"/>
          <w:rFonts w:ascii="Courier" w:hAnsi="Courier"/>
          <w:b w:val="0"/>
          <w:color w:val="000000"/>
          <w:sz w:val="17"/>
          <w:shd w:val="clear" w:color="auto" w:fill="auto"/>
        </w:rPr>
        <w:t>params$state</w:t>
      </w:r>
      <w:proofErr w:type="spellEnd"/>
      <w:r w:rsidRPr="00F07521">
        <w:rPr>
          <w:rStyle w:val="InformationTok"/>
          <w:rFonts w:ascii="Courier" w:hAnsi="Courier"/>
          <w:b w:val="0"/>
          <w:color w:val="000000"/>
          <w:sz w:val="17"/>
          <w:shd w:val="clear" w:color="auto" w:fill="auto"/>
        </w:rPr>
        <w:t xml:space="preserve">) %&gt;% </w:t>
      </w:r>
    </w:p>
    <w:p w14:paraId="3FD4E70C"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pull(</w:t>
      </w:r>
      <w:proofErr w:type="spellStart"/>
      <w:r w:rsidRPr="00F07521">
        <w:rPr>
          <w:rStyle w:val="InformationTok"/>
          <w:rFonts w:ascii="Courier" w:hAnsi="Courier"/>
          <w:b w:val="0"/>
          <w:color w:val="000000"/>
          <w:sz w:val="17"/>
          <w:shd w:val="clear" w:color="auto" w:fill="auto"/>
        </w:rPr>
        <w:t>case_rank</w:t>
      </w:r>
      <w:proofErr w:type="spellEnd"/>
      <w:r w:rsidRPr="00F07521">
        <w:rPr>
          <w:rStyle w:val="InformationTok"/>
          <w:rFonts w:ascii="Courier" w:hAnsi="Courier"/>
          <w:b w:val="0"/>
          <w:color w:val="000000"/>
          <w:sz w:val="17"/>
          <w:shd w:val="clear" w:color="auto" w:fill="auto"/>
        </w:rPr>
        <w:t>)</w:t>
      </w:r>
    </w:p>
    <w:p w14:paraId="404F33C1" w14:textId="77777777" w:rsidR="00FA5967" w:rsidRDefault="00434B2B" w:rsidP="00F07521">
      <w:pPr>
        <w:pStyle w:val="Code"/>
      </w:pPr>
      <w:r w:rsidRPr="00F07521">
        <w:rPr>
          <w:rStyle w:val="InformationTok"/>
          <w:rFonts w:ascii="Courier" w:hAnsi="Courier"/>
          <w:b w:val="0"/>
          <w:color w:val="000000"/>
          <w:sz w:val="17"/>
          <w:shd w:val="clear" w:color="auto" w:fill="auto"/>
        </w:rPr>
        <w:t>```</w:t>
      </w:r>
    </w:p>
    <w:p w14:paraId="2EF0CFA5" w14:textId="77777777" w:rsidR="00FA5967" w:rsidRDefault="00FA5967" w:rsidP="00F07521">
      <w:pPr>
        <w:pStyle w:val="Code"/>
      </w:pPr>
    </w:p>
    <w:p w14:paraId="1CFC6133" w14:textId="77777777" w:rsidR="00FA5967" w:rsidRDefault="00434B2B" w:rsidP="00F07521">
      <w:pPr>
        <w:pStyle w:val="Code"/>
      </w:pPr>
      <w:r w:rsidRPr="00F07521">
        <w:rPr>
          <w:rStyle w:val="NormalTok"/>
          <w:rFonts w:ascii="Courier" w:hAnsi="Courier"/>
          <w:i w:val="0"/>
          <w:sz w:val="17"/>
          <w:shd w:val="clear" w:color="auto" w:fill="auto"/>
        </w:rPr>
        <w:t xml:space="preserve">In </w:t>
      </w:r>
      <w:r w:rsidRPr="00F07521">
        <w:rPr>
          <w:rStyle w:val="InformationTok"/>
          <w:rFonts w:ascii="Courier" w:hAnsi="Courier"/>
          <w:b w:val="0"/>
          <w:color w:val="000000"/>
          <w:sz w:val="17"/>
          <w:shd w:val="clear" w:color="auto" w:fill="auto"/>
        </w:rPr>
        <w:t xml:space="preserve">`r </w:t>
      </w:r>
      <w:proofErr w:type="spellStart"/>
      <w:r w:rsidRPr="00F07521">
        <w:rPr>
          <w:rStyle w:val="InformationTok"/>
          <w:rFonts w:ascii="Courier" w:hAnsi="Courier"/>
          <w:b w:val="0"/>
          <w:color w:val="000000"/>
          <w:sz w:val="17"/>
          <w:shd w:val="clear" w:color="auto" w:fill="auto"/>
        </w:rPr>
        <w:t>state_text</w:t>
      </w:r>
      <w:proofErr w:type="spellEnd"/>
      <w:r w:rsidRPr="00F07521">
        <w:rPr>
          <w:rStyle w:val="InformationTok"/>
          <w:rFonts w:ascii="Courier" w:hAnsi="Courier"/>
          <w:b w:val="0"/>
          <w:color w:val="000000"/>
          <w:sz w:val="17"/>
          <w:shd w:val="clear" w:color="auto" w:fill="auto"/>
        </w:rPr>
        <w:t>`</w:t>
      </w:r>
      <w:r w:rsidRPr="00F07521">
        <w:rPr>
          <w:rStyle w:val="NormalTok"/>
          <w:rFonts w:ascii="Courier" w:hAnsi="Courier"/>
          <w:i w:val="0"/>
          <w:sz w:val="17"/>
          <w:shd w:val="clear" w:color="auto" w:fill="auto"/>
        </w:rPr>
        <w:t xml:space="preserve">, there were </w:t>
      </w:r>
      <w:r w:rsidRPr="00F07521">
        <w:rPr>
          <w:rStyle w:val="InformationTok"/>
          <w:rFonts w:ascii="Courier" w:hAnsi="Courier"/>
          <w:b w:val="0"/>
          <w:color w:val="000000"/>
          <w:sz w:val="17"/>
          <w:shd w:val="clear" w:color="auto" w:fill="auto"/>
        </w:rPr>
        <w:t>`r state_cases_per_100000`</w:t>
      </w:r>
      <w:r w:rsidRPr="00F07521">
        <w:rPr>
          <w:rStyle w:val="NormalTok"/>
          <w:rFonts w:ascii="Courier" w:hAnsi="Courier"/>
          <w:i w:val="0"/>
          <w:sz w:val="17"/>
          <w:shd w:val="clear" w:color="auto" w:fill="auto"/>
        </w:rPr>
        <w:t xml:space="preserve"> cases per 100,000 people in the last seven days. This puts </w:t>
      </w:r>
      <w:r w:rsidRPr="00F07521">
        <w:rPr>
          <w:rStyle w:val="InformationTok"/>
          <w:rFonts w:ascii="Courier" w:hAnsi="Courier"/>
          <w:b w:val="0"/>
          <w:color w:val="000000"/>
          <w:sz w:val="17"/>
          <w:shd w:val="clear" w:color="auto" w:fill="auto"/>
        </w:rPr>
        <w:t xml:space="preserve">`r </w:t>
      </w:r>
      <w:proofErr w:type="spellStart"/>
      <w:r w:rsidRPr="00F07521">
        <w:rPr>
          <w:rStyle w:val="InformationTok"/>
          <w:rFonts w:ascii="Courier" w:hAnsi="Courier"/>
          <w:b w:val="0"/>
          <w:color w:val="000000"/>
          <w:sz w:val="17"/>
          <w:shd w:val="clear" w:color="auto" w:fill="auto"/>
        </w:rPr>
        <w:t>params$state</w:t>
      </w:r>
      <w:proofErr w:type="spellEnd"/>
      <w:r w:rsidRPr="00F07521">
        <w:rPr>
          <w:rStyle w:val="InformationTok"/>
          <w:rFonts w:ascii="Courier" w:hAnsi="Courier"/>
          <w:b w:val="0"/>
          <w:color w:val="000000"/>
          <w:sz w:val="17"/>
          <w:shd w:val="clear" w:color="auto" w:fill="auto"/>
        </w:rPr>
        <w:t>`</w:t>
      </w:r>
      <w:r w:rsidRPr="00F07521">
        <w:rPr>
          <w:rStyle w:val="NormalTok"/>
          <w:rFonts w:ascii="Courier" w:hAnsi="Courier"/>
          <w:i w:val="0"/>
          <w:sz w:val="17"/>
          <w:shd w:val="clear" w:color="auto" w:fill="auto"/>
        </w:rPr>
        <w:t xml:space="preserve"> at number </w:t>
      </w:r>
      <w:r w:rsidRPr="00F07521">
        <w:rPr>
          <w:rStyle w:val="InformationTok"/>
          <w:rFonts w:ascii="Courier" w:hAnsi="Courier"/>
          <w:b w:val="0"/>
          <w:color w:val="000000"/>
          <w:sz w:val="17"/>
          <w:shd w:val="clear" w:color="auto" w:fill="auto"/>
        </w:rPr>
        <w:t xml:space="preserve">`r </w:t>
      </w:r>
      <w:proofErr w:type="spellStart"/>
      <w:r w:rsidRPr="00F07521">
        <w:rPr>
          <w:rStyle w:val="InformationTok"/>
          <w:rFonts w:ascii="Courier" w:hAnsi="Courier"/>
          <w:b w:val="0"/>
          <w:color w:val="000000"/>
          <w:sz w:val="17"/>
          <w:shd w:val="clear" w:color="auto" w:fill="auto"/>
        </w:rPr>
        <w:t>state_cases_rank</w:t>
      </w:r>
      <w:proofErr w:type="spellEnd"/>
      <w:r w:rsidRPr="00F07521">
        <w:rPr>
          <w:rStyle w:val="InformationTok"/>
          <w:rFonts w:ascii="Courier" w:hAnsi="Courier"/>
          <w:b w:val="0"/>
          <w:color w:val="000000"/>
          <w:sz w:val="17"/>
          <w:shd w:val="clear" w:color="auto" w:fill="auto"/>
        </w:rPr>
        <w:t>`</w:t>
      </w:r>
      <w:r w:rsidRPr="00F07521">
        <w:rPr>
          <w:rStyle w:val="NormalTok"/>
          <w:rFonts w:ascii="Courier" w:hAnsi="Courier"/>
          <w:i w:val="0"/>
          <w:sz w:val="17"/>
          <w:shd w:val="clear" w:color="auto" w:fill="auto"/>
        </w:rPr>
        <w:t xml:space="preserve"> of 50 states and the District of Columbia. </w:t>
      </w:r>
    </w:p>
    <w:p w14:paraId="6AE45D6E" w14:textId="77777777" w:rsidR="00FA5967" w:rsidRDefault="00FA5967" w:rsidP="00F07521">
      <w:pPr>
        <w:pStyle w:val="Code"/>
      </w:pPr>
    </w:p>
    <w:p w14:paraId="3C1645CD" w14:textId="77777777" w:rsidR="00FA5967" w:rsidRDefault="00434B2B" w:rsidP="00F07521">
      <w:pPr>
        <w:pStyle w:val="Code"/>
      </w:pPr>
      <w:r w:rsidRPr="00F07521">
        <w:rPr>
          <w:rStyle w:val="InformationTok"/>
          <w:rFonts w:ascii="Courier" w:hAnsi="Courier"/>
          <w:b w:val="0"/>
          <w:color w:val="000000"/>
          <w:sz w:val="17"/>
          <w:shd w:val="clear" w:color="auto" w:fill="auto"/>
        </w:rPr>
        <w:t>```{r}</w:t>
      </w:r>
    </w:p>
    <w:p w14:paraId="0AA72A01" w14:textId="2FE7E5D8" w:rsidR="00FA5967" w:rsidRDefault="00434B2B" w:rsidP="00F07521">
      <w:pPr>
        <w:pStyle w:val="Code"/>
      </w:pPr>
      <w:r w:rsidRPr="00F07521">
        <w:rPr>
          <w:rStyle w:val="InformationTok"/>
          <w:rFonts w:ascii="Courier" w:hAnsi="Courier"/>
          <w:b w:val="0"/>
          <w:color w:val="000000"/>
          <w:sz w:val="17"/>
          <w:shd w:val="clear" w:color="auto" w:fill="auto"/>
        </w:rPr>
        <w:t>#| fig-height: 8</w:t>
      </w:r>
      <w:r w:rsidR="004B3D87">
        <w:rPr>
          <w:rStyle w:val="InformationTok"/>
          <w:rFonts w:ascii="Courier" w:hAnsi="Courier"/>
          <w:b w:val="0"/>
          <w:color w:val="000000"/>
          <w:sz w:val="17"/>
          <w:shd w:val="clear" w:color="auto" w:fill="auto"/>
        </w:rPr>
        <w:t xml:space="preserve"> </w:t>
      </w:r>
      <w:r w:rsidR="004B3D87">
        <w:rPr>
          <w:rFonts w:eastAsia="Arial Unicode MS" w:cs="Arial Unicode MS"/>
          <w:color w:val="FFFFFF"/>
          <w:u w:color="FFFFFF"/>
          <w:shd w:val="clear" w:color="auto" w:fill="000000"/>
        </w:rPr>
        <w:t>3</w:t>
      </w:r>
    </w:p>
    <w:p w14:paraId="77609578" w14:textId="77777777" w:rsidR="00FA5967" w:rsidRDefault="00FA5967" w:rsidP="00F07521">
      <w:pPr>
        <w:pStyle w:val="Code"/>
      </w:pPr>
    </w:p>
    <w:p w14:paraId="4093464E" w14:textId="77777777" w:rsidR="00FA5967" w:rsidRDefault="00434B2B" w:rsidP="00F07521">
      <w:pPr>
        <w:pStyle w:val="Code"/>
      </w:pPr>
      <w:proofErr w:type="spellStart"/>
      <w:r w:rsidRPr="00F07521">
        <w:rPr>
          <w:rStyle w:val="InformationTok"/>
          <w:rFonts w:ascii="Courier" w:hAnsi="Courier"/>
          <w:b w:val="0"/>
          <w:color w:val="000000"/>
          <w:sz w:val="17"/>
          <w:shd w:val="clear" w:color="auto" w:fill="auto"/>
        </w:rPr>
        <w:t>set_urbn_</w:t>
      </w:r>
      <w:proofErr w:type="gramStart"/>
      <w:r w:rsidRPr="00F07521">
        <w:rPr>
          <w:rStyle w:val="InformationTok"/>
          <w:rFonts w:ascii="Courier" w:hAnsi="Courier"/>
          <w:b w:val="0"/>
          <w:color w:val="000000"/>
          <w:sz w:val="17"/>
          <w:shd w:val="clear" w:color="auto" w:fill="auto"/>
        </w:rPr>
        <w:t>defaults</w:t>
      </w:r>
      <w:proofErr w:type="spellEnd"/>
      <w:r w:rsidRPr="00F07521">
        <w:rPr>
          <w:rStyle w:val="InformationTok"/>
          <w:rFonts w:ascii="Courier" w:hAnsi="Courier"/>
          <w:b w:val="0"/>
          <w:color w:val="000000"/>
          <w:sz w:val="17"/>
          <w:shd w:val="clear" w:color="auto" w:fill="auto"/>
        </w:rPr>
        <w:t>(</w:t>
      </w:r>
      <w:proofErr w:type="gramEnd"/>
      <w:r w:rsidRPr="00F07521">
        <w:rPr>
          <w:rStyle w:val="InformationTok"/>
          <w:rFonts w:ascii="Courier" w:hAnsi="Courier"/>
          <w:b w:val="0"/>
          <w:color w:val="000000"/>
          <w:sz w:val="17"/>
          <w:shd w:val="clear" w:color="auto" w:fill="auto"/>
        </w:rPr>
        <w:t>style = "print")</w:t>
      </w:r>
    </w:p>
    <w:p w14:paraId="3F6ACC4A" w14:textId="77777777" w:rsidR="00FA5967" w:rsidRDefault="00FA5967" w:rsidP="00F07521">
      <w:pPr>
        <w:pStyle w:val="Code"/>
      </w:pPr>
    </w:p>
    <w:p w14:paraId="5544C5A8"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cases %&gt;% </w:t>
      </w:r>
    </w:p>
    <w:p w14:paraId="538272F4"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w:t>
      </w:r>
      <w:proofErr w:type="gramStart"/>
      <w:r w:rsidRPr="00F07521">
        <w:rPr>
          <w:rStyle w:val="InformationTok"/>
          <w:rFonts w:ascii="Courier" w:hAnsi="Courier"/>
          <w:b w:val="0"/>
          <w:color w:val="000000"/>
          <w:sz w:val="17"/>
          <w:shd w:val="clear" w:color="auto" w:fill="auto"/>
        </w:rPr>
        <w:t>mutate(</w:t>
      </w:r>
      <w:proofErr w:type="spellStart"/>
      <w:proofErr w:type="gramEnd"/>
      <w:r w:rsidRPr="00F07521">
        <w:rPr>
          <w:rStyle w:val="InformationTok"/>
          <w:rFonts w:ascii="Courier" w:hAnsi="Courier"/>
          <w:b w:val="0"/>
          <w:color w:val="000000"/>
          <w:sz w:val="17"/>
          <w:shd w:val="clear" w:color="auto" w:fill="auto"/>
        </w:rPr>
        <w:t>highlight_state</w:t>
      </w:r>
      <w:proofErr w:type="spellEnd"/>
      <w:r w:rsidRPr="00F07521">
        <w:rPr>
          <w:rStyle w:val="InformationTok"/>
          <w:rFonts w:ascii="Courier" w:hAnsi="Courier"/>
          <w:b w:val="0"/>
          <w:color w:val="000000"/>
          <w:sz w:val="17"/>
          <w:shd w:val="clear" w:color="auto" w:fill="auto"/>
        </w:rPr>
        <w:t xml:space="preserve"> = </w:t>
      </w:r>
      <w:proofErr w:type="spellStart"/>
      <w:r w:rsidRPr="00F07521">
        <w:rPr>
          <w:rStyle w:val="InformationTok"/>
          <w:rFonts w:ascii="Courier" w:hAnsi="Courier"/>
          <w:b w:val="0"/>
          <w:color w:val="000000"/>
          <w:sz w:val="17"/>
          <w:shd w:val="clear" w:color="auto" w:fill="auto"/>
        </w:rPr>
        <w:t>if_else</w:t>
      </w:r>
      <w:proofErr w:type="spellEnd"/>
      <w:r w:rsidRPr="00F07521">
        <w:rPr>
          <w:rStyle w:val="InformationTok"/>
          <w:rFonts w:ascii="Courier" w:hAnsi="Courier"/>
          <w:b w:val="0"/>
          <w:color w:val="000000"/>
          <w:sz w:val="17"/>
          <w:shd w:val="clear" w:color="auto" w:fill="auto"/>
        </w:rPr>
        <w:t xml:space="preserve">(state.name == </w:t>
      </w:r>
      <w:proofErr w:type="spellStart"/>
      <w:r w:rsidRPr="00F07521">
        <w:rPr>
          <w:rStyle w:val="InformationTok"/>
          <w:rFonts w:ascii="Courier" w:hAnsi="Courier"/>
          <w:b w:val="0"/>
          <w:color w:val="000000"/>
          <w:sz w:val="17"/>
          <w:shd w:val="clear" w:color="auto" w:fill="auto"/>
        </w:rPr>
        <w:t>params$state</w:t>
      </w:r>
      <w:proofErr w:type="spellEnd"/>
      <w:r w:rsidRPr="00F07521">
        <w:rPr>
          <w:rStyle w:val="InformationTok"/>
          <w:rFonts w:ascii="Courier" w:hAnsi="Courier"/>
          <w:b w:val="0"/>
          <w:color w:val="000000"/>
          <w:sz w:val="17"/>
          <w:shd w:val="clear" w:color="auto" w:fill="auto"/>
        </w:rPr>
        <w:t xml:space="preserve">, "Y", "N")) %&gt;% </w:t>
      </w:r>
    </w:p>
    <w:p w14:paraId="4227648B"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w:t>
      </w:r>
      <w:proofErr w:type="gramStart"/>
      <w:r w:rsidRPr="00F07521">
        <w:rPr>
          <w:rStyle w:val="InformationTok"/>
          <w:rFonts w:ascii="Courier" w:hAnsi="Courier"/>
          <w:b w:val="0"/>
          <w:color w:val="000000"/>
          <w:sz w:val="17"/>
          <w:shd w:val="clear" w:color="auto" w:fill="auto"/>
        </w:rPr>
        <w:t>mutate(</w:t>
      </w:r>
      <w:proofErr w:type="gramEnd"/>
      <w:r w:rsidRPr="00F07521">
        <w:rPr>
          <w:rStyle w:val="InformationTok"/>
          <w:rFonts w:ascii="Courier" w:hAnsi="Courier"/>
          <w:b w:val="0"/>
          <w:color w:val="000000"/>
          <w:sz w:val="17"/>
          <w:shd w:val="clear" w:color="auto" w:fill="auto"/>
        </w:rPr>
        <w:t xml:space="preserve">state.name = </w:t>
      </w:r>
      <w:proofErr w:type="spellStart"/>
      <w:r w:rsidRPr="00F07521">
        <w:rPr>
          <w:rStyle w:val="InformationTok"/>
          <w:rFonts w:ascii="Courier" w:hAnsi="Courier"/>
          <w:b w:val="0"/>
          <w:color w:val="000000"/>
          <w:sz w:val="17"/>
          <w:shd w:val="clear" w:color="auto" w:fill="auto"/>
        </w:rPr>
        <w:t>fct_reorder</w:t>
      </w:r>
      <w:proofErr w:type="spellEnd"/>
      <w:r w:rsidRPr="00F07521">
        <w:rPr>
          <w:rStyle w:val="InformationTok"/>
          <w:rFonts w:ascii="Courier" w:hAnsi="Courier"/>
          <w:b w:val="0"/>
          <w:color w:val="000000"/>
          <w:sz w:val="17"/>
          <w:shd w:val="clear" w:color="auto" w:fill="auto"/>
        </w:rPr>
        <w:t xml:space="preserve">(state.name, cases_per_100000)) %&gt;% </w:t>
      </w:r>
    </w:p>
    <w:p w14:paraId="15678BE3"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w:t>
      </w:r>
      <w:proofErr w:type="gramStart"/>
      <w:r w:rsidRPr="00F07521">
        <w:rPr>
          <w:rStyle w:val="InformationTok"/>
          <w:rFonts w:ascii="Courier" w:hAnsi="Courier"/>
          <w:b w:val="0"/>
          <w:color w:val="000000"/>
          <w:sz w:val="17"/>
          <w:shd w:val="clear" w:color="auto" w:fill="auto"/>
        </w:rPr>
        <w:t>ggplot(</w:t>
      </w:r>
      <w:proofErr w:type="spellStart"/>
      <w:proofErr w:type="gramEnd"/>
      <w:r w:rsidRPr="00F07521">
        <w:rPr>
          <w:rStyle w:val="InformationTok"/>
          <w:rFonts w:ascii="Courier" w:hAnsi="Courier"/>
          <w:b w:val="0"/>
          <w:color w:val="000000"/>
          <w:sz w:val="17"/>
          <w:shd w:val="clear" w:color="auto" w:fill="auto"/>
        </w:rPr>
        <w:t>aes</w:t>
      </w:r>
      <w:proofErr w:type="spellEnd"/>
      <w:r w:rsidRPr="00F07521">
        <w:rPr>
          <w:rStyle w:val="InformationTok"/>
          <w:rFonts w:ascii="Courier" w:hAnsi="Courier"/>
          <w:b w:val="0"/>
          <w:color w:val="000000"/>
          <w:sz w:val="17"/>
          <w:shd w:val="clear" w:color="auto" w:fill="auto"/>
        </w:rPr>
        <w:t>(x = cases_per_100000,</w:t>
      </w:r>
    </w:p>
    <w:p w14:paraId="5F8F099A"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y = state.name,</w:t>
      </w:r>
    </w:p>
    <w:p w14:paraId="243C5BFD"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fill = </w:t>
      </w:r>
      <w:proofErr w:type="spellStart"/>
      <w:r w:rsidRPr="00F07521">
        <w:rPr>
          <w:rStyle w:val="InformationTok"/>
          <w:rFonts w:ascii="Courier" w:hAnsi="Courier"/>
          <w:b w:val="0"/>
          <w:color w:val="000000"/>
          <w:sz w:val="17"/>
          <w:shd w:val="clear" w:color="auto" w:fill="auto"/>
        </w:rPr>
        <w:t>highlight_state</w:t>
      </w:r>
      <w:proofErr w:type="spellEnd"/>
      <w:r w:rsidRPr="00F07521">
        <w:rPr>
          <w:rStyle w:val="InformationTok"/>
          <w:rFonts w:ascii="Courier" w:hAnsi="Courier"/>
          <w:b w:val="0"/>
          <w:color w:val="000000"/>
          <w:sz w:val="17"/>
          <w:shd w:val="clear" w:color="auto" w:fill="auto"/>
        </w:rPr>
        <w:t>)) +</w:t>
      </w:r>
    </w:p>
    <w:p w14:paraId="67BB1F7F"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w:t>
      </w:r>
      <w:proofErr w:type="spellStart"/>
      <w:r w:rsidRPr="00F07521">
        <w:rPr>
          <w:rStyle w:val="InformationTok"/>
          <w:rFonts w:ascii="Courier" w:hAnsi="Courier"/>
          <w:b w:val="0"/>
          <w:color w:val="000000"/>
          <w:sz w:val="17"/>
          <w:shd w:val="clear" w:color="auto" w:fill="auto"/>
        </w:rPr>
        <w:t>geom_</w:t>
      </w:r>
      <w:proofErr w:type="gramStart"/>
      <w:r w:rsidRPr="00F07521">
        <w:rPr>
          <w:rStyle w:val="InformationTok"/>
          <w:rFonts w:ascii="Courier" w:hAnsi="Courier"/>
          <w:b w:val="0"/>
          <w:color w:val="000000"/>
          <w:sz w:val="17"/>
          <w:shd w:val="clear" w:color="auto" w:fill="auto"/>
        </w:rPr>
        <w:t>col</w:t>
      </w:r>
      <w:proofErr w:type="spellEnd"/>
      <w:r w:rsidRPr="00F07521">
        <w:rPr>
          <w:rStyle w:val="InformationTok"/>
          <w:rFonts w:ascii="Courier" w:hAnsi="Courier"/>
          <w:b w:val="0"/>
          <w:color w:val="000000"/>
          <w:sz w:val="17"/>
          <w:shd w:val="clear" w:color="auto" w:fill="auto"/>
        </w:rPr>
        <w:t>(</w:t>
      </w:r>
      <w:proofErr w:type="gramEnd"/>
      <w:r w:rsidRPr="00F07521">
        <w:rPr>
          <w:rStyle w:val="InformationTok"/>
          <w:rFonts w:ascii="Courier" w:hAnsi="Courier"/>
          <w:b w:val="0"/>
          <w:color w:val="000000"/>
          <w:sz w:val="17"/>
          <w:shd w:val="clear" w:color="auto" w:fill="auto"/>
        </w:rPr>
        <w:t>) +</w:t>
      </w:r>
    </w:p>
    <w:p w14:paraId="6D25F805"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w:t>
      </w:r>
      <w:proofErr w:type="spellStart"/>
      <w:r w:rsidRPr="00F07521">
        <w:rPr>
          <w:rStyle w:val="InformationTok"/>
          <w:rFonts w:ascii="Courier" w:hAnsi="Courier"/>
          <w:b w:val="0"/>
          <w:color w:val="000000"/>
          <w:sz w:val="17"/>
          <w:shd w:val="clear" w:color="auto" w:fill="auto"/>
        </w:rPr>
        <w:t>scale_x_</w:t>
      </w:r>
      <w:proofErr w:type="gramStart"/>
      <w:r w:rsidRPr="00F07521">
        <w:rPr>
          <w:rStyle w:val="InformationTok"/>
          <w:rFonts w:ascii="Courier" w:hAnsi="Courier"/>
          <w:b w:val="0"/>
          <w:color w:val="000000"/>
          <w:sz w:val="17"/>
          <w:shd w:val="clear" w:color="auto" w:fill="auto"/>
        </w:rPr>
        <w:t>continuous</w:t>
      </w:r>
      <w:proofErr w:type="spellEnd"/>
      <w:r w:rsidRPr="00F07521">
        <w:rPr>
          <w:rStyle w:val="InformationTok"/>
          <w:rFonts w:ascii="Courier" w:hAnsi="Courier"/>
          <w:b w:val="0"/>
          <w:color w:val="000000"/>
          <w:sz w:val="17"/>
          <w:shd w:val="clear" w:color="auto" w:fill="auto"/>
        </w:rPr>
        <w:t>(</w:t>
      </w:r>
      <w:proofErr w:type="gramEnd"/>
      <w:r w:rsidRPr="00F07521">
        <w:rPr>
          <w:rStyle w:val="InformationTok"/>
          <w:rFonts w:ascii="Courier" w:hAnsi="Courier"/>
          <w:b w:val="0"/>
          <w:color w:val="000000"/>
          <w:sz w:val="17"/>
          <w:shd w:val="clear" w:color="auto" w:fill="auto"/>
        </w:rPr>
        <w:t xml:space="preserve">labels = </w:t>
      </w:r>
      <w:proofErr w:type="spellStart"/>
      <w:r w:rsidRPr="00F07521">
        <w:rPr>
          <w:rStyle w:val="InformationTok"/>
          <w:rFonts w:ascii="Courier" w:hAnsi="Courier"/>
          <w:b w:val="0"/>
          <w:color w:val="000000"/>
          <w:sz w:val="17"/>
          <w:shd w:val="clear" w:color="auto" w:fill="auto"/>
        </w:rPr>
        <w:t>comma_format</w:t>
      </w:r>
      <w:proofErr w:type="spellEnd"/>
      <w:r w:rsidRPr="00F07521">
        <w:rPr>
          <w:rStyle w:val="InformationTok"/>
          <w:rFonts w:ascii="Courier" w:hAnsi="Courier"/>
          <w:b w:val="0"/>
          <w:color w:val="000000"/>
          <w:sz w:val="17"/>
          <w:shd w:val="clear" w:color="auto" w:fill="auto"/>
        </w:rPr>
        <w:t>()) +</w:t>
      </w:r>
    </w:p>
    <w:p w14:paraId="3AB39DBD"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w:t>
      </w:r>
      <w:proofErr w:type="gramStart"/>
      <w:r w:rsidRPr="00F07521">
        <w:rPr>
          <w:rStyle w:val="InformationTok"/>
          <w:rFonts w:ascii="Courier" w:hAnsi="Courier"/>
          <w:b w:val="0"/>
          <w:color w:val="000000"/>
          <w:sz w:val="17"/>
          <w:shd w:val="clear" w:color="auto" w:fill="auto"/>
        </w:rPr>
        <w:t>theme(</w:t>
      </w:r>
      <w:proofErr w:type="spellStart"/>
      <w:proofErr w:type="gramEnd"/>
      <w:r w:rsidRPr="00F07521">
        <w:rPr>
          <w:rStyle w:val="InformationTok"/>
          <w:rFonts w:ascii="Courier" w:hAnsi="Courier"/>
          <w:b w:val="0"/>
          <w:color w:val="000000"/>
          <w:sz w:val="17"/>
          <w:shd w:val="clear" w:color="auto" w:fill="auto"/>
        </w:rPr>
        <w:t>legend.position</w:t>
      </w:r>
      <w:proofErr w:type="spellEnd"/>
      <w:r w:rsidRPr="00F07521">
        <w:rPr>
          <w:rStyle w:val="InformationTok"/>
          <w:rFonts w:ascii="Courier" w:hAnsi="Courier"/>
          <w:b w:val="0"/>
          <w:color w:val="000000"/>
          <w:sz w:val="17"/>
          <w:shd w:val="clear" w:color="auto" w:fill="auto"/>
        </w:rPr>
        <w:t xml:space="preserve"> = "none") +</w:t>
      </w:r>
    </w:p>
    <w:p w14:paraId="6A21E5F4" w14:textId="77777777" w:rsidR="00FA5967" w:rsidRDefault="00434B2B" w:rsidP="00F07521">
      <w:pPr>
        <w:pStyle w:val="Code"/>
      </w:pPr>
      <w:r w:rsidRPr="00F07521">
        <w:rPr>
          <w:rStyle w:val="InformationTok"/>
          <w:rFonts w:ascii="Courier" w:hAnsi="Courier"/>
          <w:b w:val="0"/>
          <w:color w:val="000000"/>
          <w:sz w:val="17"/>
          <w:shd w:val="clear" w:color="auto" w:fill="auto"/>
        </w:rPr>
        <w:lastRenderedPageBreak/>
        <w:t xml:space="preserve">  </w:t>
      </w:r>
      <w:proofErr w:type="gramStart"/>
      <w:r w:rsidRPr="00F07521">
        <w:rPr>
          <w:rStyle w:val="InformationTok"/>
          <w:rFonts w:ascii="Courier" w:hAnsi="Courier"/>
          <w:b w:val="0"/>
          <w:color w:val="000000"/>
          <w:sz w:val="17"/>
          <w:shd w:val="clear" w:color="auto" w:fill="auto"/>
        </w:rPr>
        <w:t>labs(</w:t>
      </w:r>
      <w:proofErr w:type="gramEnd"/>
      <w:r w:rsidRPr="00F07521">
        <w:rPr>
          <w:rStyle w:val="InformationTok"/>
          <w:rFonts w:ascii="Courier" w:hAnsi="Courier"/>
          <w:b w:val="0"/>
          <w:color w:val="000000"/>
          <w:sz w:val="17"/>
          <w:shd w:val="clear" w:color="auto" w:fill="auto"/>
        </w:rPr>
        <w:t>y = NULL,</w:t>
      </w:r>
    </w:p>
    <w:p w14:paraId="0D05AF9A" w14:textId="77777777" w:rsidR="00FA5967" w:rsidRDefault="00434B2B" w:rsidP="00F07521">
      <w:pPr>
        <w:pStyle w:val="Code"/>
      </w:pPr>
      <w:r w:rsidRPr="00F07521">
        <w:rPr>
          <w:rStyle w:val="InformationTok"/>
          <w:rFonts w:ascii="Courier" w:hAnsi="Courier"/>
          <w:b w:val="0"/>
          <w:color w:val="000000"/>
          <w:sz w:val="17"/>
          <w:shd w:val="clear" w:color="auto" w:fill="auto"/>
        </w:rPr>
        <w:t xml:space="preserve">       x = "Cases per 100,000")</w:t>
      </w:r>
    </w:p>
    <w:p w14:paraId="3B9141A8" w14:textId="317FC06C" w:rsidR="00434B2B" w:rsidRPr="00F07521" w:rsidRDefault="00434B2B" w:rsidP="00F07521">
      <w:pPr>
        <w:pStyle w:val="Code"/>
      </w:pPr>
      <w:r w:rsidRPr="00F07521">
        <w:rPr>
          <w:rStyle w:val="InformationTok"/>
          <w:rFonts w:ascii="Courier" w:hAnsi="Courier"/>
          <w:b w:val="0"/>
          <w:color w:val="000000"/>
          <w:sz w:val="17"/>
          <w:shd w:val="clear" w:color="auto" w:fill="auto"/>
        </w:rPr>
        <w:t>```</w:t>
      </w:r>
    </w:p>
    <w:p w14:paraId="4E90A43F" w14:textId="6D79754A" w:rsidR="00434B2B" w:rsidRDefault="00434B2B" w:rsidP="006B770B">
      <w:pPr>
        <w:pStyle w:val="Body"/>
      </w:pPr>
      <w:r>
        <w:t xml:space="preserve">Despite these small differences, the rendered report looks almost exactly the same as the one we produced in Chapter </w:t>
      </w:r>
      <w:r w:rsidR="007C1AE7">
        <w:t>7</w:t>
      </w:r>
      <w:r>
        <w:t xml:space="preserve">. Also nearly identical is the process of creating one report for each state. We can take the </w:t>
      </w:r>
      <w:proofErr w:type="spellStart"/>
      <w:proofErr w:type="gramStart"/>
      <w:r w:rsidRPr="002D4E5C">
        <w:rPr>
          <w:rStyle w:val="Literal"/>
        </w:rPr>
        <w:t>render.R</w:t>
      </w:r>
      <w:proofErr w:type="spellEnd"/>
      <w:proofErr w:type="gramEnd"/>
      <w:r>
        <w:t xml:space="preserve"> script file we used to make parameterized reports in Chapter ?? and, with a few small tweaks, it works. In the updated </w:t>
      </w:r>
      <w:proofErr w:type="spellStart"/>
      <w:proofErr w:type="gramStart"/>
      <w:r w:rsidRPr="002D4E5C">
        <w:rPr>
          <w:rStyle w:val="Literal"/>
        </w:rPr>
        <w:t>render.R</w:t>
      </w:r>
      <w:proofErr w:type="spellEnd"/>
      <w:proofErr w:type="gramEnd"/>
      <w:r>
        <w:t xml:space="preserve"> file below, I made the following tweaks:</w:t>
      </w:r>
    </w:p>
    <w:p w14:paraId="1DF9D30A" w14:textId="2886625F" w:rsidR="00434B2B" w:rsidRDefault="00434B2B" w:rsidP="007839EB">
      <w:pPr>
        <w:pStyle w:val="ListNumber"/>
      </w:pPr>
      <w:r>
        <w:t xml:space="preserve">Loaded the </w:t>
      </w:r>
      <w:r w:rsidRPr="002D4E5C">
        <w:rPr>
          <w:rStyle w:val="Literal"/>
        </w:rPr>
        <w:t>quarto</w:t>
      </w:r>
      <w:r>
        <w:t xml:space="preserve"> package instead of the </w:t>
      </w:r>
      <w:proofErr w:type="spellStart"/>
      <w:r w:rsidRPr="002D4E5C">
        <w:rPr>
          <w:rStyle w:val="Literal"/>
        </w:rPr>
        <w:t>rmarkdown</w:t>
      </w:r>
      <w:proofErr w:type="spellEnd"/>
      <w:r>
        <w:t xml:space="preserve"> package.</w:t>
      </w:r>
      <w:r w:rsidR="001E067E">
        <w:t xml:space="preserve"> </w:t>
      </w:r>
      <w:bookmarkStart w:id="5" w:name="OLE_LINK1"/>
      <w:r w:rsidR="001E067E">
        <w:rPr>
          <w:rFonts w:eastAsia="Arial Unicode MS" w:cs="Arial Unicode MS"/>
          <w:color w:val="FFFFFF"/>
          <w:u w:color="FFFFFF"/>
          <w:shd w:val="clear" w:color="auto" w:fill="000000"/>
        </w:rPr>
        <w:t>1</w:t>
      </w:r>
      <w:bookmarkEnd w:id="5"/>
    </w:p>
    <w:p w14:paraId="1421EB6C" w14:textId="471361DB" w:rsidR="00434B2B" w:rsidRDefault="00434B2B" w:rsidP="007839EB">
      <w:pPr>
        <w:pStyle w:val="ListNumber"/>
      </w:pPr>
      <w:r>
        <w:t xml:space="preserve">Made the input file </w:t>
      </w:r>
      <w:r w:rsidRPr="002D4E5C">
        <w:rPr>
          <w:rStyle w:val="Literal"/>
        </w:rPr>
        <w:t>urban-covid-budget-</w:t>
      </w:r>
      <w:proofErr w:type="spellStart"/>
      <w:r w:rsidRPr="002D4E5C">
        <w:rPr>
          <w:rStyle w:val="Literal"/>
        </w:rPr>
        <w:t>report.qmd</w:t>
      </w:r>
      <w:proofErr w:type="spellEnd"/>
      <w:r>
        <w:t xml:space="preserve"> instead of </w:t>
      </w:r>
      <w:r w:rsidRPr="002D4E5C">
        <w:rPr>
          <w:rStyle w:val="Literal"/>
        </w:rPr>
        <w:t>urban-covid-budget-</w:t>
      </w:r>
      <w:proofErr w:type="spellStart"/>
      <w:proofErr w:type="gramStart"/>
      <w:r w:rsidRPr="002D4E5C">
        <w:rPr>
          <w:rStyle w:val="Literal"/>
        </w:rPr>
        <w:t>report.Rmd</w:t>
      </w:r>
      <w:proofErr w:type="spellEnd"/>
      <w:proofErr w:type="gramEnd"/>
      <w:r>
        <w:t>.</w:t>
      </w:r>
      <w:r w:rsidR="007C1AE7">
        <w:t xml:space="preserve"> </w:t>
      </w:r>
      <w:r w:rsidR="007C1AE7">
        <w:rPr>
          <w:rFonts w:eastAsia="Arial Unicode MS" w:cs="Arial Unicode MS"/>
          <w:color w:val="FFFFFF"/>
          <w:u w:color="FFFFFF"/>
          <w:shd w:val="clear" w:color="auto" w:fill="000000"/>
        </w:rPr>
        <w:t>2</w:t>
      </w:r>
    </w:p>
    <w:p w14:paraId="745137F7" w14:textId="09251190" w:rsidR="00434B2B" w:rsidRDefault="00434B2B" w:rsidP="007839EB">
      <w:pPr>
        <w:pStyle w:val="ListNumber"/>
      </w:pPr>
      <w:r>
        <w:t xml:space="preserve">In the </w:t>
      </w:r>
      <w:r w:rsidRPr="002D4E5C">
        <w:rPr>
          <w:rStyle w:val="Literal"/>
        </w:rPr>
        <w:t>reports</w:t>
      </w:r>
      <w:r>
        <w:t xml:space="preserve"> </w:t>
      </w:r>
      <w:proofErr w:type="spellStart"/>
      <w:r>
        <w:t>tibble</w:t>
      </w:r>
      <w:proofErr w:type="spellEnd"/>
      <w:r>
        <w:t xml:space="preserve"> I created, used </w:t>
      </w:r>
      <w:proofErr w:type="spellStart"/>
      <w:r w:rsidRPr="002D4E5C">
        <w:rPr>
          <w:rStyle w:val="Literal"/>
        </w:rPr>
        <w:t>execute_params</w:t>
      </w:r>
      <w:proofErr w:type="spellEnd"/>
      <w:r>
        <w:t xml:space="preserve"> instead of </w:t>
      </w:r>
      <w:r w:rsidRPr="002D4E5C">
        <w:rPr>
          <w:rStyle w:val="Literal"/>
        </w:rPr>
        <w:t>params</w:t>
      </w:r>
      <w:r>
        <w:t>.</w:t>
      </w:r>
      <w:r w:rsidR="007C1AE7">
        <w:t xml:space="preserve"> </w:t>
      </w:r>
      <w:r w:rsidR="007C1AE7">
        <w:rPr>
          <w:rFonts w:eastAsia="Arial Unicode MS" w:cs="Arial Unicode MS"/>
          <w:color w:val="FFFFFF"/>
          <w:u w:color="FFFFFF"/>
          <w:shd w:val="clear" w:color="auto" w:fill="000000"/>
        </w:rPr>
        <w:t>3</w:t>
      </w:r>
    </w:p>
    <w:p w14:paraId="6ADD0599" w14:textId="303EA926" w:rsidR="00434B2B" w:rsidRDefault="00434B2B" w:rsidP="007839EB">
      <w:pPr>
        <w:pStyle w:val="ListNumber"/>
      </w:pPr>
      <w:r>
        <w:t xml:space="preserve">On the last line, used the </w:t>
      </w:r>
      <w:proofErr w:type="spellStart"/>
      <w:r w:rsidRPr="002D4E5C">
        <w:rPr>
          <w:rStyle w:val="Literal"/>
        </w:rPr>
        <w:t>quarto_</w:t>
      </w:r>
      <w:proofErr w:type="gramStart"/>
      <w:r w:rsidRPr="002D4E5C">
        <w:rPr>
          <w:rStyle w:val="Literal"/>
        </w:rPr>
        <w:t>render</w:t>
      </w:r>
      <w:proofErr w:type="spellEnd"/>
      <w:r w:rsidRPr="002D4E5C">
        <w:rPr>
          <w:rStyle w:val="Literal"/>
        </w:rPr>
        <w:t>(</w:t>
      </w:r>
      <w:proofErr w:type="gramEnd"/>
      <w:r w:rsidRPr="002D4E5C">
        <w:rPr>
          <w:rStyle w:val="Literal"/>
        </w:rPr>
        <w:t>)</w:t>
      </w:r>
      <w:r>
        <w:t xml:space="preserve"> function instead of the </w:t>
      </w:r>
      <w:r w:rsidRPr="002D4E5C">
        <w:rPr>
          <w:rStyle w:val="Literal"/>
        </w:rPr>
        <w:t>render()</w:t>
      </w:r>
      <w:r>
        <w:t xml:space="preserve"> function from the </w:t>
      </w:r>
      <w:r w:rsidRPr="002D4E5C">
        <w:rPr>
          <w:rStyle w:val="Literal"/>
        </w:rPr>
        <w:t>markdown</w:t>
      </w:r>
      <w:r>
        <w:t xml:space="preserve"> package.</w:t>
      </w:r>
      <w:r w:rsidR="007C1AE7">
        <w:t xml:space="preserve"> </w:t>
      </w:r>
      <w:r w:rsidR="007C1AE7">
        <w:rPr>
          <w:rFonts w:eastAsia="Arial Unicode MS" w:cs="Arial Unicode MS"/>
          <w:color w:val="FFFFFF"/>
          <w:u w:color="FFFFFF"/>
          <w:shd w:val="clear" w:color="auto" w:fill="000000"/>
        </w:rPr>
        <w:t>4</w:t>
      </w:r>
    </w:p>
    <w:p w14:paraId="437AD0F7" w14:textId="77777777" w:rsidR="00FA5967" w:rsidRDefault="00434B2B" w:rsidP="00F07521">
      <w:pPr>
        <w:pStyle w:val="Code"/>
      </w:pPr>
      <w:r w:rsidRPr="00F07521">
        <w:rPr>
          <w:rStyle w:val="CommentTok"/>
          <w:rFonts w:ascii="Courier" w:hAnsi="Courier"/>
          <w:color w:val="000000"/>
          <w:sz w:val="17"/>
          <w:shd w:val="clear" w:color="auto" w:fill="auto"/>
        </w:rPr>
        <w:t># Load packages</w:t>
      </w:r>
    </w:p>
    <w:p w14:paraId="3C3612C0" w14:textId="77777777" w:rsidR="00FA5967" w:rsidRDefault="00434B2B" w:rsidP="00F07521">
      <w:pPr>
        <w:pStyle w:val="Code"/>
      </w:pPr>
      <w:r w:rsidRPr="00F07521">
        <w:rPr>
          <w:rStyle w:val="FunctionTok"/>
          <w:rFonts w:ascii="Courier" w:hAnsi="Courier"/>
          <w:i w:val="0"/>
          <w:sz w:val="17"/>
          <w:shd w:val="clear" w:color="auto" w:fill="auto"/>
        </w:rPr>
        <w:t>library</w:t>
      </w:r>
      <w:r w:rsidRPr="00F07521">
        <w:rPr>
          <w:rStyle w:val="NormalTok"/>
          <w:rFonts w:ascii="Courier" w:hAnsi="Courier"/>
          <w:i w:val="0"/>
          <w:sz w:val="17"/>
          <w:shd w:val="clear" w:color="auto" w:fill="auto"/>
        </w:rPr>
        <w:t>(tidyverse)</w:t>
      </w:r>
    </w:p>
    <w:p w14:paraId="4812E696" w14:textId="6C503F64" w:rsidR="00FA5967" w:rsidRDefault="00434B2B" w:rsidP="00F07521">
      <w:pPr>
        <w:pStyle w:val="Code"/>
      </w:pPr>
      <w:r w:rsidRPr="00F07521">
        <w:rPr>
          <w:rStyle w:val="FunctionTok"/>
          <w:rFonts w:ascii="Courier" w:hAnsi="Courier"/>
          <w:i w:val="0"/>
          <w:sz w:val="17"/>
          <w:shd w:val="clear" w:color="auto" w:fill="auto"/>
        </w:rPr>
        <w:t>library</w:t>
      </w:r>
      <w:r w:rsidRPr="00F07521">
        <w:rPr>
          <w:rStyle w:val="NormalTok"/>
          <w:rFonts w:ascii="Courier" w:hAnsi="Courier"/>
          <w:i w:val="0"/>
          <w:sz w:val="17"/>
          <w:shd w:val="clear" w:color="auto" w:fill="auto"/>
        </w:rPr>
        <w:t>(quarto)</w:t>
      </w:r>
      <w:r w:rsidR="00414AFD">
        <w:rPr>
          <w:rStyle w:val="NormalTok"/>
          <w:rFonts w:ascii="Courier" w:hAnsi="Courier"/>
          <w:i w:val="0"/>
          <w:sz w:val="17"/>
          <w:shd w:val="clear" w:color="auto" w:fill="auto"/>
        </w:rPr>
        <w:t xml:space="preserve"> </w:t>
      </w:r>
      <w:r w:rsidR="00414AFD">
        <w:rPr>
          <w:rFonts w:eastAsia="Arial Unicode MS" w:cs="Arial Unicode MS"/>
          <w:color w:val="FFFFFF"/>
          <w:u w:color="FFFFFF"/>
          <w:shd w:val="clear" w:color="auto" w:fill="000000"/>
        </w:rPr>
        <w:t>1</w:t>
      </w:r>
    </w:p>
    <w:p w14:paraId="59901993" w14:textId="77777777" w:rsidR="00FA5967" w:rsidRDefault="00FA5967" w:rsidP="00F07521">
      <w:pPr>
        <w:pStyle w:val="Code"/>
      </w:pPr>
    </w:p>
    <w:p w14:paraId="020ADFD1" w14:textId="77777777" w:rsidR="00FA5967" w:rsidRDefault="00434B2B" w:rsidP="00F07521">
      <w:pPr>
        <w:pStyle w:val="Code"/>
      </w:pPr>
      <w:r w:rsidRPr="00F07521">
        <w:rPr>
          <w:rStyle w:val="CommentTok"/>
          <w:rFonts w:ascii="Courier" w:hAnsi="Courier"/>
          <w:color w:val="000000"/>
          <w:sz w:val="17"/>
          <w:shd w:val="clear" w:color="auto" w:fill="auto"/>
        </w:rPr>
        <w:t># Create a vector of all states and the District of Columbia</w:t>
      </w:r>
    </w:p>
    <w:p w14:paraId="0571642F" w14:textId="77777777" w:rsidR="00FA5967" w:rsidRDefault="00434B2B" w:rsidP="00F07521">
      <w:pPr>
        <w:pStyle w:val="Code"/>
      </w:pPr>
      <w:r w:rsidRPr="00F07521">
        <w:rPr>
          <w:rStyle w:val="NormalTok"/>
          <w:rFonts w:ascii="Courier" w:hAnsi="Courier"/>
          <w:i w:val="0"/>
          <w:sz w:val="17"/>
          <w:shd w:val="clear" w:color="auto" w:fill="auto"/>
        </w:rPr>
        <w:t xml:space="preserve">state </w:t>
      </w:r>
      <w:r w:rsidRPr="00F07521">
        <w:rPr>
          <w:rStyle w:val="OtherTok"/>
          <w:rFonts w:ascii="Courier" w:hAnsi="Courier"/>
          <w:i w:val="0"/>
          <w:color w:val="000000"/>
          <w:sz w:val="17"/>
          <w:shd w:val="clear" w:color="auto" w:fill="auto"/>
        </w:rPr>
        <w:t>&lt;-</w:t>
      </w:r>
      <w:r w:rsidRPr="00F07521">
        <w:rPr>
          <w:rStyle w:val="NormalTok"/>
          <w:rFonts w:ascii="Courier" w:hAnsi="Courier"/>
          <w:i w:val="0"/>
          <w:sz w:val="17"/>
          <w:shd w:val="clear" w:color="auto" w:fill="auto"/>
        </w:rPr>
        <w:t xml:space="preserve"> </w:t>
      </w:r>
      <w:proofErr w:type="spellStart"/>
      <w:r w:rsidRPr="00F07521">
        <w:rPr>
          <w:rStyle w:val="FunctionTok"/>
          <w:rFonts w:ascii="Courier" w:hAnsi="Courier"/>
          <w:i w:val="0"/>
          <w:sz w:val="17"/>
          <w:shd w:val="clear" w:color="auto" w:fill="auto"/>
        </w:rPr>
        <w:t>tibble</w:t>
      </w:r>
      <w:proofErr w:type="spellEnd"/>
      <w:r w:rsidRPr="00F07521">
        <w:rPr>
          <w:rStyle w:val="NormalTok"/>
          <w:rFonts w:ascii="Courier" w:hAnsi="Courier"/>
          <w:i w:val="0"/>
          <w:sz w:val="17"/>
          <w:shd w:val="clear" w:color="auto" w:fill="auto"/>
        </w:rPr>
        <w:t xml:space="preserve">(state.name) </w:t>
      </w:r>
      <w:r w:rsidRPr="00F07521">
        <w:rPr>
          <w:rStyle w:val="SpecialCharTok"/>
          <w:rFonts w:ascii="Courier" w:hAnsi="Courier"/>
          <w:i w:val="0"/>
          <w:sz w:val="17"/>
          <w:shd w:val="clear" w:color="auto" w:fill="auto"/>
        </w:rPr>
        <w:t>%&gt;%</w:t>
      </w:r>
    </w:p>
    <w:p w14:paraId="75891D7B" w14:textId="77777777" w:rsidR="00FA5967" w:rsidRDefault="00434B2B" w:rsidP="00F07521">
      <w:pPr>
        <w:pStyle w:val="Code"/>
      </w:pPr>
      <w:r w:rsidRPr="00F07521">
        <w:rPr>
          <w:rStyle w:val="NormalTok"/>
          <w:rFonts w:ascii="Courier" w:hAnsi="Courier"/>
          <w:i w:val="0"/>
          <w:sz w:val="17"/>
          <w:shd w:val="clear" w:color="auto" w:fill="auto"/>
        </w:rPr>
        <w:t xml:space="preserve">  </w:t>
      </w:r>
      <w:proofErr w:type="spellStart"/>
      <w:proofErr w:type="gramStart"/>
      <w:r w:rsidRPr="00F07521">
        <w:rPr>
          <w:rStyle w:val="FunctionTok"/>
          <w:rFonts w:ascii="Courier" w:hAnsi="Courier"/>
          <w:i w:val="0"/>
          <w:sz w:val="17"/>
          <w:shd w:val="clear" w:color="auto" w:fill="auto"/>
        </w:rPr>
        <w:t>rbind</w:t>
      </w:r>
      <w:proofErr w:type="spellEnd"/>
      <w:r w:rsidRPr="00F07521">
        <w:rPr>
          <w:rStyle w:val="NormalTok"/>
          <w:rFonts w:ascii="Courier" w:hAnsi="Courier"/>
          <w:i w:val="0"/>
          <w:sz w:val="17"/>
          <w:shd w:val="clear" w:color="auto" w:fill="auto"/>
        </w:rPr>
        <w:t>(</w:t>
      </w:r>
      <w:proofErr w:type="gramEnd"/>
      <w:r w:rsidRPr="00F07521">
        <w:rPr>
          <w:rStyle w:val="StringTok"/>
          <w:rFonts w:ascii="Courier" w:hAnsi="Courier"/>
          <w:i w:val="0"/>
          <w:color w:val="000000"/>
          <w:sz w:val="17"/>
          <w:shd w:val="clear" w:color="auto" w:fill="auto"/>
        </w:rPr>
        <w:t>"District of Columbia"</w:t>
      </w:r>
      <w:r w:rsidRPr="00F07521">
        <w:rPr>
          <w:rStyle w:val="NormalTok"/>
          <w:rFonts w:ascii="Courier" w:hAnsi="Courier"/>
          <w:i w:val="0"/>
          <w:sz w:val="17"/>
          <w:shd w:val="clear" w:color="auto" w:fill="auto"/>
        </w:rPr>
        <w:t xml:space="preserve">) </w:t>
      </w:r>
      <w:r w:rsidRPr="00F07521">
        <w:rPr>
          <w:rStyle w:val="SpecialCharTok"/>
          <w:rFonts w:ascii="Courier" w:hAnsi="Courier"/>
          <w:i w:val="0"/>
          <w:sz w:val="17"/>
          <w:shd w:val="clear" w:color="auto" w:fill="auto"/>
        </w:rPr>
        <w:t>%&gt;%</w:t>
      </w:r>
      <w:r w:rsidRPr="00F07521">
        <w:rPr>
          <w:rStyle w:val="NormalTok"/>
          <w:rFonts w:ascii="Courier" w:hAnsi="Courier"/>
          <w:i w:val="0"/>
          <w:sz w:val="17"/>
          <w:shd w:val="clear" w:color="auto" w:fill="auto"/>
        </w:rPr>
        <w:t xml:space="preserve"> </w:t>
      </w:r>
    </w:p>
    <w:p w14:paraId="4654CD55" w14:textId="77777777" w:rsidR="00FA5967" w:rsidRDefault="00434B2B" w:rsidP="00F07521">
      <w:pPr>
        <w:pStyle w:val="Code"/>
      </w:pPr>
      <w:r w:rsidRPr="00F07521">
        <w:rPr>
          <w:rStyle w:val="NormalTok"/>
          <w:rFonts w:ascii="Courier" w:hAnsi="Courier"/>
          <w:i w:val="0"/>
          <w:sz w:val="17"/>
          <w:shd w:val="clear" w:color="auto" w:fill="auto"/>
        </w:rPr>
        <w:t xml:space="preserve">  </w:t>
      </w:r>
      <w:r w:rsidRPr="00F07521">
        <w:rPr>
          <w:rStyle w:val="FunctionTok"/>
          <w:rFonts w:ascii="Courier" w:hAnsi="Courier"/>
          <w:i w:val="0"/>
          <w:sz w:val="17"/>
          <w:shd w:val="clear" w:color="auto" w:fill="auto"/>
        </w:rPr>
        <w:t>pull</w:t>
      </w:r>
      <w:r w:rsidRPr="00F07521">
        <w:rPr>
          <w:rStyle w:val="NormalTok"/>
          <w:rFonts w:ascii="Courier" w:hAnsi="Courier"/>
          <w:i w:val="0"/>
          <w:sz w:val="17"/>
          <w:shd w:val="clear" w:color="auto" w:fill="auto"/>
        </w:rPr>
        <w:t>(state.name)</w:t>
      </w:r>
    </w:p>
    <w:p w14:paraId="06583B03" w14:textId="77777777" w:rsidR="00FA5967" w:rsidRDefault="00FA5967" w:rsidP="00F07521">
      <w:pPr>
        <w:pStyle w:val="Code"/>
      </w:pPr>
    </w:p>
    <w:p w14:paraId="05BED4B9" w14:textId="77777777" w:rsidR="00FA5967" w:rsidRDefault="00434B2B" w:rsidP="00F07521">
      <w:pPr>
        <w:pStyle w:val="Code"/>
      </w:pPr>
      <w:r w:rsidRPr="00F07521">
        <w:rPr>
          <w:rStyle w:val="CommentTok"/>
          <w:rFonts w:ascii="Courier" w:hAnsi="Courier"/>
          <w:color w:val="000000"/>
          <w:sz w:val="17"/>
          <w:shd w:val="clear" w:color="auto" w:fill="auto"/>
        </w:rPr>
        <w:t xml:space="preserve"># Create a </w:t>
      </w:r>
      <w:proofErr w:type="spellStart"/>
      <w:r w:rsidRPr="00F07521">
        <w:rPr>
          <w:rStyle w:val="CommentTok"/>
          <w:rFonts w:ascii="Courier" w:hAnsi="Courier"/>
          <w:color w:val="000000"/>
          <w:sz w:val="17"/>
          <w:shd w:val="clear" w:color="auto" w:fill="auto"/>
        </w:rPr>
        <w:t>tibble</w:t>
      </w:r>
      <w:proofErr w:type="spellEnd"/>
      <w:r w:rsidRPr="00F07521">
        <w:rPr>
          <w:rStyle w:val="CommentTok"/>
          <w:rFonts w:ascii="Courier" w:hAnsi="Courier"/>
          <w:color w:val="000000"/>
          <w:sz w:val="17"/>
          <w:shd w:val="clear" w:color="auto" w:fill="auto"/>
        </w:rPr>
        <w:t xml:space="preserve"> with information on the:</w:t>
      </w:r>
    </w:p>
    <w:p w14:paraId="0ADAAADF" w14:textId="77777777" w:rsidR="00FA5967" w:rsidRDefault="00434B2B" w:rsidP="00F07521">
      <w:pPr>
        <w:pStyle w:val="Code"/>
      </w:pPr>
      <w:r w:rsidRPr="00F07521">
        <w:rPr>
          <w:rStyle w:val="CommentTok"/>
          <w:rFonts w:ascii="Courier" w:hAnsi="Courier"/>
          <w:color w:val="000000"/>
          <w:sz w:val="17"/>
          <w:shd w:val="clear" w:color="auto" w:fill="auto"/>
        </w:rPr>
        <w:t># input R Markdown document</w:t>
      </w:r>
    </w:p>
    <w:p w14:paraId="1FDA31C6" w14:textId="77777777" w:rsidR="00FA5967" w:rsidRDefault="00434B2B" w:rsidP="00F07521">
      <w:pPr>
        <w:pStyle w:val="Code"/>
      </w:pPr>
      <w:r w:rsidRPr="00F07521">
        <w:rPr>
          <w:rStyle w:val="CommentTok"/>
          <w:rFonts w:ascii="Courier" w:hAnsi="Courier"/>
          <w:color w:val="000000"/>
          <w:sz w:val="17"/>
          <w:shd w:val="clear" w:color="auto" w:fill="auto"/>
        </w:rPr>
        <w:t># output HTML file</w:t>
      </w:r>
    </w:p>
    <w:p w14:paraId="7040F30E" w14:textId="77777777" w:rsidR="00FA5967" w:rsidRDefault="00434B2B" w:rsidP="00F07521">
      <w:pPr>
        <w:pStyle w:val="Code"/>
      </w:pPr>
      <w:r w:rsidRPr="00F07521">
        <w:rPr>
          <w:rStyle w:val="CommentTok"/>
          <w:rFonts w:ascii="Courier" w:hAnsi="Courier"/>
          <w:color w:val="000000"/>
          <w:sz w:val="17"/>
          <w:shd w:val="clear" w:color="auto" w:fill="auto"/>
        </w:rPr>
        <w:t># parameters needed to knit the document</w:t>
      </w:r>
    </w:p>
    <w:p w14:paraId="0D658E9A" w14:textId="77777777" w:rsidR="00FA5967" w:rsidRDefault="00434B2B" w:rsidP="00F07521">
      <w:pPr>
        <w:pStyle w:val="Code"/>
      </w:pPr>
      <w:r w:rsidRPr="00F07521">
        <w:rPr>
          <w:rStyle w:val="NormalTok"/>
          <w:rFonts w:ascii="Courier" w:hAnsi="Courier"/>
          <w:i w:val="0"/>
          <w:sz w:val="17"/>
          <w:shd w:val="clear" w:color="auto" w:fill="auto"/>
        </w:rPr>
        <w:t xml:space="preserve">reports </w:t>
      </w:r>
      <w:r w:rsidRPr="00F07521">
        <w:rPr>
          <w:rStyle w:val="OtherTok"/>
          <w:rFonts w:ascii="Courier" w:hAnsi="Courier"/>
          <w:i w:val="0"/>
          <w:color w:val="000000"/>
          <w:sz w:val="17"/>
          <w:shd w:val="clear" w:color="auto" w:fill="auto"/>
        </w:rPr>
        <w:t>&lt;-</w:t>
      </w:r>
      <w:r w:rsidRPr="00F07521">
        <w:rPr>
          <w:rStyle w:val="NormalTok"/>
          <w:rFonts w:ascii="Courier" w:hAnsi="Courier"/>
          <w:i w:val="0"/>
          <w:sz w:val="17"/>
          <w:shd w:val="clear" w:color="auto" w:fill="auto"/>
        </w:rPr>
        <w:t xml:space="preserve"> </w:t>
      </w:r>
      <w:proofErr w:type="spellStart"/>
      <w:proofErr w:type="gramStart"/>
      <w:r w:rsidRPr="00F07521">
        <w:rPr>
          <w:rStyle w:val="FunctionTok"/>
          <w:rFonts w:ascii="Courier" w:hAnsi="Courier"/>
          <w:i w:val="0"/>
          <w:sz w:val="17"/>
          <w:shd w:val="clear" w:color="auto" w:fill="auto"/>
        </w:rPr>
        <w:t>tibble</w:t>
      </w:r>
      <w:proofErr w:type="spellEnd"/>
      <w:r w:rsidRPr="00F07521">
        <w:rPr>
          <w:rStyle w:val="NormalTok"/>
          <w:rFonts w:ascii="Courier" w:hAnsi="Courier"/>
          <w:i w:val="0"/>
          <w:sz w:val="17"/>
          <w:shd w:val="clear" w:color="auto" w:fill="auto"/>
        </w:rPr>
        <w:t>(</w:t>
      </w:r>
      <w:proofErr w:type="gramEnd"/>
    </w:p>
    <w:p w14:paraId="3638F56B" w14:textId="17D358CB" w:rsidR="00FA5967" w:rsidRDefault="00434B2B" w:rsidP="00F07521">
      <w:pPr>
        <w:pStyle w:val="Code"/>
      </w:pPr>
      <w:r w:rsidRPr="00F07521">
        <w:rPr>
          <w:rStyle w:val="NormalTok"/>
          <w:rFonts w:ascii="Courier" w:hAnsi="Courier"/>
          <w:i w:val="0"/>
          <w:sz w:val="17"/>
          <w:shd w:val="clear" w:color="auto" w:fill="auto"/>
        </w:rPr>
        <w:t xml:space="preserve">  </w:t>
      </w:r>
      <w:r w:rsidRPr="00F07521">
        <w:rPr>
          <w:rStyle w:val="AttributeTok"/>
          <w:rFonts w:ascii="Courier" w:hAnsi="Courier"/>
          <w:i w:val="0"/>
          <w:color w:val="000000"/>
          <w:sz w:val="17"/>
          <w:shd w:val="clear" w:color="auto" w:fill="auto"/>
        </w:rPr>
        <w:t>input =</w:t>
      </w:r>
      <w:r w:rsidRPr="00F07521">
        <w:rPr>
          <w:rStyle w:val="NormalTok"/>
          <w:rFonts w:ascii="Courier" w:hAnsi="Courier"/>
          <w:i w:val="0"/>
          <w:sz w:val="17"/>
          <w:shd w:val="clear" w:color="auto" w:fill="auto"/>
        </w:rPr>
        <w:t xml:space="preserve"> </w:t>
      </w:r>
      <w:r w:rsidRPr="00F07521">
        <w:rPr>
          <w:rStyle w:val="StringTok"/>
          <w:rFonts w:ascii="Courier" w:hAnsi="Courier"/>
          <w:i w:val="0"/>
          <w:color w:val="000000"/>
          <w:sz w:val="17"/>
          <w:shd w:val="clear" w:color="auto" w:fill="auto"/>
        </w:rPr>
        <w:t>"urban-covid-budget-</w:t>
      </w:r>
      <w:proofErr w:type="spellStart"/>
      <w:r w:rsidRPr="00F07521">
        <w:rPr>
          <w:rStyle w:val="StringTok"/>
          <w:rFonts w:ascii="Courier" w:hAnsi="Courier"/>
          <w:i w:val="0"/>
          <w:color w:val="000000"/>
          <w:sz w:val="17"/>
          <w:shd w:val="clear" w:color="auto" w:fill="auto"/>
        </w:rPr>
        <w:t>report.qmd</w:t>
      </w:r>
      <w:proofErr w:type="spellEnd"/>
      <w:r w:rsidRPr="00F07521">
        <w:rPr>
          <w:rStyle w:val="StringTok"/>
          <w:rFonts w:ascii="Courier" w:hAnsi="Courier"/>
          <w:i w:val="0"/>
          <w:color w:val="000000"/>
          <w:sz w:val="17"/>
          <w:shd w:val="clear" w:color="auto" w:fill="auto"/>
        </w:rPr>
        <w:t>"</w:t>
      </w:r>
      <w:r w:rsidRPr="00F07521">
        <w:rPr>
          <w:rStyle w:val="NormalTok"/>
          <w:rFonts w:ascii="Courier" w:hAnsi="Courier"/>
          <w:i w:val="0"/>
          <w:sz w:val="17"/>
          <w:shd w:val="clear" w:color="auto" w:fill="auto"/>
        </w:rPr>
        <w:t>,</w:t>
      </w:r>
      <w:r w:rsidR="00414AFD">
        <w:rPr>
          <w:rStyle w:val="NormalTok"/>
          <w:rFonts w:ascii="Courier" w:hAnsi="Courier"/>
          <w:i w:val="0"/>
          <w:sz w:val="17"/>
          <w:shd w:val="clear" w:color="auto" w:fill="auto"/>
        </w:rPr>
        <w:t xml:space="preserve"> </w:t>
      </w:r>
      <w:r w:rsidR="00414AFD">
        <w:rPr>
          <w:rFonts w:eastAsia="Arial Unicode MS" w:cs="Arial Unicode MS"/>
          <w:color w:val="FFFFFF"/>
          <w:u w:color="FFFFFF"/>
          <w:shd w:val="clear" w:color="auto" w:fill="000000"/>
        </w:rPr>
        <w:t>2</w:t>
      </w:r>
    </w:p>
    <w:p w14:paraId="26338CAA" w14:textId="77777777" w:rsidR="00FA5967" w:rsidRDefault="00434B2B" w:rsidP="00F07521">
      <w:pPr>
        <w:pStyle w:val="Code"/>
      </w:pPr>
      <w:r w:rsidRPr="00F07521">
        <w:rPr>
          <w:rStyle w:val="NormalTok"/>
          <w:rFonts w:ascii="Courier" w:hAnsi="Courier"/>
          <w:i w:val="0"/>
          <w:sz w:val="17"/>
          <w:shd w:val="clear" w:color="auto" w:fill="auto"/>
        </w:rPr>
        <w:t xml:space="preserve">  </w:t>
      </w:r>
      <w:proofErr w:type="spellStart"/>
      <w:r w:rsidRPr="00F07521">
        <w:rPr>
          <w:rStyle w:val="AttributeTok"/>
          <w:rFonts w:ascii="Courier" w:hAnsi="Courier"/>
          <w:i w:val="0"/>
          <w:color w:val="000000"/>
          <w:sz w:val="17"/>
          <w:shd w:val="clear" w:color="auto" w:fill="auto"/>
        </w:rPr>
        <w:t>output_file</w:t>
      </w:r>
      <w:proofErr w:type="spellEnd"/>
      <w:r w:rsidRPr="00F07521">
        <w:rPr>
          <w:rStyle w:val="AttributeTok"/>
          <w:rFonts w:ascii="Courier" w:hAnsi="Courier"/>
          <w:i w:val="0"/>
          <w:color w:val="000000"/>
          <w:sz w:val="17"/>
          <w:shd w:val="clear" w:color="auto" w:fill="auto"/>
        </w:rPr>
        <w:t xml:space="preserve"> =</w:t>
      </w:r>
      <w:r w:rsidRPr="00F07521">
        <w:rPr>
          <w:rStyle w:val="NormalTok"/>
          <w:rFonts w:ascii="Courier" w:hAnsi="Courier"/>
          <w:i w:val="0"/>
          <w:sz w:val="17"/>
          <w:shd w:val="clear" w:color="auto" w:fill="auto"/>
        </w:rPr>
        <w:t xml:space="preserve"> </w:t>
      </w:r>
      <w:proofErr w:type="spellStart"/>
      <w:r w:rsidRPr="00F07521">
        <w:rPr>
          <w:rStyle w:val="FunctionTok"/>
          <w:rFonts w:ascii="Courier" w:hAnsi="Courier"/>
          <w:i w:val="0"/>
          <w:sz w:val="17"/>
          <w:shd w:val="clear" w:color="auto" w:fill="auto"/>
        </w:rPr>
        <w:t>str_glue</w:t>
      </w:r>
      <w:proofErr w:type="spellEnd"/>
      <w:r w:rsidRPr="00F07521">
        <w:rPr>
          <w:rStyle w:val="NormalTok"/>
          <w:rFonts w:ascii="Courier" w:hAnsi="Courier"/>
          <w:i w:val="0"/>
          <w:sz w:val="17"/>
          <w:shd w:val="clear" w:color="auto" w:fill="auto"/>
        </w:rPr>
        <w:t>(</w:t>
      </w:r>
      <w:r w:rsidRPr="00F07521">
        <w:rPr>
          <w:rStyle w:val="StringTok"/>
          <w:rFonts w:ascii="Courier" w:hAnsi="Courier"/>
          <w:i w:val="0"/>
          <w:color w:val="000000"/>
          <w:sz w:val="17"/>
          <w:shd w:val="clear" w:color="auto" w:fill="auto"/>
        </w:rPr>
        <w:t>"{state}.html"</w:t>
      </w:r>
      <w:r w:rsidRPr="00F07521">
        <w:rPr>
          <w:rStyle w:val="NormalTok"/>
          <w:rFonts w:ascii="Courier" w:hAnsi="Courier"/>
          <w:i w:val="0"/>
          <w:sz w:val="17"/>
          <w:shd w:val="clear" w:color="auto" w:fill="auto"/>
        </w:rPr>
        <w:t>),</w:t>
      </w:r>
    </w:p>
    <w:p w14:paraId="28147F51" w14:textId="1885F17D" w:rsidR="00FA5967" w:rsidRDefault="00434B2B" w:rsidP="00F07521">
      <w:pPr>
        <w:pStyle w:val="Code"/>
      </w:pPr>
      <w:r w:rsidRPr="00F07521">
        <w:rPr>
          <w:rStyle w:val="NormalTok"/>
          <w:rFonts w:ascii="Courier" w:hAnsi="Courier"/>
          <w:i w:val="0"/>
          <w:sz w:val="17"/>
          <w:shd w:val="clear" w:color="auto" w:fill="auto"/>
        </w:rPr>
        <w:t xml:space="preserve">  </w:t>
      </w:r>
      <w:proofErr w:type="spellStart"/>
      <w:r w:rsidRPr="00F07521">
        <w:rPr>
          <w:rStyle w:val="AttributeTok"/>
          <w:rFonts w:ascii="Courier" w:hAnsi="Courier"/>
          <w:i w:val="0"/>
          <w:color w:val="000000"/>
          <w:sz w:val="17"/>
          <w:shd w:val="clear" w:color="auto" w:fill="auto"/>
        </w:rPr>
        <w:t>execute_params</w:t>
      </w:r>
      <w:proofErr w:type="spellEnd"/>
      <w:r w:rsidRPr="00F07521">
        <w:rPr>
          <w:rStyle w:val="AttributeTok"/>
          <w:rFonts w:ascii="Courier" w:hAnsi="Courier"/>
          <w:i w:val="0"/>
          <w:color w:val="000000"/>
          <w:sz w:val="17"/>
          <w:shd w:val="clear" w:color="auto" w:fill="auto"/>
        </w:rPr>
        <w:t xml:space="preserve"> =</w:t>
      </w:r>
      <w:r w:rsidRPr="00F07521">
        <w:rPr>
          <w:rStyle w:val="NormalTok"/>
          <w:rFonts w:ascii="Courier" w:hAnsi="Courier"/>
          <w:i w:val="0"/>
          <w:sz w:val="17"/>
          <w:shd w:val="clear" w:color="auto" w:fill="auto"/>
        </w:rPr>
        <w:t xml:space="preserve"> </w:t>
      </w:r>
      <w:proofErr w:type="gramStart"/>
      <w:r w:rsidRPr="00F07521">
        <w:rPr>
          <w:rStyle w:val="FunctionTok"/>
          <w:rFonts w:ascii="Courier" w:hAnsi="Courier"/>
          <w:i w:val="0"/>
          <w:sz w:val="17"/>
          <w:shd w:val="clear" w:color="auto" w:fill="auto"/>
        </w:rPr>
        <w:t>map</w:t>
      </w:r>
      <w:r w:rsidRPr="00F07521">
        <w:rPr>
          <w:rStyle w:val="NormalTok"/>
          <w:rFonts w:ascii="Courier" w:hAnsi="Courier"/>
          <w:i w:val="0"/>
          <w:sz w:val="17"/>
          <w:shd w:val="clear" w:color="auto" w:fill="auto"/>
        </w:rPr>
        <w:t>(</w:t>
      </w:r>
      <w:proofErr w:type="gramEnd"/>
      <w:r w:rsidRPr="00F07521">
        <w:rPr>
          <w:rStyle w:val="NormalTok"/>
          <w:rFonts w:ascii="Courier" w:hAnsi="Courier"/>
          <w:i w:val="0"/>
          <w:sz w:val="17"/>
          <w:shd w:val="clear" w:color="auto" w:fill="auto"/>
        </w:rPr>
        <w:t xml:space="preserve">state, </w:t>
      </w:r>
      <w:r w:rsidRPr="00F07521">
        <w:rPr>
          <w:rStyle w:val="SpecialCharTok"/>
          <w:rFonts w:ascii="Courier" w:hAnsi="Courier"/>
          <w:i w:val="0"/>
          <w:sz w:val="17"/>
          <w:shd w:val="clear" w:color="auto" w:fill="auto"/>
        </w:rPr>
        <w:t>~</w:t>
      </w:r>
      <w:r w:rsidRPr="00F07521">
        <w:rPr>
          <w:rStyle w:val="FunctionTok"/>
          <w:rFonts w:ascii="Courier" w:hAnsi="Courier"/>
          <w:i w:val="0"/>
          <w:sz w:val="17"/>
          <w:shd w:val="clear" w:color="auto" w:fill="auto"/>
        </w:rPr>
        <w:t>list</w:t>
      </w:r>
      <w:r w:rsidRPr="00F07521">
        <w:rPr>
          <w:rStyle w:val="NormalTok"/>
          <w:rFonts w:ascii="Courier" w:hAnsi="Courier"/>
          <w:i w:val="0"/>
          <w:sz w:val="17"/>
          <w:shd w:val="clear" w:color="auto" w:fill="auto"/>
        </w:rPr>
        <w:t>(</w:t>
      </w:r>
      <w:r w:rsidRPr="00F07521">
        <w:rPr>
          <w:rStyle w:val="AttributeTok"/>
          <w:rFonts w:ascii="Courier" w:hAnsi="Courier"/>
          <w:i w:val="0"/>
          <w:color w:val="000000"/>
          <w:sz w:val="17"/>
          <w:shd w:val="clear" w:color="auto" w:fill="auto"/>
        </w:rPr>
        <w:t>state =</w:t>
      </w:r>
      <w:r w:rsidRPr="00F07521">
        <w:rPr>
          <w:rStyle w:val="NormalTok"/>
          <w:rFonts w:ascii="Courier" w:hAnsi="Courier"/>
          <w:i w:val="0"/>
          <w:sz w:val="17"/>
          <w:shd w:val="clear" w:color="auto" w:fill="auto"/>
        </w:rPr>
        <w:t xml:space="preserve"> .))</w:t>
      </w:r>
      <w:r w:rsidR="00414AFD">
        <w:rPr>
          <w:rStyle w:val="NormalTok"/>
          <w:rFonts w:ascii="Courier" w:hAnsi="Courier"/>
          <w:i w:val="0"/>
          <w:sz w:val="17"/>
          <w:shd w:val="clear" w:color="auto" w:fill="auto"/>
        </w:rPr>
        <w:t xml:space="preserve"> </w:t>
      </w:r>
      <w:r w:rsidR="00414AFD">
        <w:rPr>
          <w:rFonts w:eastAsia="Arial Unicode MS" w:cs="Arial Unicode MS"/>
          <w:color w:val="FFFFFF"/>
          <w:u w:color="FFFFFF"/>
          <w:shd w:val="clear" w:color="auto" w:fill="000000"/>
        </w:rPr>
        <w:t>3</w:t>
      </w:r>
    </w:p>
    <w:p w14:paraId="02A50D1D" w14:textId="77777777" w:rsidR="00FA5967" w:rsidRDefault="00434B2B" w:rsidP="00F07521">
      <w:pPr>
        <w:pStyle w:val="Code"/>
      </w:pPr>
      <w:r w:rsidRPr="00F07521">
        <w:rPr>
          <w:rStyle w:val="NormalTok"/>
          <w:rFonts w:ascii="Courier" w:hAnsi="Courier"/>
          <w:i w:val="0"/>
          <w:sz w:val="17"/>
          <w:shd w:val="clear" w:color="auto" w:fill="auto"/>
        </w:rPr>
        <w:t>)</w:t>
      </w:r>
    </w:p>
    <w:p w14:paraId="18A9FC1B" w14:textId="77777777" w:rsidR="00FA5967" w:rsidRDefault="00FA5967" w:rsidP="00F07521">
      <w:pPr>
        <w:pStyle w:val="Code"/>
      </w:pPr>
    </w:p>
    <w:p w14:paraId="4C2F8B05" w14:textId="77777777" w:rsidR="00FA5967" w:rsidRDefault="00434B2B" w:rsidP="00F07521">
      <w:pPr>
        <w:pStyle w:val="Code"/>
      </w:pPr>
      <w:r w:rsidRPr="00F07521">
        <w:rPr>
          <w:rStyle w:val="CommentTok"/>
          <w:rFonts w:ascii="Courier" w:hAnsi="Courier"/>
          <w:color w:val="000000"/>
          <w:sz w:val="17"/>
          <w:shd w:val="clear" w:color="auto" w:fill="auto"/>
        </w:rPr>
        <w:t># Generate all of our reports</w:t>
      </w:r>
    </w:p>
    <w:p w14:paraId="149FEC9E" w14:textId="77777777" w:rsidR="00FA5967" w:rsidRDefault="00434B2B" w:rsidP="00F07521">
      <w:pPr>
        <w:pStyle w:val="Code"/>
      </w:pPr>
      <w:r w:rsidRPr="00F07521">
        <w:rPr>
          <w:rStyle w:val="NormalTok"/>
          <w:rFonts w:ascii="Courier" w:hAnsi="Courier"/>
          <w:i w:val="0"/>
          <w:sz w:val="17"/>
          <w:shd w:val="clear" w:color="auto" w:fill="auto"/>
        </w:rPr>
        <w:t xml:space="preserve">reports </w:t>
      </w:r>
      <w:r w:rsidRPr="00F07521">
        <w:rPr>
          <w:rStyle w:val="SpecialCharTok"/>
          <w:rFonts w:ascii="Courier" w:hAnsi="Courier"/>
          <w:i w:val="0"/>
          <w:sz w:val="17"/>
          <w:shd w:val="clear" w:color="auto" w:fill="auto"/>
        </w:rPr>
        <w:t>%&gt;%</w:t>
      </w:r>
    </w:p>
    <w:p w14:paraId="3C2CBCFD" w14:textId="1066715C" w:rsidR="00434B2B" w:rsidRPr="00F07521" w:rsidRDefault="00434B2B" w:rsidP="00F07521">
      <w:pPr>
        <w:pStyle w:val="Code"/>
      </w:pPr>
      <w:r w:rsidRPr="00F07521">
        <w:rPr>
          <w:rStyle w:val="NormalTok"/>
          <w:rFonts w:ascii="Courier" w:hAnsi="Courier"/>
          <w:i w:val="0"/>
          <w:sz w:val="17"/>
          <w:shd w:val="clear" w:color="auto" w:fill="auto"/>
        </w:rPr>
        <w:t xml:space="preserve">  </w:t>
      </w:r>
      <w:proofErr w:type="spellStart"/>
      <w:r w:rsidRPr="00F07521">
        <w:rPr>
          <w:rStyle w:val="FunctionTok"/>
          <w:rFonts w:ascii="Courier" w:hAnsi="Courier"/>
          <w:i w:val="0"/>
          <w:sz w:val="17"/>
          <w:shd w:val="clear" w:color="auto" w:fill="auto"/>
        </w:rPr>
        <w:t>pwalk</w:t>
      </w:r>
      <w:proofErr w:type="spellEnd"/>
      <w:r w:rsidRPr="00F07521">
        <w:rPr>
          <w:rStyle w:val="NormalTok"/>
          <w:rFonts w:ascii="Courier" w:hAnsi="Courier"/>
          <w:i w:val="0"/>
          <w:sz w:val="17"/>
          <w:shd w:val="clear" w:color="auto" w:fill="auto"/>
        </w:rPr>
        <w:t>(</w:t>
      </w:r>
      <w:proofErr w:type="spellStart"/>
      <w:r w:rsidRPr="00F07521">
        <w:rPr>
          <w:rStyle w:val="NormalTok"/>
          <w:rFonts w:ascii="Courier" w:hAnsi="Courier"/>
          <w:i w:val="0"/>
          <w:sz w:val="17"/>
          <w:shd w:val="clear" w:color="auto" w:fill="auto"/>
        </w:rPr>
        <w:t>quarto_render</w:t>
      </w:r>
      <w:proofErr w:type="spellEnd"/>
      <w:r w:rsidRPr="00F07521">
        <w:rPr>
          <w:rStyle w:val="NormalTok"/>
          <w:rFonts w:ascii="Courier" w:hAnsi="Courier"/>
          <w:i w:val="0"/>
          <w:sz w:val="17"/>
          <w:shd w:val="clear" w:color="auto" w:fill="auto"/>
        </w:rPr>
        <w:t>)</w:t>
      </w:r>
      <w:r w:rsidR="00414AFD">
        <w:rPr>
          <w:rStyle w:val="NormalTok"/>
          <w:rFonts w:ascii="Courier" w:hAnsi="Courier"/>
          <w:i w:val="0"/>
          <w:sz w:val="17"/>
          <w:shd w:val="clear" w:color="auto" w:fill="auto"/>
        </w:rPr>
        <w:t xml:space="preserve"> </w:t>
      </w:r>
      <w:r w:rsidR="00414AFD">
        <w:rPr>
          <w:rFonts w:eastAsia="Arial Unicode MS" w:cs="Arial Unicode MS"/>
          <w:color w:val="FFFFFF"/>
          <w:u w:color="FFFFFF"/>
          <w:shd w:val="clear" w:color="auto" w:fill="000000"/>
        </w:rPr>
        <w:t>4</w:t>
      </w:r>
    </w:p>
    <w:p w14:paraId="1B5AF9DF" w14:textId="36F8A6A8" w:rsidR="00434B2B" w:rsidRDefault="00434B2B" w:rsidP="006B770B">
      <w:pPr>
        <w:pStyle w:val="Body"/>
      </w:pPr>
      <w:r>
        <w:t xml:space="preserve">Just as in Chapter </w:t>
      </w:r>
      <w:r w:rsidR="001C718C">
        <w:t>7</w:t>
      </w:r>
      <w:r>
        <w:t>, running this code will produce one report for each state.</w:t>
      </w:r>
    </w:p>
    <w:p w14:paraId="0C30B030" w14:textId="77777777" w:rsidR="00434B2B" w:rsidRDefault="00434B2B" w:rsidP="00A37D42">
      <w:pPr>
        <w:pStyle w:val="HeadB"/>
      </w:pPr>
      <w:bookmarkStart w:id="6" w:name="making-presentations-with-quarto"/>
      <w:bookmarkEnd w:id="4"/>
      <w:r>
        <w:t>Making Presentations with Quarto</w:t>
      </w:r>
    </w:p>
    <w:p w14:paraId="42E3E28D" w14:textId="495D86E3" w:rsidR="00434B2B" w:rsidRDefault="00434B2B" w:rsidP="006B770B">
      <w:pPr>
        <w:pStyle w:val="Body"/>
      </w:pPr>
      <w:r>
        <w:t xml:space="preserve">Quarto can also produce presentations like those we made in Chapter 9. Again, the process is nearly identical to how we made slides with the </w:t>
      </w:r>
      <w:proofErr w:type="spellStart"/>
      <w:r w:rsidRPr="002D4E5C">
        <w:rPr>
          <w:rStyle w:val="Literal"/>
        </w:rPr>
        <w:t>xaringan</w:t>
      </w:r>
      <w:proofErr w:type="spellEnd"/>
      <w:r>
        <w:t xml:space="preserve"> package. To make a presentation with Quarto, click on File &gt; New File &gt; Quarto Presentation. You’ll want to choose Reveal JS to make your slides and leave the Engine and Editor options untouched, as seen in </w:t>
      </w:r>
      <w:r w:rsidR="006B770B">
        <w:t>Figure 10-</w:t>
      </w:r>
      <w:r>
        <w:t>3.</w:t>
      </w:r>
    </w:p>
    <w:p w14:paraId="3B770F25" w14:textId="77777777" w:rsidR="00434B2B" w:rsidRDefault="00434B2B" w:rsidP="00711FE4">
      <w:pPr>
        <w:pStyle w:val="GraphicSlug"/>
      </w:pPr>
      <w:r w:rsidRPr="00711FE4">
        <w:t>[F10</w:t>
      </w:r>
      <w:r>
        <w:t>003.png]</w:t>
      </w:r>
    </w:p>
    <w:p w14:paraId="618CC2B3" w14:textId="77777777" w:rsidR="00434B2B" w:rsidRDefault="00434B2B" w:rsidP="00434B2B">
      <w:pPr>
        <w:pStyle w:val="CaptionedFigure"/>
      </w:pPr>
      <w:r>
        <w:rPr>
          <w:noProof/>
        </w:rPr>
        <w:lastRenderedPageBreak/>
        <w:drawing>
          <wp:inline distT="0" distB="0" distL="0" distR="0" wp14:anchorId="56FDC2BD" wp14:editId="6024BBED">
            <wp:extent cx="5334000" cy="3230450"/>
            <wp:effectExtent l="0" t="0" r="0" b="0"/>
            <wp:docPr id="482" name="Picture" descr="Figure 11.3: The RStudio menu to make a new Quarto presentation"/>
            <wp:cNvGraphicFramePr/>
            <a:graphic xmlns:a="http://schemas.openxmlformats.org/drawingml/2006/main">
              <a:graphicData uri="http://schemas.openxmlformats.org/drawingml/2006/picture">
                <pic:pic xmlns:pic="http://schemas.openxmlformats.org/drawingml/2006/picture">
                  <pic:nvPicPr>
                    <pic:cNvPr id="483" name="Picture" descr="../../assets/quarto-new-presentation.png"/>
                    <pic:cNvPicPr>
                      <a:picLocks noChangeAspect="1" noChangeArrowheads="1"/>
                    </pic:cNvPicPr>
                  </pic:nvPicPr>
                  <pic:blipFill>
                    <a:blip r:embed="rId8"/>
                    <a:stretch>
                      <a:fillRect/>
                    </a:stretch>
                  </pic:blipFill>
                  <pic:spPr bwMode="auto">
                    <a:xfrm>
                      <a:off x="0" y="0"/>
                      <a:ext cx="5334000" cy="3230450"/>
                    </a:xfrm>
                    <a:prstGeom prst="rect">
                      <a:avLst/>
                    </a:prstGeom>
                    <a:noFill/>
                    <a:ln w="9525">
                      <a:noFill/>
                      <a:headEnd/>
                      <a:tailEnd/>
                    </a:ln>
                  </pic:spPr>
                </pic:pic>
              </a:graphicData>
            </a:graphic>
          </wp:inline>
        </w:drawing>
      </w:r>
    </w:p>
    <w:p w14:paraId="70163912" w14:textId="0BD2F106" w:rsidR="00434B2B" w:rsidRDefault="00434B2B" w:rsidP="00711FE4">
      <w:pPr>
        <w:pStyle w:val="CaptionLine"/>
      </w:pPr>
      <w:r>
        <w:t>The RStudio menu to make a new Quarto presentation</w:t>
      </w:r>
    </w:p>
    <w:p w14:paraId="1F9864E5" w14:textId="77777777" w:rsidR="00434B2B" w:rsidRDefault="00434B2B" w:rsidP="006B770B">
      <w:pPr>
        <w:pStyle w:val="Body"/>
      </w:pPr>
      <w:r>
        <w:t xml:space="preserve">The slides we’ll make use the reveal.js </w:t>
      </w:r>
      <w:proofErr w:type="spellStart"/>
      <w:r>
        <w:t>javascript</w:t>
      </w:r>
      <w:proofErr w:type="spellEnd"/>
      <w:r>
        <w:t xml:space="preserve"> library under the hood. Making slides in this format is the Quarto approach that is most similar to making slides with </w:t>
      </w:r>
      <w:proofErr w:type="spellStart"/>
      <w:r w:rsidRPr="002D4E5C">
        <w:rPr>
          <w:rStyle w:val="Literal"/>
        </w:rPr>
        <w:t>xaringan</w:t>
      </w:r>
      <w:proofErr w:type="spellEnd"/>
      <w:r>
        <w:t xml:space="preserve">. Below I’ve taken the code used to make a presentation with </w:t>
      </w:r>
      <w:proofErr w:type="spellStart"/>
      <w:r w:rsidRPr="002D4E5C">
        <w:rPr>
          <w:rStyle w:val="Literal"/>
        </w:rPr>
        <w:t>xaringan</w:t>
      </w:r>
      <w:proofErr w:type="spellEnd"/>
      <w:r>
        <w:t xml:space="preserve"> in Chapter 9 and made a few updates to make it work with Quarto.</w:t>
      </w:r>
    </w:p>
    <w:p w14:paraId="37F266B3" w14:textId="77777777" w:rsidR="00FA5967" w:rsidRDefault="00434B2B" w:rsidP="00453179">
      <w:pPr>
        <w:pStyle w:val="Code"/>
      </w:pPr>
      <w:r w:rsidRPr="00453179">
        <w:rPr>
          <w:rStyle w:val="CommentTok"/>
          <w:rFonts w:ascii="Courier" w:hAnsi="Courier"/>
          <w:color w:val="000000"/>
          <w:sz w:val="17"/>
          <w:shd w:val="clear" w:color="auto" w:fill="auto"/>
        </w:rPr>
        <w:t>---</w:t>
      </w:r>
    </w:p>
    <w:p w14:paraId="55B78B3D" w14:textId="77777777" w:rsidR="00FA5967" w:rsidRDefault="00434B2B" w:rsidP="00453179">
      <w:pPr>
        <w:pStyle w:val="Code"/>
      </w:pPr>
      <w:r w:rsidRPr="00453179">
        <w:rPr>
          <w:rStyle w:val="AnnotationTok"/>
          <w:rFonts w:ascii="Courier" w:hAnsi="Courier"/>
          <w:b w:val="0"/>
          <w:color w:val="000000"/>
          <w:sz w:val="17"/>
          <w:shd w:val="clear" w:color="auto" w:fill="auto"/>
        </w:rPr>
        <w:t>title:</w:t>
      </w:r>
      <w:r w:rsidRPr="00453179">
        <w:rPr>
          <w:rStyle w:val="CommentTok"/>
          <w:rFonts w:ascii="Courier" w:hAnsi="Courier"/>
          <w:color w:val="000000"/>
          <w:sz w:val="17"/>
          <w:shd w:val="clear" w:color="auto" w:fill="auto"/>
        </w:rPr>
        <w:t xml:space="preserve"> "Penguins Report"</w:t>
      </w:r>
    </w:p>
    <w:p w14:paraId="396DBB31" w14:textId="77777777" w:rsidR="00FA5967" w:rsidRDefault="00434B2B" w:rsidP="00453179">
      <w:pPr>
        <w:pStyle w:val="Code"/>
      </w:pPr>
      <w:r w:rsidRPr="00453179">
        <w:rPr>
          <w:rStyle w:val="AnnotationTok"/>
          <w:rFonts w:ascii="Courier" w:hAnsi="Courier"/>
          <w:b w:val="0"/>
          <w:color w:val="000000"/>
          <w:sz w:val="17"/>
          <w:shd w:val="clear" w:color="auto" w:fill="auto"/>
        </w:rPr>
        <w:t>author:</w:t>
      </w:r>
      <w:r w:rsidRPr="00453179">
        <w:rPr>
          <w:rStyle w:val="CommentTok"/>
          <w:rFonts w:ascii="Courier" w:hAnsi="Courier"/>
          <w:color w:val="000000"/>
          <w:sz w:val="17"/>
          <w:shd w:val="clear" w:color="auto" w:fill="auto"/>
        </w:rPr>
        <w:t xml:space="preserve"> "David Keyes"</w:t>
      </w:r>
    </w:p>
    <w:p w14:paraId="0CA52B89" w14:textId="77777777" w:rsidR="00FA5967" w:rsidRDefault="00434B2B" w:rsidP="00453179">
      <w:pPr>
        <w:pStyle w:val="Code"/>
      </w:pPr>
      <w:r w:rsidRPr="00453179">
        <w:rPr>
          <w:rStyle w:val="AnnotationTok"/>
          <w:rFonts w:ascii="Courier" w:hAnsi="Courier"/>
          <w:b w:val="0"/>
          <w:color w:val="000000"/>
          <w:sz w:val="17"/>
          <w:shd w:val="clear" w:color="auto" w:fill="auto"/>
        </w:rPr>
        <w:t>format:</w:t>
      </w:r>
      <w:r w:rsidRPr="00453179">
        <w:rPr>
          <w:rStyle w:val="CommentTok"/>
          <w:rFonts w:ascii="Courier" w:hAnsi="Courier"/>
          <w:color w:val="000000"/>
          <w:sz w:val="17"/>
          <w:shd w:val="clear" w:color="auto" w:fill="auto"/>
        </w:rPr>
        <w:t xml:space="preserve"> </w:t>
      </w:r>
      <w:proofErr w:type="spellStart"/>
      <w:r w:rsidRPr="00453179">
        <w:rPr>
          <w:rStyle w:val="CommentTok"/>
          <w:rFonts w:ascii="Courier" w:hAnsi="Courier"/>
          <w:color w:val="000000"/>
          <w:sz w:val="17"/>
          <w:shd w:val="clear" w:color="auto" w:fill="auto"/>
        </w:rPr>
        <w:t>revealjs</w:t>
      </w:r>
      <w:proofErr w:type="spellEnd"/>
    </w:p>
    <w:p w14:paraId="571C42C9" w14:textId="77777777" w:rsidR="00FA5967" w:rsidRDefault="00434B2B" w:rsidP="00453179">
      <w:pPr>
        <w:pStyle w:val="Code"/>
      </w:pPr>
      <w:r w:rsidRPr="00453179">
        <w:rPr>
          <w:rStyle w:val="AnnotationTok"/>
          <w:rFonts w:ascii="Courier" w:hAnsi="Courier"/>
          <w:b w:val="0"/>
          <w:color w:val="000000"/>
          <w:sz w:val="17"/>
          <w:shd w:val="clear" w:color="auto" w:fill="auto"/>
        </w:rPr>
        <w:t>execute:</w:t>
      </w:r>
      <w:r w:rsidRPr="00453179">
        <w:rPr>
          <w:rStyle w:val="CommentTok"/>
          <w:rFonts w:ascii="Courier" w:hAnsi="Courier"/>
          <w:color w:val="000000"/>
          <w:sz w:val="17"/>
          <w:shd w:val="clear" w:color="auto" w:fill="auto"/>
        </w:rPr>
        <w:t xml:space="preserve"> </w:t>
      </w:r>
    </w:p>
    <w:p w14:paraId="59644086" w14:textId="77777777" w:rsidR="00FA5967" w:rsidRDefault="00434B2B" w:rsidP="00453179">
      <w:pPr>
        <w:pStyle w:val="Code"/>
      </w:pPr>
      <w:r w:rsidRPr="00453179">
        <w:rPr>
          <w:rStyle w:val="CommentTok"/>
          <w:rFonts w:ascii="Courier" w:hAnsi="Courier"/>
          <w:color w:val="000000"/>
          <w:sz w:val="17"/>
          <w:shd w:val="clear" w:color="auto" w:fill="auto"/>
        </w:rPr>
        <w:t xml:space="preserve">  echo: false</w:t>
      </w:r>
    </w:p>
    <w:p w14:paraId="509A455C" w14:textId="77777777" w:rsidR="00FA5967" w:rsidRDefault="00434B2B" w:rsidP="00453179">
      <w:pPr>
        <w:pStyle w:val="Code"/>
      </w:pPr>
      <w:r w:rsidRPr="00453179">
        <w:rPr>
          <w:rStyle w:val="CommentTok"/>
          <w:rFonts w:ascii="Courier" w:hAnsi="Courier"/>
          <w:color w:val="000000"/>
          <w:sz w:val="17"/>
          <w:shd w:val="clear" w:color="auto" w:fill="auto"/>
        </w:rPr>
        <w:t xml:space="preserve">  warning: false</w:t>
      </w:r>
    </w:p>
    <w:p w14:paraId="147C982F" w14:textId="77777777" w:rsidR="00FA5967" w:rsidRDefault="00434B2B" w:rsidP="00453179">
      <w:pPr>
        <w:pStyle w:val="Code"/>
      </w:pPr>
      <w:r w:rsidRPr="00453179">
        <w:rPr>
          <w:rStyle w:val="CommentTok"/>
          <w:rFonts w:ascii="Courier" w:hAnsi="Courier"/>
          <w:color w:val="000000"/>
          <w:sz w:val="17"/>
          <w:shd w:val="clear" w:color="auto" w:fill="auto"/>
        </w:rPr>
        <w:t xml:space="preserve">  message: false</w:t>
      </w:r>
    </w:p>
    <w:p w14:paraId="58FD975C" w14:textId="77777777" w:rsidR="00FA5967" w:rsidRDefault="00434B2B" w:rsidP="00453179">
      <w:pPr>
        <w:pStyle w:val="Code"/>
      </w:pPr>
      <w:r w:rsidRPr="00453179">
        <w:rPr>
          <w:rStyle w:val="CommentTok"/>
          <w:rFonts w:ascii="Courier" w:hAnsi="Courier"/>
          <w:color w:val="000000"/>
          <w:sz w:val="17"/>
          <w:shd w:val="clear" w:color="auto" w:fill="auto"/>
        </w:rPr>
        <w:t>---</w:t>
      </w:r>
    </w:p>
    <w:p w14:paraId="2A9D8A38" w14:textId="77777777" w:rsidR="00FA5967" w:rsidRDefault="00FA5967" w:rsidP="00453179">
      <w:pPr>
        <w:pStyle w:val="Code"/>
      </w:pPr>
    </w:p>
    <w:p w14:paraId="4F1AB038" w14:textId="77777777" w:rsidR="00FA5967" w:rsidRDefault="00434B2B" w:rsidP="00453179">
      <w:pPr>
        <w:pStyle w:val="Code"/>
      </w:pPr>
      <w:r w:rsidRPr="00453179">
        <w:rPr>
          <w:rStyle w:val="FunctionTok"/>
          <w:rFonts w:ascii="Courier" w:hAnsi="Courier"/>
          <w:i w:val="0"/>
          <w:sz w:val="17"/>
          <w:shd w:val="clear" w:color="auto" w:fill="auto"/>
        </w:rPr>
        <w:t># Introduction</w:t>
      </w:r>
    </w:p>
    <w:p w14:paraId="376823D1" w14:textId="77777777" w:rsidR="00FA5967" w:rsidRDefault="00FA5967" w:rsidP="00453179">
      <w:pPr>
        <w:pStyle w:val="Code"/>
      </w:pPr>
    </w:p>
    <w:p w14:paraId="09297FC2" w14:textId="77777777" w:rsidR="00FA5967" w:rsidRDefault="00434B2B" w:rsidP="00453179">
      <w:pPr>
        <w:pStyle w:val="Code"/>
      </w:pPr>
      <w:r w:rsidRPr="00453179">
        <w:rPr>
          <w:rStyle w:val="InformationTok"/>
          <w:rFonts w:ascii="Courier" w:hAnsi="Courier"/>
          <w:b w:val="0"/>
          <w:color w:val="000000"/>
          <w:sz w:val="17"/>
          <w:shd w:val="clear" w:color="auto" w:fill="auto"/>
        </w:rPr>
        <w:t>```{r}</w:t>
      </w:r>
    </w:p>
    <w:p w14:paraId="4083BADE" w14:textId="77777777" w:rsidR="00FA5967" w:rsidRDefault="00434B2B" w:rsidP="00453179">
      <w:pPr>
        <w:pStyle w:val="Code"/>
      </w:pPr>
      <w:r w:rsidRPr="00453179">
        <w:rPr>
          <w:rStyle w:val="InformationTok"/>
          <w:rFonts w:ascii="Courier" w:hAnsi="Courier"/>
          <w:b w:val="0"/>
          <w:color w:val="000000"/>
          <w:sz w:val="17"/>
          <w:shd w:val="clear" w:color="auto" w:fill="auto"/>
        </w:rPr>
        <w:t>library(tidyverse)</w:t>
      </w:r>
    </w:p>
    <w:p w14:paraId="7F924E68" w14:textId="77777777" w:rsidR="00FA5967" w:rsidRDefault="00434B2B" w:rsidP="00453179">
      <w:pPr>
        <w:pStyle w:val="Code"/>
      </w:pPr>
      <w:r w:rsidRPr="00453179">
        <w:rPr>
          <w:rStyle w:val="InformationTok"/>
          <w:rFonts w:ascii="Courier" w:hAnsi="Courier"/>
          <w:b w:val="0"/>
          <w:color w:val="000000"/>
          <w:sz w:val="17"/>
          <w:shd w:val="clear" w:color="auto" w:fill="auto"/>
        </w:rPr>
        <w:t>```</w:t>
      </w:r>
    </w:p>
    <w:p w14:paraId="145B5AF3" w14:textId="77777777" w:rsidR="00FA5967" w:rsidRDefault="00FA5967" w:rsidP="00453179">
      <w:pPr>
        <w:pStyle w:val="Code"/>
      </w:pPr>
    </w:p>
    <w:p w14:paraId="5A248927" w14:textId="77777777" w:rsidR="00FA5967" w:rsidRDefault="00434B2B" w:rsidP="00453179">
      <w:pPr>
        <w:pStyle w:val="Code"/>
      </w:pPr>
      <w:r w:rsidRPr="00453179">
        <w:rPr>
          <w:rStyle w:val="InformationTok"/>
          <w:rFonts w:ascii="Courier" w:hAnsi="Courier"/>
          <w:b w:val="0"/>
          <w:color w:val="000000"/>
          <w:sz w:val="17"/>
          <w:shd w:val="clear" w:color="auto" w:fill="auto"/>
        </w:rPr>
        <w:t>```{r}</w:t>
      </w:r>
    </w:p>
    <w:p w14:paraId="31D58E56" w14:textId="77777777" w:rsidR="00FA5967" w:rsidRDefault="00434B2B" w:rsidP="00453179">
      <w:pPr>
        <w:pStyle w:val="Code"/>
      </w:pPr>
      <w:r w:rsidRPr="00453179">
        <w:rPr>
          <w:rStyle w:val="InformationTok"/>
          <w:rFonts w:ascii="Courier" w:hAnsi="Courier"/>
          <w:b w:val="0"/>
          <w:color w:val="000000"/>
          <w:sz w:val="17"/>
          <w:shd w:val="clear" w:color="auto" w:fill="auto"/>
        </w:rPr>
        <w:t>penguins &lt;- read_csv("https://raw.githubusercontent.com/rfortherestofus/r-without-statistics/main/data/penguins-2008.csv")</w:t>
      </w:r>
    </w:p>
    <w:p w14:paraId="7D797228" w14:textId="77777777" w:rsidR="00FA5967" w:rsidRDefault="00434B2B" w:rsidP="00453179">
      <w:pPr>
        <w:pStyle w:val="Code"/>
      </w:pPr>
      <w:r w:rsidRPr="00453179">
        <w:rPr>
          <w:rStyle w:val="InformationTok"/>
          <w:rFonts w:ascii="Courier" w:hAnsi="Courier"/>
          <w:b w:val="0"/>
          <w:color w:val="000000"/>
          <w:sz w:val="17"/>
          <w:shd w:val="clear" w:color="auto" w:fill="auto"/>
        </w:rPr>
        <w:t>```</w:t>
      </w:r>
    </w:p>
    <w:p w14:paraId="7EA6A1B3" w14:textId="77777777" w:rsidR="00FA5967" w:rsidRDefault="00FA5967" w:rsidP="00453179">
      <w:pPr>
        <w:pStyle w:val="Code"/>
      </w:pPr>
    </w:p>
    <w:p w14:paraId="735D7E1C" w14:textId="77777777" w:rsidR="00FA5967" w:rsidRDefault="00434B2B" w:rsidP="00453179">
      <w:pPr>
        <w:pStyle w:val="Code"/>
      </w:pPr>
      <w:r w:rsidRPr="00453179">
        <w:rPr>
          <w:rStyle w:val="NormalTok"/>
          <w:rFonts w:ascii="Courier" w:hAnsi="Courier"/>
          <w:i w:val="0"/>
          <w:sz w:val="17"/>
          <w:shd w:val="clear" w:color="auto" w:fill="auto"/>
        </w:rPr>
        <w:t>We are writing a report about the **Palmer Penguins**. These penguins are *really* amazing. There are three species:</w:t>
      </w:r>
    </w:p>
    <w:p w14:paraId="1A036EE6" w14:textId="77777777" w:rsidR="00FA5967" w:rsidRDefault="00FA5967" w:rsidP="00453179">
      <w:pPr>
        <w:pStyle w:val="Code"/>
      </w:pPr>
    </w:p>
    <w:p w14:paraId="037F95D0" w14:textId="77777777" w:rsidR="00FA5967" w:rsidRDefault="00434B2B" w:rsidP="00453179">
      <w:pPr>
        <w:pStyle w:val="Code"/>
      </w:pPr>
      <w:r w:rsidRPr="00453179">
        <w:rPr>
          <w:rStyle w:val="SpecialStringTok"/>
          <w:rFonts w:ascii="Courier" w:hAnsi="Courier"/>
          <w:i w:val="0"/>
          <w:color w:val="000000"/>
          <w:sz w:val="17"/>
          <w:shd w:val="clear" w:color="auto" w:fill="auto"/>
        </w:rPr>
        <w:t xml:space="preserve">- </w:t>
      </w:r>
      <w:r w:rsidRPr="00453179">
        <w:rPr>
          <w:rStyle w:val="NormalTok"/>
          <w:rFonts w:ascii="Courier" w:hAnsi="Courier"/>
          <w:i w:val="0"/>
          <w:sz w:val="17"/>
          <w:shd w:val="clear" w:color="auto" w:fill="auto"/>
        </w:rPr>
        <w:t>Adelie</w:t>
      </w:r>
    </w:p>
    <w:p w14:paraId="197EA336" w14:textId="77777777" w:rsidR="00FA5967" w:rsidRDefault="00434B2B" w:rsidP="00453179">
      <w:pPr>
        <w:pStyle w:val="Code"/>
      </w:pPr>
      <w:r w:rsidRPr="00453179">
        <w:rPr>
          <w:rStyle w:val="SpecialStringTok"/>
          <w:rFonts w:ascii="Courier" w:hAnsi="Courier"/>
          <w:i w:val="0"/>
          <w:color w:val="000000"/>
          <w:sz w:val="17"/>
          <w:shd w:val="clear" w:color="auto" w:fill="auto"/>
        </w:rPr>
        <w:t xml:space="preserve">- </w:t>
      </w:r>
      <w:r w:rsidRPr="00453179">
        <w:rPr>
          <w:rStyle w:val="NormalTok"/>
          <w:rFonts w:ascii="Courier" w:hAnsi="Courier"/>
          <w:i w:val="0"/>
          <w:sz w:val="17"/>
          <w:shd w:val="clear" w:color="auto" w:fill="auto"/>
        </w:rPr>
        <w:t>Gentoo</w:t>
      </w:r>
    </w:p>
    <w:p w14:paraId="292031E6" w14:textId="77777777" w:rsidR="00FA5967" w:rsidRDefault="00434B2B" w:rsidP="00453179">
      <w:pPr>
        <w:pStyle w:val="Code"/>
      </w:pPr>
      <w:r w:rsidRPr="00453179">
        <w:rPr>
          <w:rStyle w:val="SpecialStringTok"/>
          <w:rFonts w:ascii="Courier" w:hAnsi="Courier"/>
          <w:i w:val="0"/>
          <w:color w:val="000000"/>
          <w:sz w:val="17"/>
          <w:shd w:val="clear" w:color="auto" w:fill="auto"/>
        </w:rPr>
        <w:t xml:space="preserve">- </w:t>
      </w:r>
      <w:r w:rsidRPr="00453179">
        <w:rPr>
          <w:rStyle w:val="NormalTok"/>
          <w:rFonts w:ascii="Courier" w:hAnsi="Courier"/>
          <w:i w:val="0"/>
          <w:sz w:val="17"/>
          <w:shd w:val="clear" w:color="auto" w:fill="auto"/>
        </w:rPr>
        <w:t>Chinstrap</w:t>
      </w:r>
    </w:p>
    <w:p w14:paraId="1CA0D311" w14:textId="77777777" w:rsidR="00FA5967" w:rsidRDefault="00FA5967" w:rsidP="00453179">
      <w:pPr>
        <w:pStyle w:val="Code"/>
      </w:pPr>
    </w:p>
    <w:p w14:paraId="58FEE4D8" w14:textId="77777777" w:rsidR="00FA5967" w:rsidRDefault="00434B2B" w:rsidP="00453179">
      <w:pPr>
        <w:pStyle w:val="Code"/>
      </w:pPr>
      <w:r w:rsidRPr="00453179">
        <w:rPr>
          <w:rStyle w:val="FunctionTok"/>
          <w:rFonts w:ascii="Courier" w:hAnsi="Courier"/>
          <w:i w:val="0"/>
          <w:sz w:val="17"/>
          <w:shd w:val="clear" w:color="auto" w:fill="auto"/>
        </w:rPr>
        <w:t>## Bill Length</w:t>
      </w:r>
    </w:p>
    <w:p w14:paraId="5C3F5961" w14:textId="77777777" w:rsidR="00FA5967" w:rsidRDefault="00FA5967" w:rsidP="00453179">
      <w:pPr>
        <w:pStyle w:val="Code"/>
      </w:pPr>
    </w:p>
    <w:p w14:paraId="1D54D261" w14:textId="77777777" w:rsidR="00FA5967" w:rsidRDefault="00434B2B" w:rsidP="00453179">
      <w:pPr>
        <w:pStyle w:val="Code"/>
      </w:pPr>
      <w:r w:rsidRPr="00453179">
        <w:rPr>
          <w:rStyle w:val="NormalTok"/>
          <w:rFonts w:ascii="Courier" w:hAnsi="Courier"/>
          <w:i w:val="0"/>
          <w:sz w:val="17"/>
          <w:shd w:val="clear" w:color="auto" w:fill="auto"/>
        </w:rPr>
        <w:t>We can make a histogram to see the distribution of bill lengths.</w:t>
      </w:r>
    </w:p>
    <w:p w14:paraId="585D9530" w14:textId="77777777" w:rsidR="00FA5967" w:rsidRDefault="00FA5967" w:rsidP="00453179">
      <w:pPr>
        <w:pStyle w:val="Code"/>
      </w:pPr>
    </w:p>
    <w:p w14:paraId="1067FB5A" w14:textId="77777777" w:rsidR="00FA5967" w:rsidRDefault="00434B2B" w:rsidP="00453179">
      <w:pPr>
        <w:pStyle w:val="Code"/>
      </w:pPr>
      <w:r w:rsidRPr="00453179">
        <w:rPr>
          <w:rStyle w:val="InformationTok"/>
          <w:rFonts w:ascii="Courier" w:hAnsi="Courier"/>
          <w:b w:val="0"/>
          <w:color w:val="000000"/>
          <w:sz w:val="17"/>
          <w:shd w:val="clear" w:color="auto" w:fill="auto"/>
        </w:rPr>
        <w:t>```{r}</w:t>
      </w:r>
    </w:p>
    <w:p w14:paraId="453923A9" w14:textId="77777777" w:rsidR="00FA5967" w:rsidRDefault="00434B2B" w:rsidP="00453179">
      <w:pPr>
        <w:pStyle w:val="Code"/>
      </w:pPr>
      <w:r w:rsidRPr="00453179">
        <w:rPr>
          <w:rStyle w:val="InformationTok"/>
          <w:rFonts w:ascii="Courier" w:hAnsi="Courier"/>
          <w:b w:val="0"/>
          <w:color w:val="000000"/>
          <w:sz w:val="17"/>
          <w:shd w:val="clear" w:color="auto" w:fill="auto"/>
        </w:rPr>
        <w:t xml:space="preserve">penguins %&gt;% </w:t>
      </w:r>
    </w:p>
    <w:p w14:paraId="47F6D61F" w14:textId="77777777" w:rsidR="00FA5967" w:rsidRDefault="00434B2B" w:rsidP="00453179">
      <w:pPr>
        <w:pStyle w:val="Code"/>
      </w:pPr>
      <w:r w:rsidRPr="00453179">
        <w:rPr>
          <w:rStyle w:val="InformationTok"/>
          <w:rFonts w:ascii="Courier" w:hAnsi="Courier"/>
          <w:b w:val="0"/>
          <w:color w:val="000000"/>
          <w:sz w:val="17"/>
          <w:shd w:val="clear" w:color="auto" w:fill="auto"/>
        </w:rPr>
        <w:t xml:space="preserve">  </w:t>
      </w:r>
      <w:proofErr w:type="gramStart"/>
      <w:r w:rsidRPr="00453179">
        <w:rPr>
          <w:rStyle w:val="InformationTok"/>
          <w:rFonts w:ascii="Courier" w:hAnsi="Courier"/>
          <w:b w:val="0"/>
          <w:color w:val="000000"/>
          <w:sz w:val="17"/>
          <w:shd w:val="clear" w:color="auto" w:fill="auto"/>
        </w:rPr>
        <w:t>ggplot(</w:t>
      </w:r>
      <w:proofErr w:type="spellStart"/>
      <w:proofErr w:type="gramEnd"/>
      <w:r w:rsidRPr="00453179">
        <w:rPr>
          <w:rStyle w:val="InformationTok"/>
          <w:rFonts w:ascii="Courier" w:hAnsi="Courier"/>
          <w:b w:val="0"/>
          <w:color w:val="000000"/>
          <w:sz w:val="17"/>
          <w:shd w:val="clear" w:color="auto" w:fill="auto"/>
        </w:rPr>
        <w:t>aes</w:t>
      </w:r>
      <w:proofErr w:type="spellEnd"/>
      <w:r w:rsidRPr="00453179">
        <w:rPr>
          <w:rStyle w:val="InformationTok"/>
          <w:rFonts w:ascii="Courier" w:hAnsi="Courier"/>
          <w:b w:val="0"/>
          <w:color w:val="000000"/>
          <w:sz w:val="17"/>
          <w:shd w:val="clear" w:color="auto" w:fill="auto"/>
        </w:rPr>
        <w:t xml:space="preserve">(x = </w:t>
      </w:r>
      <w:proofErr w:type="spellStart"/>
      <w:r w:rsidRPr="00453179">
        <w:rPr>
          <w:rStyle w:val="InformationTok"/>
          <w:rFonts w:ascii="Courier" w:hAnsi="Courier"/>
          <w:b w:val="0"/>
          <w:color w:val="000000"/>
          <w:sz w:val="17"/>
          <w:shd w:val="clear" w:color="auto" w:fill="auto"/>
        </w:rPr>
        <w:t>bill_length_mm</w:t>
      </w:r>
      <w:proofErr w:type="spellEnd"/>
      <w:r w:rsidRPr="00453179">
        <w:rPr>
          <w:rStyle w:val="InformationTok"/>
          <w:rFonts w:ascii="Courier" w:hAnsi="Courier"/>
          <w:b w:val="0"/>
          <w:color w:val="000000"/>
          <w:sz w:val="17"/>
          <w:shd w:val="clear" w:color="auto" w:fill="auto"/>
        </w:rPr>
        <w:t>)) +</w:t>
      </w:r>
    </w:p>
    <w:p w14:paraId="726AA516" w14:textId="77777777" w:rsidR="00FA5967" w:rsidRDefault="00434B2B" w:rsidP="00453179">
      <w:pPr>
        <w:pStyle w:val="Code"/>
      </w:pPr>
      <w:r w:rsidRPr="00453179">
        <w:rPr>
          <w:rStyle w:val="InformationTok"/>
          <w:rFonts w:ascii="Courier" w:hAnsi="Courier"/>
          <w:b w:val="0"/>
          <w:color w:val="000000"/>
          <w:sz w:val="17"/>
          <w:shd w:val="clear" w:color="auto" w:fill="auto"/>
        </w:rPr>
        <w:t xml:space="preserve">  </w:t>
      </w:r>
      <w:proofErr w:type="spellStart"/>
      <w:r w:rsidRPr="00453179">
        <w:rPr>
          <w:rStyle w:val="InformationTok"/>
          <w:rFonts w:ascii="Courier" w:hAnsi="Courier"/>
          <w:b w:val="0"/>
          <w:color w:val="000000"/>
          <w:sz w:val="17"/>
          <w:shd w:val="clear" w:color="auto" w:fill="auto"/>
        </w:rPr>
        <w:t>geom_</w:t>
      </w:r>
      <w:proofErr w:type="gramStart"/>
      <w:r w:rsidRPr="00453179">
        <w:rPr>
          <w:rStyle w:val="InformationTok"/>
          <w:rFonts w:ascii="Courier" w:hAnsi="Courier"/>
          <w:b w:val="0"/>
          <w:color w:val="000000"/>
          <w:sz w:val="17"/>
          <w:shd w:val="clear" w:color="auto" w:fill="auto"/>
        </w:rPr>
        <w:t>histogram</w:t>
      </w:r>
      <w:proofErr w:type="spellEnd"/>
      <w:r w:rsidRPr="00453179">
        <w:rPr>
          <w:rStyle w:val="InformationTok"/>
          <w:rFonts w:ascii="Courier" w:hAnsi="Courier"/>
          <w:b w:val="0"/>
          <w:color w:val="000000"/>
          <w:sz w:val="17"/>
          <w:shd w:val="clear" w:color="auto" w:fill="auto"/>
        </w:rPr>
        <w:t>(</w:t>
      </w:r>
      <w:proofErr w:type="gramEnd"/>
      <w:r w:rsidRPr="00453179">
        <w:rPr>
          <w:rStyle w:val="InformationTok"/>
          <w:rFonts w:ascii="Courier" w:hAnsi="Courier"/>
          <w:b w:val="0"/>
          <w:color w:val="000000"/>
          <w:sz w:val="17"/>
          <w:shd w:val="clear" w:color="auto" w:fill="auto"/>
        </w:rPr>
        <w:t>) +</w:t>
      </w:r>
    </w:p>
    <w:p w14:paraId="052B37A4" w14:textId="77777777" w:rsidR="00FA5967" w:rsidRDefault="00434B2B" w:rsidP="00453179">
      <w:pPr>
        <w:pStyle w:val="Code"/>
      </w:pPr>
      <w:r w:rsidRPr="00453179">
        <w:rPr>
          <w:rStyle w:val="InformationTok"/>
          <w:rFonts w:ascii="Courier" w:hAnsi="Courier"/>
          <w:b w:val="0"/>
          <w:color w:val="000000"/>
          <w:sz w:val="17"/>
          <w:shd w:val="clear" w:color="auto" w:fill="auto"/>
        </w:rPr>
        <w:t xml:space="preserve">  </w:t>
      </w:r>
      <w:proofErr w:type="spellStart"/>
      <w:r w:rsidRPr="00453179">
        <w:rPr>
          <w:rStyle w:val="InformationTok"/>
          <w:rFonts w:ascii="Courier" w:hAnsi="Courier"/>
          <w:b w:val="0"/>
          <w:color w:val="000000"/>
          <w:sz w:val="17"/>
          <w:shd w:val="clear" w:color="auto" w:fill="auto"/>
        </w:rPr>
        <w:t>theme_</w:t>
      </w:r>
      <w:proofErr w:type="gramStart"/>
      <w:r w:rsidRPr="00453179">
        <w:rPr>
          <w:rStyle w:val="InformationTok"/>
          <w:rFonts w:ascii="Courier" w:hAnsi="Courier"/>
          <w:b w:val="0"/>
          <w:color w:val="000000"/>
          <w:sz w:val="17"/>
          <w:shd w:val="clear" w:color="auto" w:fill="auto"/>
        </w:rPr>
        <w:t>minimal</w:t>
      </w:r>
      <w:proofErr w:type="spellEnd"/>
      <w:r w:rsidRPr="00453179">
        <w:rPr>
          <w:rStyle w:val="InformationTok"/>
          <w:rFonts w:ascii="Courier" w:hAnsi="Courier"/>
          <w:b w:val="0"/>
          <w:color w:val="000000"/>
          <w:sz w:val="17"/>
          <w:shd w:val="clear" w:color="auto" w:fill="auto"/>
        </w:rPr>
        <w:t>(</w:t>
      </w:r>
      <w:proofErr w:type="gramEnd"/>
      <w:r w:rsidRPr="00453179">
        <w:rPr>
          <w:rStyle w:val="InformationTok"/>
          <w:rFonts w:ascii="Courier" w:hAnsi="Courier"/>
          <w:b w:val="0"/>
          <w:color w:val="000000"/>
          <w:sz w:val="17"/>
          <w:shd w:val="clear" w:color="auto" w:fill="auto"/>
        </w:rPr>
        <w:t>)</w:t>
      </w:r>
    </w:p>
    <w:p w14:paraId="7E961FAC" w14:textId="77777777" w:rsidR="00FA5967" w:rsidRDefault="00434B2B" w:rsidP="00453179">
      <w:pPr>
        <w:pStyle w:val="Code"/>
      </w:pPr>
      <w:r w:rsidRPr="00453179">
        <w:rPr>
          <w:rStyle w:val="InformationTok"/>
          <w:rFonts w:ascii="Courier" w:hAnsi="Courier"/>
          <w:b w:val="0"/>
          <w:color w:val="000000"/>
          <w:sz w:val="17"/>
          <w:shd w:val="clear" w:color="auto" w:fill="auto"/>
        </w:rPr>
        <w:t>```</w:t>
      </w:r>
    </w:p>
    <w:p w14:paraId="11968B61" w14:textId="77777777" w:rsidR="00FA5967" w:rsidRDefault="00FA5967" w:rsidP="00453179">
      <w:pPr>
        <w:pStyle w:val="Code"/>
      </w:pPr>
    </w:p>
    <w:p w14:paraId="29D5357D" w14:textId="77777777" w:rsidR="00FA5967" w:rsidRDefault="00434B2B" w:rsidP="00453179">
      <w:pPr>
        <w:pStyle w:val="Code"/>
      </w:pPr>
      <w:r w:rsidRPr="00453179">
        <w:rPr>
          <w:rStyle w:val="InformationTok"/>
          <w:rFonts w:ascii="Courier" w:hAnsi="Courier"/>
          <w:b w:val="0"/>
          <w:color w:val="000000"/>
          <w:sz w:val="17"/>
          <w:shd w:val="clear" w:color="auto" w:fill="auto"/>
        </w:rPr>
        <w:t>```{r}</w:t>
      </w:r>
    </w:p>
    <w:p w14:paraId="6D5B3347" w14:textId="77777777" w:rsidR="00FA5967" w:rsidRDefault="00434B2B" w:rsidP="00453179">
      <w:pPr>
        <w:pStyle w:val="Code"/>
      </w:pPr>
      <w:proofErr w:type="spellStart"/>
      <w:r w:rsidRPr="00453179">
        <w:rPr>
          <w:rStyle w:val="InformationTok"/>
          <w:rFonts w:ascii="Courier" w:hAnsi="Courier"/>
          <w:b w:val="0"/>
          <w:color w:val="000000"/>
          <w:sz w:val="17"/>
          <w:shd w:val="clear" w:color="auto" w:fill="auto"/>
        </w:rPr>
        <w:t>average_bill_length</w:t>
      </w:r>
      <w:proofErr w:type="spellEnd"/>
      <w:r w:rsidRPr="00453179">
        <w:rPr>
          <w:rStyle w:val="InformationTok"/>
          <w:rFonts w:ascii="Courier" w:hAnsi="Courier"/>
          <w:b w:val="0"/>
          <w:color w:val="000000"/>
          <w:sz w:val="17"/>
          <w:shd w:val="clear" w:color="auto" w:fill="auto"/>
        </w:rPr>
        <w:t xml:space="preserve"> &lt;- penguins %&gt;% </w:t>
      </w:r>
    </w:p>
    <w:p w14:paraId="324BD53F" w14:textId="77777777" w:rsidR="00FA5967" w:rsidRDefault="00434B2B" w:rsidP="00453179">
      <w:pPr>
        <w:pStyle w:val="Code"/>
      </w:pPr>
      <w:r w:rsidRPr="00453179">
        <w:rPr>
          <w:rStyle w:val="InformationTok"/>
          <w:rFonts w:ascii="Courier" w:hAnsi="Courier"/>
          <w:b w:val="0"/>
          <w:color w:val="000000"/>
          <w:sz w:val="17"/>
          <w:shd w:val="clear" w:color="auto" w:fill="auto"/>
        </w:rPr>
        <w:t xml:space="preserve">  </w:t>
      </w:r>
      <w:proofErr w:type="gramStart"/>
      <w:r w:rsidRPr="00453179">
        <w:rPr>
          <w:rStyle w:val="InformationTok"/>
          <w:rFonts w:ascii="Courier" w:hAnsi="Courier"/>
          <w:b w:val="0"/>
          <w:color w:val="000000"/>
          <w:sz w:val="17"/>
          <w:shd w:val="clear" w:color="auto" w:fill="auto"/>
        </w:rPr>
        <w:t>summarize(</w:t>
      </w:r>
      <w:proofErr w:type="spellStart"/>
      <w:proofErr w:type="gramEnd"/>
      <w:r w:rsidRPr="00453179">
        <w:rPr>
          <w:rStyle w:val="InformationTok"/>
          <w:rFonts w:ascii="Courier" w:hAnsi="Courier"/>
          <w:b w:val="0"/>
          <w:color w:val="000000"/>
          <w:sz w:val="17"/>
          <w:shd w:val="clear" w:color="auto" w:fill="auto"/>
        </w:rPr>
        <w:t>avg_bill_length</w:t>
      </w:r>
      <w:proofErr w:type="spellEnd"/>
      <w:r w:rsidRPr="00453179">
        <w:rPr>
          <w:rStyle w:val="InformationTok"/>
          <w:rFonts w:ascii="Courier" w:hAnsi="Courier"/>
          <w:b w:val="0"/>
          <w:color w:val="000000"/>
          <w:sz w:val="17"/>
          <w:shd w:val="clear" w:color="auto" w:fill="auto"/>
        </w:rPr>
        <w:t xml:space="preserve"> = mean(</w:t>
      </w:r>
      <w:proofErr w:type="spellStart"/>
      <w:r w:rsidRPr="00453179">
        <w:rPr>
          <w:rStyle w:val="InformationTok"/>
          <w:rFonts w:ascii="Courier" w:hAnsi="Courier"/>
          <w:b w:val="0"/>
          <w:color w:val="000000"/>
          <w:sz w:val="17"/>
          <w:shd w:val="clear" w:color="auto" w:fill="auto"/>
        </w:rPr>
        <w:t>bill_length_mm</w:t>
      </w:r>
      <w:proofErr w:type="spellEnd"/>
      <w:r w:rsidRPr="00453179">
        <w:rPr>
          <w:rStyle w:val="InformationTok"/>
          <w:rFonts w:ascii="Courier" w:hAnsi="Courier"/>
          <w:b w:val="0"/>
          <w:color w:val="000000"/>
          <w:sz w:val="17"/>
          <w:shd w:val="clear" w:color="auto" w:fill="auto"/>
        </w:rPr>
        <w:t>,</w:t>
      </w:r>
    </w:p>
    <w:p w14:paraId="27256371" w14:textId="77777777" w:rsidR="00FA5967" w:rsidRDefault="00434B2B" w:rsidP="00453179">
      <w:pPr>
        <w:pStyle w:val="Code"/>
      </w:pPr>
      <w:r w:rsidRPr="00453179">
        <w:rPr>
          <w:rStyle w:val="InformationTok"/>
          <w:rFonts w:ascii="Courier" w:hAnsi="Courier"/>
          <w:b w:val="0"/>
          <w:color w:val="000000"/>
          <w:sz w:val="17"/>
          <w:shd w:val="clear" w:color="auto" w:fill="auto"/>
        </w:rPr>
        <w:t xml:space="preserve">                                   na.rm = TRUE)) %&gt;% </w:t>
      </w:r>
    </w:p>
    <w:p w14:paraId="106AEA4F" w14:textId="77777777" w:rsidR="00FA5967" w:rsidRDefault="00434B2B" w:rsidP="00453179">
      <w:pPr>
        <w:pStyle w:val="Code"/>
      </w:pPr>
      <w:r w:rsidRPr="00453179">
        <w:rPr>
          <w:rStyle w:val="InformationTok"/>
          <w:rFonts w:ascii="Courier" w:hAnsi="Courier"/>
          <w:b w:val="0"/>
          <w:color w:val="000000"/>
          <w:sz w:val="17"/>
          <w:shd w:val="clear" w:color="auto" w:fill="auto"/>
        </w:rPr>
        <w:t xml:space="preserve">  pull(</w:t>
      </w:r>
      <w:proofErr w:type="spellStart"/>
      <w:r w:rsidRPr="00453179">
        <w:rPr>
          <w:rStyle w:val="InformationTok"/>
          <w:rFonts w:ascii="Courier" w:hAnsi="Courier"/>
          <w:b w:val="0"/>
          <w:color w:val="000000"/>
          <w:sz w:val="17"/>
          <w:shd w:val="clear" w:color="auto" w:fill="auto"/>
        </w:rPr>
        <w:t>avg_bill_length</w:t>
      </w:r>
      <w:proofErr w:type="spellEnd"/>
      <w:r w:rsidRPr="00453179">
        <w:rPr>
          <w:rStyle w:val="InformationTok"/>
          <w:rFonts w:ascii="Courier" w:hAnsi="Courier"/>
          <w:b w:val="0"/>
          <w:color w:val="000000"/>
          <w:sz w:val="17"/>
          <w:shd w:val="clear" w:color="auto" w:fill="auto"/>
        </w:rPr>
        <w:t>)</w:t>
      </w:r>
    </w:p>
    <w:p w14:paraId="034F67F1" w14:textId="77777777" w:rsidR="00FA5967" w:rsidRDefault="00434B2B" w:rsidP="00453179">
      <w:pPr>
        <w:pStyle w:val="Code"/>
      </w:pPr>
      <w:r w:rsidRPr="00453179">
        <w:rPr>
          <w:rStyle w:val="InformationTok"/>
          <w:rFonts w:ascii="Courier" w:hAnsi="Courier"/>
          <w:b w:val="0"/>
          <w:color w:val="000000"/>
          <w:sz w:val="17"/>
          <w:shd w:val="clear" w:color="auto" w:fill="auto"/>
        </w:rPr>
        <w:t>```</w:t>
      </w:r>
    </w:p>
    <w:p w14:paraId="4C4F68EC" w14:textId="77777777" w:rsidR="00FA5967" w:rsidRDefault="00FA5967" w:rsidP="00453179">
      <w:pPr>
        <w:pStyle w:val="Code"/>
      </w:pPr>
    </w:p>
    <w:p w14:paraId="34637AB0" w14:textId="18533CC7" w:rsidR="00434B2B" w:rsidRPr="00453179" w:rsidRDefault="00434B2B" w:rsidP="00453179">
      <w:pPr>
        <w:pStyle w:val="Code"/>
      </w:pPr>
      <w:r w:rsidRPr="00453179">
        <w:rPr>
          <w:rStyle w:val="NormalTok"/>
          <w:rFonts w:ascii="Courier" w:hAnsi="Courier"/>
          <w:i w:val="0"/>
          <w:sz w:val="17"/>
          <w:shd w:val="clear" w:color="auto" w:fill="auto"/>
        </w:rPr>
        <w:t xml:space="preserve">The chart shows the distribution of bill lengths. The average bill length is </w:t>
      </w:r>
      <w:r w:rsidRPr="00453179">
        <w:rPr>
          <w:rStyle w:val="InformationTok"/>
          <w:rFonts w:ascii="Courier" w:hAnsi="Courier"/>
          <w:b w:val="0"/>
          <w:color w:val="000000"/>
          <w:sz w:val="17"/>
          <w:shd w:val="clear" w:color="auto" w:fill="auto"/>
        </w:rPr>
        <w:t xml:space="preserve">`r </w:t>
      </w:r>
      <w:proofErr w:type="spellStart"/>
      <w:r w:rsidRPr="00453179">
        <w:rPr>
          <w:rStyle w:val="InformationTok"/>
          <w:rFonts w:ascii="Courier" w:hAnsi="Courier"/>
          <w:b w:val="0"/>
          <w:color w:val="000000"/>
          <w:sz w:val="17"/>
          <w:shd w:val="clear" w:color="auto" w:fill="auto"/>
        </w:rPr>
        <w:t>average_bill_length</w:t>
      </w:r>
      <w:proofErr w:type="spellEnd"/>
      <w:r w:rsidRPr="00453179">
        <w:rPr>
          <w:rStyle w:val="InformationTok"/>
          <w:rFonts w:ascii="Courier" w:hAnsi="Courier"/>
          <w:b w:val="0"/>
          <w:color w:val="000000"/>
          <w:sz w:val="17"/>
          <w:shd w:val="clear" w:color="auto" w:fill="auto"/>
        </w:rPr>
        <w:t>`</w:t>
      </w:r>
      <w:r w:rsidRPr="00453179">
        <w:rPr>
          <w:rStyle w:val="NormalTok"/>
          <w:rFonts w:ascii="Courier" w:hAnsi="Courier"/>
          <w:i w:val="0"/>
          <w:sz w:val="17"/>
          <w:shd w:val="clear" w:color="auto" w:fill="auto"/>
        </w:rPr>
        <w:t xml:space="preserve"> millimeters.</w:t>
      </w:r>
    </w:p>
    <w:p w14:paraId="67666F14" w14:textId="418CBBB4" w:rsidR="00434B2B" w:rsidRDefault="00434B2B" w:rsidP="006B770B">
      <w:pPr>
        <w:pStyle w:val="Body"/>
      </w:pPr>
      <w:r>
        <w:t xml:space="preserve">When we render this, we get an HTML file with our slides, seen in </w:t>
      </w:r>
      <w:r w:rsidR="006B770B">
        <w:t>Figure 10-</w:t>
      </w:r>
      <w:r>
        <w:t>4 below.</w:t>
      </w:r>
    </w:p>
    <w:p w14:paraId="5FC0347F" w14:textId="77777777" w:rsidR="00434B2B" w:rsidRDefault="00434B2B" w:rsidP="00711FE4">
      <w:pPr>
        <w:pStyle w:val="GraphicSlug"/>
      </w:pPr>
      <w:r w:rsidRPr="00711FE4">
        <w:t>[F10</w:t>
      </w:r>
      <w:r>
        <w:t>004.png]</w:t>
      </w:r>
    </w:p>
    <w:p w14:paraId="6BAACAFE" w14:textId="77777777" w:rsidR="00434B2B" w:rsidRDefault="00434B2B" w:rsidP="00434B2B">
      <w:pPr>
        <w:pStyle w:val="CaptionedFigure"/>
      </w:pPr>
      <w:r>
        <w:rPr>
          <w:noProof/>
        </w:rPr>
        <w:lastRenderedPageBreak/>
        <w:drawing>
          <wp:inline distT="0" distB="0" distL="0" distR="0" wp14:anchorId="7C4A692E" wp14:editId="4DB2141A">
            <wp:extent cx="5334000" cy="8861665"/>
            <wp:effectExtent l="0" t="0" r="0" b="0"/>
            <wp:docPr id="485" name="Picture" descr="Figure 11.4: Slides made with Quarto"/>
            <wp:cNvGraphicFramePr/>
            <a:graphic xmlns:a="http://schemas.openxmlformats.org/drawingml/2006/main">
              <a:graphicData uri="http://schemas.openxmlformats.org/drawingml/2006/picture">
                <pic:pic xmlns:pic="http://schemas.openxmlformats.org/drawingml/2006/picture">
                  <pic:nvPicPr>
                    <pic:cNvPr id="486" name="Picture" descr="../../assets/quarto-slides.png"/>
                    <pic:cNvPicPr>
                      <a:picLocks noChangeAspect="1" noChangeArrowheads="1"/>
                    </pic:cNvPicPr>
                  </pic:nvPicPr>
                  <pic:blipFill>
                    <a:blip r:embed="rId9"/>
                    <a:stretch>
                      <a:fillRect/>
                    </a:stretch>
                  </pic:blipFill>
                  <pic:spPr bwMode="auto">
                    <a:xfrm>
                      <a:off x="0" y="0"/>
                      <a:ext cx="5334000" cy="8861665"/>
                    </a:xfrm>
                    <a:prstGeom prst="rect">
                      <a:avLst/>
                    </a:prstGeom>
                    <a:noFill/>
                    <a:ln w="9525">
                      <a:noFill/>
                      <a:headEnd/>
                      <a:tailEnd/>
                    </a:ln>
                  </pic:spPr>
                </pic:pic>
              </a:graphicData>
            </a:graphic>
          </wp:inline>
        </w:drawing>
      </w:r>
    </w:p>
    <w:p w14:paraId="123A70D5" w14:textId="36753412" w:rsidR="00434B2B" w:rsidRDefault="00434B2B" w:rsidP="00711FE4">
      <w:pPr>
        <w:pStyle w:val="CaptionLine"/>
      </w:pPr>
      <w:r>
        <w:lastRenderedPageBreak/>
        <w:t>Slides made with Quarto</w:t>
      </w:r>
    </w:p>
    <w:p w14:paraId="670746E9" w14:textId="77777777" w:rsidR="00434B2B" w:rsidRDefault="00434B2B" w:rsidP="006B770B">
      <w:pPr>
        <w:pStyle w:val="Body"/>
      </w:pPr>
      <w:r>
        <w:t xml:space="preserve">Overall, the output looks similar to the default </w:t>
      </w:r>
      <w:proofErr w:type="spellStart"/>
      <w:r w:rsidRPr="002D4E5C">
        <w:rPr>
          <w:rStyle w:val="Literal"/>
        </w:rPr>
        <w:t>xaringan</w:t>
      </w:r>
      <w:proofErr w:type="spellEnd"/>
      <w:r>
        <w:t xml:space="preserve"> slides we made. However, remember how we had to manually add three dashes to make slides with </w:t>
      </w:r>
      <w:proofErr w:type="spellStart"/>
      <w:r w:rsidRPr="002D4E5C">
        <w:rPr>
          <w:rStyle w:val="Literal"/>
        </w:rPr>
        <w:t>xaringan</w:t>
      </w:r>
      <w:proofErr w:type="spellEnd"/>
      <w:r>
        <w:t>? With Quarto, any first- or second-level headers make new slides so I was able to remove these (though you can use three dashes to manually add slide breaks).</w:t>
      </w:r>
    </w:p>
    <w:p w14:paraId="1D3846F1" w14:textId="77777777" w:rsidR="00434B2B" w:rsidRPr="00A37D42" w:rsidRDefault="00434B2B" w:rsidP="00A37D42">
      <w:pPr>
        <w:pStyle w:val="HeadC"/>
      </w:pPr>
      <w:bookmarkStart w:id="7" w:name="incrementally-revealing-content-1"/>
      <w:r w:rsidRPr="00A37D42">
        <w:t>Incrementally Revealing Content</w:t>
      </w:r>
    </w:p>
    <w:p w14:paraId="13064D6A" w14:textId="77777777" w:rsidR="00434B2B" w:rsidRDefault="00434B2B" w:rsidP="006B770B">
      <w:pPr>
        <w:pStyle w:val="Body"/>
      </w:pPr>
      <w:r>
        <w:t xml:space="preserve">Quarto slides also make it possible to incrementally reveal content. Bulleted and numbered lists can be made to incrementally reveal by default by adjusting the YAML. See here how I add </w:t>
      </w:r>
      <w:r w:rsidRPr="002D4E5C">
        <w:rPr>
          <w:rStyle w:val="Literal"/>
        </w:rPr>
        <w:t>incremental: true</w:t>
      </w:r>
      <w:r>
        <w:t xml:space="preserve"> to the YAML.</w:t>
      </w:r>
    </w:p>
    <w:p w14:paraId="48E57A10" w14:textId="77777777" w:rsidR="00FA5967" w:rsidRDefault="00434B2B" w:rsidP="00453179">
      <w:pPr>
        <w:pStyle w:val="Code"/>
      </w:pPr>
      <w:r w:rsidRPr="00453179">
        <w:rPr>
          <w:rStyle w:val="CommentTok"/>
          <w:rFonts w:ascii="Courier" w:hAnsi="Courier"/>
          <w:color w:val="000000"/>
          <w:sz w:val="17"/>
          <w:shd w:val="clear" w:color="auto" w:fill="auto"/>
        </w:rPr>
        <w:t>---</w:t>
      </w:r>
    </w:p>
    <w:p w14:paraId="5EC476CC" w14:textId="77777777" w:rsidR="00FA5967" w:rsidRDefault="00434B2B" w:rsidP="00453179">
      <w:pPr>
        <w:pStyle w:val="Code"/>
      </w:pPr>
      <w:r w:rsidRPr="00453179">
        <w:rPr>
          <w:rStyle w:val="AnnotationTok"/>
          <w:rFonts w:ascii="Courier" w:hAnsi="Courier"/>
          <w:b w:val="0"/>
          <w:color w:val="000000"/>
          <w:sz w:val="17"/>
          <w:shd w:val="clear" w:color="auto" w:fill="auto"/>
        </w:rPr>
        <w:t>title:</w:t>
      </w:r>
      <w:r w:rsidRPr="00453179">
        <w:rPr>
          <w:rStyle w:val="CommentTok"/>
          <w:rFonts w:ascii="Courier" w:hAnsi="Courier"/>
          <w:color w:val="000000"/>
          <w:sz w:val="17"/>
          <w:shd w:val="clear" w:color="auto" w:fill="auto"/>
        </w:rPr>
        <w:t xml:space="preserve"> "Penguins Report"</w:t>
      </w:r>
    </w:p>
    <w:p w14:paraId="6C09407C" w14:textId="77777777" w:rsidR="00FA5967" w:rsidRDefault="00434B2B" w:rsidP="00453179">
      <w:pPr>
        <w:pStyle w:val="Code"/>
      </w:pPr>
      <w:r w:rsidRPr="00453179">
        <w:rPr>
          <w:rStyle w:val="AnnotationTok"/>
          <w:rFonts w:ascii="Courier" w:hAnsi="Courier"/>
          <w:b w:val="0"/>
          <w:color w:val="000000"/>
          <w:sz w:val="17"/>
          <w:shd w:val="clear" w:color="auto" w:fill="auto"/>
        </w:rPr>
        <w:t>author:</w:t>
      </w:r>
      <w:r w:rsidRPr="00453179">
        <w:rPr>
          <w:rStyle w:val="CommentTok"/>
          <w:rFonts w:ascii="Courier" w:hAnsi="Courier"/>
          <w:color w:val="000000"/>
          <w:sz w:val="17"/>
          <w:shd w:val="clear" w:color="auto" w:fill="auto"/>
        </w:rPr>
        <w:t xml:space="preserve"> "David Keyes"</w:t>
      </w:r>
    </w:p>
    <w:p w14:paraId="0D56283E" w14:textId="77777777" w:rsidR="00FA5967" w:rsidRDefault="00434B2B" w:rsidP="00453179">
      <w:pPr>
        <w:pStyle w:val="Code"/>
      </w:pPr>
      <w:r w:rsidRPr="00453179">
        <w:rPr>
          <w:rStyle w:val="AnnotationTok"/>
          <w:rFonts w:ascii="Courier" w:hAnsi="Courier"/>
          <w:b w:val="0"/>
          <w:color w:val="000000"/>
          <w:sz w:val="17"/>
          <w:shd w:val="clear" w:color="auto" w:fill="auto"/>
        </w:rPr>
        <w:t>format:</w:t>
      </w:r>
      <w:r w:rsidRPr="00453179">
        <w:rPr>
          <w:rStyle w:val="CommentTok"/>
          <w:rFonts w:ascii="Courier" w:hAnsi="Courier"/>
          <w:color w:val="000000"/>
          <w:sz w:val="17"/>
          <w:shd w:val="clear" w:color="auto" w:fill="auto"/>
        </w:rPr>
        <w:t xml:space="preserve"> </w:t>
      </w:r>
    </w:p>
    <w:p w14:paraId="2552787D" w14:textId="77777777" w:rsidR="00FA5967" w:rsidRDefault="00434B2B" w:rsidP="00453179">
      <w:pPr>
        <w:pStyle w:val="Code"/>
      </w:pPr>
      <w:r w:rsidRPr="00453179">
        <w:rPr>
          <w:rStyle w:val="CommentTok"/>
          <w:rFonts w:ascii="Courier" w:hAnsi="Courier"/>
          <w:color w:val="000000"/>
          <w:sz w:val="17"/>
          <w:shd w:val="clear" w:color="auto" w:fill="auto"/>
        </w:rPr>
        <w:t xml:space="preserve">  </w:t>
      </w:r>
      <w:proofErr w:type="spellStart"/>
      <w:r w:rsidRPr="00453179">
        <w:rPr>
          <w:rStyle w:val="CommentTok"/>
          <w:rFonts w:ascii="Courier" w:hAnsi="Courier"/>
          <w:color w:val="000000"/>
          <w:sz w:val="17"/>
          <w:shd w:val="clear" w:color="auto" w:fill="auto"/>
        </w:rPr>
        <w:t>revealjs</w:t>
      </w:r>
      <w:proofErr w:type="spellEnd"/>
      <w:r w:rsidRPr="00453179">
        <w:rPr>
          <w:rStyle w:val="CommentTok"/>
          <w:rFonts w:ascii="Courier" w:hAnsi="Courier"/>
          <w:color w:val="000000"/>
          <w:sz w:val="17"/>
          <w:shd w:val="clear" w:color="auto" w:fill="auto"/>
        </w:rPr>
        <w:t>:</w:t>
      </w:r>
    </w:p>
    <w:p w14:paraId="5ACCC709" w14:textId="77777777" w:rsidR="00FA5967" w:rsidRDefault="00434B2B" w:rsidP="00453179">
      <w:pPr>
        <w:pStyle w:val="Code"/>
      </w:pPr>
      <w:r w:rsidRPr="00453179">
        <w:rPr>
          <w:rStyle w:val="CommentTok"/>
          <w:rFonts w:ascii="Courier" w:hAnsi="Courier"/>
          <w:color w:val="000000"/>
          <w:sz w:val="17"/>
          <w:shd w:val="clear" w:color="auto" w:fill="auto"/>
        </w:rPr>
        <w:t xml:space="preserve">      incremental: true</w:t>
      </w:r>
    </w:p>
    <w:p w14:paraId="023333A9" w14:textId="77777777" w:rsidR="00FA5967" w:rsidRDefault="00434B2B" w:rsidP="00453179">
      <w:pPr>
        <w:pStyle w:val="Code"/>
      </w:pPr>
      <w:r w:rsidRPr="00453179">
        <w:rPr>
          <w:rStyle w:val="AnnotationTok"/>
          <w:rFonts w:ascii="Courier" w:hAnsi="Courier"/>
          <w:b w:val="0"/>
          <w:color w:val="000000"/>
          <w:sz w:val="17"/>
          <w:shd w:val="clear" w:color="auto" w:fill="auto"/>
        </w:rPr>
        <w:t>execute:</w:t>
      </w:r>
      <w:r w:rsidRPr="00453179">
        <w:rPr>
          <w:rStyle w:val="CommentTok"/>
          <w:rFonts w:ascii="Courier" w:hAnsi="Courier"/>
          <w:color w:val="000000"/>
          <w:sz w:val="17"/>
          <w:shd w:val="clear" w:color="auto" w:fill="auto"/>
        </w:rPr>
        <w:t xml:space="preserve"> </w:t>
      </w:r>
    </w:p>
    <w:p w14:paraId="309FB6FB" w14:textId="77777777" w:rsidR="00FA5967" w:rsidRDefault="00434B2B" w:rsidP="00453179">
      <w:pPr>
        <w:pStyle w:val="Code"/>
      </w:pPr>
      <w:r w:rsidRPr="00453179">
        <w:rPr>
          <w:rStyle w:val="CommentTok"/>
          <w:rFonts w:ascii="Courier" w:hAnsi="Courier"/>
          <w:color w:val="000000"/>
          <w:sz w:val="17"/>
          <w:shd w:val="clear" w:color="auto" w:fill="auto"/>
        </w:rPr>
        <w:t xml:space="preserve">  echo: false</w:t>
      </w:r>
    </w:p>
    <w:p w14:paraId="58DF55B7" w14:textId="77777777" w:rsidR="00FA5967" w:rsidRDefault="00434B2B" w:rsidP="00453179">
      <w:pPr>
        <w:pStyle w:val="Code"/>
      </w:pPr>
      <w:r w:rsidRPr="00453179">
        <w:rPr>
          <w:rStyle w:val="CommentTok"/>
          <w:rFonts w:ascii="Courier" w:hAnsi="Courier"/>
          <w:color w:val="000000"/>
          <w:sz w:val="17"/>
          <w:shd w:val="clear" w:color="auto" w:fill="auto"/>
        </w:rPr>
        <w:t xml:space="preserve">  warning: false</w:t>
      </w:r>
    </w:p>
    <w:p w14:paraId="0B0A9A7E" w14:textId="77777777" w:rsidR="00FA5967" w:rsidRDefault="00434B2B" w:rsidP="00453179">
      <w:pPr>
        <w:pStyle w:val="Code"/>
      </w:pPr>
      <w:r w:rsidRPr="00453179">
        <w:rPr>
          <w:rStyle w:val="CommentTok"/>
          <w:rFonts w:ascii="Courier" w:hAnsi="Courier"/>
          <w:color w:val="000000"/>
          <w:sz w:val="17"/>
          <w:shd w:val="clear" w:color="auto" w:fill="auto"/>
        </w:rPr>
        <w:t xml:space="preserve">  message: false</w:t>
      </w:r>
    </w:p>
    <w:p w14:paraId="73D4A862" w14:textId="0AE840CC" w:rsidR="00434B2B" w:rsidRPr="00453179" w:rsidRDefault="00434B2B" w:rsidP="00453179">
      <w:pPr>
        <w:pStyle w:val="Code"/>
      </w:pPr>
      <w:r w:rsidRPr="00453179">
        <w:rPr>
          <w:rStyle w:val="CommentTok"/>
          <w:rFonts w:ascii="Courier" w:hAnsi="Courier"/>
          <w:color w:val="000000"/>
          <w:sz w:val="17"/>
          <w:shd w:val="clear" w:color="auto" w:fill="auto"/>
        </w:rPr>
        <w:t>---</w:t>
      </w:r>
    </w:p>
    <w:p w14:paraId="404C9F61" w14:textId="77777777" w:rsidR="00434B2B" w:rsidRDefault="00434B2B" w:rsidP="006B770B">
      <w:pPr>
        <w:pStyle w:val="Body"/>
      </w:pPr>
      <w:r>
        <w:t>When I do this, the content in all lists in my presentation will be revealed one item at a time. You can also set just some lists to incrementally reveal using this format:</w:t>
      </w:r>
    </w:p>
    <w:p w14:paraId="0D5E9525" w14:textId="77777777" w:rsidR="00FA5967" w:rsidRDefault="00434B2B" w:rsidP="00453179">
      <w:pPr>
        <w:pStyle w:val="Code"/>
      </w:pPr>
      <w:proofErr w:type="gramStart"/>
      <w:r w:rsidRPr="00453179">
        <w:rPr>
          <w:rStyle w:val="NormalTok"/>
          <w:rFonts w:ascii="Courier" w:hAnsi="Courier"/>
          <w:i w:val="0"/>
          <w:sz w:val="17"/>
          <w:shd w:val="clear" w:color="auto" w:fill="auto"/>
        </w:rPr>
        <w:t>:::</w:t>
      </w:r>
      <w:proofErr w:type="gramEnd"/>
      <w:r w:rsidRPr="00453179">
        <w:rPr>
          <w:rStyle w:val="NormalTok"/>
          <w:rFonts w:ascii="Courier" w:hAnsi="Courier"/>
          <w:i w:val="0"/>
          <w:sz w:val="17"/>
          <w:shd w:val="clear" w:color="auto" w:fill="auto"/>
        </w:rPr>
        <w:t xml:space="preserve"> {.incremental}</w:t>
      </w:r>
    </w:p>
    <w:p w14:paraId="26B5701C" w14:textId="77777777" w:rsidR="00FA5967" w:rsidRDefault="00434B2B" w:rsidP="00453179">
      <w:pPr>
        <w:pStyle w:val="Code"/>
      </w:pPr>
      <w:r w:rsidRPr="00453179">
        <w:rPr>
          <w:rStyle w:val="SpecialStringTok"/>
          <w:rFonts w:ascii="Courier" w:hAnsi="Courier"/>
          <w:i w:val="0"/>
          <w:color w:val="000000"/>
          <w:sz w:val="17"/>
          <w:shd w:val="clear" w:color="auto" w:fill="auto"/>
        </w:rPr>
        <w:t xml:space="preserve">- </w:t>
      </w:r>
      <w:r w:rsidRPr="00453179">
        <w:rPr>
          <w:rStyle w:val="NormalTok"/>
          <w:rFonts w:ascii="Courier" w:hAnsi="Courier"/>
          <w:i w:val="0"/>
          <w:sz w:val="17"/>
          <w:shd w:val="clear" w:color="auto" w:fill="auto"/>
        </w:rPr>
        <w:t>Adelie</w:t>
      </w:r>
    </w:p>
    <w:p w14:paraId="5EEF6A7D" w14:textId="77777777" w:rsidR="00FA5967" w:rsidRDefault="00434B2B" w:rsidP="00453179">
      <w:pPr>
        <w:pStyle w:val="Code"/>
      </w:pPr>
      <w:r w:rsidRPr="00453179">
        <w:rPr>
          <w:rStyle w:val="SpecialStringTok"/>
          <w:rFonts w:ascii="Courier" w:hAnsi="Courier"/>
          <w:i w:val="0"/>
          <w:color w:val="000000"/>
          <w:sz w:val="17"/>
          <w:shd w:val="clear" w:color="auto" w:fill="auto"/>
        </w:rPr>
        <w:t xml:space="preserve">- </w:t>
      </w:r>
      <w:r w:rsidRPr="00453179">
        <w:rPr>
          <w:rStyle w:val="NormalTok"/>
          <w:rFonts w:ascii="Courier" w:hAnsi="Courier"/>
          <w:i w:val="0"/>
          <w:sz w:val="17"/>
          <w:shd w:val="clear" w:color="auto" w:fill="auto"/>
        </w:rPr>
        <w:t>Gentoo</w:t>
      </w:r>
    </w:p>
    <w:p w14:paraId="07FC479D" w14:textId="77777777" w:rsidR="00FA5967" w:rsidRDefault="00434B2B" w:rsidP="00453179">
      <w:pPr>
        <w:pStyle w:val="Code"/>
      </w:pPr>
      <w:r w:rsidRPr="00453179">
        <w:rPr>
          <w:rStyle w:val="SpecialStringTok"/>
          <w:rFonts w:ascii="Courier" w:hAnsi="Courier"/>
          <w:i w:val="0"/>
          <w:color w:val="000000"/>
          <w:sz w:val="17"/>
          <w:shd w:val="clear" w:color="auto" w:fill="auto"/>
        </w:rPr>
        <w:t xml:space="preserve">- </w:t>
      </w:r>
      <w:r w:rsidRPr="00453179">
        <w:rPr>
          <w:rStyle w:val="NormalTok"/>
          <w:rFonts w:ascii="Courier" w:hAnsi="Courier"/>
          <w:i w:val="0"/>
          <w:sz w:val="17"/>
          <w:shd w:val="clear" w:color="auto" w:fill="auto"/>
        </w:rPr>
        <w:t>Chinstrap</w:t>
      </w:r>
    </w:p>
    <w:p w14:paraId="568B15BE" w14:textId="21D51E68" w:rsidR="00434B2B" w:rsidRPr="00453179" w:rsidRDefault="00434B2B" w:rsidP="00453179">
      <w:pPr>
        <w:pStyle w:val="Code"/>
      </w:pPr>
      <w:r w:rsidRPr="00453179">
        <w:rPr>
          <w:rStyle w:val="NormalTok"/>
          <w:rFonts w:ascii="Courier" w:hAnsi="Courier"/>
          <w:i w:val="0"/>
          <w:sz w:val="17"/>
          <w:shd w:val="clear" w:color="auto" w:fill="auto"/>
        </w:rPr>
        <w:t>:::</w:t>
      </w:r>
    </w:p>
    <w:p w14:paraId="30CDFB22" w14:textId="77777777" w:rsidR="00434B2B" w:rsidRDefault="00434B2B" w:rsidP="006B770B">
      <w:pPr>
        <w:pStyle w:val="Body"/>
      </w:pPr>
      <w:r>
        <w:t xml:space="preserve">This pattern </w:t>
      </w:r>
      <w:proofErr w:type="gramStart"/>
      <w:r>
        <w:t xml:space="preserve">using </w:t>
      </w:r>
      <w:r w:rsidRPr="002D4E5C">
        <w:rPr>
          <w:rStyle w:val="Literal"/>
        </w:rPr>
        <w:t>:</w:t>
      </w:r>
      <w:proofErr w:type="gramEnd"/>
      <w:r w:rsidRPr="002D4E5C">
        <w:rPr>
          <w:rStyle w:val="Literal"/>
        </w:rPr>
        <w:t>::</w:t>
      </w:r>
      <w:r>
        <w:t xml:space="preserve"> to start and end a section creates a section in the resulting HTML file known as a </w:t>
      </w:r>
      <w:r w:rsidRPr="002D4E5C">
        <w:rPr>
          <w:rStyle w:val="Literal"/>
        </w:rPr>
        <w:t>&lt;div&gt;</w:t>
      </w:r>
      <w:r>
        <w:t xml:space="preserve">. The HTML </w:t>
      </w:r>
      <w:r w:rsidRPr="002D4E5C">
        <w:rPr>
          <w:rStyle w:val="Literal"/>
        </w:rPr>
        <w:t>&lt;div&gt;</w:t>
      </w:r>
      <w:r>
        <w:t xml:space="preserve"> tag allows you to define properties within that section. In the code above, adding </w:t>
      </w:r>
      <w:proofErr w:type="gramStart"/>
      <w:r w:rsidRPr="002D4E5C">
        <w:rPr>
          <w:rStyle w:val="Literal"/>
        </w:rPr>
        <w:t>{.incremental</w:t>
      </w:r>
      <w:proofErr w:type="gramEnd"/>
      <w:r w:rsidRPr="002D4E5C">
        <w:rPr>
          <w:rStyle w:val="Literal"/>
        </w:rPr>
        <w:t>}</w:t>
      </w:r>
      <w:r>
        <w:t xml:space="preserve"> sets a custom CSS class that makes the list reveal incrementally.</w:t>
      </w:r>
    </w:p>
    <w:p w14:paraId="69280A69" w14:textId="77777777" w:rsidR="00434B2B" w:rsidRPr="00A37D42" w:rsidRDefault="00434B2B" w:rsidP="00A37D42">
      <w:pPr>
        <w:pStyle w:val="HeadC"/>
      </w:pPr>
      <w:bookmarkStart w:id="8" w:name="aligning-content-1"/>
      <w:bookmarkEnd w:id="7"/>
      <w:r w:rsidRPr="00A37D42">
        <w:t>Aligning Content</w:t>
      </w:r>
    </w:p>
    <w:p w14:paraId="40244DCA" w14:textId="258C7308" w:rsidR="00434B2B" w:rsidRDefault="00434B2B" w:rsidP="006B770B">
      <w:pPr>
        <w:pStyle w:val="Body"/>
      </w:pPr>
      <w:r>
        <w:t xml:space="preserve">We see a similar pattern when creating columns in Quarto slides. Let’s say we want to create a slide with content in two columns, as in </w:t>
      </w:r>
      <w:r w:rsidR="006B770B">
        <w:t>Figure 10-</w:t>
      </w:r>
      <w:r>
        <w:t>5.</w:t>
      </w:r>
    </w:p>
    <w:p w14:paraId="4BC90A96" w14:textId="77777777" w:rsidR="00434B2B" w:rsidRDefault="00434B2B" w:rsidP="00711FE4">
      <w:pPr>
        <w:pStyle w:val="GraphicSlug"/>
      </w:pPr>
      <w:r>
        <w:t>[F10005.png]</w:t>
      </w:r>
    </w:p>
    <w:p w14:paraId="7AA7EBEA" w14:textId="77777777" w:rsidR="00434B2B" w:rsidRDefault="00434B2B" w:rsidP="00434B2B">
      <w:pPr>
        <w:pStyle w:val="CaptionedFigure"/>
      </w:pPr>
      <w:r>
        <w:rPr>
          <w:noProof/>
        </w:rPr>
        <w:lastRenderedPageBreak/>
        <w:drawing>
          <wp:inline distT="0" distB="0" distL="0" distR="0" wp14:anchorId="43BA162B" wp14:editId="54F1389A">
            <wp:extent cx="5334000" cy="2953888"/>
            <wp:effectExtent l="0" t="0" r="0" b="0"/>
            <wp:docPr id="489" name="Picture" descr="Figure 11.5: A slide with two columns"/>
            <wp:cNvGraphicFramePr/>
            <a:graphic xmlns:a="http://schemas.openxmlformats.org/drawingml/2006/main">
              <a:graphicData uri="http://schemas.openxmlformats.org/drawingml/2006/picture">
                <pic:pic xmlns:pic="http://schemas.openxmlformats.org/drawingml/2006/picture">
                  <pic:nvPicPr>
                    <pic:cNvPr id="490" name="Picture" descr="../../assets/quarto-slides-two-columns.png"/>
                    <pic:cNvPicPr>
                      <a:picLocks noChangeAspect="1" noChangeArrowheads="1"/>
                    </pic:cNvPicPr>
                  </pic:nvPicPr>
                  <pic:blipFill>
                    <a:blip r:embed="rId10"/>
                    <a:stretch>
                      <a:fillRect/>
                    </a:stretch>
                  </pic:blipFill>
                  <pic:spPr bwMode="auto">
                    <a:xfrm>
                      <a:off x="0" y="0"/>
                      <a:ext cx="5334000" cy="2953888"/>
                    </a:xfrm>
                    <a:prstGeom prst="rect">
                      <a:avLst/>
                    </a:prstGeom>
                    <a:noFill/>
                    <a:ln w="9525">
                      <a:noFill/>
                      <a:headEnd/>
                      <a:tailEnd/>
                    </a:ln>
                  </pic:spPr>
                </pic:pic>
              </a:graphicData>
            </a:graphic>
          </wp:inline>
        </w:drawing>
      </w:r>
    </w:p>
    <w:p w14:paraId="17125E88" w14:textId="495B558E" w:rsidR="00434B2B" w:rsidRDefault="00434B2B" w:rsidP="00711FE4">
      <w:pPr>
        <w:pStyle w:val="CaptionLine"/>
      </w:pPr>
      <w:r>
        <w:t>A slide with two columns</w:t>
      </w:r>
    </w:p>
    <w:p w14:paraId="36C137E3" w14:textId="77777777" w:rsidR="00434B2B" w:rsidRDefault="00434B2B" w:rsidP="006B770B">
      <w:pPr>
        <w:pStyle w:val="Body"/>
      </w:pPr>
      <w:r>
        <w:t xml:space="preserve">The code below is what I used to create the two-column slide. You’ll see </w:t>
      </w:r>
      <w:proofErr w:type="gramStart"/>
      <w:r>
        <w:t xml:space="preserve">the </w:t>
      </w:r>
      <w:r w:rsidRPr="002D4E5C">
        <w:rPr>
          <w:rStyle w:val="Literal"/>
        </w:rPr>
        <w:t>:</w:t>
      </w:r>
      <w:proofErr w:type="gramEnd"/>
      <w:r w:rsidRPr="002D4E5C">
        <w:rPr>
          <w:rStyle w:val="Literal"/>
        </w:rPr>
        <w:t>::</w:t>
      </w:r>
      <w:r>
        <w:t xml:space="preserve"> as well as </w:t>
      </w:r>
      <w:r w:rsidRPr="002D4E5C">
        <w:rPr>
          <w:rStyle w:val="Literal"/>
        </w:rPr>
        <w:t>::::</w:t>
      </w:r>
      <w:r>
        <w:t xml:space="preserve">. This creates nested </w:t>
      </w:r>
      <w:proofErr w:type="spellStart"/>
      <w:r>
        <w:t>divs</w:t>
      </w:r>
      <w:proofErr w:type="spellEnd"/>
      <w:r>
        <w:t xml:space="preserve">. We first have a </w:t>
      </w:r>
      <w:r w:rsidRPr="002D4E5C">
        <w:rPr>
          <w:rStyle w:val="Literal"/>
        </w:rPr>
        <w:t>columns</w:t>
      </w:r>
      <w:r>
        <w:t xml:space="preserve"> class, which tells the HTML that all content within </w:t>
      </w:r>
      <w:proofErr w:type="gramStart"/>
      <w:r>
        <w:t xml:space="preserve">the </w:t>
      </w:r>
      <w:r w:rsidRPr="002D4E5C">
        <w:rPr>
          <w:rStyle w:val="Literal"/>
        </w:rPr>
        <w:t>:</w:t>
      </w:r>
      <w:proofErr w:type="gramEnd"/>
      <w:r w:rsidRPr="002D4E5C">
        <w:rPr>
          <w:rStyle w:val="Literal"/>
        </w:rPr>
        <w:t>:::</w:t>
      </w:r>
      <w:r>
        <w:t xml:space="preserve"> should be laid out as columns. Then, we </w:t>
      </w:r>
      <w:proofErr w:type="gramStart"/>
      <w:r>
        <w:t xml:space="preserve">use </w:t>
      </w:r>
      <w:r w:rsidRPr="002D4E5C">
        <w:rPr>
          <w:rStyle w:val="Literal"/>
        </w:rPr>
        <w:t>:</w:t>
      </w:r>
      <w:proofErr w:type="gramEnd"/>
      <w:r w:rsidRPr="002D4E5C">
        <w:rPr>
          <w:rStyle w:val="Literal"/>
        </w:rPr>
        <w:t>:: {.column width="50%"}</w:t>
      </w:r>
      <w:r>
        <w:t xml:space="preserve"> to start a div that takes up half of the width of the slide. With </w:t>
      </w:r>
      <w:proofErr w:type="gramStart"/>
      <w:r>
        <w:t xml:space="preserve">both </w:t>
      </w:r>
      <w:r w:rsidRPr="002D4E5C">
        <w:rPr>
          <w:rStyle w:val="Literal"/>
        </w:rPr>
        <w:t>:</w:t>
      </w:r>
      <w:proofErr w:type="gramEnd"/>
      <w:r w:rsidRPr="002D4E5C">
        <w:rPr>
          <w:rStyle w:val="Literal"/>
        </w:rPr>
        <w:t>:::</w:t>
      </w:r>
      <w:r>
        <w:t xml:space="preserve"> and </w:t>
      </w:r>
      <w:r w:rsidRPr="002D4E5C">
        <w:rPr>
          <w:rStyle w:val="Literal"/>
        </w:rPr>
        <w:t>:::</w:t>
      </w:r>
      <w:r>
        <w:t xml:space="preserve">, we have to also have a matching closing </w:t>
      </w:r>
      <w:r w:rsidRPr="002D4E5C">
        <w:rPr>
          <w:rStyle w:val="Literal"/>
        </w:rPr>
        <w:t>::::</w:t>
      </w:r>
      <w:r>
        <w:t xml:space="preserve"> and </w:t>
      </w:r>
      <w:r w:rsidRPr="002D4E5C">
        <w:rPr>
          <w:rStyle w:val="Literal"/>
        </w:rPr>
        <w:t>:::</w:t>
      </w:r>
      <w:r>
        <w:t xml:space="preserve"> to indicate the end of the section.</w:t>
      </w:r>
    </w:p>
    <w:p w14:paraId="555BD029" w14:textId="77777777" w:rsidR="00FA5967" w:rsidRDefault="00434B2B" w:rsidP="000653A2">
      <w:pPr>
        <w:pStyle w:val="Code"/>
      </w:pPr>
      <w:proofErr w:type="gramStart"/>
      <w:r w:rsidRPr="000653A2">
        <w:rPr>
          <w:rStyle w:val="NormalTok"/>
          <w:rFonts w:ascii="Courier" w:hAnsi="Courier"/>
          <w:i w:val="0"/>
          <w:sz w:val="17"/>
          <w:shd w:val="clear" w:color="auto" w:fill="auto"/>
        </w:rPr>
        <w:t>::::</w:t>
      </w:r>
      <w:proofErr w:type="gramEnd"/>
      <w:r w:rsidRPr="000653A2">
        <w:rPr>
          <w:rStyle w:val="NormalTok"/>
          <w:rFonts w:ascii="Courier" w:hAnsi="Courier"/>
          <w:i w:val="0"/>
          <w:sz w:val="17"/>
          <w:shd w:val="clear" w:color="auto" w:fill="auto"/>
        </w:rPr>
        <w:t xml:space="preserve"> {.columns}</w:t>
      </w:r>
    </w:p>
    <w:p w14:paraId="3FB19C3F" w14:textId="77777777" w:rsidR="00FA5967" w:rsidRDefault="00FA5967" w:rsidP="000653A2">
      <w:pPr>
        <w:pStyle w:val="Code"/>
      </w:pPr>
    </w:p>
    <w:p w14:paraId="4713D84B" w14:textId="77777777" w:rsidR="00FA5967" w:rsidRDefault="00434B2B" w:rsidP="000653A2">
      <w:pPr>
        <w:pStyle w:val="Code"/>
      </w:pPr>
      <w:proofErr w:type="gramStart"/>
      <w:r w:rsidRPr="000653A2">
        <w:rPr>
          <w:rStyle w:val="NormalTok"/>
          <w:rFonts w:ascii="Courier" w:hAnsi="Courier"/>
          <w:i w:val="0"/>
          <w:sz w:val="17"/>
          <w:shd w:val="clear" w:color="auto" w:fill="auto"/>
        </w:rPr>
        <w:t>:::</w:t>
      </w:r>
      <w:proofErr w:type="gramEnd"/>
      <w:r w:rsidRPr="000653A2">
        <w:rPr>
          <w:rStyle w:val="NormalTok"/>
          <w:rFonts w:ascii="Courier" w:hAnsi="Courier"/>
          <w:i w:val="0"/>
          <w:sz w:val="17"/>
          <w:shd w:val="clear" w:color="auto" w:fill="auto"/>
        </w:rPr>
        <w:t xml:space="preserve"> {.column width="50%"}</w:t>
      </w:r>
    </w:p>
    <w:p w14:paraId="26326F0B" w14:textId="77777777" w:rsidR="00FA5967" w:rsidRDefault="00434B2B" w:rsidP="000653A2">
      <w:pPr>
        <w:pStyle w:val="Code"/>
      </w:pPr>
      <w:r w:rsidRPr="000653A2">
        <w:rPr>
          <w:rStyle w:val="InformationTok"/>
          <w:rFonts w:ascii="Courier" w:hAnsi="Courier"/>
          <w:b w:val="0"/>
          <w:color w:val="000000"/>
          <w:sz w:val="17"/>
          <w:shd w:val="clear" w:color="auto" w:fill="auto"/>
        </w:rPr>
        <w:t>```{r}</w:t>
      </w:r>
    </w:p>
    <w:p w14:paraId="1B6DABC0" w14:textId="77777777" w:rsidR="00FA5967" w:rsidRDefault="00434B2B" w:rsidP="000653A2">
      <w:pPr>
        <w:pStyle w:val="Code"/>
      </w:pPr>
      <w:r w:rsidRPr="000653A2">
        <w:rPr>
          <w:rStyle w:val="InformationTok"/>
          <w:rFonts w:ascii="Courier" w:hAnsi="Courier"/>
          <w:b w:val="0"/>
          <w:color w:val="000000"/>
          <w:sz w:val="17"/>
          <w:shd w:val="clear" w:color="auto" w:fill="auto"/>
        </w:rPr>
        <w:t xml:space="preserve">penguins %&gt;% </w:t>
      </w:r>
    </w:p>
    <w:p w14:paraId="3ADD880C" w14:textId="77777777" w:rsidR="00FA5967" w:rsidRDefault="00434B2B" w:rsidP="000653A2">
      <w:pPr>
        <w:pStyle w:val="Code"/>
      </w:pPr>
      <w:r w:rsidRPr="000653A2">
        <w:rPr>
          <w:rStyle w:val="InformationTok"/>
          <w:rFonts w:ascii="Courier" w:hAnsi="Courier"/>
          <w:b w:val="0"/>
          <w:color w:val="000000"/>
          <w:sz w:val="17"/>
          <w:shd w:val="clear" w:color="auto" w:fill="auto"/>
        </w:rPr>
        <w:t xml:space="preserve">  </w:t>
      </w:r>
      <w:proofErr w:type="gramStart"/>
      <w:r w:rsidRPr="000653A2">
        <w:rPr>
          <w:rStyle w:val="InformationTok"/>
          <w:rFonts w:ascii="Courier" w:hAnsi="Courier"/>
          <w:b w:val="0"/>
          <w:color w:val="000000"/>
          <w:sz w:val="17"/>
          <w:shd w:val="clear" w:color="auto" w:fill="auto"/>
        </w:rPr>
        <w:t>ggplot(</w:t>
      </w:r>
      <w:proofErr w:type="spellStart"/>
      <w:proofErr w:type="gramEnd"/>
      <w:r w:rsidRPr="000653A2">
        <w:rPr>
          <w:rStyle w:val="InformationTok"/>
          <w:rFonts w:ascii="Courier" w:hAnsi="Courier"/>
          <w:b w:val="0"/>
          <w:color w:val="000000"/>
          <w:sz w:val="17"/>
          <w:shd w:val="clear" w:color="auto" w:fill="auto"/>
        </w:rPr>
        <w:t>aes</w:t>
      </w:r>
      <w:proofErr w:type="spellEnd"/>
      <w:r w:rsidRPr="000653A2">
        <w:rPr>
          <w:rStyle w:val="InformationTok"/>
          <w:rFonts w:ascii="Courier" w:hAnsi="Courier"/>
          <w:b w:val="0"/>
          <w:color w:val="000000"/>
          <w:sz w:val="17"/>
          <w:shd w:val="clear" w:color="auto" w:fill="auto"/>
        </w:rPr>
        <w:t xml:space="preserve">(x = </w:t>
      </w:r>
      <w:proofErr w:type="spellStart"/>
      <w:r w:rsidRPr="000653A2">
        <w:rPr>
          <w:rStyle w:val="InformationTok"/>
          <w:rFonts w:ascii="Courier" w:hAnsi="Courier"/>
          <w:b w:val="0"/>
          <w:color w:val="000000"/>
          <w:sz w:val="17"/>
          <w:shd w:val="clear" w:color="auto" w:fill="auto"/>
        </w:rPr>
        <w:t>bill_length_mm</w:t>
      </w:r>
      <w:proofErr w:type="spellEnd"/>
      <w:r w:rsidRPr="000653A2">
        <w:rPr>
          <w:rStyle w:val="InformationTok"/>
          <w:rFonts w:ascii="Courier" w:hAnsi="Courier"/>
          <w:b w:val="0"/>
          <w:color w:val="000000"/>
          <w:sz w:val="17"/>
          <w:shd w:val="clear" w:color="auto" w:fill="auto"/>
        </w:rPr>
        <w:t>)) +</w:t>
      </w:r>
    </w:p>
    <w:p w14:paraId="58B05437" w14:textId="77777777" w:rsidR="00FA5967" w:rsidRDefault="00434B2B" w:rsidP="000653A2">
      <w:pPr>
        <w:pStyle w:val="Code"/>
      </w:pPr>
      <w:r w:rsidRPr="000653A2">
        <w:rPr>
          <w:rStyle w:val="InformationTok"/>
          <w:rFonts w:ascii="Courier" w:hAnsi="Courier"/>
          <w:b w:val="0"/>
          <w:color w:val="000000"/>
          <w:sz w:val="17"/>
          <w:shd w:val="clear" w:color="auto" w:fill="auto"/>
        </w:rPr>
        <w:t xml:space="preserve">  </w:t>
      </w:r>
      <w:proofErr w:type="spellStart"/>
      <w:r w:rsidRPr="000653A2">
        <w:rPr>
          <w:rStyle w:val="InformationTok"/>
          <w:rFonts w:ascii="Courier" w:hAnsi="Courier"/>
          <w:b w:val="0"/>
          <w:color w:val="000000"/>
          <w:sz w:val="17"/>
          <w:shd w:val="clear" w:color="auto" w:fill="auto"/>
        </w:rPr>
        <w:t>geom_</w:t>
      </w:r>
      <w:proofErr w:type="gramStart"/>
      <w:r w:rsidRPr="000653A2">
        <w:rPr>
          <w:rStyle w:val="InformationTok"/>
          <w:rFonts w:ascii="Courier" w:hAnsi="Courier"/>
          <w:b w:val="0"/>
          <w:color w:val="000000"/>
          <w:sz w:val="17"/>
          <w:shd w:val="clear" w:color="auto" w:fill="auto"/>
        </w:rPr>
        <w:t>histogram</w:t>
      </w:r>
      <w:proofErr w:type="spellEnd"/>
      <w:r w:rsidRPr="000653A2">
        <w:rPr>
          <w:rStyle w:val="InformationTok"/>
          <w:rFonts w:ascii="Courier" w:hAnsi="Courier"/>
          <w:b w:val="0"/>
          <w:color w:val="000000"/>
          <w:sz w:val="17"/>
          <w:shd w:val="clear" w:color="auto" w:fill="auto"/>
        </w:rPr>
        <w:t>(</w:t>
      </w:r>
      <w:proofErr w:type="gramEnd"/>
      <w:r w:rsidRPr="000653A2">
        <w:rPr>
          <w:rStyle w:val="InformationTok"/>
          <w:rFonts w:ascii="Courier" w:hAnsi="Courier"/>
          <w:b w:val="0"/>
          <w:color w:val="000000"/>
          <w:sz w:val="17"/>
          <w:shd w:val="clear" w:color="auto" w:fill="auto"/>
        </w:rPr>
        <w:t>) +</w:t>
      </w:r>
    </w:p>
    <w:p w14:paraId="136FEE07" w14:textId="77777777" w:rsidR="00FA5967" w:rsidRDefault="00434B2B" w:rsidP="000653A2">
      <w:pPr>
        <w:pStyle w:val="Code"/>
      </w:pPr>
      <w:r w:rsidRPr="000653A2">
        <w:rPr>
          <w:rStyle w:val="InformationTok"/>
          <w:rFonts w:ascii="Courier" w:hAnsi="Courier"/>
          <w:b w:val="0"/>
          <w:color w:val="000000"/>
          <w:sz w:val="17"/>
          <w:shd w:val="clear" w:color="auto" w:fill="auto"/>
        </w:rPr>
        <w:t xml:space="preserve">  </w:t>
      </w:r>
      <w:proofErr w:type="spellStart"/>
      <w:r w:rsidRPr="000653A2">
        <w:rPr>
          <w:rStyle w:val="InformationTok"/>
          <w:rFonts w:ascii="Courier" w:hAnsi="Courier"/>
          <w:b w:val="0"/>
          <w:color w:val="000000"/>
          <w:sz w:val="17"/>
          <w:shd w:val="clear" w:color="auto" w:fill="auto"/>
        </w:rPr>
        <w:t>theme_</w:t>
      </w:r>
      <w:proofErr w:type="gramStart"/>
      <w:r w:rsidRPr="000653A2">
        <w:rPr>
          <w:rStyle w:val="InformationTok"/>
          <w:rFonts w:ascii="Courier" w:hAnsi="Courier"/>
          <w:b w:val="0"/>
          <w:color w:val="000000"/>
          <w:sz w:val="17"/>
          <w:shd w:val="clear" w:color="auto" w:fill="auto"/>
        </w:rPr>
        <w:t>minimal</w:t>
      </w:r>
      <w:proofErr w:type="spellEnd"/>
      <w:r w:rsidRPr="000653A2">
        <w:rPr>
          <w:rStyle w:val="InformationTok"/>
          <w:rFonts w:ascii="Courier" w:hAnsi="Courier"/>
          <w:b w:val="0"/>
          <w:color w:val="000000"/>
          <w:sz w:val="17"/>
          <w:shd w:val="clear" w:color="auto" w:fill="auto"/>
        </w:rPr>
        <w:t>(</w:t>
      </w:r>
      <w:proofErr w:type="gramEnd"/>
      <w:r w:rsidRPr="000653A2">
        <w:rPr>
          <w:rStyle w:val="InformationTok"/>
          <w:rFonts w:ascii="Courier" w:hAnsi="Courier"/>
          <w:b w:val="0"/>
          <w:color w:val="000000"/>
          <w:sz w:val="17"/>
          <w:shd w:val="clear" w:color="auto" w:fill="auto"/>
        </w:rPr>
        <w:t>)</w:t>
      </w:r>
    </w:p>
    <w:p w14:paraId="730719C2" w14:textId="77777777" w:rsidR="00FA5967" w:rsidRDefault="00434B2B" w:rsidP="000653A2">
      <w:pPr>
        <w:pStyle w:val="Code"/>
      </w:pPr>
      <w:r w:rsidRPr="000653A2">
        <w:rPr>
          <w:rStyle w:val="InformationTok"/>
          <w:rFonts w:ascii="Courier" w:hAnsi="Courier"/>
          <w:b w:val="0"/>
          <w:color w:val="000000"/>
          <w:sz w:val="17"/>
          <w:shd w:val="clear" w:color="auto" w:fill="auto"/>
        </w:rPr>
        <w:t>```</w:t>
      </w:r>
    </w:p>
    <w:p w14:paraId="6CCCD3D6" w14:textId="77777777" w:rsidR="00FA5967" w:rsidRDefault="00FA5967" w:rsidP="000653A2">
      <w:pPr>
        <w:pStyle w:val="Code"/>
      </w:pPr>
    </w:p>
    <w:p w14:paraId="3933D5C1" w14:textId="77777777" w:rsidR="00FA5967" w:rsidRDefault="00434B2B" w:rsidP="000653A2">
      <w:pPr>
        <w:pStyle w:val="Code"/>
      </w:pPr>
      <w:r w:rsidRPr="000653A2">
        <w:rPr>
          <w:rStyle w:val="NormalTok"/>
          <w:rFonts w:ascii="Courier" w:hAnsi="Courier"/>
          <w:i w:val="0"/>
          <w:sz w:val="17"/>
          <w:shd w:val="clear" w:color="auto" w:fill="auto"/>
        </w:rPr>
        <w:t>:::</w:t>
      </w:r>
    </w:p>
    <w:p w14:paraId="4284335C" w14:textId="77777777" w:rsidR="00FA5967" w:rsidRDefault="00FA5967" w:rsidP="000653A2">
      <w:pPr>
        <w:pStyle w:val="Code"/>
      </w:pPr>
    </w:p>
    <w:p w14:paraId="48FBB76A" w14:textId="77777777" w:rsidR="00FA5967" w:rsidRDefault="00434B2B" w:rsidP="000653A2">
      <w:pPr>
        <w:pStyle w:val="Code"/>
      </w:pPr>
      <w:proofErr w:type="gramStart"/>
      <w:r w:rsidRPr="000653A2">
        <w:rPr>
          <w:rStyle w:val="NormalTok"/>
          <w:rFonts w:ascii="Courier" w:hAnsi="Courier"/>
          <w:i w:val="0"/>
          <w:sz w:val="17"/>
          <w:shd w:val="clear" w:color="auto" w:fill="auto"/>
        </w:rPr>
        <w:t>:::</w:t>
      </w:r>
      <w:proofErr w:type="gramEnd"/>
      <w:r w:rsidRPr="000653A2">
        <w:rPr>
          <w:rStyle w:val="NormalTok"/>
          <w:rFonts w:ascii="Courier" w:hAnsi="Courier"/>
          <w:i w:val="0"/>
          <w:sz w:val="17"/>
          <w:shd w:val="clear" w:color="auto" w:fill="auto"/>
        </w:rPr>
        <w:t xml:space="preserve"> {.column width="50%"}</w:t>
      </w:r>
    </w:p>
    <w:p w14:paraId="681E613F" w14:textId="77777777" w:rsidR="00FA5967" w:rsidRDefault="00434B2B" w:rsidP="000653A2">
      <w:pPr>
        <w:pStyle w:val="Code"/>
      </w:pPr>
      <w:r w:rsidRPr="000653A2">
        <w:rPr>
          <w:rStyle w:val="InformationTok"/>
          <w:rFonts w:ascii="Courier" w:hAnsi="Courier"/>
          <w:b w:val="0"/>
          <w:color w:val="000000"/>
          <w:sz w:val="17"/>
          <w:shd w:val="clear" w:color="auto" w:fill="auto"/>
        </w:rPr>
        <w:t>```{r}</w:t>
      </w:r>
    </w:p>
    <w:p w14:paraId="532F7D21" w14:textId="77777777" w:rsidR="00FA5967" w:rsidRDefault="00434B2B" w:rsidP="000653A2">
      <w:pPr>
        <w:pStyle w:val="Code"/>
      </w:pPr>
      <w:r w:rsidRPr="000653A2">
        <w:rPr>
          <w:rStyle w:val="InformationTok"/>
          <w:rFonts w:ascii="Courier" w:hAnsi="Courier"/>
          <w:b w:val="0"/>
          <w:color w:val="000000"/>
          <w:sz w:val="17"/>
          <w:shd w:val="clear" w:color="auto" w:fill="auto"/>
        </w:rPr>
        <w:t xml:space="preserve">penguins %&gt;% </w:t>
      </w:r>
    </w:p>
    <w:p w14:paraId="3A9ED4ED" w14:textId="77777777" w:rsidR="00FA5967" w:rsidRDefault="00434B2B" w:rsidP="000653A2">
      <w:pPr>
        <w:pStyle w:val="Code"/>
      </w:pPr>
      <w:r w:rsidRPr="000653A2">
        <w:rPr>
          <w:rStyle w:val="InformationTok"/>
          <w:rFonts w:ascii="Courier" w:hAnsi="Courier"/>
          <w:b w:val="0"/>
          <w:color w:val="000000"/>
          <w:sz w:val="17"/>
          <w:shd w:val="clear" w:color="auto" w:fill="auto"/>
        </w:rPr>
        <w:t xml:space="preserve">  </w:t>
      </w:r>
      <w:proofErr w:type="gramStart"/>
      <w:r w:rsidRPr="000653A2">
        <w:rPr>
          <w:rStyle w:val="InformationTok"/>
          <w:rFonts w:ascii="Courier" w:hAnsi="Courier"/>
          <w:b w:val="0"/>
          <w:color w:val="000000"/>
          <w:sz w:val="17"/>
          <w:shd w:val="clear" w:color="auto" w:fill="auto"/>
        </w:rPr>
        <w:t>ggplot(</w:t>
      </w:r>
      <w:proofErr w:type="spellStart"/>
      <w:proofErr w:type="gramEnd"/>
      <w:r w:rsidRPr="000653A2">
        <w:rPr>
          <w:rStyle w:val="InformationTok"/>
          <w:rFonts w:ascii="Courier" w:hAnsi="Courier"/>
          <w:b w:val="0"/>
          <w:color w:val="000000"/>
          <w:sz w:val="17"/>
          <w:shd w:val="clear" w:color="auto" w:fill="auto"/>
        </w:rPr>
        <w:t>aes</w:t>
      </w:r>
      <w:proofErr w:type="spellEnd"/>
      <w:r w:rsidRPr="000653A2">
        <w:rPr>
          <w:rStyle w:val="InformationTok"/>
          <w:rFonts w:ascii="Courier" w:hAnsi="Courier"/>
          <w:b w:val="0"/>
          <w:color w:val="000000"/>
          <w:sz w:val="17"/>
          <w:shd w:val="clear" w:color="auto" w:fill="auto"/>
        </w:rPr>
        <w:t xml:space="preserve">(x = </w:t>
      </w:r>
      <w:proofErr w:type="spellStart"/>
      <w:r w:rsidRPr="000653A2">
        <w:rPr>
          <w:rStyle w:val="InformationTok"/>
          <w:rFonts w:ascii="Courier" w:hAnsi="Courier"/>
          <w:b w:val="0"/>
          <w:color w:val="000000"/>
          <w:sz w:val="17"/>
          <w:shd w:val="clear" w:color="auto" w:fill="auto"/>
        </w:rPr>
        <w:t>bill_depth_mm</w:t>
      </w:r>
      <w:proofErr w:type="spellEnd"/>
      <w:r w:rsidRPr="000653A2">
        <w:rPr>
          <w:rStyle w:val="InformationTok"/>
          <w:rFonts w:ascii="Courier" w:hAnsi="Courier"/>
          <w:b w:val="0"/>
          <w:color w:val="000000"/>
          <w:sz w:val="17"/>
          <w:shd w:val="clear" w:color="auto" w:fill="auto"/>
        </w:rPr>
        <w:t>)) +</w:t>
      </w:r>
    </w:p>
    <w:p w14:paraId="1C9B5EF3" w14:textId="77777777" w:rsidR="00FA5967" w:rsidRDefault="00434B2B" w:rsidP="000653A2">
      <w:pPr>
        <w:pStyle w:val="Code"/>
      </w:pPr>
      <w:r w:rsidRPr="000653A2">
        <w:rPr>
          <w:rStyle w:val="InformationTok"/>
          <w:rFonts w:ascii="Courier" w:hAnsi="Courier"/>
          <w:b w:val="0"/>
          <w:color w:val="000000"/>
          <w:sz w:val="17"/>
          <w:shd w:val="clear" w:color="auto" w:fill="auto"/>
        </w:rPr>
        <w:t xml:space="preserve">  </w:t>
      </w:r>
      <w:proofErr w:type="spellStart"/>
      <w:r w:rsidRPr="000653A2">
        <w:rPr>
          <w:rStyle w:val="InformationTok"/>
          <w:rFonts w:ascii="Courier" w:hAnsi="Courier"/>
          <w:b w:val="0"/>
          <w:color w:val="000000"/>
          <w:sz w:val="17"/>
          <w:shd w:val="clear" w:color="auto" w:fill="auto"/>
        </w:rPr>
        <w:t>geom_</w:t>
      </w:r>
      <w:proofErr w:type="gramStart"/>
      <w:r w:rsidRPr="000653A2">
        <w:rPr>
          <w:rStyle w:val="InformationTok"/>
          <w:rFonts w:ascii="Courier" w:hAnsi="Courier"/>
          <w:b w:val="0"/>
          <w:color w:val="000000"/>
          <w:sz w:val="17"/>
          <w:shd w:val="clear" w:color="auto" w:fill="auto"/>
        </w:rPr>
        <w:t>histogram</w:t>
      </w:r>
      <w:proofErr w:type="spellEnd"/>
      <w:r w:rsidRPr="000653A2">
        <w:rPr>
          <w:rStyle w:val="InformationTok"/>
          <w:rFonts w:ascii="Courier" w:hAnsi="Courier"/>
          <w:b w:val="0"/>
          <w:color w:val="000000"/>
          <w:sz w:val="17"/>
          <w:shd w:val="clear" w:color="auto" w:fill="auto"/>
        </w:rPr>
        <w:t>(</w:t>
      </w:r>
      <w:proofErr w:type="gramEnd"/>
      <w:r w:rsidRPr="000653A2">
        <w:rPr>
          <w:rStyle w:val="InformationTok"/>
          <w:rFonts w:ascii="Courier" w:hAnsi="Courier"/>
          <w:b w:val="0"/>
          <w:color w:val="000000"/>
          <w:sz w:val="17"/>
          <w:shd w:val="clear" w:color="auto" w:fill="auto"/>
        </w:rPr>
        <w:t>) +</w:t>
      </w:r>
    </w:p>
    <w:p w14:paraId="1774DDF4" w14:textId="77777777" w:rsidR="00FA5967" w:rsidRDefault="00434B2B" w:rsidP="000653A2">
      <w:pPr>
        <w:pStyle w:val="Code"/>
      </w:pPr>
      <w:r w:rsidRPr="000653A2">
        <w:rPr>
          <w:rStyle w:val="InformationTok"/>
          <w:rFonts w:ascii="Courier" w:hAnsi="Courier"/>
          <w:b w:val="0"/>
          <w:color w:val="000000"/>
          <w:sz w:val="17"/>
          <w:shd w:val="clear" w:color="auto" w:fill="auto"/>
        </w:rPr>
        <w:t xml:space="preserve">  </w:t>
      </w:r>
      <w:proofErr w:type="spellStart"/>
      <w:r w:rsidRPr="000653A2">
        <w:rPr>
          <w:rStyle w:val="InformationTok"/>
          <w:rFonts w:ascii="Courier" w:hAnsi="Courier"/>
          <w:b w:val="0"/>
          <w:color w:val="000000"/>
          <w:sz w:val="17"/>
          <w:shd w:val="clear" w:color="auto" w:fill="auto"/>
        </w:rPr>
        <w:t>theme_</w:t>
      </w:r>
      <w:proofErr w:type="gramStart"/>
      <w:r w:rsidRPr="000653A2">
        <w:rPr>
          <w:rStyle w:val="InformationTok"/>
          <w:rFonts w:ascii="Courier" w:hAnsi="Courier"/>
          <w:b w:val="0"/>
          <w:color w:val="000000"/>
          <w:sz w:val="17"/>
          <w:shd w:val="clear" w:color="auto" w:fill="auto"/>
        </w:rPr>
        <w:t>minimal</w:t>
      </w:r>
      <w:proofErr w:type="spellEnd"/>
      <w:r w:rsidRPr="000653A2">
        <w:rPr>
          <w:rStyle w:val="InformationTok"/>
          <w:rFonts w:ascii="Courier" w:hAnsi="Courier"/>
          <w:b w:val="0"/>
          <w:color w:val="000000"/>
          <w:sz w:val="17"/>
          <w:shd w:val="clear" w:color="auto" w:fill="auto"/>
        </w:rPr>
        <w:t>(</w:t>
      </w:r>
      <w:proofErr w:type="gramEnd"/>
      <w:r w:rsidRPr="000653A2">
        <w:rPr>
          <w:rStyle w:val="InformationTok"/>
          <w:rFonts w:ascii="Courier" w:hAnsi="Courier"/>
          <w:b w:val="0"/>
          <w:color w:val="000000"/>
          <w:sz w:val="17"/>
          <w:shd w:val="clear" w:color="auto" w:fill="auto"/>
        </w:rPr>
        <w:t>)</w:t>
      </w:r>
    </w:p>
    <w:p w14:paraId="63832C57" w14:textId="77777777" w:rsidR="00FA5967" w:rsidRDefault="00434B2B" w:rsidP="000653A2">
      <w:pPr>
        <w:pStyle w:val="Code"/>
      </w:pPr>
      <w:r w:rsidRPr="000653A2">
        <w:rPr>
          <w:rStyle w:val="InformationTok"/>
          <w:rFonts w:ascii="Courier" w:hAnsi="Courier"/>
          <w:b w:val="0"/>
          <w:color w:val="000000"/>
          <w:sz w:val="17"/>
          <w:shd w:val="clear" w:color="auto" w:fill="auto"/>
        </w:rPr>
        <w:t>```</w:t>
      </w:r>
    </w:p>
    <w:p w14:paraId="1CC73B04" w14:textId="77777777" w:rsidR="00FA5967" w:rsidRDefault="00FA5967" w:rsidP="000653A2">
      <w:pPr>
        <w:pStyle w:val="Code"/>
      </w:pPr>
    </w:p>
    <w:p w14:paraId="1BA2B2A3" w14:textId="77777777" w:rsidR="00FA5967" w:rsidRDefault="00434B2B" w:rsidP="000653A2">
      <w:pPr>
        <w:pStyle w:val="Code"/>
      </w:pPr>
      <w:r w:rsidRPr="000653A2">
        <w:rPr>
          <w:rStyle w:val="NormalTok"/>
          <w:rFonts w:ascii="Courier" w:hAnsi="Courier"/>
          <w:i w:val="0"/>
          <w:sz w:val="17"/>
          <w:shd w:val="clear" w:color="auto" w:fill="auto"/>
        </w:rPr>
        <w:t>:::</w:t>
      </w:r>
    </w:p>
    <w:p w14:paraId="19CDAB7E" w14:textId="77777777" w:rsidR="00FA5967" w:rsidRDefault="00FA5967" w:rsidP="000653A2">
      <w:pPr>
        <w:pStyle w:val="Code"/>
      </w:pPr>
    </w:p>
    <w:p w14:paraId="2D89C6F3" w14:textId="4BABD315" w:rsidR="00434B2B" w:rsidRPr="000653A2" w:rsidRDefault="00434B2B" w:rsidP="000653A2">
      <w:pPr>
        <w:pStyle w:val="Code"/>
      </w:pPr>
      <w:r w:rsidRPr="000653A2">
        <w:rPr>
          <w:rStyle w:val="NormalTok"/>
          <w:rFonts w:ascii="Courier" w:hAnsi="Courier"/>
          <w:i w:val="0"/>
          <w:sz w:val="17"/>
          <w:shd w:val="clear" w:color="auto" w:fill="auto"/>
        </w:rPr>
        <w:t>::::</w:t>
      </w:r>
    </w:p>
    <w:p w14:paraId="19A216B2" w14:textId="77777777" w:rsidR="00434B2B" w:rsidRDefault="00434B2B" w:rsidP="006B770B">
      <w:pPr>
        <w:pStyle w:val="Body"/>
      </w:pPr>
      <w:r>
        <w:t xml:space="preserve">With </w:t>
      </w:r>
      <w:proofErr w:type="spellStart"/>
      <w:r w:rsidRPr="002D4E5C">
        <w:rPr>
          <w:rStyle w:val="Literal"/>
        </w:rPr>
        <w:t>xaringan</w:t>
      </w:r>
      <w:proofErr w:type="spellEnd"/>
      <w:r>
        <w:t xml:space="preserve"> we were also able to easily center content on our slides by surrounding it </w:t>
      </w:r>
      <w:proofErr w:type="gramStart"/>
      <w:r>
        <w:t xml:space="preserve">with </w:t>
      </w:r>
      <w:r w:rsidRPr="002D4E5C">
        <w:rPr>
          <w:rStyle w:val="Literal"/>
        </w:rPr>
        <w:t>.center</w:t>
      </w:r>
      <w:proofErr w:type="gramEnd"/>
      <w:r w:rsidRPr="002D4E5C">
        <w:rPr>
          <w:rStyle w:val="Literal"/>
        </w:rPr>
        <w:t>[]</w:t>
      </w:r>
      <w:r>
        <w:t xml:space="preserve">. Doing the same thing in Quarto is slightly more complicated. Quarto has no built-in CSS class to center content so we need to create it ourselves. I begin by creating a CSS code chunk and creating a custom class called </w:t>
      </w:r>
      <w:r w:rsidRPr="002D4E5C">
        <w:rPr>
          <w:rStyle w:val="Literal"/>
        </w:rPr>
        <w:t>center-slide</w:t>
      </w:r>
      <w:r>
        <w:t xml:space="preserve">. Using a bit of CSS, I tell it to center align all content (despite it saying </w:t>
      </w:r>
      <w:r w:rsidRPr="002D4E5C">
        <w:rPr>
          <w:rStyle w:val="Literal"/>
        </w:rPr>
        <w:t>text-align</w:t>
      </w:r>
      <w:r>
        <w:t xml:space="preserve"> you’ll see that it also aligns images).</w:t>
      </w:r>
    </w:p>
    <w:p w14:paraId="54288FC4" w14:textId="77777777" w:rsidR="00FA5967" w:rsidRDefault="00434B2B" w:rsidP="00122952">
      <w:pPr>
        <w:pStyle w:val="Code"/>
      </w:pPr>
      <w:r w:rsidRPr="00122952">
        <w:rPr>
          <w:rStyle w:val="NormalTok"/>
          <w:rFonts w:ascii="Courier" w:hAnsi="Courier"/>
          <w:i w:val="0"/>
          <w:sz w:val="17"/>
          <w:shd w:val="clear" w:color="auto" w:fill="auto"/>
        </w:rPr>
        <w:lastRenderedPageBreak/>
        <w:t>```{</w:t>
      </w:r>
      <w:proofErr w:type="spellStart"/>
      <w:r w:rsidRPr="00122952">
        <w:rPr>
          <w:rStyle w:val="NormalTok"/>
          <w:rFonts w:ascii="Courier" w:hAnsi="Courier"/>
          <w:i w:val="0"/>
          <w:sz w:val="17"/>
          <w:shd w:val="clear" w:color="auto" w:fill="auto"/>
        </w:rPr>
        <w:t>css</w:t>
      </w:r>
      <w:proofErr w:type="spellEnd"/>
      <w:r w:rsidRPr="00122952">
        <w:rPr>
          <w:rStyle w:val="NormalTok"/>
          <w:rFonts w:ascii="Courier" w:hAnsi="Courier"/>
          <w:i w:val="0"/>
          <w:sz w:val="17"/>
          <w:shd w:val="clear" w:color="auto" w:fill="auto"/>
        </w:rPr>
        <w:t>}</w:t>
      </w:r>
    </w:p>
    <w:p w14:paraId="764BF364" w14:textId="77777777" w:rsidR="00FA5967" w:rsidRDefault="00434B2B" w:rsidP="00122952">
      <w:pPr>
        <w:pStyle w:val="Code"/>
      </w:pPr>
      <w:proofErr w:type="gramStart"/>
      <w:r w:rsidRPr="00122952">
        <w:rPr>
          <w:rStyle w:val="FunctionTok"/>
          <w:rFonts w:ascii="Courier" w:hAnsi="Courier"/>
          <w:i w:val="0"/>
          <w:sz w:val="17"/>
          <w:shd w:val="clear" w:color="auto" w:fill="auto"/>
        </w:rPr>
        <w:t>.center</w:t>
      </w:r>
      <w:proofErr w:type="gramEnd"/>
      <w:r w:rsidRPr="00122952">
        <w:rPr>
          <w:rStyle w:val="FunctionTok"/>
          <w:rFonts w:ascii="Courier" w:hAnsi="Courier"/>
          <w:i w:val="0"/>
          <w:sz w:val="17"/>
          <w:shd w:val="clear" w:color="auto" w:fill="auto"/>
        </w:rPr>
        <w:t>-slide</w:t>
      </w:r>
      <w:r w:rsidRPr="00122952">
        <w:rPr>
          <w:rStyle w:val="NormalTok"/>
          <w:rFonts w:ascii="Courier" w:hAnsi="Courier"/>
          <w:i w:val="0"/>
          <w:sz w:val="17"/>
          <w:shd w:val="clear" w:color="auto" w:fill="auto"/>
        </w:rPr>
        <w:t xml:space="preserve"> {</w:t>
      </w:r>
    </w:p>
    <w:p w14:paraId="596110BF" w14:textId="77777777" w:rsidR="00FA5967" w:rsidRDefault="00434B2B" w:rsidP="00122952">
      <w:pPr>
        <w:pStyle w:val="Code"/>
      </w:pPr>
      <w:r w:rsidRPr="00122952">
        <w:rPr>
          <w:rStyle w:val="NormalTok"/>
          <w:rFonts w:ascii="Courier" w:hAnsi="Courier"/>
          <w:i w:val="0"/>
          <w:sz w:val="17"/>
          <w:shd w:val="clear" w:color="auto" w:fill="auto"/>
        </w:rPr>
        <w:t xml:space="preserve">    </w:t>
      </w:r>
      <w:r w:rsidRPr="00122952">
        <w:rPr>
          <w:rStyle w:val="KeywordTok"/>
          <w:rFonts w:ascii="Courier" w:hAnsi="Courier"/>
          <w:b w:val="0"/>
          <w:i w:val="0"/>
          <w:color w:val="000000"/>
          <w:sz w:val="17"/>
          <w:shd w:val="clear" w:color="auto" w:fill="auto"/>
        </w:rPr>
        <w:t>text-align</w:t>
      </w:r>
      <w:r w:rsidRPr="00122952">
        <w:rPr>
          <w:rStyle w:val="NormalTok"/>
          <w:rFonts w:ascii="Courier" w:hAnsi="Courier"/>
          <w:i w:val="0"/>
          <w:sz w:val="17"/>
          <w:shd w:val="clear" w:color="auto" w:fill="auto"/>
        </w:rPr>
        <w:t xml:space="preserve">: </w:t>
      </w:r>
      <w:r w:rsidRPr="00122952">
        <w:rPr>
          <w:rStyle w:val="DecValTok"/>
          <w:rFonts w:ascii="Courier" w:hAnsi="Courier"/>
          <w:i w:val="0"/>
          <w:color w:val="000000"/>
          <w:sz w:val="17"/>
          <w:shd w:val="clear" w:color="auto" w:fill="auto"/>
        </w:rPr>
        <w:t>center</w:t>
      </w:r>
      <w:r w:rsidRPr="00122952">
        <w:rPr>
          <w:rStyle w:val="OperatorTok"/>
          <w:rFonts w:ascii="Courier" w:hAnsi="Courier"/>
          <w:b w:val="0"/>
          <w:i w:val="0"/>
          <w:color w:val="000000"/>
          <w:sz w:val="17"/>
          <w:shd w:val="clear" w:color="auto" w:fill="auto"/>
        </w:rPr>
        <w:t>;</w:t>
      </w:r>
    </w:p>
    <w:p w14:paraId="67C020A1" w14:textId="77777777" w:rsidR="00FA5967" w:rsidRDefault="00434B2B" w:rsidP="00122952">
      <w:pPr>
        <w:pStyle w:val="Code"/>
      </w:pPr>
      <w:r w:rsidRPr="00122952">
        <w:rPr>
          <w:rStyle w:val="NormalTok"/>
          <w:rFonts w:ascii="Courier" w:hAnsi="Courier"/>
          <w:i w:val="0"/>
          <w:sz w:val="17"/>
          <w:shd w:val="clear" w:color="auto" w:fill="auto"/>
        </w:rPr>
        <w:t>}</w:t>
      </w:r>
    </w:p>
    <w:p w14:paraId="7A4D69E6" w14:textId="7BCC4D58" w:rsidR="00434B2B" w:rsidRPr="00122952" w:rsidRDefault="00434B2B" w:rsidP="00122952">
      <w:pPr>
        <w:pStyle w:val="Code"/>
      </w:pPr>
      <w:r w:rsidRPr="00122952">
        <w:rPr>
          <w:rStyle w:val="NormalTok"/>
          <w:rFonts w:ascii="Courier" w:hAnsi="Courier"/>
          <w:i w:val="0"/>
          <w:sz w:val="17"/>
          <w:shd w:val="clear" w:color="auto" w:fill="auto"/>
        </w:rPr>
        <w:t>```</w:t>
      </w:r>
    </w:p>
    <w:p w14:paraId="06E4A873" w14:textId="77777777" w:rsidR="00434B2B" w:rsidRDefault="00434B2B" w:rsidP="006B770B">
      <w:pPr>
        <w:pStyle w:val="Body"/>
      </w:pPr>
      <w:r>
        <w:t xml:space="preserve">I then apply the new </w:t>
      </w:r>
      <w:r w:rsidRPr="002D4E5C">
        <w:rPr>
          <w:rStyle w:val="Literal"/>
        </w:rPr>
        <w:t>center-slide</w:t>
      </w:r>
      <w:r>
        <w:t xml:space="preserve"> class by putting it next to the title of the slide as follows.</w:t>
      </w:r>
    </w:p>
    <w:p w14:paraId="0D1EFC0D" w14:textId="77777777" w:rsidR="00434B2B" w:rsidRPr="00122952" w:rsidRDefault="00434B2B" w:rsidP="00122952">
      <w:pPr>
        <w:pStyle w:val="Code"/>
      </w:pPr>
      <w:r w:rsidRPr="00122952">
        <w:rPr>
          <w:rStyle w:val="NormalTok"/>
          <w:rFonts w:ascii="Courier" w:hAnsi="Courier"/>
          <w:i w:val="0"/>
          <w:sz w:val="17"/>
          <w:shd w:val="clear" w:color="auto" w:fill="auto"/>
        </w:rPr>
        <w:t xml:space="preserve">## Bill Length </w:t>
      </w:r>
      <w:proofErr w:type="gramStart"/>
      <w:r w:rsidRPr="00122952">
        <w:rPr>
          <w:rStyle w:val="NormalTok"/>
          <w:rFonts w:ascii="Courier" w:hAnsi="Courier"/>
          <w:i w:val="0"/>
          <w:sz w:val="17"/>
          <w:shd w:val="clear" w:color="auto" w:fill="auto"/>
        </w:rPr>
        <w:t>{</w:t>
      </w:r>
      <w:r w:rsidRPr="00122952">
        <w:rPr>
          <w:rStyle w:val="FunctionTok"/>
          <w:rFonts w:ascii="Courier" w:hAnsi="Courier"/>
          <w:i w:val="0"/>
          <w:sz w:val="17"/>
          <w:shd w:val="clear" w:color="auto" w:fill="auto"/>
        </w:rPr>
        <w:t>.center</w:t>
      </w:r>
      <w:proofErr w:type="gramEnd"/>
      <w:r w:rsidRPr="00122952">
        <w:rPr>
          <w:rStyle w:val="FunctionTok"/>
          <w:rFonts w:ascii="Courier" w:hAnsi="Courier"/>
          <w:i w:val="0"/>
          <w:sz w:val="17"/>
          <w:shd w:val="clear" w:color="auto" w:fill="auto"/>
        </w:rPr>
        <w:t>-slide</w:t>
      </w:r>
      <w:r w:rsidRPr="00122952">
        <w:rPr>
          <w:rStyle w:val="NormalTok"/>
          <w:rFonts w:ascii="Courier" w:hAnsi="Courier"/>
          <w:i w:val="0"/>
          <w:sz w:val="17"/>
          <w:shd w:val="clear" w:color="auto" w:fill="auto"/>
        </w:rPr>
        <w:t>}</w:t>
      </w:r>
    </w:p>
    <w:p w14:paraId="78B84201" w14:textId="3B4CDDA2" w:rsidR="00434B2B" w:rsidRDefault="00434B2B" w:rsidP="006B770B">
      <w:pPr>
        <w:pStyle w:val="Body"/>
      </w:pPr>
      <w:r>
        <w:t xml:space="preserve">With our custom CSS applied, the slide now has all of its content centered, as seen in </w:t>
      </w:r>
      <w:r w:rsidR="006B770B">
        <w:t>Figure 10-</w:t>
      </w:r>
      <w:r>
        <w:t>6.</w:t>
      </w:r>
    </w:p>
    <w:p w14:paraId="4FC924E9" w14:textId="77777777" w:rsidR="00434B2B" w:rsidRDefault="00434B2B" w:rsidP="00711FE4">
      <w:pPr>
        <w:pStyle w:val="GraphicSlug"/>
      </w:pPr>
      <w:r>
        <w:t>[F10006.png]</w:t>
      </w:r>
    </w:p>
    <w:p w14:paraId="7299E4EB" w14:textId="77777777" w:rsidR="00434B2B" w:rsidRDefault="00434B2B" w:rsidP="00434B2B">
      <w:pPr>
        <w:pStyle w:val="CaptionedFigure"/>
      </w:pPr>
      <w:r>
        <w:rPr>
          <w:noProof/>
        </w:rPr>
        <w:drawing>
          <wp:inline distT="0" distB="0" distL="0" distR="0" wp14:anchorId="451542A3" wp14:editId="5BAA471F">
            <wp:extent cx="5334000" cy="2953888"/>
            <wp:effectExtent l="0" t="0" r="0" b="0"/>
            <wp:docPr id="492" name="Picture" descr="Figure 11.6: A slide with the content centered"/>
            <wp:cNvGraphicFramePr/>
            <a:graphic xmlns:a="http://schemas.openxmlformats.org/drawingml/2006/main">
              <a:graphicData uri="http://schemas.openxmlformats.org/drawingml/2006/picture">
                <pic:pic xmlns:pic="http://schemas.openxmlformats.org/drawingml/2006/picture">
                  <pic:nvPicPr>
                    <pic:cNvPr id="493" name="Picture" descr="../../assets/quarto-slide-centered.png"/>
                    <pic:cNvPicPr>
                      <a:picLocks noChangeAspect="1" noChangeArrowheads="1"/>
                    </pic:cNvPicPr>
                  </pic:nvPicPr>
                  <pic:blipFill>
                    <a:blip r:embed="rId11"/>
                    <a:stretch>
                      <a:fillRect/>
                    </a:stretch>
                  </pic:blipFill>
                  <pic:spPr bwMode="auto">
                    <a:xfrm>
                      <a:off x="0" y="0"/>
                      <a:ext cx="5334000" cy="2953888"/>
                    </a:xfrm>
                    <a:prstGeom prst="rect">
                      <a:avLst/>
                    </a:prstGeom>
                    <a:noFill/>
                    <a:ln w="9525">
                      <a:noFill/>
                      <a:headEnd/>
                      <a:tailEnd/>
                    </a:ln>
                  </pic:spPr>
                </pic:pic>
              </a:graphicData>
            </a:graphic>
          </wp:inline>
        </w:drawing>
      </w:r>
    </w:p>
    <w:p w14:paraId="14F00941" w14:textId="4FEDF935" w:rsidR="00434B2B" w:rsidRDefault="00434B2B" w:rsidP="00711FE4">
      <w:pPr>
        <w:pStyle w:val="CaptionLine"/>
      </w:pPr>
      <w:r>
        <w:t>A slide with the content centered</w:t>
      </w:r>
    </w:p>
    <w:p w14:paraId="579FBC15" w14:textId="77777777" w:rsidR="00434B2B" w:rsidRPr="00A37D42" w:rsidRDefault="00434B2B" w:rsidP="00A37D42">
      <w:pPr>
        <w:pStyle w:val="HeadC"/>
      </w:pPr>
      <w:bookmarkStart w:id="9" w:name="adding-background-images-to-slides-1"/>
      <w:bookmarkEnd w:id="8"/>
      <w:r w:rsidRPr="00A37D42">
        <w:t>Adding Background Images to Slides</w:t>
      </w:r>
    </w:p>
    <w:p w14:paraId="25FF57AF" w14:textId="77777777" w:rsidR="00434B2B" w:rsidRDefault="00434B2B" w:rsidP="006B770B">
      <w:pPr>
        <w:pStyle w:val="Body"/>
      </w:pPr>
      <w:r>
        <w:t xml:space="preserve">Working in </w:t>
      </w:r>
      <w:proofErr w:type="spellStart"/>
      <w:r w:rsidRPr="002D4E5C">
        <w:rPr>
          <w:rStyle w:val="Literal"/>
        </w:rPr>
        <w:t>xaringan</w:t>
      </w:r>
      <w:proofErr w:type="spellEnd"/>
      <w:r>
        <w:t xml:space="preserve"> we added a background image to one of our slides. We can do the same thing in Quarto by applying the </w:t>
      </w:r>
      <w:r w:rsidRPr="002D4E5C">
        <w:rPr>
          <w:rStyle w:val="Literal"/>
        </w:rPr>
        <w:t>background-image</w:t>
      </w:r>
      <w:r>
        <w:t xml:space="preserve"> attribute to a slide as follows.</w:t>
      </w:r>
    </w:p>
    <w:p w14:paraId="4FD3972F" w14:textId="77777777" w:rsidR="00434B2B" w:rsidRPr="00122952" w:rsidRDefault="00434B2B" w:rsidP="00122952">
      <w:pPr>
        <w:pStyle w:val="Code"/>
      </w:pPr>
      <w:r w:rsidRPr="00122952">
        <w:rPr>
          <w:rStyle w:val="NormalTok"/>
          <w:rFonts w:ascii="Courier" w:hAnsi="Courier"/>
          <w:i w:val="0"/>
          <w:sz w:val="17"/>
          <w:shd w:val="clear" w:color="auto" w:fill="auto"/>
        </w:rPr>
        <w:t>## Penguins {background-image="penguins</w:t>
      </w:r>
      <w:r w:rsidRPr="00122952">
        <w:rPr>
          <w:rStyle w:val="FunctionTok"/>
          <w:rFonts w:ascii="Courier" w:hAnsi="Courier"/>
          <w:i w:val="0"/>
          <w:sz w:val="17"/>
          <w:shd w:val="clear" w:color="auto" w:fill="auto"/>
        </w:rPr>
        <w:t>.jpg</w:t>
      </w:r>
      <w:r w:rsidRPr="00122952">
        <w:rPr>
          <w:rStyle w:val="NormalTok"/>
          <w:rFonts w:ascii="Courier" w:hAnsi="Courier"/>
          <w:i w:val="0"/>
          <w:sz w:val="17"/>
          <w:shd w:val="clear" w:color="auto" w:fill="auto"/>
        </w:rPr>
        <w:t>"}</w:t>
      </w:r>
    </w:p>
    <w:p w14:paraId="035BD246" w14:textId="655E31F9" w:rsidR="00434B2B" w:rsidRDefault="00434B2B" w:rsidP="006B770B">
      <w:pPr>
        <w:pStyle w:val="Body"/>
      </w:pPr>
      <w:r>
        <w:t xml:space="preserve">This will add a slide with the text Penguins in front of an image of penguins, as seen in </w:t>
      </w:r>
      <w:r w:rsidR="006B770B">
        <w:t>Figure 10-</w:t>
      </w:r>
      <w:r>
        <w:t>7.</w:t>
      </w:r>
    </w:p>
    <w:p w14:paraId="749E85FE" w14:textId="77777777" w:rsidR="00434B2B" w:rsidRDefault="00434B2B" w:rsidP="00711FE4">
      <w:pPr>
        <w:pStyle w:val="GraphicSlug"/>
      </w:pPr>
      <w:r w:rsidRPr="00711FE4">
        <w:t>[F10</w:t>
      </w:r>
      <w:r>
        <w:t>007.png]</w:t>
      </w:r>
    </w:p>
    <w:p w14:paraId="008754D1" w14:textId="77777777" w:rsidR="00434B2B" w:rsidRDefault="00434B2B" w:rsidP="00434B2B">
      <w:pPr>
        <w:pStyle w:val="CaptionedFigure"/>
      </w:pPr>
      <w:r>
        <w:rPr>
          <w:noProof/>
        </w:rPr>
        <w:lastRenderedPageBreak/>
        <w:drawing>
          <wp:inline distT="0" distB="0" distL="0" distR="0" wp14:anchorId="2E775D49" wp14:editId="34427803">
            <wp:extent cx="5334000" cy="2953888"/>
            <wp:effectExtent l="0" t="0" r="0" b="0"/>
            <wp:docPr id="496" name="Picture" descr="Figure 11.7: A slide with a background image"/>
            <wp:cNvGraphicFramePr/>
            <a:graphic xmlns:a="http://schemas.openxmlformats.org/drawingml/2006/main">
              <a:graphicData uri="http://schemas.openxmlformats.org/drawingml/2006/picture">
                <pic:pic xmlns:pic="http://schemas.openxmlformats.org/drawingml/2006/picture">
                  <pic:nvPicPr>
                    <pic:cNvPr id="497" name="Picture" descr="../../assets/quarto-slide-background-image.png"/>
                    <pic:cNvPicPr>
                      <a:picLocks noChangeAspect="1" noChangeArrowheads="1"/>
                    </pic:cNvPicPr>
                  </pic:nvPicPr>
                  <pic:blipFill>
                    <a:blip r:embed="rId12"/>
                    <a:stretch>
                      <a:fillRect/>
                    </a:stretch>
                  </pic:blipFill>
                  <pic:spPr bwMode="auto">
                    <a:xfrm>
                      <a:off x="0" y="0"/>
                      <a:ext cx="5334000" cy="2953888"/>
                    </a:xfrm>
                    <a:prstGeom prst="rect">
                      <a:avLst/>
                    </a:prstGeom>
                    <a:noFill/>
                    <a:ln w="9525">
                      <a:noFill/>
                      <a:headEnd/>
                      <a:tailEnd/>
                    </a:ln>
                  </pic:spPr>
                </pic:pic>
              </a:graphicData>
            </a:graphic>
          </wp:inline>
        </w:drawing>
      </w:r>
    </w:p>
    <w:p w14:paraId="62CD8CFF" w14:textId="777E512C" w:rsidR="00434B2B" w:rsidRDefault="00434B2B" w:rsidP="00711FE4">
      <w:pPr>
        <w:pStyle w:val="CaptionLine"/>
      </w:pPr>
      <w:r>
        <w:t>A slide with a background image</w:t>
      </w:r>
    </w:p>
    <w:p w14:paraId="02A6FFE3" w14:textId="77777777" w:rsidR="00434B2B" w:rsidRPr="00A37D42" w:rsidRDefault="00434B2B" w:rsidP="00A37D42">
      <w:pPr>
        <w:pStyle w:val="HeadC"/>
      </w:pPr>
      <w:bookmarkStart w:id="10" w:name="Xedcf9df7cad0a175fde93feef3cbccc1460b636"/>
      <w:bookmarkEnd w:id="9"/>
      <w:r w:rsidRPr="00A37D42">
        <w:t>Customizing Your Slides with Themes and CSS</w:t>
      </w:r>
    </w:p>
    <w:p w14:paraId="5BB35FF6" w14:textId="77777777" w:rsidR="00434B2B" w:rsidRDefault="00434B2B" w:rsidP="006B770B">
      <w:pPr>
        <w:pStyle w:val="Body"/>
      </w:pPr>
      <w:r>
        <w:t xml:space="preserve">We’ve started making some changes to the look-and-feel of our Quarto slides. The sky is the limit in terms of further customizations. As with </w:t>
      </w:r>
      <w:proofErr w:type="spellStart"/>
      <w:r w:rsidRPr="002D4E5C">
        <w:rPr>
          <w:rStyle w:val="Literal"/>
        </w:rPr>
        <w:t>xaringan</w:t>
      </w:r>
      <w:proofErr w:type="spellEnd"/>
      <w:r>
        <w:t>, there are two main ways to customize your slides:</w:t>
      </w:r>
    </w:p>
    <w:p w14:paraId="0B753890" w14:textId="77777777" w:rsidR="00434B2B" w:rsidRDefault="00434B2B" w:rsidP="007839EB">
      <w:pPr>
        <w:pStyle w:val="ListNumber"/>
      </w:pPr>
      <w:r>
        <w:t>Using existing themes</w:t>
      </w:r>
    </w:p>
    <w:p w14:paraId="2B07AEC7" w14:textId="77777777" w:rsidR="00434B2B" w:rsidRDefault="00434B2B" w:rsidP="007839EB">
      <w:pPr>
        <w:pStyle w:val="ListNumber"/>
      </w:pPr>
      <w:r>
        <w:t>Changing the CSS</w:t>
      </w:r>
    </w:p>
    <w:p w14:paraId="60C8C030" w14:textId="77777777" w:rsidR="00434B2B" w:rsidRDefault="00434B2B" w:rsidP="006B770B">
      <w:pPr>
        <w:pStyle w:val="Body"/>
      </w:pPr>
      <w:r>
        <w:t>Themes are the easiest way to change what your slides look like. Quarto has many themes you can apply by adding their name to your YAML as follows:</w:t>
      </w:r>
    </w:p>
    <w:p w14:paraId="229614C2" w14:textId="77777777" w:rsidR="00FA5967" w:rsidRDefault="00434B2B" w:rsidP="002E5FBE">
      <w:pPr>
        <w:pStyle w:val="Code"/>
      </w:pPr>
      <w:r w:rsidRPr="002E5FBE">
        <w:rPr>
          <w:rStyle w:val="CommentTok"/>
          <w:rFonts w:ascii="Courier" w:hAnsi="Courier"/>
          <w:color w:val="000000"/>
          <w:sz w:val="17"/>
          <w:shd w:val="clear" w:color="auto" w:fill="auto"/>
        </w:rPr>
        <w:t>---</w:t>
      </w:r>
    </w:p>
    <w:p w14:paraId="0FF307C3" w14:textId="77777777" w:rsidR="00FA5967" w:rsidRDefault="00434B2B" w:rsidP="002E5FBE">
      <w:pPr>
        <w:pStyle w:val="Code"/>
      </w:pPr>
      <w:r w:rsidRPr="002E5FBE">
        <w:rPr>
          <w:rStyle w:val="AnnotationTok"/>
          <w:rFonts w:ascii="Courier" w:hAnsi="Courier"/>
          <w:b w:val="0"/>
          <w:color w:val="000000"/>
          <w:sz w:val="17"/>
          <w:shd w:val="clear" w:color="auto" w:fill="auto"/>
        </w:rPr>
        <w:t>title:</w:t>
      </w:r>
      <w:r w:rsidRPr="002E5FBE">
        <w:rPr>
          <w:rStyle w:val="CommentTok"/>
          <w:rFonts w:ascii="Courier" w:hAnsi="Courier"/>
          <w:color w:val="000000"/>
          <w:sz w:val="17"/>
          <w:shd w:val="clear" w:color="auto" w:fill="auto"/>
        </w:rPr>
        <w:t xml:space="preserve"> "Penguins Report"</w:t>
      </w:r>
    </w:p>
    <w:p w14:paraId="5C153E95" w14:textId="77777777" w:rsidR="00FA5967" w:rsidRDefault="00434B2B" w:rsidP="002E5FBE">
      <w:pPr>
        <w:pStyle w:val="Code"/>
      </w:pPr>
      <w:r w:rsidRPr="002E5FBE">
        <w:rPr>
          <w:rStyle w:val="AnnotationTok"/>
          <w:rFonts w:ascii="Courier" w:hAnsi="Courier"/>
          <w:b w:val="0"/>
          <w:color w:val="000000"/>
          <w:sz w:val="17"/>
          <w:shd w:val="clear" w:color="auto" w:fill="auto"/>
        </w:rPr>
        <w:t>format:</w:t>
      </w:r>
    </w:p>
    <w:p w14:paraId="6D3D8136" w14:textId="77777777" w:rsidR="00FA5967" w:rsidRDefault="00434B2B" w:rsidP="002E5FBE">
      <w:pPr>
        <w:pStyle w:val="Code"/>
      </w:pPr>
      <w:r w:rsidRPr="002E5FBE">
        <w:rPr>
          <w:rStyle w:val="CommentTok"/>
          <w:rFonts w:ascii="Courier" w:hAnsi="Courier"/>
          <w:color w:val="000000"/>
          <w:sz w:val="17"/>
          <w:shd w:val="clear" w:color="auto" w:fill="auto"/>
        </w:rPr>
        <w:t xml:space="preserve">  </w:t>
      </w:r>
      <w:proofErr w:type="spellStart"/>
      <w:r w:rsidRPr="002E5FBE">
        <w:rPr>
          <w:rStyle w:val="CommentTok"/>
          <w:rFonts w:ascii="Courier" w:hAnsi="Courier"/>
          <w:color w:val="000000"/>
          <w:sz w:val="17"/>
          <w:shd w:val="clear" w:color="auto" w:fill="auto"/>
        </w:rPr>
        <w:t>revealjs</w:t>
      </w:r>
      <w:proofErr w:type="spellEnd"/>
      <w:r w:rsidRPr="002E5FBE">
        <w:rPr>
          <w:rStyle w:val="CommentTok"/>
          <w:rFonts w:ascii="Courier" w:hAnsi="Courier"/>
          <w:color w:val="000000"/>
          <w:sz w:val="17"/>
          <w:shd w:val="clear" w:color="auto" w:fill="auto"/>
        </w:rPr>
        <w:t xml:space="preserve">: </w:t>
      </w:r>
    </w:p>
    <w:p w14:paraId="7E0C41F3" w14:textId="77777777" w:rsidR="00FA5967" w:rsidRDefault="00434B2B" w:rsidP="002E5FBE">
      <w:pPr>
        <w:pStyle w:val="Code"/>
      </w:pPr>
      <w:r w:rsidRPr="002E5FBE">
        <w:rPr>
          <w:rStyle w:val="CommentTok"/>
          <w:rFonts w:ascii="Courier" w:hAnsi="Courier"/>
          <w:color w:val="000000"/>
          <w:sz w:val="17"/>
          <w:shd w:val="clear" w:color="auto" w:fill="auto"/>
        </w:rPr>
        <w:t xml:space="preserve">    theme: dark</w:t>
      </w:r>
    </w:p>
    <w:p w14:paraId="1081DE9C" w14:textId="6B92E947" w:rsidR="00434B2B" w:rsidRPr="002E5FBE" w:rsidRDefault="00434B2B" w:rsidP="002E5FBE">
      <w:pPr>
        <w:pStyle w:val="Code"/>
      </w:pPr>
      <w:r w:rsidRPr="002E5FBE">
        <w:rPr>
          <w:rStyle w:val="CommentTok"/>
          <w:rFonts w:ascii="Courier" w:hAnsi="Courier"/>
          <w:color w:val="000000"/>
          <w:sz w:val="17"/>
          <w:shd w:val="clear" w:color="auto" w:fill="auto"/>
        </w:rPr>
        <w:t>---</w:t>
      </w:r>
    </w:p>
    <w:p w14:paraId="6145D319" w14:textId="49419FEB" w:rsidR="00434B2B" w:rsidRDefault="00434B2B" w:rsidP="006B770B">
      <w:pPr>
        <w:pStyle w:val="Body"/>
      </w:pPr>
      <w:r>
        <w:t xml:space="preserve">Using this theme will change from the default light theme to a dark theme. The title slide with the dark theme applied can be seen in </w:t>
      </w:r>
      <w:r w:rsidR="006B770B">
        <w:t>Figure 10-</w:t>
      </w:r>
      <w:r>
        <w:t>8.</w:t>
      </w:r>
    </w:p>
    <w:p w14:paraId="4EC04A69" w14:textId="77777777" w:rsidR="00434B2B" w:rsidRDefault="00434B2B" w:rsidP="00711FE4">
      <w:pPr>
        <w:pStyle w:val="GraphicSlug"/>
      </w:pPr>
      <w:r>
        <w:t>[F10008.png]</w:t>
      </w:r>
    </w:p>
    <w:p w14:paraId="41F3804D" w14:textId="77777777" w:rsidR="00434B2B" w:rsidRDefault="00434B2B" w:rsidP="00434B2B">
      <w:pPr>
        <w:pStyle w:val="CaptionedFigure"/>
      </w:pPr>
      <w:r>
        <w:rPr>
          <w:noProof/>
        </w:rPr>
        <w:lastRenderedPageBreak/>
        <w:drawing>
          <wp:inline distT="0" distB="0" distL="0" distR="0" wp14:anchorId="7502D14B" wp14:editId="08243205">
            <wp:extent cx="5334000" cy="2953888"/>
            <wp:effectExtent l="0" t="0" r="0" b="0"/>
            <wp:docPr id="500" name="Picture" descr="Figure 11.8: A slide with the dark theme applied"/>
            <wp:cNvGraphicFramePr/>
            <a:graphic xmlns:a="http://schemas.openxmlformats.org/drawingml/2006/main">
              <a:graphicData uri="http://schemas.openxmlformats.org/drawingml/2006/picture">
                <pic:pic xmlns:pic="http://schemas.openxmlformats.org/drawingml/2006/picture">
                  <pic:nvPicPr>
                    <pic:cNvPr id="501" name="Picture" descr="../../assets/quarto-slide-dark.png"/>
                    <pic:cNvPicPr>
                      <a:picLocks noChangeAspect="1" noChangeArrowheads="1"/>
                    </pic:cNvPicPr>
                  </pic:nvPicPr>
                  <pic:blipFill>
                    <a:blip r:embed="rId13"/>
                    <a:stretch>
                      <a:fillRect/>
                    </a:stretch>
                  </pic:blipFill>
                  <pic:spPr bwMode="auto">
                    <a:xfrm>
                      <a:off x="0" y="0"/>
                      <a:ext cx="5334000" cy="2953888"/>
                    </a:xfrm>
                    <a:prstGeom prst="rect">
                      <a:avLst/>
                    </a:prstGeom>
                    <a:noFill/>
                    <a:ln w="9525">
                      <a:noFill/>
                      <a:headEnd/>
                      <a:tailEnd/>
                    </a:ln>
                  </pic:spPr>
                </pic:pic>
              </a:graphicData>
            </a:graphic>
          </wp:inline>
        </w:drawing>
      </w:r>
    </w:p>
    <w:p w14:paraId="358DE1DD" w14:textId="43FD0CE8" w:rsidR="00434B2B" w:rsidRDefault="00434B2B" w:rsidP="00711FE4">
      <w:pPr>
        <w:pStyle w:val="CaptionLine"/>
      </w:pPr>
      <w:r>
        <w:t>A slide with the dark theme applied</w:t>
      </w:r>
    </w:p>
    <w:p w14:paraId="1F1EB799" w14:textId="77777777" w:rsidR="00434B2B" w:rsidRDefault="00434B2B" w:rsidP="006B770B">
      <w:pPr>
        <w:pStyle w:val="Body"/>
      </w:pPr>
      <w:r>
        <w:t xml:space="preserve">To see the full list of available themes, go to </w:t>
      </w:r>
      <w:hyperlink r:id="rId14">
        <w:r>
          <w:rPr>
            <w:rStyle w:val="Hyperlink"/>
          </w:rPr>
          <w:t>https://quarto.org/docs/presentations/revealjs/themes.html</w:t>
        </w:r>
      </w:hyperlink>
      <w:r>
        <w:t>.</w:t>
      </w:r>
    </w:p>
    <w:p w14:paraId="78763A07" w14:textId="77777777" w:rsidR="00434B2B" w:rsidRDefault="00434B2B" w:rsidP="006B770B">
      <w:pPr>
        <w:pStyle w:val="Body"/>
      </w:pPr>
      <w:r>
        <w:t xml:space="preserve">You can also write custom CSS to change your slides further. Quarto uses a type of CSS called Sass. The most important practical implication of using Sass is that we can use variables in our CSS. There are a number of variables that we can target to make changes to our slides. If you recall how the </w:t>
      </w:r>
      <w:proofErr w:type="spellStart"/>
      <w:r w:rsidRPr="002D4E5C">
        <w:rPr>
          <w:rStyle w:val="Literal"/>
        </w:rPr>
        <w:t>xaringanthemer</w:t>
      </w:r>
      <w:proofErr w:type="spellEnd"/>
      <w:r>
        <w:t xml:space="preserve"> package allowed us to target things like </w:t>
      </w:r>
      <w:r w:rsidRPr="002D4E5C">
        <w:rPr>
          <w:rStyle w:val="Literal"/>
        </w:rPr>
        <w:t>header_h2_font_size</w:t>
      </w:r>
      <w:r>
        <w:t xml:space="preserve"> and </w:t>
      </w:r>
      <w:proofErr w:type="spellStart"/>
      <w:r w:rsidRPr="002D4E5C">
        <w:rPr>
          <w:rStyle w:val="Literal"/>
        </w:rPr>
        <w:t>header_color</w:t>
      </w:r>
      <w:proofErr w:type="spellEnd"/>
      <w:r>
        <w:t>, using pre-existing variables with Sass will feel very similar.</w:t>
      </w:r>
    </w:p>
    <w:p w14:paraId="6A9D0963" w14:textId="77777777" w:rsidR="00434B2B" w:rsidRDefault="00434B2B" w:rsidP="006B770B">
      <w:pPr>
        <w:pStyle w:val="Body"/>
      </w:pPr>
      <w:r>
        <w:t xml:space="preserve">To start, I’ll create a Sass file called </w:t>
      </w:r>
      <w:proofErr w:type="spellStart"/>
      <w:proofErr w:type="gramStart"/>
      <w:r w:rsidRPr="002D4E5C">
        <w:rPr>
          <w:rStyle w:val="Literal"/>
        </w:rPr>
        <w:t>theme.scss</w:t>
      </w:r>
      <w:proofErr w:type="spellEnd"/>
      <w:proofErr w:type="gramEnd"/>
      <w:r>
        <w:t xml:space="preserve"> and add two sections to it as follows:</w:t>
      </w:r>
    </w:p>
    <w:p w14:paraId="52C71E50" w14:textId="77777777" w:rsidR="00FA5967" w:rsidRDefault="00434B2B" w:rsidP="002E5FBE">
      <w:pPr>
        <w:pStyle w:val="Code"/>
      </w:pPr>
      <w:r w:rsidRPr="002E5FBE">
        <w:rPr>
          <w:rStyle w:val="CommentTok"/>
          <w:rFonts w:ascii="Courier" w:hAnsi="Courier"/>
          <w:color w:val="000000"/>
          <w:sz w:val="17"/>
          <w:shd w:val="clear" w:color="auto" w:fill="auto"/>
        </w:rPr>
        <w:t xml:space="preserve">/*-- </w:t>
      </w:r>
      <w:proofErr w:type="spellStart"/>
      <w:proofErr w:type="gramStart"/>
      <w:r w:rsidRPr="002E5FBE">
        <w:rPr>
          <w:rStyle w:val="CommentTok"/>
          <w:rFonts w:ascii="Courier" w:hAnsi="Courier"/>
          <w:color w:val="000000"/>
          <w:sz w:val="17"/>
          <w:shd w:val="clear" w:color="auto" w:fill="auto"/>
        </w:rPr>
        <w:t>scss:defaults</w:t>
      </w:r>
      <w:proofErr w:type="spellEnd"/>
      <w:proofErr w:type="gramEnd"/>
      <w:r w:rsidRPr="002E5FBE">
        <w:rPr>
          <w:rStyle w:val="CommentTok"/>
          <w:rFonts w:ascii="Courier" w:hAnsi="Courier"/>
          <w:color w:val="000000"/>
          <w:sz w:val="17"/>
          <w:shd w:val="clear" w:color="auto" w:fill="auto"/>
        </w:rPr>
        <w:t xml:space="preserve"> --*/</w:t>
      </w:r>
    </w:p>
    <w:p w14:paraId="039E254B" w14:textId="77777777" w:rsidR="00FA5967" w:rsidRDefault="00FA5967" w:rsidP="002E5FBE">
      <w:pPr>
        <w:pStyle w:val="Code"/>
      </w:pPr>
    </w:p>
    <w:p w14:paraId="257E1C11" w14:textId="3BE2B748" w:rsidR="00434B2B" w:rsidRPr="002E5FBE" w:rsidRDefault="00434B2B" w:rsidP="002E5FBE">
      <w:pPr>
        <w:pStyle w:val="Code"/>
      </w:pPr>
      <w:r w:rsidRPr="002E5FBE">
        <w:rPr>
          <w:rStyle w:val="CommentTok"/>
          <w:rFonts w:ascii="Courier" w:hAnsi="Courier"/>
          <w:color w:val="000000"/>
          <w:sz w:val="17"/>
          <w:shd w:val="clear" w:color="auto" w:fill="auto"/>
        </w:rPr>
        <w:t xml:space="preserve">/*-- </w:t>
      </w:r>
      <w:proofErr w:type="spellStart"/>
      <w:r w:rsidRPr="002E5FBE">
        <w:rPr>
          <w:rStyle w:val="CommentTok"/>
          <w:rFonts w:ascii="Courier" w:hAnsi="Courier"/>
          <w:color w:val="000000"/>
          <w:sz w:val="17"/>
          <w:shd w:val="clear" w:color="auto" w:fill="auto"/>
        </w:rPr>
        <w:t>scss:rules</w:t>
      </w:r>
      <w:proofErr w:type="spellEnd"/>
      <w:r w:rsidRPr="002E5FBE">
        <w:rPr>
          <w:rStyle w:val="CommentTok"/>
          <w:rFonts w:ascii="Courier" w:hAnsi="Courier"/>
          <w:color w:val="000000"/>
          <w:sz w:val="17"/>
          <w:shd w:val="clear" w:color="auto" w:fill="auto"/>
        </w:rPr>
        <w:t xml:space="preserve"> --*/</w:t>
      </w:r>
    </w:p>
    <w:p w14:paraId="720790BD" w14:textId="77777777" w:rsidR="00434B2B" w:rsidRDefault="00434B2B" w:rsidP="006B770B">
      <w:pPr>
        <w:pStyle w:val="Body"/>
      </w:pPr>
      <w:r>
        <w:t xml:space="preserve">In the </w:t>
      </w:r>
      <w:proofErr w:type="spellStart"/>
      <w:proofErr w:type="gramStart"/>
      <w:r w:rsidRPr="002D4E5C">
        <w:rPr>
          <w:rStyle w:val="Literal"/>
        </w:rPr>
        <w:t>scss:defaults</w:t>
      </w:r>
      <w:proofErr w:type="spellEnd"/>
      <w:proofErr w:type="gramEnd"/>
      <w:r>
        <w:t xml:space="preserve"> section, we can use the Quarto Sass variables. For example, to change the color and size of first-level headers, I would add this code:</w:t>
      </w:r>
    </w:p>
    <w:p w14:paraId="3438E4E8" w14:textId="77777777" w:rsidR="00FA5967" w:rsidRDefault="00434B2B" w:rsidP="002E5FBE">
      <w:pPr>
        <w:pStyle w:val="Code"/>
      </w:pPr>
      <w:r w:rsidRPr="002E5FBE">
        <w:rPr>
          <w:rStyle w:val="CommentTok"/>
          <w:rFonts w:ascii="Courier" w:hAnsi="Courier"/>
          <w:color w:val="000000"/>
          <w:sz w:val="17"/>
          <w:shd w:val="clear" w:color="auto" w:fill="auto"/>
        </w:rPr>
        <w:t xml:space="preserve">/*-- </w:t>
      </w:r>
      <w:proofErr w:type="spellStart"/>
      <w:proofErr w:type="gramStart"/>
      <w:r w:rsidRPr="002E5FBE">
        <w:rPr>
          <w:rStyle w:val="CommentTok"/>
          <w:rFonts w:ascii="Courier" w:hAnsi="Courier"/>
          <w:color w:val="000000"/>
          <w:sz w:val="17"/>
          <w:shd w:val="clear" w:color="auto" w:fill="auto"/>
        </w:rPr>
        <w:t>scss:defaults</w:t>
      </w:r>
      <w:proofErr w:type="spellEnd"/>
      <w:proofErr w:type="gramEnd"/>
      <w:r w:rsidRPr="002E5FBE">
        <w:rPr>
          <w:rStyle w:val="CommentTok"/>
          <w:rFonts w:ascii="Courier" w:hAnsi="Courier"/>
          <w:color w:val="000000"/>
          <w:sz w:val="17"/>
          <w:shd w:val="clear" w:color="auto" w:fill="auto"/>
        </w:rPr>
        <w:t xml:space="preserve"> --*/</w:t>
      </w:r>
    </w:p>
    <w:p w14:paraId="270AE0E1" w14:textId="77777777" w:rsidR="00FA5967" w:rsidRDefault="00434B2B" w:rsidP="002E5FBE">
      <w:pPr>
        <w:pStyle w:val="Code"/>
      </w:pPr>
      <w:r w:rsidRPr="002E5FBE">
        <w:rPr>
          <w:rStyle w:val="NormalTok"/>
          <w:rFonts w:ascii="Courier" w:hAnsi="Courier"/>
          <w:i w:val="0"/>
          <w:sz w:val="17"/>
          <w:shd w:val="clear" w:color="auto" w:fill="auto"/>
        </w:rPr>
        <w:t>$presentation-heading-color</w:t>
      </w:r>
      <w:r w:rsidRPr="002E5FBE">
        <w:rPr>
          <w:rStyle w:val="InformationTok"/>
          <w:rFonts w:ascii="Courier" w:hAnsi="Courier"/>
          <w:b w:val="0"/>
          <w:color w:val="000000"/>
          <w:sz w:val="17"/>
          <w:shd w:val="clear" w:color="auto" w:fill="auto"/>
        </w:rPr>
        <w:t>: red</w:t>
      </w:r>
      <w:r w:rsidRPr="002E5FBE">
        <w:rPr>
          <w:rStyle w:val="NormalTok"/>
          <w:rFonts w:ascii="Courier" w:hAnsi="Courier"/>
          <w:i w:val="0"/>
          <w:sz w:val="17"/>
          <w:shd w:val="clear" w:color="auto" w:fill="auto"/>
        </w:rPr>
        <w:t>;</w:t>
      </w:r>
    </w:p>
    <w:p w14:paraId="30BD4C20" w14:textId="77777777" w:rsidR="00FA5967" w:rsidRDefault="00434B2B" w:rsidP="002E5FBE">
      <w:pPr>
        <w:pStyle w:val="Code"/>
      </w:pPr>
      <w:r w:rsidRPr="002E5FBE">
        <w:rPr>
          <w:rStyle w:val="NormalTok"/>
          <w:rFonts w:ascii="Courier" w:hAnsi="Courier"/>
          <w:i w:val="0"/>
          <w:sz w:val="17"/>
          <w:shd w:val="clear" w:color="auto" w:fill="auto"/>
        </w:rPr>
        <w:t>$presentation-h1-font-size</w:t>
      </w:r>
      <w:r w:rsidRPr="002E5FBE">
        <w:rPr>
          <w:rStyle w:val="InformationTok"/>
          <w:rFonts w:ascii="Courier" w:hAnsi="Courier"/>
          <w:b w:val="0"/>
          <w:color w:val="000000"/>
          <w:sz w:val="17"/>
          <w:shd w:val="clear" w:color="auto" w:fill="auto"/>
        </w:rPr>
        <w:t>: 150px;</w:t>
      </w:r>
    </w:p>
    <w:p w14:paraId="44C5D1D0" w14:textId="77777777" w:rsidR="00FA5967" w:rsidRDefault="00FA5967" w:rsidP="002E5FBE">
      <w:pPr>
        <w:pStyle w:val="Code"/>
      </w:pPr>
    </w:p>
    <w:p w14:paraId="27489753" w14:textId="691E26DD" w:rsidR="00434B2B" w:rsidRPr="002E5FBE" w:rsidRDefault="00434B2B" w:rsidP="002E5FBE">
      <w:pPr>
        <w:pStyle w:val="Code"/>
      </w:pPr>
      <w:r w:rsidRPr="002E5FBE">
        <w:rPr>
          <w:rStyle w:val="CommentTok"/>
          <w:rFonts w:ascii="Courier" w:hAnsi="Courier"/>
          <w:color w:val="000000"/>
          <w:sz w:val="17"/>
          <w:shd w:val="clear" w:color="auto" w:fill="auto"/>
        </w:rPr>
        <w:t xml:space="preserve">/*-- </w:t>
      </w:r>
      <w:proofErr w:type="spellStart"/>
      <w:r w:rsidRPr="002E5FBE">
        <w:rPr>
          <w:rStyle w:val="CommentTok"/>
          <w:rFonts w:ascii="Courier" w:hAnsi="Courier"/>
          <w:color w:val="000000"/>
          <w:sz w:val="17"/>
          <w:shd w:val="clear" w:color="auto" w:fill="auto"/>
        </w:rPr>
        <w:t>scss:rules</w:t>
      </w:r>
      <w:proofErr w:type="spellEnd"/>
      <w:r w:rsidRPr="002E5FBE">
        <w:rPr>
          <w:rStyle w:val="CommentTok"/>
          <w:rFonts w:ascii="Courier" w:hAnsi="Courier"/>
          <w:color w:val="000000"/>
          <w:sz w:val="17"/>
          <w:shd w:val="clear" w:color="auto" w:fill="auto"/>
        </w:rPr>
        <w:t xml:space="preserve"> --*/</w:t>
      </w:r>
    </w:p>
    <w:p w14:paraId="26E21DF3" w14:textId="77777777" w:rsidR="00434B2B" w:rsidRDefault="00434B2B" w:rsidP="006B770B">
      <w:pPr>
        <w:pStyle w:val="Body"/>
      </w:pPr>
      <w:r>
        <w:t xml:space="preserve">To apply these tweaks to my slides, I need to adjust my YAML to tell Quarto use my custom </w:t>
      </w:r>
      <w:proofErr w:type="spellStart"/>
      <w:r w:rsidRPr="002D4E5C">
        <w:rPr>
          <w:rStyle w:val="Literal"/>
        </w:rPr>
        <w:t>theme.scss</w:t>
      </w:r>
      <w:proofErr w:type="spellEnd"/>
      <w:r>
        <w:t xml:space="preserve"> file. I do this as follows:</w:t>
      </w:r>
    </w:p>
    <w:p w14:paraId="7D2B42F0" w14:textId="77777777" w:rsidR="00FA5967" w:rsidRDefault="00434B2B" w:rsidP="002E5FBE">
      <w:pPr>
        <w:pStyle w:val="Code"/>
      </w:pPr>
      <w:r w:rsidRPr="002E5FBE">
        <w:rPr>
          <w:rStyle w:val="CommentTok"/>
          <w:rFonts w:ascii="Courier" w:hAnsi="Courier"/>
          <w:color w:val="000000"/>
          <w:sz w:val="17"/>
          <w:shd w:val="clear" w:color="auto" w:fill="auto"/>
        </w:rPr>
        <w:t>---</w:t>
      </w:r>
    </w:p>
    <w:p w14:paraId="36880C55" w14:textId="77777777" w:rsidR="00FA5967" w:rsidRDefault="00434B2B" w:rsidP="002E5FBE">
      <w:pPr>
        <w:pStyle w:val="Code"/>
      </w:pPr>
      <w:r w:rsidRPr="002E5FBE">
        <w:rPr>
          <w:rStyle w:val="AnnotationTok"/>
          <w:rFonts w:ascii="Courier" w:hAnsi="Courier"/>
          <w:b w:val="0"/>
          <w:color w:val="000000"/>
          <w:sz w:val="17"/>
          <w:shd w:val="clear" w:color="auto" w:fill="auto"/>
        </w:rPr>
        <w:t>title:</w:t>
      </w:r>
      <w:r w:rsidRPr="002E5FBE">
        <w:rPr>
          <w:rStyle w:val="CommentTok"/>
          <w:rFonts w:ascii="Courier" w:hAnsi="Courier"/>
          <w:color w:val="000000"/>
          <w:sz w:val="17"/>
          <w:shd w:val="clear" w:color="auto" w:fill="auto"/>
        </w:rPr>
        <w:t xml:space="preserve"> "Penguins Reports"</w:t>
      </w:r>
    </w:p>
    <w:p w14:paraId="74F8136D" w14:textId="77777777" w:rsidR="00FA5967" w:rsidRDefault="00434B2B" w:rsidP="002E5FBE">
      <w:pPr>
        <w:pStyle w:val="Code"/>
      </w:pPr>
      <w:r w:rsidRPr="002E5FBE">
        <w:rPr>
          <w:rStyle w:val="AnnotationTok"/>
          <w:rFonts w:ascii="Courier" w:hAnsi="Courier"/>
          <w:b w:val="0"/>
          <w:color w:val="000000"/>
          <w:sz w:val="17"/>
          <w:shd w:val="clear" w:color="auto" w:fill="auto"/>
        </w:rPr>
        <w:t>format:</w:t>
      </w:r>
    </w:p>
    <w:p w14:paraId="79A6D18F" w14:textId="77777777" w:rsidR="00FA5967" w:rsidRDefault="00434B2B" w:rsidP="002E5FBE">
      <w:pPr>
        <w:pStyle w:val="Code"/>
      </w:pPr>
      <w:r w:rsidRPr="002E5FBE">
        <w:rPr>
          <w:rStyle w:val="CommentTok"/>
          <w:rFonts w:ascii="Courier" w:hAnsi="Courier"/>
          <w:color w:val="000000"/>
          <w:sz w:val="17"/>
          <w:shd w:val="clear" w:color="auto" w:fill="auto"/>
        </w:rPr>
        <w:t xml:space="preserve">  </w:t>
      </w:r>
      <w:proofErr w:type="spellStart"/>
      <w:r w:rsidRPr="002E5FBE">
        <w:rPr>
          <w:rStyle w:val="CommentTok"/>
          <w:rFonts w:ascii="Courier" w:hAnsi="Courier"/>
          <w:color w:val="000000"/>
          <w:sz w:val="17"/>
          <w:shd w:val="clear" w:color="auto" w:fill="auto"/>
        </w:rPr>
        <w:t>revealjs</w:t>
      </w:r>
      <w:proofErr w:type="spellEnd"/>
      <w:r w:rsidRPr="002E5FBE">
        <w:rPr>
          <w:rStyle w:val="CommentTok"/>
          <w:rFonts w:ascii="Courier" w:hAnsi="Courier"/>
          <w:color w:val="000000"/>
          <w:sz w:val="17"/>
          <w:shd w:val="clear" w:color="auto" w:fill="auto"/>
        </w:rPr>
        <w:t xml:space="preserve">: </w:t>
      </w:r>
    </w:p>
    <w:p w14:paraId="2FF024BE" w14:textId="77777777" w:rsidR="00FA5967" w:rsidRDefault="00434B2B" w:rsidP="002E5FBE">
      <w:pPr>
        <w:pStyle w:val="Code"/>
      </w:pPr>
      <w:r w:rsidRPr="002E5FBE">
        <w:rPr>
          <w:rStyle w:val="CommentTok"/>
          <w:rFonts w:ascii="Courier" w:hAnsi="Courier"/>
          <w:color w:val="000000"/>
          <w:sz w:val="17"/>
          <w:shd w:val="clear" w:color="auto" w:fill="auto"/>
        </w:rPr>
        <w:t xml:space="preserve">    theme: </w:t>
      </w:r>
      <w:proofErr w:type="spellStart"/>
      <w:proofErr w:type="gramStart"/>
      <w:r w:rsidRPr="002E5FBE">
        <w:rPr>
          <w:rStyle w:val="CommentTok"/>
          <w:rFonts w:ascii="Courier" w:hAnsi="Courier"/>
          <w:color w:val="000000"/>
          <w:sz w:val="17"/>
          <w:shd w:val="clear" w:color="auto" w:fill="auto"/>
        </w:rPr>
        <w:t>theme.scss</w:t>
      </w:r>
      <w:proofErr w:type="spellEnd"/>
      <w:proofErr w:type="gramEnd"/>
    </w:p>
    <w:p w14:paraId="4BA3C21A" w14:textId="0FC266D8" w:rsidR="00434B2B" w:rsidRPr="002E5FBE" w:rsidRDefault="00434B2B" w:rsidP="002E5FBE">
      <w:pPr>
        <w:pStyle w:val="Code"/>
      </w:pPr>
      <w:r w:rsidRPr="002E5FBE">
        <w:rPr>
          <w:rStyle w:val="CommentTok"/>
          <w:rFonts w:ascii="Courier" w:hAnsi="Courier"/>
          <w:color w:val="000000"/>
          <w:sz w:val="17"/>
          <w:shd w:val="clear" w:color="auto" w:fill="auto"/>
        </w:rPr>
        <w:t>---</w:t>
      </w:r>
    </w:p>
    <w:p w14:paraId="645A3C94" w14:textId="2D4FD771" w:rsidR="00434B2B" w:rsidRDefault="006B770B" w:rsidP="006B770B">
      <w:pPr>
        <w:pStyle w:val="Body"/>
      </w:pPr>
      <w:r>
        <w:t>Figure 10-</w:t>
      </w:r>
      <w:r w:rsidR="00434B2B">
        <w:t>9 shows the changes applied to my rendered slides.</w:t>
      </w:r>
    </w:p>
    <w:p w14:paraId="74D2F180" w14:textId="77777777" w:rsidR="00434B2B" w:rsidRDefault="00434B2B" w:rsidP="00711FE4">
      <w:pPr>
        <w:pStyle w:val="GraphicSlug"/>
      </w:pPr>
      <w:r>
        <w:lastRenderedPageBreak/>
        <w:t>[F10009.png]</w:t>
      </w:r>
    </w:p>
    <w:p w14:paraId="5B879F61" w14:textId="77777777" w:rsidR="00434B2B" w:rsidRDefault="00434B2B" w:rsidP="00434B2B">
      <w:pPr>
        <w:pStyle w:val="CaptionedFigure"/>
      </w:pPr>
      <w:r>
        <w:rPr>
          <w:noProof/>
        </w:rPr>
        <w:drawing>
          <wp:inline distT="0" distB="0" distL="0" distR="0" wp14:anchorId="6F9FA262" wp14:editId="5A258F1F">
            <wp:extent cx="5334000" cy="2953888"/>
            <wp:effectExtent l="0" t="0" r="0" b="0"/>
            <wp:docPr id="504" name="Picture" descr="Figure 11.9: A slide with custom CSS applied to it"/>
            <wp:cNvGraphicFramePr/>
            <a:graphic xmlns:a="http://schemas.openxmlformats.org/drawingml/2006/main">
              <a:graphicData uri="http://schemas.openxmlformats.org/drawingml/2006/picture">
                <pic:pic xmlns:pic="http://schemas.openxmlformats.org/drawingml/2006/picture">
                  <pic:nvPicPr>
                    <pic:cNvPr id="505" name="Picture" descr="../../assets/quarto-slide-scss.png"/>
                    <pic:cNvPicPr>
                      <a:picLocks noChangeAspect="1" noChangeArrowheads="1"/>
                    </pic:cNvPicPr>
                  </pic:nvPicPr>
                  <pic:blipFill>
                    <a:blip r:embed="rId15"/>
                    <a:stretch>
                      <a:fillRect/>
                    </a:stretch>
                  </pic:blipFill>
                  <pic:spPr bwMode="auto">
                    <a:xfrm>
                      <a:off x="0" y="0"/>
                      <a:ext cx="5334000" cy="2953888"/>
                    </a:xfrm>
                    <a:prstGeom prst="rect">
                      <a:avLst/>
                    </a:prstGeom>
                    <a:noFill/>
                    <a:ln w="9525">
                      <a:noFill/>
                      <a:headEnd/>
                      <a:tailEnd/>
                    </a:ln>
                  </pic:spPr>
                </pic:pic>
              </a:graphicData>
            </a:graphic>
          </wp:inline>
        </w:drawing>
      </w:r>
    </w:p>
    <w:p w14:paraId="7CFA2B05" w14:textId="33A38C3A" w:rsidR="00434B2B" w:rsidRDefault="00434B2B" w:rsidP="00711FE4">
      <w:pPr>
        <w:pStyle w:val="CaptionLine"/>
      </w:pPr>
      <w:r>
        <w:t>A slide with custom CSS applied to it</w:t>
      </w:r>
    </w:p>
    <w:p w14:paraId="24515667" w14:textId="77777777" w:rsidR="00434B2B" w:rsidRDefault="00434B2B" w:rsidP="006B770B">
      <w:pPr>
        <w:pStyle w:val="Body"/>
      </w:pPr>
      <w:r>
        <w:t xml:space="preserve">The </w:t>
      </w:r>
      <w:proofErr w:type="spellStart"/>
      <w:proofErr w:type="gramStart"/>
      <w:r w:rsidRPr="002D4E5C">
        <w:rPr>
          <w:rStyle w:val="Literal"/>
        </w:rPr>
        <w:t>scss:defaults</w:t>
      </w:r>
      <w:proofErr w:type="spellEnd"/>
      <w:proofErr w:type="gramEnd"/>
      <w:r>
        <w:t xml:space="preserve"> section is for using available variables (the full list of variables is available at </w:t>
      </w:r>
      <w:hyperlink r:id="rId16" w:anchor="sass-variables">
        <w:r>
          <w:rPr>
            <w:rStyle w:val="Hyperlink"/>
          </w:rPr>
          <w:t>https://quarto.org/docs/presentations/revealjs/themes.html#sass-variables</w:t>
        </w:r>
      </w:hyperlink>
      <w:r>
        <w:t xml:space="preserve">). The </w:t>
      </w:r>
      <w:proofErr w:type="spellStart"/>
      <w:r w:rsidRPr="002D4E5C">
        <w:rPr>
          <w:rStyle w:val="Literal"/>
        </w:rPr>
        <w:t>sass:rules</w:t>
      </w:r>
      <w:proofErr w:type="spellEnd"/>
      <w:r>
        <w:t xml:space="preserve"> section is where you would add additional tweaks that can’t be done by targeting variables. For example, I could take my code from above to center all of the content in a slide and add it to the </w:t>
      </w:r>
      <w:proofErr w:type="spellStart"/>
      <w:proofErr w:type="gramStart"/>
      <w:r w:rsidRPr="002D4E5C">
        <w:rPr>
          <w:rStyle w:val="Literal"/>
        </w:rPr>
        <w:t>scss:defaults</w:t>
      </w:r>
      <w:proofErr w:type="spellEnd"/>
      <w:proofErr w:type="gramEnd"/>
      <w:r>
        <w:t xml:space="preserve"> section.</w:t>
      </w:r>
    </w:p>
    <w:p w14:paraId="621BC4E2" w14:textId="77777777" w:rsidR="00FA5967" w:rsidRDefault="00434B2B" w:rsidP="002E5FBE">
      <w:pPr>
        <w:pStyle w:val="Code"/>
      </w:pPr>
      <w:r w:rsidRPr="002E5FBE">
        <w:rPr>
          <w:rStyle w:val="CommentTok"/>
          <w:rFonts w:ascii="Courier" w:hAnsi="Courier"/>
          <w:color w:val="000000"/>
          <w:sz w:val="17"/>
          <w:shd w:val="clear" w:color="auto" w:fill="auto"/>
        </w:rPr>
        <w:t xml:space="preserve">/*-- </w:t>
      </w:r>
      <w:proofErr w:type="spellStart"/>
      <w:proofErr w:type="gramStart"/>
      <w:r w:rsidRPr="002E5FBE">
        <w:rPr>
          <w:rStyle w:val="CommentTok"/>
          <w:rFonts w:ascii="Courier" w:hAnsi="Courier"/>
          <w:color w:val="000000"/>
          <w:sz w:val="17"/>
          <w:shd w:val="clear" w:color="auto" w:fill="auto"/>
        </w:rPr>
        <w:t>scss:defaults</w:t>
      </w:r>
      <w:proofErr w:type="spellEnd"/>
      <w:proofErr w:type="gramEnd"/>
      <w:r w:rsidRPr="002E5FBE">
        <w:rPr>
          <w:rStyle w:val="CommentTok"/>
          <w:rFonts w:ascii="Courier" w:hAnsi="Courier"/>
          <w:color w:val="000000"/>
          <w:sz w:val="17"/>
          <w:shd w:val="clear" w:color="auto" w:fill="auto"/>
        </w:rPr>
        <w:t xml:space="preserve"> --*/</w:t>
      </w:r>
    </w:p>
    <w:p w14:paraId="2FAE98E3" w14:textId="77777777" w:rsidR="00FA5967" w:rsidRDefault="00434B2B" w:rsidP="002E5FBE">
      <w:pPr>
        <w:pStyle w:val="Code"/>
      </w:pPr>
      <w:r w:rsidRPr="002E5FBE">
        <w:rPr>
          <w:rStyle w:val="NormalTok"/>
          <w:rFonts w:ascii="Courier" w:hAnsi="Courier"/>
          <w:i w:val="0"/>
          <w:sz w:val="17"/>
          <w:shd w:val="clear" w:color="auto" w:fill="auto"/>
        </w:rPr>
        <w:t>$presentation-heading-color</w:t>
      </w:r>
      <w:r w:rsidRPr="002E5FBE">
        <w:rPr>
          <w:rStyle w:val="InformationTok"/>
          <w:rFonts w:ascii="Courier" w:hAnsi="Courier"/>
          <w:b w:val="0"/>
          <w:color w:val="000000"/>
          <w:sz w:val="17"/>
          <w:shd w:val="clear" w:color="auto" w:fill="auto"/>
        </w:rPr>
        <w:t>: red</w:t>
      </w:r>
      <w:r w:rsidRPr="002E5FBE">
        <w:rPr>
          <w:rStyle w:val="NormalTok"/>
          <w:rFonts w:ascii="Courier" w:hAnsi="Courier"/>
          <w:i w:val="0"/>
          <w:sz w:val="17"/>
          <w:shd w:val="clear" w:color="auto" w:fill="auto"/>
        </w:rPr>
        <w:t>;</w:t>
      </w:r>
    </w:p>
    <w:p w14:paraId="2A24D0C4" w14:textId="77777777" w:rsidR="00FA5967" w:rsidRDefault="00434B2B" w:rsidP="002E5FBE">
      <w:pPr>
        <w:pStyle w:val="Code"/>
      </w:pPr>
      <w:r w:rsidRPr="002E5FBE">
        <w:rPr>
          <w:rStyle w:val="NormalTok"/>
          <w:rFonts w:ascii="Courier" w:hAnsi="Courier"/>
          <w:i w:val="0"/>
          <w:sz w:val="17"/>
          <w:shd w:val="clear" w:color="auto" w:fill="auto"/>
        </w:rPr>
        <w:t>$presentation-h1-font-size</w:t>
      </w:r>
      <w:r w:rsidRPr="002E5FBE">
        <w:rPr>
          <w:rStyle w:val="InformationTok"/>
          <w:rFonts w:ascii="Courier" w:hAnsi="Courier"/>
          <w:b w:val="0"/>
          <w:color w:val="000000"/>
          <w:sz w:val="17"/>
          <w:shd w:val="clear" w:color="auto" w:fill="auto"/>
        </w:rPr>
        <w:t>: 150px;</w:t>
      </w:r>
    </w:p>
    <w:p w14:paraId="2F5E7EAF" w14:textId="77777777" w:rsidR="00FA5967" w:rsidRDefault="00FA5967" w:rsidP="002E5FBE">
      <w:pPr>
        <w:pStyle w:val="Code"/>
      </w:pPr>
    </w:p>
    <w:p w14:paraId="36F95B7D" w14:textId="77777777" w:rsidR="00FA5967" w:rsidRDefault="00434B2B" w:rsidP="002E5FBE">
      <w:pPr>
        <w:pStyle w:val="Code"/>
      </w:pPr>
      <w:r w:rsidRPr="002E5FBE">
        <w:rPr>
          <w:rStyle w:val="CommentTok"/>
          <w:rFonts w:ascii="Courier" w:hAnsi="Courier"/>
          <w:color w:val="000000"/>
          <w:sz w:val="17"/>
          <w:shd w:val="clear" w:color="auto" w:fill="auto"/>
        </w:rPr>
        <w:t xml:space="preserve">/*-- </w:t>
      </w:r>
      <w:proofErr w:type="spellStart"/>
      <w:r w:rsidRPr="002E5FBE">
        <w:rPr>
          <w:rStyle w:val="CommentTok"/>
          <w:rFonts w:ascii="Courier" w:hAnsi="Courier"/>
          <w:color w:val="000000"/>
          <w:sz w:val="17"/>
          <w:shd w:val="clear" w:color="auto" w:fill="auto"/>
        </w:rPr>
        <w:t>scss:rules</w:t>
      </w:r>
      <w:proofErr w:type="spellEnd"/>
      <w:r w:rsidRPr="002E5FBE">
        <w:rPr>
          <w:rStyle w:val="CommentTok"/>
          <w:rFonts w:ascii="Courier" w:hAnsi="Courier"/>
          <w:color w:val="000000"/>
          <w:sz w:val="17"/>
          <w:shd w:val="clear" w:color="auto" w:fill="auto"/>
        </w:rPr>
        <w:t xml:space="preserve"> --*/</w:t>
      </w:r>
    </w:p>
    <w:p w14:paraId="4B5A6BCB" w14:textId="77777777" w:rsidR="00FA5967" w:rsidRDefault="00434B2B" w:rsidP="002E5FBE">
      <w:pPr>
        <w:pStyle w:val="Code"/>
      </w:pPr>
      <w:proofErr w:type="gramStart"/>
      <w:r w:rsidRPr="002E5FBE">
        <w:rPr>
          <w:rStyle w:val="FunctionTok"/>
          <w:rFonts w:ascii="Courier" w:hAnsi="Courier"/>
          <w:i w:val="0"/>
          <w:sz w:val="17"/>
          <w:shd w:val="clear" w:color="auto" w:fill="auto"/>
        </w:rPr>
        <w:t>.center</w:t>
      </w:r>
      <w:proofErr w:type="gramEnd"/>
      <w:r w:rsidRPr="002E5FBE">
        <w:rPr>
          <w:rStyle w:val="FunctionTok"/>
          <w:rFonts w:ascii="Courier" w:hAnsi="Courier"/>
          <w:i w:val="0"/>
          <w:sz w:val="17"/>
          <w:shd w:val="clear" w:color="auto" w:fill="auto"/>
        </w:rPr>
        <w:t>-slide</w:t>
      </w:r>
      <w:r w:rsidRPr="002E5FBE">
        <w:rPr>
          <w:rStyle w:val="NormalTok"/>
          <w:rFonts w:ascii="Courier" w:hAnsi="Courier"/>
          <w:i w:val="0"/>
          <w:sz w:val="17"/>
          <w:shd w:val="clear" w:color="auto" w:fill="auto"/>
        </w:rPr>
        <w:t xml:space="preserve"> {</w:t>
      </w:r>
    </w:p>
    <w:p w14:paraId="280D6989" w14:textId="77777777" w:rsidR="00FA5967" w:rsidRDefault="00434B2B" w:rsidP="002E5FBE">
      <w:pPr>
        <w:pStyle w:val="Code"/>
      </w:pPr>
      <w:r w:rsidRPr="002E5FBE">
        <w:rPr>
          <w:rStyle w:val="NormalTok"/>
          <w:rFonts w:ascii="Courier" w:hAnsi="Courier"/>
          <w:i w:val="0"/>
          <w:sz w:val="17"/>
          <w:shd w:val="clear" w:color="auto" w:fill="auto"/>
        </w:rPr>
        <w:t xml:space="preserve">  </w:t>
      </w:r>
      <w:r w:rsidRPr="002E5FBE">
        <w:rPr>
          <w:rStyle w:val="KeywordTok"/>
          <w:rFonts w:ascii="Courier" w:hAnsi="Courier"/>
          <w:b w:val="0"/>
          <w:i w:val="0"/>
          <w:color w:val="000000"/>
          <w:sz w:val="17"/>
          <w:shd w:val="clear" w:color="auto" w:fill="auto"/>
        </w:rPr>
        <w:t>text-align</w:t>
      </w:r>
      <w:r w:rsidRPr="002E5FBE">
        <w:rPr>
          <w:rStyle w:val="NormalTok"/>
          <w:rFonts w:ascii="Courier" w:hAnsi="Courier"/>
          <w:i w:val="0"/>
          <w:sz w:val="17"/>
          <w:shd w:val="clear" w:color="auto" w:fill="auto"/>
        </w:rPr>
        <w:t xml:space="preserve">: </w:t>
      </w:r>
      <w:r w:rsidRPr="002E5FBE">
        <w:rPr>
          <w:rStyle w:val="DecValTok"/>
          <w:rFonts w:ascii="Courier" w:hAnsi="Courier"/>
          <w:i w:val="0"/>
          <w:color w:val="000000"/>
          <w:sz w:val="17"/>
          <w:shd w:val="clear" w:color="auto" w:fill="auto"/>
        </w:rPr>
        <w:t>center</w:t>
      </w:r>
      <w:r w:rsidRPr="002E5FBE">
        <w:rPr>
          <w:rStyle w:val="OperatorTok"/>
          <w:rFonts w:ascii="Courier" w:hAnsi="Courier"/>
          <w:b w:val="0"/>
          <w:i w:val="0"/>
          <w:color w:val="000000"/>
          <w:sz w:val="17"/>
          <w:shd w:val="clear" w:color="auto" w:fill="auto"/>
        </w:rPr>
        <w:t>;</w:t>
      </w:r>
    </w:p>
    <w:p w14:paraId="5F6C835C" w14:textId="66E631B2" w:rsidR="00434B2B" w:rsidRPr="002E5FBE" w:rsidRDefault="00434B2B" w:rsidP="002E5FBE">
      <w:pPr>
        <w:pStyle w:val="Code"/>
      </w:pPr>
      <w:r w:rsidRPr="002E5FBE">
        <w:rPr>
          <w:rStyle w:val="NormalTok"/>
          <w:rFonts w:ascii="Courier" w:hAnsi="Courier"/>
          <w:i w:val="0"/>
          <w:sz w:val="17"/>
          <w:shd w:val="clear" w:color="auto" w:fill="auto"/>
        </w:rPr>
        <w:t>}</w:t>
      </w:r>
    </w:p>
    <w:p w14:paraId="60F8475F" w14:textId="77777777" w:rsidR="00434B2B" w:rsidRDefault="00434B2B" w:rsidP="006B770B">
      <w:pPr>
        <w:pStyle w:val="Body"/>
      </w:pPr>
      <w:r>
        <w:t xml:space="preserve">Because rendered Quarto slides are HTML documents, you can tweak them however you’d like with custom CSS. What’s more, because our slides use reveal.js under the hood, all of the features built into that </w:t>
      </w:r>
      <w:proofErr w:type="spellStart"/>
      <w:r>
        <w:t>Javascript</w:t>
      </w:r>
      <w:proofErr w:type="spellEnd"/>
      <w:r>
        <w:t xml:space="preserve"> library work in Quarto. There are easy ways to add transitions, animations, interactive content, and much more. The demo Quarto presentation, available at </w:t>
      </w:r>
      <w:hyperlink r:id="rId17">
        <w:r>
          <w:rPr>
            <w:rStyle w:val="Hyperlink"/>
          </w:rPr>
          <w:t>https://quarto.org/docs/presentations/revealjs/demo/</w:t>
        </w:r>
      </w:hyperlink>
      <w:r>
        <w:t>, shows many of these features in action.</w:t>
      </w:r>
    </w:p>
    <w:p w14:paraId="2FD6F762" w14:textId="77777777" w:rsidR="00434B2B" w:rsidRDefault="00434B2B" w:rsidP="00A37D42">
      <w:pPr>
        <w:pStyle w:val="HeadB"/>
      </w:pPr>
      <w:bookmarkStart w:id="11" w:name="making-websites-with-quarto"/>
      <w:bookmarkEnd w:id="6"/>
      <w:bookmarkEnd w:id="10"/>
      <w:r>
        <w:t>Making Websites with Quarto</w:t>
      </w:r>
    </w:p>
    <w:p w14:paraId="64DD2558" w14:textId="538E3733" w:rsidR="00434B2B" w:rsidRDefault="00434B2B" w:rsidP="006B770B">
      <w:pPr>
        <w:pStyle w:val="Body"/>
      </w:pPr>
      <w:r>
        <w:t xml:space="preserve">Quarto can also make websites. In the same way that we were able to make slides without an external package like </w:t>
      </w:r>
      <w:proofErr w:type="spellStart"/>
      <w:r w:rsidRPr="002D4E5C">
        <w:rPr>
          <w:rStyle w:val="Literal"/>
        </w:rPr>
        <w:t>xaringan</w:t>
      </w:r>
      <w:proofErr w:type="spellEnd"/>
      <w:r>
        <w:t xml:space="preserve">, we can also make websites without an external package like </w:t>
      </w:r>
      <w:r w:rsidRPr="002D4E5C">
        <w:rPr>
          <w:rStyle w:val="Literal"/>
        </w:rPr>
        <w:t>distill</w:t>
      </w:r>
      <w:r>
        <w:t xml:space="preserve">. To create a Quarto website, go to File &gt; New Project. Then select New Directory and you’ll be presented with the menu in </w:t>
      </w:r>
      <w:r w:rsidR="006B770B">
        <w:t>Figure 10-</w:t>
      </w:r>
      <w:r>
        <w:t>10.</w:t>
      </w:r>
    </w:p>
    <w:p w14:paraId="12EE8A65" w14:textId="77777777" w:rsidR="00434B2B" w:rsidRDefault="00434B2B" w:rsidP="00711FE4">
      <w:pPr>
        <w:pStyle w:val="GraphicSlug"/>
      </w:pPr>
      <w:r>
        <w:t>[F10010.png]</w:t>
      </w:r>
    </w:p>
    <w:p w14:paraId="64400DF8" w14:textId="77777777" w:rsidR="00434B2B" w:rsidRDefault="00434B2B" w:rsidP="00434B2B">
      <w:pPr>
        <w:pStyle w:val="CaptionedFigure"/>
      </w:pPr>
      <w:r>
        <w:rPr>
          <w:noProof/>
        </w:rPr>
        <w:lastRenderedPageBreak/>
        <w:drawing>
          <wp:inline distT="0" distB="0" distL="0" distR="0" wp14:anchorId="6DF08C79" wp14:editId="4049F398">
            <wp:extent cx="5334000" cy="3230450"/>
            <wp:effectExtent l="0" t="0" r="0" b="0"/>
            <wp:docPr id="511" name="Picture" descr="Figure 11.10: The RStudio new project menu"/>
            <wp:cNvGraphicFramePr/>
            <a:graphic xmlns:a="http://schemas.openxmlformats.org/drawingml/2006/main">
              <a:graphicData uri="http://schemas.openxmlformats.org/drawingml/2006/picture">
                <pic:pic xmlns:pic="http://schemas.openxmlformats.org/drawingml/2006/picture">
                  <pic:nvPicPr>
                    <pic:cNvPr id="512" name="Picture" descr="../../assets/new-project.png"/>
                    <pic:cNvPicPr>
                      <a:picLocks noChangeAspect="1" noChangeArrowheads="1"/>
                    </pic:cNvPicPr>
                  </pic:nvPicPr>
                  <pic:blipFill>
                    <a:blip r:embed="rId18"/>
                    <a:stretch>
                      <a:fillRect/>
                    </a:stretch>
                  </pic:blipFill>
                  <pic:spPr bwMode="auto">
                    <a:xfrm>
                      <a:off x="0" y="0"/>
                      <a:ext cx="5334000" cy="3230450"/>
                    </a:xfrm>
                    <a:prstGeom prst="rect">
                      <a:avLst/>
                    </a:prstGeom>
                    <a:noFill/>
                    <a:ln w="9525">
                      <a:noFill/>
                      <a:headEnd/>
                      <a:tailEnd/>
                    </a:ln>
                  </pic:spPr>
                </pic:pic>
              </a:graphicData>
            </a:graphic>
          </wp:inline>
        </w:drawing>
      </w:r>
    </w:p>
    <w:p w14:paraId="0864D5AA" w14:textId="2E6F2719" w:rsidR="00434B2B" w:rsidRDefault="00434B2B" w:rsidP="00711FE4">
      <w:pPr>
        <w:pStyle w:val="CaptionLine"/>
      </w:pPr>
      <w:r>
        <w:t>The RStudio new project menu</w:t>
      </w:r>
    </w:p>
    <w:p w14:paraId="1F6583D2" w14:textId="3C56F224" w:rsidR="00434B2B" w:rsidRDefault="00434B2B" w:rsidP="006B770B">
      <w:pPr>
        <w:pStyle w:val="Body"/>
      </w:pPr>
      <w:r>
        <w:t>Select Quarto website and you’ll be prompted to choose a directory to place it in. Keep the default Engine (</w:t>
      </w:r>
      <w:proofErr w:type="spellStart"/>
      <w:r>
        <w:t>Knitr</w:t>
      </w:r>
      <w:proofErr w:type="spellEnd"/>
      <w:r>
        <w:t xml:space="preserve">), check Create a git repository (this will only show up if you have already installed git) and leave everything else unchecked. Your screen should look like </w:t>
      </w:r>
      <w:r w:rsidR="006B770B">
        <w:t>Figure 10-</w:t>
      </w:r>
      <w:r>
        <w:t>11.</w:t>
      </w:r>
    </w:p>
    <w:p w14:paraId="147ED773" w14:textId="77777777" w:rsidR="00434B2B" w:rsidRDefault="00434B2B" w:rsidP="00711FE4">
      <w:pPr>
        <w:pStyle w:val="GraphicSlug"/>
      </w:pPr>
      <w:r>
        <w:t>[F10011.png]</w:t>
      </w:r>
    </w:p>
    <w:p w14:paraId="611C072E" w14:textId="77777777" w:rsidR="00434B2B" w:rsidRDefault="00434B2B" w:rsidP="00434B2B">
      <w:pPr>
        <w:pStyle w:val="CaptionedFigure"/>
      </w:pPr>
      <w:r>
        <w:rPr>
          <w:noProof/>
        </w:rPr>
        <w:drawing>
          <wp:inline distT="0" distB="0" distL="0" distR="0" wp14:anchorId="7012EEF3" wp14:editId="2165CD3A">
            <wp:extent cx="5334000" cy="3230450"/>
            <wp:effectExtent l="0" t="0" r="0" b="0"/>
            <wp:docPr id="514" name="Picture" descr="Figure 11.11: The RStudio menu to create a Quarto website"/>
            <wp:cNvGraphicFramePr/>
            <a:graphic xmlns:a="http://schemas.openxmlformats.org/drawingml/2006/main">
              <a:graphicData uri="http://schemas.openxmlformats.org/drawingml/2006/picture">
                <pic:pic xmlns:pic="http://schemas.openxmlformats.org/drawingml/2006/picture">
                  <pic:nvPicPr>
                    <pic:cNvPr id="515" name="Picture" descr="../../assets/create-quarto-website.png"/>
                    <pic:cNvPicPr>
                      <a:picLocks noChangeAspect="1" noChangeArrowheads="1"/>
                    </pic:cNvPicPr>
                  </pic:nvPicPr>
                  <pic:blipFill>
                    <a:blip r:embed="rId19"/>
                    <a:stretch>
                      <a:fillRect/>
                    </a:stretch>
                  </pic:blipFill>
                  <pic:spPr bwMode="auto">
                    <a:xfrm>
                      <a:off x="0" y="0"/>
                      <a:ext cx="5334000" cy="3230450"/>
                    </a:xfrm>
                    <a:prstGeom prst="rect">
                      <a:avLst/>
                    </a:prstGeom>
                    <a:noFill/>
                    <a:ln w="9525">
                      <a:noFill/>
                      <a:headEnd/>
                      <a:tailEnd/>
                    </a:ln>
                  </pic:spPr>
                </pic:pic>
              </a:graphicData>
            </a:graphic>
          </wp:inline>
        </w:drawing>
      </w:r>
    </w:p>
    <w:p w14:paraId="0B4C5697" w14:textId="793BB60E" w:rsidR="00434B2B" w:rsidRDefault="00434B2B" w:rsidP="00711FE4">
      <w:pPr>
        <w:pStyle w:val="CaptionLine"/>
      </w:pPr>
      <w:r>
        <w:t>The RStudio menu to create a Quarto website</w:t>
      </w:r>
    </w:p>
    <w:p w14:paraId="0AA2A165" w14:textId="77777777" w:rsidR="00434B2B" w:rsidRDefault="00434B2B" w:rsidP="006B770B">
      <w:pPr>
        <w:pStyle w:val="Body"/>
      </w:pPr>
      <w:r>
        <w:t xml:space="preserve">Once you hit the Create Project button, you’ll see a series of files created. There is an </w:t>
      </w:r>
      <w:proofErr w:type="spellStart"/>
      <w:r w:rsidRPr="002D4E5C">
        <w:rPr>
          <w:rStyle w:val="Literal"/>
        </w:rPr>
        <w:lastRenderedPageBreak/>
        <w:t>index.qmd</w:t>
      </w:r>
      <w:proofErr w:type="spellEnd"/>
      <w:r>
        <w:t xml:space="preserve"> and </w:t>
      </w:r>
      <w:proofErr w:type="spellStart"/>
      <w:r w:rsidRPr="002D4E5C">
        <w:rPr>
          <w:rStyle w:val="Literal"/>
        </w:rPr>
        <w:t>about.qmd</w:t>
      </w:r>
      <w:proofErr w:type="spellEnd"/>
      <w:r>
        <w:t xml:space="preserve"> file as well as a </w:t>
      </w:r>
      <w:r w:rsidRPr="002D4E5C">
        <w:rPr>
          <w:rStyle w:val="Literal"/>
        </w:rPr>
        <w:t>_</w:t>
      </w:r>
      <w:proofErr w:type="spellStart"/>
      <w:r w:rsidRPr="002D4E5C">
        <w:rPr>
          <w:rStyle w:val="Literal"/>
        </w:rPr>
        <w:t>quarto.yml</w:t>
      </w:r>
      <w:proofErr w:type="spellEnd"/>
      <w:r>
        <w:t xml:space="preserve"> and </w:t>
      </w:r>
      <w:r w:rsidRPr="002D4E5C">
        <w:rPr>
          <w:rStyle w:val="Literal"/>
        </w:rPr>
        <w:t>styles.css</w:t>
      </w:r>
      <w:r>
        <w:t xml:space="preserve"> file. These files should sound familiar if you read Chapter 10 on making websites with the </w:t>
      </w:r>
      <w:r w:rsidRPr="002D4E5C">
        <w:rPr>
          <w:rStyle w:val="Literal"/>
        </w:rPr>
        <w:t>distill</w:t>
      </w:r>
      <w:r>
        <w:t xml:space="preserve"> package. The </w:t>
      </w:r>
      <w:r w:rsidRPr="002D4E5C">
        <w:rPr>
          <w:rStyle w:val="Literal"/>
        </w:rPr>
        <w:t>.</w:t>
      </w:r>
      <w:proofErr w:type="spellStart"/>
      <w:r w:rsidRPr="002D4E5C">
        <w:rPr>
          <w:rStyle w:val="Literal"/>
        </w:rPr>
        <w:t>qmd</w:t>
      </w:r>
      <w:proofErr w:type="spellEnd"/>
      <w:r>
        <w:t xml:space="preserve"> files are where we’ll add content; the </w:t>
      </w:r>
      <w:r w:rsidRPr="002D4E5C">
        <w:rPr>
          <w:rStyle w:val="Literal"/>
        </w:rPr>
        <w:t>_</w:t>
      </w:r>
      <w:proofErr w:type="spellStart"/>
      <w:r w:rsidRPr="002D4E5C">
        <w:rPr>
          <w:rStyle w:val="Literal"/>
        </w:rPr>
        <w:t>quarto.yml</w:t>
      </w:r>
      <w:proofErr w:type="spellEnd"/>
      <w:r>
        <w:t xml:space="preserve"> file is where we’ll set options for the website as a whole; and the </w:t>
      </w:r>
      <w:r w:rsidRPr="002D4E5C">
        <w:rPr>
          <w:rStyle w:val="Literal"/>
        </w:rPr>
        <w:t>styles.css</w:t>
      </w:r>
      <w:r>
        <w:t xml:space="preserve"> file is where we’ll add CSS to customize the visual appearance of our website.</w:t>
      </w:r>
    </w:p>
    <w:p w14:paraId="1C165E8F" w14:textId="77777777" w:rsidR="00434B2B" w:rsidRPr="00A37D42" w:rsidRDefault="00434B2B" w:rsidP="00A37D42">
      <w:pPr>
        <w:pStyle w:val="HeadC"/>
      </w:pPr>
      <w:bookmarkStart w:id="12" w:name="building-the-website"/>
      <w:r w:rsidRPr="00A37D42">
        <w:t>Building the Website</w:t>
      </w:r>
    </w:p>
    <w:p w14:paraId="213656A3" w14:textId="77777777" w:rsidR="00434B2B" w:rsidRDefault="00434B2B" w:rsidP="006B770B">
      <w:pPr>
        <w:pStyle w:val="Body"/>
      </w:pPr>
      <w:r>
        <w:t xml:space="preserve">Let’s start with the </w:t>
      </w:r>
      <w:r w:rsidRPr="002D4E5C">
        <w:rPr>
          <w:rStyle w:val="Literal"/>
        </w:rPr>
        <w:t>.</w:t>
      </w:r>
      <w:proofErr w:type="spellStart"/>
      <w:r w:rsidRPr="002D4E5C">
        <w:rPr>
          <w:rStyle w:val="Literal"/>
        </w:rPr>
        <w:t>qmd</w:t>
      </w:r>
      <w:proofErr w:type="spellEnd"/>
      <w:r>
        <w:t xml:space="preserve"> files. Open </w:t>
      </w:r>
      <w:proofErr w:type="spellStart"/>
      <w:r w:rsidRPr="002D4E5C">
        <w:rPr>
          <w:rStyle w:val="Literal"/>
        </w:rPr>
        <w:t>index.qmd</w:t>
      </w:r>
      <w:proofErr w:type="spellEnd"/>
      <w:r>
        <w:t xml:space="preserve"> or </w:t>
      </w:r>
      <w:proofErr w:type="spellStart"/>
      <w:r w:rsidRPr="002D4E5C">
        <w:rPr>
          <w:rStyle w:val="Literal"/>
        </w:rPr>
        <w:t>about.qmd</w:t>
      </w:r>
      <w:proofErr w:type="spellEnd"/>
      <w:r>
        <w:t xml:space="preserve"> and you’ll see some default content. I’m going to delete the default content from the </w:t>
      </w:r>
      <w:proofErr w:type="spellStart"/>
      <w:r w:rsidRPr="002D4E5C">
        <w:rPr>
          <w:rStyle w:val="Literal"/>
        </w:rPr>
        <w:t>index.qmd</w:t>
      </w:r>
      <w:proofErr w:type="spellEnd"/>
      <w:r>
        <w:t xml:space="preserve"> and replace it with the content from website we made in Chapter 10. The only element I have removed is the </w:t>
      </w:r>
      <w:r w:rsidRPr="002D4E5C">
        <w:rPr>
          <w:rStyle w:val="Literal"/>
        </w:rPr>
        <w:t>layout = "l-page"</w:t>
      </w:r>
      <w:r>
        <w:t xml:space="preserve"> that we used to make a wider layout for the map (we’ll discuss how to make different layouts in Quarto below).</w:t>
      </w:r>
    </w:p>
    <w:p w14:paraId="160DF604" w14:textId="77777777" w:rsidR="00FA5967" w:rsidRDefault="00434B2B" w:rsidP="002E5FBE">
      <w:pPr>
        <w:pStyle w:val="Code"/>
      </w:pPr>
      <w:r w:rsidRPr="002E5FBE">
        <w:rPr>
          <w:rStyle w:val="InformationTok"/>
          <w:rFonts w:ascii="Courier" w:hAnsi="Courier"/>
          <w:b w:val="0"/>
          <w:color w:val="000000"/>
          <w:sz w:val="17"/>
          <w:shd w:val="clear" w:color="auto" w:fill="auto"/>
        </w:rPr>
        <w:t>```{r}</w:t>
      </w:r>
    </w:p>
    <w:p w14:paraId="1525B880" w14:textId="77777777" w:rsidR="00FA5967" w:rsidRDefault="00434B2B" w:rsidP="002E5FBE">
      <w:pPr>
        <w:pStyle w:val="Code"/>
      </w:pPr>
      <w:r w:rsidRPr="002E5FBE">
        <w:rPr>
          <w:rStyle w:val="InformationTok"/>
          <w:rFonts w:ascii="Courier" w:hAnsi="Courier"/>
          <w:b w:val="0"/>
          <w:color w:val="000000"/>
          <w:sz w:val="17"/>
          <w:shd w:val="clear" w:color="auto" w:fill="auto"/>
        </w:rPr>
        <w:t># Load packages</w:t>
      </w:r>
    </w:p>
    <w:p w14:paraId="70D2AD40" w14:textId="77777777" w:rsidR="00FA5967" w:rsidRDefault="00FA5967" w:rsidP="002E5FBE">
      <w:pPr>
        <w:pStyle w:val="Code"/>
      </w:pPr>
    </w:p>
    <w:p w14:paraId="7E6A0943" w14:textId="77777777" w:rsidR="00FA5967" w:rsidRDefault="00434B2B" w:rsidP="002E5FBE">
      <w:pPr>
        <w:pStyle w:val="Code"/>
      </w:pPr>
      <w:r w:rsidRPr="002E5FBE">
        <w:rPr>
          <w:rStyle w:val="InformationTok"/>
          <w:rFonts w:ascii="Courier" w:hAnsi="Courier"/>
          <w:b w:val="0"/>
          <w:color w:val="000000"/>
          <w:sz w:val="17"/>
          <w:shd w:val="clear" w:color="auto" w:fill="auto"/>
        </w:rPr>
        <w:t>library(tidyverse)</w:t>
      </w:r>
    </w:p>
    <w:p w14:paraId="1D7B097C" w14:textId="77777777" w:rsidR="00FA5967" w:rsidRDefault="00434B2B" w:rsidP="002E5FBE">
      <w:pPr>
        <w:pStyle w:val="Code"/>
      </w:pPr>
      <w:r w:rsidRPr="002E5FBE">
        <w:rPr>
          <w:rStyle w:val="InformationTok"/>
          <w:rFonts w:ascii="Courier" w:hAnsi="Courier"/>
          <w:b w:val="0"/>
          <w:color w:val="000000"/>
          <w:sz w:val="17"/>
          <w:shd w:val="clear" w:color="auto" w:fill="auto"/>
        </w:rPr>
        <w:t>library(janitor)</w:t>
      </w:r>
    </w:p>
    <w:p w14:paraId="50E80BC0" w14:textId="77777777" w:rsidR="00FA5967" w:rsidRDefault="00434B2B" w:rsidP="002E5FBE">
      <w:pPr>
        <w:pStyle w:val="Code"/>
      </w:pPr>
      <w:r w:rsidRPr="002E5FBE">
        <w:rPr>
          <w:rStyle w:val="InformationTok"/>
          <w:rFonts w:ascii="Courier" w:hAnsi="Courier"/>
          <w:b w:val="0"/>
          <w:color w:val="000000"/>
          <w:sz w:val="17"/>
          <w:shd w:val="clear" w:color="auto" w:fill="auto"/>
        </w:rPr>
        <w:t>library(</w:t>
      </w:r>
      <w:proofErr w:type="spellStart"/>
      <w:r w:rsidRPr="002E5FBE">
        <w:rPr>
          <w:rStyle w:val="InformationTok"/>
          <w:rFonts w:ascii="Courier" w:hAnsi="Courier"/>
          <w:b w:val="0"/>
          <w:color w:val="000000"/>
          <w:sz w:val="17"/>
          <w:shd w:val="clear" w:color="auto" w:fill="auto"/>
        </w:rPr>
        <w:t>tigris</w:t>
      </w:r>
      <w:proofErr w:type="spellEnd"/>
      <w:r w:rsidRPr="002E5FBE">
        <w:rPr>
          <w:rStyle w:val="InformationTok"/>
          <w:rFonts w:ascii="Courier" w:hAnsi="Courier"/>
          <w:b w:val="0"/>
          <w:color w:val="000000"/>
          <w:sz w:val="17"/>
          <w:shd w:val="clear" w:color="auto" w:fill="auto"/>
        </w:rPr>
        <w:t>)</w:t>
      </w:r>
    </w:p>
    <w:p w14:paraId="32E6B01F" w14:textId="77777777" w:rsidR="00FA5967" w:rsidRDefault="00434B2B" w:rsidP="002E5FBE">
      <w:pPr>
        <w:pStyle w:val="Code"/>
      </w:pPr>
      <w:r w:rsidRPr="002E5FBE">
        <w:rPr>
          <w:rStyle w:val="InformationTok"/>
          <w:rFonts w:ascii="Courier" w:hAnsi="Courier"/>
          <w:b w:val="0"/>
          <w:color w:val="000000"/>
          <w:sz w:val="17"/>
          <w:shd w:val="clear" w:color="auto" w:fill="auto"/>
        </w:rPr>
        <w:t>library(</w:t>
      </w:r>
      <w:proofErr w:type="spellStart"/>
      <w:r w:rsidRPr="002E5FBE">
        <w:rPr>
          <w:rStyle w:val="InformationTok"/>
          <w:rFonts w:ascii="Courier" w:hAnsi="Courier"/>
          <w:b w:val="0"/>
          <w:color w:val="000000"/>
          <w:sz w:val="17"/>
          <w:shd w:val="clear" w:color="auto" w:fill="auto"/>
        </w:rPr>
        <w:t>gt</w:t>
      </w:r>
      <w:proofErr w:type="spellEnd"/>
      <w:r w:rsidRPr="002E5FBE">
        <w:rPr>
          <w:rStyle w:val="InformationTok"/>
          <w:rFonts w:ascii="Courier" w:hAnsi="Courier"/>
          <w:b w:val="0"/>
          <w:color w:val="000000"/>
          <w:sz w:val="17"/>
          <w:shd w:val="clear" w:color="auto" w:fill="auto"/>
        </w:rPr>
        <w:t>)</w:t>
      </w:r>
    </w:p>
    <w:p w14:paraId="2061899A" w14:textId="77777777" w:rsidR="00FA5967" w:rsidRDefault="00434B2B" w:rsidP="002E5FBE">
      <w:pPr>
        <w:pStyle w:val="Code"/>
      </w:pPr>
      <w:r w:rsidRPr="002E5FBE">
        <w:rPr>
          <w:rStyle w:val="InformationTok"/>
          <w:rFonts w:ascii="Courier" w:hAnsi="Courier"/>
          <w:b w:val="0"/>
          <w:color w:val="000000"/>
          <w:sz w:val="17"/>
          <w:shd w:val="clear" w:color="auto" w:fill="auto"/>
        </w:rPr>
        <w:t>library(</w:t>
      </w:r>
      <w:proofErr w:type="spellStart"/>
      <w:r w:rsidRPr="002E5FBE">
        <w:rPr>
          <w:rStyle w:val="InformationTok"/>
          <w:rFonts w:ascii="Courier" w:hAnsi="Courier"/>
          <w:b w:val="0"/>
          <w:color w:val="000000"/>
          <w:sz w:val="17"/>
          <w:shd w:val="clear" w:color="auto" w:fill="auto"/>
        </w:rPr>
        <w:t>lubridate</w:t>
      </w:r>
      <w:proofErr w:type="spellEnd"/>
      <w:r w:rsidRPr="002E5FBE">
        <w:rPr>
          <w:rStyle w:val="InformationTok"/>
          <w:rFonts w:ascii="Courier" w:hAnsi="Courier"/>
          <w:b w:val="0"/>
          <w:color w:val="000000"/>
          <w:sz w:val="17"/>
          <w:shd w:val="clear" w:color="auto" w:fill="auto"/>
        </w:rPr>
        <w:t>)</w:t>
      </w:r>
    </w:p>
    <w:p w14:paraId="6F95F7EB" w14:textId="77777777" w:rsidR="00FA5967" w:rsidRDefault="00434B2B" w:rsidP="002E5FBE">
      <w:pPr>
        <w:pStyle w:val="Code"/>
      </w:pPr>
      <w:r w:rsidRPr="002E5FBE">
        <w:rPr>
          <w:rStyle w:val="InformationTok"/>
          <w:rFonts w:ascii="Courier" w:hAnsi="Courier"/>
          <w:b w:val="0"/>
          <w:color w:val="000000"/>
          <w:sz w:val="17"/>
          <w:shd w:val="clear" w:color="auto" w:fill="auto"/>
        </w:rPr>
        <w:t>library(</w:t>
      </w:r>
      <w:proofErr w:type="spellStart"/>
      <w:r w:rsidRPr="002E5FBE">
        <w:rPr>
          <w:rStyle w:val="InformationTok"/>
          <w:rFonts w:ascii="Courier" w:hAnsi="Courier"/>
          <w:b w:val="0"/>
          <w:color w:val="000000"/>
          <w:sz w:val="17"/>
          <w:shd w:val="clear" w:color="auto" w:fill="auto"/>
        </w:rPr>
        <w:t>reactable</w:t>
      </w:r>
      <w:proofErr w:type="spellEnd"/>
      <w:r w:rsidRPr="002E5FBE">
        <w:rPr>
          <w:rStyle w:val="InformationTok"/>
          <w:rFonts w:ascii="Courier" w:hAnsi="Courier"/>
          <w:b w:val="0"/>
          <w:color w:val="000000"/>
          <w:sz w:val="17"/>
          <w:shd w:val="clear" w:color="auto" w:fill="auto"/>
        </w:rPr>
        <w:t>)</w:t>
      </w:r>
    </w:p>
    <w:p w14:paraId="3CB1F3C7" w14:textId="77777777" w:rsidR="00FA5967" w:rsidRDefault="00434B2B" w:rsidP="002E5FBE">
      <w:pPr>
        <w:pStyle w:val="Code"/>
      </w:pPr>
      <w:r w:rsidRPr="002E5FBE">
        <w:rPr>
          <w:rStyle w:val="InformationTok"/>
          <w:rFonts w:ascii="Courier" w:hAnsi="Courier"/>
          <w:b w:val="0"/>
          <w:color w:val="000000"/>
          <w:sz w:val="17"/>
          <w:shd w:val="clear" w:color="auto" w:fill="auto"/>
        </w:rPr>
        <w:t>```</w:t>
      </w:r>
    </w:p>
    <w:p w14:paraId="21B26E20" w14:textId="77777777" w:rsidR="00FA5967" w:rsidRDefault="00FA5967" w:rsidP="002E5FBE">
      <w:pPr>
        <w:pStyle w:val="Code"/>
      </w:pPr>
    </w:p>
    <w:p w14:paraId="4C7D0DA4" w14:textId="77777777" w:rsidR="00FA5967" w:rsidRDefault="00434B2B" w:rsidP="002E5FBE">
      <w:pPr>
        <w:pStyle w:val="Code"/>
      </w:pPr>
      <w:r w:rsidRPr="002E5FBE">
        <w:rPr>
          <w:rStyle w:val="InformationTok"/>
          <w:rFonts w:ascii="Courier" w:hAnsi="Courier"/>
          <w:b w:val="0"/>
          <w:color w:val="000000"/>
          <w:sz w:val="17"/>
          <w:shd w:val="clear" w:color="auto" w:fill="auto"/>
        </w:rPr>
        <w:t>```{r}</w:t>
      </w:r>
    </w:p>
    <w:p w14:paraId="1B523589" w14:textId="77777777" w:rsidR="00FA5967" w:rsidRDefault="00434B2B" w:rsidP="002E5FBE">
      <w:pPr>
        <w:pStyle w:val="Code"/>
      </w:pPr>
      <w:r w:rsidRPr="002E5FBE">
        <w:rPr>
          <w:rStyle w:val="InformationTok"/>
          <w:rFonts w:ascii="Courier" w:hAnsi="Courier"/>
          <w:b w:val="0"/>
          <w:color w:val="000000"/>
          <w:sz w:val="17"/>
          <w:shd w:val="clear" w:color="auto" w:fill="auto"/>
        </w:rPr>
        <w:t># Import data</w:t>
      </w:r>
    </w:p>
    <w:p w14:paraId="15BC815F" w14:textId="77777777" w:rsidR="00FA5967" w:rsidRDefault="00FA5967" w:rsidP="002E5FBE">
      <w:pPr>
        <w:pStyle w:val="Code"/>
      </w:pPr>
    </w:p>
    <w:p w14:paraId="6EE1D583" w14:textId="77777777" w:rsidR="00FA5967" w:rsidRDefault="00434B2B" w:rsidP="002E5FBE">
      <w:pPr>
        <w:pStyle w:val="Code"/>
      </w:pPr>
      <w:proofErr w:type="spellStart"/>
      <w:r w:rsidRPr="002E5FBE">
        <w:rPr>
          <w:rStyle w:val="InformationTok"/>
          <w:rFonts w:ascii="Courier" w:hAnsi="Courier"/>
          <w:b w:val="0"/>
          <w:color w:val="000000"/>
          <w:sz w:val="17"/>
          <w:shd w:val="clear" w:color="auto" w:fill="auto"/>
        </w:rPr>
        <w:t>us_states</w:t>
      </w:r>
      <w:proofErr w:type="spellEnd"/>
      <w:r w:rsidRPr="002E5FBE">
        <w:rPr>
          <w:rStyle w:val="InformationTok"/>
          <w:rFonts w:ascii="Courier" w:hAnsi="Courier"/>
          <w:b w:val="0"/>
          <w:color w:val="000000"/>
          <w:sz w:val="17"/>
          <w:shd w:val="clear" w:color="auto" w:fill="auto"/>
        </w:rPr>
        <w:t xml:space="preserve"> &lt;- </w:t>
      </w:r>
      <w:proofErr w:type="gramStart"/>
      <w:r w:rsidRPr="002E5FBE">
        <w:rPr>
          <w:rStyle w:val="InformationTok"/>
          <w:rFonts w:ascii="Courier" w:hAnsi="Courier"/>
          <w:b w:val="0"/>
          <w:color w:val="000000"/>
          <w:sz w:val="17"/>
          <w:shd w:val="clear" w:color="auto" w:fill="auto"/>
        </w:rPr>
        <w:t>states(</w:t>
      </w:r>
      <w:proofErr w:type="spellStart"/>
      <w:proofErr w:type="gramEnd"/>
      <w:r w:rsidRPr="002E5FBE">
        <w:rPr>
          <w:rStyle w:val="InformationTok"/>
          <w:rFonts w:ascii="Courier" w:hAnsi="Courier"/>
          <w:b w:val="0"/>
          <w:color w:val="000000"/>
          <w:sz w:val="17"/>
          <w:shd w:val="clear" w:color="auto" w:fill="auto"/>
        </w:rPr>
        <w:t>cb</w:t>
      </w:r>
      <w:proofErr w:type="spellEnd"/>
      <w:r w:rsidRPr="002E5FBE">
        <w:rPr>
          <w:rStyle w:val="InformationTok"/>
          <w:rFonts w:ascii="Courier" w:hAnsi="Courier"/>
          <w:b w:val="0"/>
          <w:color w:val="000000"/>
          <w:sz w:val="17"/>
          <w:shd w:val="clear" w:color="auto" w:fill="auto"/>
        </w:rPr>
        <w:t xml:space="preserve"> = TRUE, </w:t>
      </w:r>
    </w:p>
    <w:p w14:paraId="7E4FA799"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resolution = "20m",</w:t>
      </w:r>
    </w:p>
    <w:p w14:paraId="60FBC02D"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r w:rsidRPr="002E5FBE">
        <w:rPr>
          <w:rStyle w:val="InformationTok"/>
          <w:rFonts w:ascii="Courier" w:hAnsi="Courier"/>
          <w:b w:val="0"/>
          <w:color w:val="000000"/>
          <w:sz w:val="17"/>
          <w:shd w:val="clear" w:color="auto" w:fill="auto"/>
        </w:rPr>
        <w:t>progress_bar</w:t>
      </w:r>
      <w:proofErr w:type="spellEnd"/>
      <w:r w:rsidRPr="002E5FBE">
        <w:rPr>
          <w:rStyle w:val="InformationTok"/>
          <w:rFonts w:ascii="Courier" w:hAnsi="Courier"/>
          <w:b w:val="0"/>
          <w:color w:val="000000"/>
          <w:sz w:val="17"/>
          <w:shd w:val="clear" w:color="auto" w:fill="auto"/>
        </w:rPr>
        <w:t xml:space="preserve"> = FALSE) %&gt;%</w:t>
      </w:r>
    </w:p>
    <w:p w14:paraId="1D0F10E5"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r w:rsidRPr="002E5FBE">
        <w:rPr>
          <w:rStyle w:val="InformationTok"/>
          <w:rFonts w:ascii="Courier" w:hAnsi="Courier"/>
          <w:b w:val="0"/>
          <w:color w:val="000000"/>
          <w:sz w:val="17"/>
          <w:shd w:val="clear" w:color="auto" w:fill="auto"/>
        </w:rPr>
        <w:t>shift_</w:t>
      </w:r>
      <w:proofErr w:type="gramStart"/>
      <w:r w:rsidRPr="002E5FBE">
        <w:rPr>
          <w:rStyle w:val="InformationTok"/>
          <w:rFonts w:ascii="Courier" w:hAnsi="Courier"/>
          <w:b w:val="0"/>
          <w:color w:val="000000"/>
          <w:sz w:val="17"/>
          <w:shd w:val="clear" w:color="auto" w:fill="auto"/>
        </w:rPr>
        <w:t>geometry</w:t>
      </w:r>
      <w:proofErr w:type="spellEnd"/>
      <w:r w:rsidRPr="002E5FBE">
        <w:rPr>
          <w:rStyle w:val="InformationTok"/>
          <w:rFonts w:ascii="Courier" w:hAnsi="Courier"/>
          <w:b w:val="0"/>
          <w:color w:val="000000"/>
          <w:sz w:val="17"/>
          <w:shd w:val="clear" w:color="auto" w:fill="auto"/>
        </w:rPr>
        <w:t>(</w:t>
      </w:r>
      <w:proofErr w:type="gramEnd"/>
      <w:r w:rsidRPr="002E5FBE">
        <w:rPr>
          <w:rStyle w:val="InformationTok"/>
          <w:rFonts w:ascii="Courier" w:hAnsi="Courier"/>
          <w:b w:val="0"/>
          <w:color w:val="000000"/>
          <w:sz w:val="17"/>
          <w:shd w:val="clear" w:color="auto" w:fill="auto"/>
        </w:rPr>
        <w:t xml:space="preserve">) %&gt;% </w:t>
      </w:r>
    </w:p>
    <w:p w14:paraId="5859348E"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r w:rsidRPr="002E5FBE">
        <w:rPr>
          <w:rStyle w:val="InformationTok"/>
          <w:rFonts w:ascii="Courier" w:hAnsi="Courier"/>
          <w:b w:val="0"/>
          <w:color w:val="000000"/>
          <w:sz w:val="17"/>
          <w:shd w:val="clear" w:color="auto" w:fill="auto"/>
        </w:rPr>
        <w:t>clean_</w:t>
      </w:r>
      <w:proofErr w:type="gramStart"/>
      <w:r w:rsidRPr="002E5FBE">
        <w:rPr>
          <w:rStyle w:val="InformationTok"/>
          <w:rFonts w:ascii="Courier" w:hAnsi="Courier"/>
          <w:b w:val="0"/>
          <w:color w:val="000000"/>
          <w:sz w:val="17"/>
          <w:shd w:val="clear" w:color="auto" w:fill="auto"/>
        </w:rPr>
        <w:t>names</w:t>
      </w:r>
      <w:proofErr w:type="spellEnd"/>
      <w:r w:rsidRPr="002E5FBE">
        <w:rPr>
          <w:rStyle w:val="InformationTok"/>
          <w:rFonts w:ascii="Courier" w:hAnsi="Courier"/>
          <w:b w:val="0"/>
          <w:color w:val="000000"/>
          <w:sz w:val="17"/>
          <w:shd w:val="clear" w:color="auto" w:fill="auto"/>
        </w:rPr>
        <w:t>(</w:t>
      </w:r>
      <w:proofErr w:type="gramEnd"/>
      <w:r w:rsidRPr="002E5FBE">
        <w:rPr>
          <w:rStyle w:val="InformationTok"/>
          <w:rFonts w:ascii="Courier" w:hAnsi="Courier"/>
          <w:b w:val="0"/>
          <w:color w:val="000000"/>
          <w:sz w:val="17"/>
          <w:shd w:val="clear" w:color="auto" w:fill="auto"/>
        </w:rPr>
        <w:t xml:space="preserve">) %&gt;% </w:t>
      </w:r>
    </w:p>
    <w:p w14:paraId="0F077F0E"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gramStart"/>
      <w:r w:rsidRPr="002E5FBE">
        <w:rPr>
          <w:rStyle w:val="InformationTok"/>
          <w:rFonts w:ascii="Courier" w:hAnsi="Courier"/>
          <w:b w:val="0"/>
          <w:color w:val="000000"/>
          <w:sz w:val="17"/>
          <w:shd w:val="clear" w:color="auto" w:fill="auto"/>
        </w:rPr>
        <w:t>select(</w:t>
      </w:r>
      <w:proofErr w:type="gramEnd"/>
      <w:r w:rsidRPr="002E5FBE">
        <w:rPr>
          <w:rStyle w:val="InformationTok"/>
          <w:rFonts w:ascii="Courier" w:hAnsi="Courier"/>
          <w:b w:val="0"/>
          <w:color w:val="000000"/>
          <w:sz w:val="17"/>
          <w:shd w:val="clear" w:color="auto" w:fill="auto"/>
        </w:rPr>
        <w:t xml:space="preserve">geoid, name) %&gt;% </w:t>
      </w:r>
    </w:p>
    <w:p w14:paraId="38AF7624"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gramStart"/>
      <w:r w:rsidRPr="002E5FBE">
        <w:rPr>
          <w:rStyle w:val="InformationTok"/>
          <w:rFonts w:ascii="Courier" w:hAnsi="Courier"/>
          <w:b w:val="0"/>
          <w:color w:val="000000"/>
          <w:sz w:val="17"/>
          <w:shd w:val="clear" w:color="auto" w:fill="auto"/>
        </w:rPr>
        <w:t>rename(</w:t>
      </w:r>
      <w:proofErr w:type="gramEnd"/>
      <w:r w:rsidRPr="002E5FBE">
        <w:rPr>
          <w:rStyle w:val="InformationTok"/>
          <w:rFonts w:ascii="Courier" w:hAnsi="Courier"/>
          <w:b w:val="0"/>
          <w:color w:val="000000"/>
          <w:sz w:val="17"/>
          <w:shd w:val="clear" w:color="auto" w:fill="auto"/>
        </w:rPr>
        <w:t xml:space="preserve">state = name) %&gt;% </w:t>
      </w:r>
    </w:p>
    <w:p w14:paraId="39BE4DE0"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gramStart"/>
      <w:r w:rsidRPr="002E5FBE">
        <w:rPr>
          <w:rStyle w:val="InformationTok"/>
          <w:rFonts w:ascii="Courier" w:hAnsi="Courier"/>
          <w:b w:val="0"/>
          <w:color w:val="000000"/>
          <w:sz w:val="17"/>
          <w:shd w:val="clear" w:color="auto" w:fill="auto"/>
        </w:rPr>
        <w:t>filter(</w:t>
      </w:r>
      <w:proofErr w:type="gramEnd"/>
      <w:r w:rsidRPr="002E5FBE">
        <w:rPr>
          <w:rStyle w:val="InformationTok"/>
          <w:rFonts w:ascii="Courier" w:hAnsi="Courier"/>
          <w:b w:val="0"/>
          <w:color w:val="000000"/>
          <w:sz w:val="17"/>
          <w:shd w:val="clear" w:color="auto" w:fill="auto"/>
        </w:rPr>
        <w:t>state %in% state.name)</w:t>
      </w:r>
    </w:p>
    <w:p w14:paraId="24DE3D43" w14:textId="77777777" w:rsidR="00FA5967" w:rsidRDefault="00FA5967" w:rsidP="002E5FBE">
      <w:pPr>
        <w:pStyle w:val="Code"/>
      </w:pPr>
    </w:p>
    <w:p w14:paraId="5C7F2086" w14:textId="77777777" w:rsidR="00FA5967" w:rsidRDefault="00434B2B" w:rsidP="002E5FBE">
      <w:pPr>
        <w:pStyle w:val="Code"/>
      </w:pPr>
      <w:proofErr w:type="spellStart"/>
      <w:r w:rsidRPr="002E5FBE">
        <w:rPr>
          <w:rStyle w:val="InformationTok"/>
          <w:rFonts w:ascii="Courier" w:hAnsi="Courier"/>
          <w:b w:val="0"/>
          <w:color w:val="000000"/>
          <w:sz w:val="17"/>
          <w:shd w:val="clear" w:color="auto" w:fill="auto"/>
        </w:rPr>
        <w:t>covid_data</w:t>
      </w:r>
      <w:proofErr w:type="spellEnd"/>
      <w:r w:rsidRPr="002E5FBE">
        <w:rPr>
          <w:rStyle w:val="InformationTok"/>
          <w:rFonts w:ascii="Courier" w:hAnsi="Courier"/>
          <w:b w:val="0"/>
          <w:color w:val="000000"/>
          <w:sz w:val="17"/>
          <w:shd w:val="clear" w:color="auto" w:fill="auto"/>
        </w:rPr>
        <w:t xml:space="preserve"> &lt;- read_csv("https://raw.githubusercontent.com/nytimes/covid-19-data/master/rolling-averages/us-states.csv") %&gt;% </w:t>
      </w:r>
    </w:p>
    <w:p w14:paraId="38872031"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gramStart"/>
      <w:r w:rsidRPr="002E5FBE">
        <w:rPr>
          <w:rStyle w:val="InformationTok"/>
          <w:rFonts w:ascii="Courier" w:hAnsi="Courier"/>
          <w:b w:val="0"/>
          <w:color w:val="000000"/>
          <w:sz w:val="17"/>
          <w:shd w:val="clear" w:color="auto" w:fill="auto"/>
        </w:rPr>
        <w:t>filter(</w:t>
      </w:r>
      <w:proofErr w:type="gramEnd"/>
      <w:r w:rsidRPr="002E5FBE">
        <w:rPr>
          <w:rStyle w:val="InformationTok"/>
          <w:rFonts w:ascii="Courier" w:hAnsi="Courier"/>
          <w:b w:val="0"/>
          <w:color w:val="000000"/>
          <w:sz w:val="17"/>
          <w:shd w:val="clear" w:color="auto" w:fill="auto"/>
        </w:rPr>
        <w:t xml:space="preserve">state %in% state.name) %&gt;% </w:t>
      </w:r>
    </w:p>
    <w:p w14:paraId="7174408C"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gramStart"/>
      <w:r w:rsidRPr="002E5FBE">
        <w:rPr>
          <w:rStyle w:val="InformationTok"/>
          <w:rFonts w:ascii="Courier" w:hAnsi="Courier"/>
          <w:b w:val="0"/>
          <w:color w:val="000000"/>
          <w:sz w:val="17"/>
          <w:shd w:val="clear" w:color="auto" w:fill="auto"/>
        </w:rPr>
        <w:t>mutate(</w:t>
      </w:r>
      <w:proofErr w:type="gramEnd"/>
      <w:r w:rsidRPr="002E5FBE">
        <w:rPr>
          <w:rStyle w:val="InformationTok"/>
          <w:rFonts w:ascii="Courier" w:hAnsi="Courier"/>
          <w:b w:val="0"/>
          <w:color w:val="000000"/>
          <w:sz w:val="17"/>
          <w:shd w:val="clear" w:color="auto" w:fill="auto"/>
        </w:rPr>
        <w:t xml:space="preserve">geoid = </w:t>
      </w:r>
      <w:proofErr w:type="spellStart"/>
      <w:r w:rsidRPr="002E5FBE">
        <w:rPr>
          <w:rStyle w:val="InformationTok"/>
          <w:rFonts w:ascii="Courier" w:hAnsi="Courier"/>
          <w:b w:val="0"/>
          <w:color w:val="000000"/>
          <w:sz w:val="17"/>
          <w:shd w:val="clear" w:color="auto" w:fill="auto"/>
        </w:rPr>
        <w:t>str_remove</w:t>
      </w:r>
      <w:proofErr w:type="spellEnd"/>
      <w:r w:rsidRPr="002E5FBE">
        <w:rPr>
          <w:rStyle w:val="InformationTok"/>
          <w:rFonts w:ascii="Courier" w:hAnsi="Courier"/>
          <w:b w:val="0"/>
          <w:color w:val="000000"/>
          <w:sz w:val="17"/>
          <w:shd w:val="clear" w:color="auto" w:fill="auto"/>
        </w:rPr>
        <w:t xml:space="preserve">(geoid, "USA-")) </w:t>
      </w:r>
    </w:p>
    <w:p w14:paraId="25FF4B4A" w14:textId="77777777" w:rsidR="00FA5967" w:rsidRDefault="00FA5967" w:rsidP="002E5FBE">
      <w:pPr>
        <w:pStyle w:val="Code"/>
      </w:pPr>
    </w:p>
    <w:p w14:paraId="43715338" w14:textId="77777777" w:rsidR="00FA5967" w:rsidRDefault="00434B2B" w:rsidP="002E5FBE">
      <w:pPr>
        <w:pStyle w:val="Code"/>
      </w:pPr>
      <w:proofErr w:type="spellStart"/>
      <w:r w:rsidRPr="002E5FBE">
        <w:rPr>
          <w:rStyle w:val="InformationTok"/>
          <w:rFonts w:ascii="Courier" w:hAnsi="Courier"/>
          <w:b w:val="0"/>
          <w:color w:val="000000"/>
          <w:sz w:val="17"/>
          <w:shd w:val="clear" w:color="auto" w:fill="auto"/>
        </w:rPr>
        <w:t>most_recent_day</w:t>
      </w:r>
      <w:proofErr w:type="spellEnd"/>
      <w:r w:rsidRPr="002E5FBE">
        <w:rPr>
          <w:rStyle w:val="InformationTok"/>
          <w:rFonts w:ascii="Courier" w:hAnsi="Courier"/>
          <w:b w:val="0"/>
          <w:color w:val="000000"/>
          <w:sz w:val="17"/>
          <w:shd w:val="clear" w:color="auto" w:fill="auto"/>
        </w:rPr>
        <w:t xml:space="preserve"> &lt;- </w:t>
      </w:r>
      <w:proofErr w:type="spellStart"/>
      <w:r w:rsidRPr="002E5FBE">
        <w:rPr>
          <w:rStyle w:val="InformationTok"/>
          <w:rFonts w:ascii="Courier" w:hAnsi="Courier"/>
          <w:b w:val="0"/>
          <w:color w:val="000000"/>
          <w:sz w:val="17"/>
          <w:shd w:val="clear" w:color="auto" w:fill="auto"/>
        </w:rPr>
        <w:t>covid_data</w:t>
      </w:r>
      <w:proofErr w:type="spellEnd"/>
      <w:r w:rsidRPr="002E5FBE">
        <w:rPr>
          <w:rStyle w:val="InformationTok"/>
          <w:rFonts w:ascii="Courier" w:hAnsi="Courier"/>
          <w:b w:val="0"/>
          <w:color w:val="000000"/>
          <w:sz w:val="17"/>
          <w:shd w:val="clear" w:color="auto" w:fill="auto"/>
        </w:rPr>
        <w:t xml:space="preserve"> %&gt;% </w:t>
      </w:r>
    </w:p>
    <w:p w14:paraId="229A00C2"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r w:rsidRPr="002E5FBE">
        <w:rPr>
          <w:rStyle w:val="InformationTok"/>
          <w:rFonts w:ascii="Courier" w:hAnsi="Courier"/>
          <w:b w:val="0"/>
          <w:color w:val="000000"/>
          <w:sz w:val="17"/>
          <w:shd w:val="clear" w:color="auto" w:fill="auto"/>
        </w:rPr>
        <w:t>slice_</w:t>
      </w:r>
      <w:proofErr w:type="gramStart"/>
      <w:r w:rsidRPr="002E5FBE">
        <w:rPr>
          <w:rStyle w:val="InformationTok"/>
          <w:rFonts w:ascii="Courier" w:hAnsi="Courier"/>
          <w:b w:val="0"/>
          <w:color w:val="000000"/>
          <w:sz w:val="17"/>
          <w:shd w:val="clear" w:color="auto" w:fill="auto"/>
        </w:rPr>
        <w:t>max</w:t>
      </w:r>
      <w:proofErr w:type="spellEnd"/>
      <w:r w:rsidRPr="002E5FBE">
        <w:rPr>
          <w:rStyle w:val="InformationTok"/>
          <w:rFonts w:ascii="Courier" w:hAnsi="Courier"/>
          <w:b w:val="0"/>
          <w:color w:val="000000"/>
          <w:sz w:val="17"/>
          <w:shd w:val="clear" w:color="auto" w:fill="auto"/>
        </w:rPr>
        <w:t>(</w:t>
      </w:r>
      <w:proofErr w:type="spellStart"/>
      <w:proofErr w:type="gramEnd"/>
      <w:r w:rsidRPr="002E5FBE">
        <w:rPr>
          <w:rStyle w:val="InformationTok"/>
          <w:rFonts w:ascii="Courier" w:hAnsi="Courier"/>
          <w:b w:val="0"/>
          <w:color w:val="000000"/>
          <w:sz w:val="17"/>
          <w:shd w:val="clear" w:color="auto" w:fill="auto"/>
        </w:rPr>
        <w:t>order_by</w:t>
      </w:r>
      <w:proofErr w:type="spellEnd"/>
      <w:r w:rsidRPr="002E5FBE">
        <w:rPr>
          <w:rStyle w:val="InformationTok"/>
          <w:rFonts w:ascii="Courier" w:hAnsi="Courier"/>
          <w:b w:val="0"/>
          <w:color w:val="000000"/>
          <w:sz w:val="17"/>
          <w:shd w:val="clear" w:color="auto" w:fill="auto"/>
        </w:rPr>
        <w:t xml:space="preserve"> = date,</w:t>
      </w:r>
    </w:p>
    <w:p w14:paraId="0E03BF96"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n = 1) %&gt;% </w:t>
      </w:r>
    </w:p>
    <w:p w14:paraId="75B80A78"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distinct(date) %&gt;% </w:t>
      </w:r>
    </w:p>
    <w:p w14:paraId="5111F28C"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gramStart"/>
      <w:r w:rsidRPr="002E5FBE">
        <w:rPr>
          <w:rStyle w:val="InformationTok"/>
          <w:rFonts w:ascii="Courier" w:hAnsi="Courier"/>
          <w:b w:val="0"/>
          <w:color w:val="000000"/>
          <w:sz w:val="17"/>
          <w:shd w:val="clear" w:color="auto" w:fill="auto"/>
        </w:rPr>
        <w:t>mutate(</w:t>
      </w:r>
      <w:proofErr w:type="spellStart"/>
      <w:proofErr w:type="gramEnd"/>
      <w:r w:rsidRPr="002E5FBE">
        <w:rPr>
          <w:rStyle w:val="InformationTok"/>
          <w:rFonts w:ascii="Courier" w:hAnsi="Courier"/>
          <w:b w:val="0"/>
          <w:color w:val="000000"/>
          <w:sz w:val="17"/>
          <w:shd w:val="clear" w:color="auto" w:fill="auto"/>
        </w:rPr>
        <w:t>date_nice_format</w:t>
      </w:r>
      <w:proofErr w:type="spellEnd"/>
      <w:r w:rsidRPr="002E5FBE">
        <w:rPr>
          <w:rStyle w:val="InformationTok"/>
          <w:rFonts w:ascii="Courier" w:hAnsi="Courier"/>
          <w:b w:val="0"/>
          <w:color w:val="000000"/>
          <w:sz w:val="17"/>
          <w:shd w:val="clear" w:color="auto" w:fill="auto"/>
        </w:rPr>
        <w:t xml:space="preserve"> = </w:t>
      </w:r>
      <w:proofErr w:type="spellStart"/>
      <w:r w:rsidRPr="002E5FBE">
        <w:rPr>
          <w:rStyle w:val="InformationTok"/>
          <w:rFonts w:ascii="Courier" w:hAnsi="Courier"/>
          <w:b w:val="0"/>
          <w:color w:val="000000"/>
          <w:sz w:val="17"/>
          <w:shd w:val="clear" w:color="auto" w:fill="auto"/>
        </w:rPr>
        <w:t>str_glue</w:t>
      </w:r>
      <w:proofErr w:type="spellEnd"/>
      <w:r w:rsidRPr="002E5FBE">
        <w:rPr>
          <w:rStyle w:val="InformationTok"/>
          <w:rFonts w:ascii="Courier" w:hAnsi="Courier"/>
          <w:b w:val="0"/>
          <w:color w:val="000000"/>
          <w:sz w:val="17"/>
          <w:shd w:val="clear" w:color="auto" w:fill="auto"/>
        </w:rPr>
        <w:t xml:space="preserve">("{month(date, label = TRUE, </w:t>
      </w:r>
      <w:proofErr w:type="spellStart"/>
      <w:r w:rsidRPr="002E5FBE">
        <w:rPr>
          <w:rStyle w:val="InformationTok"/>
          <w:rFonts w:ascii="Courier" w:hAnsi="Courier"/>
          <w:b w:val="0"/>
          <w:color w:val="000000"/>
          <w:sz w:val="17"/>
          <w:shd w:val="clear" w:color="auto" w:fill="auto"/>
        </w:rPr>
        <w:t>abbr</w:t>
      </w:r>
      <w:proofErr w:type="spellEnd"/>
      <w:r w:rsidRPr="002E5FBE">
        <w:rPr>
          <w:rStyle w:val="InformationTok"/>
          <w:rFonts w:ascii="Courier" w:hAnsi="Courier"/>
          <w:b w:val="0"/>
          <w:color w:val="000000"/>
          <w:sz w:val="17"/>
          <w:shd w:val="clear" w:color="auto" w:fill="auto"/>
        </w:rPr>
        <w:t xml:space="preserve"> = FALSE)} {day(date)}, {year(date)}")) %&gt;% </w:t>
      </w:r>
    </w:p>
    <w:p w14:paraId="7012518D"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pull(</w:t>
      </w:r>
      <w:proofErr w:type="spellStart"/>
      <w:r w:rsidRPr="002E5FBE">
        <w:rPr>
          <w:rStyle w:val="InformationTok"/>
          <w:rFonts w:ascii="Courier" w:hAnsi="Courier"/>
          <w:b w:val="0"/>
          <w:color w:val="000000"/>
          <w:sz w:val="17"/>
          <w:shd w:val="clear" w:color="auto" w:fill="auto"/>
        </w:rPr>
        <w:t>date_nice_format</w:t>
      </w:r>
      <w:proofErr w:type="spellEnd"/>
      <w:r w:rsidRPr="002E5FBE">
        <w:rPr>
          <w:rStyle w:val="InformationTok"/>
          <w:rFonts w:ascii="Courier" w:hAnsi="Courier"/>
          <w:b w:val="0"/>
          <w:color w:val="000000"/>
          <w:sz w:val="17"/>
          <w:shd w:val="clear" w:color="auto" w:fill="auto"/>
        </w:rPr>
        <w:t>)</w:t>
      </w:r>
    </w:p>
    <w:p w14:paraId="78C33259" w14:textId="77777777" w:rsidR="00FA5967" w:rsidRDefault="00434B2B" w:rsidP="002E5FBE">
      <w:pPr>
        <w:pStyle w:val="Code"/>
      </w:pPr>
      <w:r w:rsidRPr="002E5FBE">
        <w:rPr>
          <w:rStyle w:val="InformationTok"/>
          <w:rFonts w:ascii="Courier" w:hAnsi="Courier"/>
          <w:b w:val="0"/>
          <w:color w:val="000000"/>
          <w:sz w:val="17"/>
          <w:shd w:val="clear" w:color="auto" w:fill="auto"/>
        </w:rPr>
        <w:t>```</w:t>
      </w:r>
    </w:p>
    <w:p w14:paraId="14C01AD5" w14:textId="77777777" w:rsidR="00FA5967" w:rsidRDefault="00FA5967" w:rsidP="002E5FBE">
      <w:pPr>
        <w:pStyle w:val="Code"/>
      </w:pPr>
    </w:p>
    <w:p w14:paraId="1DA3F5D2" w14:textId="77777777" w:rsidR="00FA5967" w:rsidRDefault="00434B2B" w:rsidP="002E5FBE">
      <w:pPr>
        <w:pStyle w:val="Code"/>
      </w:pPr>
      <w:r w:rsidRPr="002E5FBE">
        <w:rPr>
          <w:rStyle w:val="FunctionTok"/>
          <w:rFonts w:ascii="Courier" w:hAnsi="Courier"/>
          <w:i w:val="0"/>
          <w:sz w:val="17"/>
          <w:shd w:val="clear" w:color="auto" w:fill="auto"/>
        </w:rPr>
        <w:t xml:space="preserve"># COVID Death Rates as of `r </w:t>
      </w:r>
      <w:proofErr w:type="spellStart"/>
      <w:r w:rsidRPr="002E5FBE">
        <w:rPr>
          <w:rStyle w:val="FunctionTok"/>
          <w:rFonts w:ascii="Courier" w:hAnsi="Courier"/>
          <w:i w:val="0"/>
          <w:sz w:val="17"/>
          <w:shd w:val="clear" w:color="auto" w:fill="auto"/>
        </w:rPr>
        <w:t>most_recent_day</w:t>
      </w:r>
      <w:proofErr w:type="spellEnd"/>
      <w:r w:rsidRPr="002E5FBE">
        <w:rPr>
          <w:rStyle w:val="FunctionTok"/>
          <w:rFonts w:ascii="Courier" w:hAnsi="Courier"/>
          <w:i w:val="0"/>
          <w:sz w:val="17"/>
          <w:shd w:val="clear" w:color="auto" w:fill="auto"/>
        </w:rPr>
        <w:t>`</w:t>
      </w:r>
    </w:p>
    <w:p w14:paraId="25FD63D3" w14:textId="77777777" w:rsidR="00FA5967" w:rsidRDefault="00FA5967" w:rsidP="002E5FBE">
      <w:pPr>
        <w:pStyle w:val="Code"/>
      </w:pPr>
    </w:p>
    <w:p w14:paraId="5413299F" w14:textId="77777777" w:rsidR="00FA5967" w:rsidRDefault="00434B2B" w:rsidP="002E5FBE">
      <w:pPr>
        <w:pStyle w:val="Code"/>
      </w:pPr>
      <w:r w:rsidRPr="002E5FBE">
        <w:rPr>
          <w:rStyle w:val="NormalTok"/>
          <w:rFonts w:ascii="Courier" w:hAnsi="Courier"/>
          <w:i w:val="0"/>
          <w:sz w:val="17"/>
          <w:shd w:val="clear" w:color="auto" w:fill="auto"/>
        </w:rPr>
        <w:t xml:space="preserve">This table shows COVID death rates per 100,000 people in four states </w:t>
      </w:r>
      <w:proofErr w:type="spellStart"/>
      <w:r w:rsidRPr="002E5FBE">
        <w:rPr>
          <w:rStyle w:val="NormalTok"/>
          <w:rFonts w:ascii="Courier" w:hAnsi="Courier"/>
          <w:i w:val="0"/>
          <w:sz w:val="17"/>
          <w:shd w:val="clear" w:color="auto" w:fill="auto"/>
        </w:rPr>
        <w:t>states</w:t>
      </w:r>
      <w:proofErr w:type="spellEnd"/>
      <w:r w:rsidRPr="002E5FBE">
        <w:rPr>
          <w:rStyle w:val="NormalTok"/>
          <w:rFonts w:ascii="Courier" w:hAnsi="Courier"/>
          <w:i w:val="0"/>
          <w:sz w:val="17"/>
          <w:shd w:val="clear" w:color="auto" w:fill="auto"/>
        </w:rPr>
        <w:t>.</w:t>
      </w:r>
    </w:p>
    <w:p w14:paraId="29A5A1E9" w14:textId="77777777" w:rsidR="00FA5967" w:rsidRDefault="00FA5967" w:rsidP="002E5FBE">
      <w:pPr>
        <w:pStyle w:val="Code"/>
      </w:pPr>
    </w:p>
    <w:p w14:paraId="2A2F9E1A" w14:textId="77777777" w:rsidR="00FA5967" w:rsidRDefault="00434B2B" w:rsidP="002E5FBE">
      <w:pPr>
        <w:pStyle w:val="Code"/>
      </w:pPr>
      <w:r w:rsidRPr="002E5FBE">
        <w:rPr>
          <w:rStyle w:val="InformationTok"/>
          <w:rFonts w:ascii="Courier" w:hAnsi="Courier"/>
          <w:b w:val="0"/>
          <w:color w:val="000000"/>
          <w:sz w:val="17"/>
          <w:shd w:val="clear" w:color="auto" w:fill="auto"/>
        </w:rPr>
        <w:t>```{r}</w:t>
      </w:r>
    </w:p>
    <w:p w14:paraId="150079A9" w14:textId="77777777" w:rsidR="00FA5967" w:rsidRDefault="00434B2B" w:rsidP="002E5FBE">
      <w:pPr>
        <w:pStyle w:val="Code"/>
      </w:pPr>
      <w:r w:rsidRPr="002E5FBE">
        <w:rPr>
          <w:rStyle w:val="InformationTok"/>
          <w:rFonts w:ascii="Courier" w:hAnsi="Courier"/>
          <w:b w:val="0"/>
          <w:color w:val="000000"/>
          <w:sz w:val="17"/>
          <w:shd w:val="clear" w:color="auto" w:fill="auto"/>
        </w:rPr>
        <w:t># Make table</w:t>
      </w:r>
    </w:p>
    <w:p w14:paraId="3CA753E3" w14:textId="77777777" w:rsidR="00FA5967" w:rsidRDefault="00FA5967" w:rsidP="002E5FBE">
      <w:pPr>
        <w:pStyle w:val="Code"/>
      </w:pPr>
    </w:p>
    <w:p w14:paraId="06020445" w14:textId="77777777" w:rsidR="00FA5967" w:rsidRDefault="00434B2B" w:rsidP="002E5FBE">
      <w:pPr>
        <w:pStyle w:val="Code"/>
      </w:pPr>
      <w:proofErr w:type="spellStart"/>
      <w:r w:rsidRPr="002E5FBE">
        <w:rPr>
          <w:rStyle w:val="InformationTok"/>
          <w:rFonts w:ascii="Courier" w:hAnsi="Courier"/>
          <w:b w:val="0"/>
          <w:color w:val="000000"/>
          <w:sz w:val="17"/>
          <w:shd w:val="clear" w:color="auto" w:fill="auto"/>
        </w:rPr>
        <w:t>covid_data</w:t>
      </w:r>
      <w:proofErr w:type="spellEnd"/>
      <w:r w:rsidRPr="002E5FBE">
        <w:rPr>
          <w:rStyle w:val="InformationTok"/>
          <w:rFonts w:ascii="Courier" w:hAnsi="Courier"/>
          <w:b w:val="0"/>
          <w:color w:val="000000"/>
          <w:sz w:val="17"/>
          <w:shd w:val="clear" w:color="auto" w:fill="auto"/>
        </w:rPr>
        <w:t xml:space="preserve"> %&gt;% </w:t>
      </w:r>
    </w:p>
    <w:p w14:paraId="0D09FD3E"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r w:rsidRPr="002E5FBE">
        <w:rPr>
          <w:rStyle w:val="InformationTok"/>
          <w:rFonts w:ascii="Courier" w:hAnsi="Courier"/>
          <w:b w:val="0"/>
          <w:color w:val="000000"/>
          <w:sz w:val="17"/>
          <w:shd w:val="clear" w:color="auto" w:fill="auto"/>
        </w:rPr>
        <w:t>slice_</w:t>
      </w:r>
      <w:proofErr w:type="gramStart"/>
      <w:r w:rsidRPr="002E5FBE">
        <w:rPr>
          <w:rStyle w:val="InformationTok"/>
          <w:rFonts w:ascii="Courier" w:hAnsi="Courier"/>
          <w:b w:val="0"/>
          <w:color w:val="000000"/>
          <w:sz w:val="17"/>
          <w:shd w:val="clear" w:color="auto" w:fill="auto"/>
        </w:rPr>
        <w:t>max</w:t>
      </w:r>
      <w:proofErr w:type="spellEnd"/>
      <w:r w:rsidRPr="002E5FBE">
        <w:rPr>
          <w:rStyle w:val="InformationTok"/>
          <w:rFonts w:ascii="Courier" w:hAnsi="Courier"/>
          <w:b w:val="0"/>
          <w:color w:val="000000"/>
          <w:sz w:val="17"/>
          <w:shd w:val="clear" w:color="auto" w:fill="auto"/>
        </w:rPr>
        <w:t>(</w:t>
      </w:r>
      <w:proofErr w:type="spellStart"/>
      <w:proofErr w:type="gramEnd"/>
      <w:r w:rsidRPr="002E5FBE">
        <w:rPr>
          <w:rStyle w:val="InformationTok"/>
          <w:rFonts w:ascii="Courier" w:hAnsi="Courier"/>
          <w:b w:val="0"/>
          <w:color w:val="000000"/>
          <w:sz w:val="17"/>
          <w:shd w:val="clear" w:color="auto" w:fill="auto"/>
        </w:rPr>
        <w:t>order_by</w:t>
      </w:r>
      <w:proofErr w:type="spellEnd"/>
      <w:r w:rsidRPr="002E5FBE">
        <w:rPr>
          <w:rStyle w:val="InformationTok"/>
          <w:rFonts w:ascii="Courier" w:hAnsi="Courier"/>
          <w:b w:val="0"/>
          <w:color w:val="000000"/>
          <w:sz w:val="17"/>
          <w:shd w:val="clear" w:color="auto" w:fill="auto"/>
        </w:rPr>
        <w:t xml:space="preserve"> = date,</w:t>
      </w:r>
    </w:p>
    <w:p w14:paraId="1655F18D" w14:textId="77777777" w:rsidR="00FA5967" w:rsidRDefault="00434B2B" w:rsidP="002E5FBE">
      <w:pPr>
        <w:pStyle w:val="Code"/>
      </w:pPr>
      <w:r w:rsidRPr="002E5FBE">
        <w:rPr>
          <w:rStyle w:val="InformationTok"/>
          <w:rFonts w:ascii="Courier" w:hAnsi="Courier"/>
          <w:b w:val="0"/>
          <w:color w:val="000000"/>
          <w:sz w:val="17"/>
          <w:shd w:val="clear" w:color="auto" w:fill="auto"/>
        </w:rPr>
        <w:lastRenderedPageBreak/>
        <w:t xml:space="preserve">            n = 1) %&gt;%</w:t>
      </w:r>
    </w:p>
    <w:p w14:paraId="4BA0B00A"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gramStart"/>
      <w:r w:rsidRPr="002E5FBE">
        <w:rPr>
          <w:rStyle w:val="InformationTok"/>
          <w:rFonts w:ascii="Courier" w:hAnsi="Courier"/>
          <w:b w:val="0"/>
          <w:color w:val="000000"/>
          <w:sz w:val="17"/>
          <w:shd w:val="clear" w:color="auto" w:fill="auto"/>
        </w:rPr>
        <w:t>select(</w:t>
      </w:r>
      <w:proofErr w:type="gramEnd"/>
      <w:r w:rsidRPr="002E5FBE">
        <w:rPr>
          <w:rStyle w:val="InformationTok"/>
          <w:rFonts w:ascii="Courier" w:hAnsi="Courier"/>
          <w:b w:val="0"/>
          <w:color w:val="000000"/>
          <w:sz w:val="17"/>
          <w:shd w:val="clear" w:color="auto" w:fill="auto"/>
        </w:rPr>
        <w:t xml:space="preserve">state, deaths_avg_per_100k) %&gt;% </w:t>
      </w:r>
    </w:p>
    <w:p w14:paraId="622A09B3"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arrange(state) %&gt;% </w:t>
      </w:r>
    </w:p>
    <w:p w14:paraId="2FC297F1"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r w:rsidRPr="002E5FBE">
        <w:rPr>
          <w:rStyle w:val="InformationTok"/>
          <w:rFonts w:ascii="Courier" w:hAnsi="Courier"/>
          <w:b w:val="0"/>
          <w:color w:val="000000"/>
          <w:sz w:val="17"/>
          <w:shd w:val="clear" w:color="auto" w:fill="auto"/>
        </w:rPr>
        <w:t>set_</w:t>
      </w:r>
      <w:proofErr w:type="gramStart"/>
      <w:r w:rsidRPr="002E5FBE">
        <w:rPr>
          <w:rStyle w:val="InformationTok"/>
          <w:rFonts w:ascii="Courier" w:hAnsi="Courier"/>
          <w:b w:val="0"/>
          <w:color w:val="000000"/>
          <w:sz w:val="17"/>
          <w:shd w:val="clear" w:color="auto" w:fill="auto"/>
        </w:rPr>
        <w:t>names</w:t>
      </w:r>
      <w:proofErr w:type="spellEnd"/>
      <w:r w:rsidRPr="002E5FBE">
        <w:rPr>
          <w:rStyle w:val="InformationTok"/>
          <w:rFonts w:ascii="Courier" w:hAnsi="Courier"/>
          <w:b w:val="0"/>
          <w:color w:val="000000"/>
          <w:sz w:val="17"/>
          <w:shd w:val="clear" w:color="auto" w:fill="auto"/>
        </w:rPr>
        <w:t>(</w:t>
      </w:r>
      <w:proofErr w:type="gramEnd"/>
      <w:r w:rsidRPr="002E5FBE">
        <w:rPr>
          <w:rStyle w:val="InformationTok"/>
          <w:rFonts w:ascii="Courier" w:hAnsi="Courier"/>
          <w:b w:val="0"/>
          <w:color w:val="000000"/>
          <w:sz w:val="17"/>
          <w:shd w:val="clear" w:color="auto" w:fill="auto"/>
        </w:rPr>
        <w:t xml:space="preserve">"State", "Death rate") %&gt;% </w:t>
      </w:r>
    </w:p>
    <w:p w14:paraId="10270DC9"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proofErr w:type="gramStart"/>
      <w:r w:rsidRPr="002E5FBE">
        <w:rPr>
          <w:rStyle w:val="InformationTok"/>
          <w:rFonts w:ascii="Courier" w:hAnsi="Courier"/>
          <w:b w:val="0"/>
          <w:color w:val="000000"/>
          <w:sz w:val="17"/>
          <w:shd w:val="clear" w:color="auto" w:fill="auto"/>
        </w:rPr>
        <w:t>reactable</w:t>
      </w:r>
      <w:proofErr w:type="spellEnd"/>
      <w:r w:rsidRPr="002E5FBE">
        <w:rPr>
          <w:rStyle w:val="InformationTok"/>
          <w:rFonts w:ascii="Courier" w:hAnsi="Courier"/>
          <w:b w:val="0"/>
          <w:color w:val="000000"/>
          <w:sz w:val="17"/>
          <w:shd w:val="clear" w:color="auto" w:fill="auto"/>
        </w:rPr>
        <w:t>(</w:t>
      </w:r>
      <w:proofErr w:type="gramEnd"/>
      <w:r w:rsidRPr="002E5FBE">
        <w:rPr>
          <w:rStyle w:val="InformationTok"/>
          <w:rFonts w:ascii="Courier" w:hAnsi="Courier"/>
          <w:b w:val="0"/>
          <w:color w:val="000000"/>
          <w:sz w:val="17"/>
          <w:shd w:val="clear" w:color="auto" w:fill="auto"/>
        </w:rPr>
        <w:t>)</w:t>
      </w:r>
    </w:p>
    <w:p w14:paraId="0CF0E3BB" w14:textId="77777777" w:rsidR="00FA5967" w:rsidRDefault="00434B2B" w:rsidP="002E5FBE">
      <w:pPr>
        <w:pStyle w:val="Code"/>
      </w:pPr>
      <w:r w:rsidRPr="002E5FBE">
        <w:rPr>
          <w:rStyle w:val="InformationTok"/>
          <w:rFonts w:ascii="Courier" w:hAnsi="Courier"/>
          <w:b w:val="0"/>
          <w:color w:val="000000"/>
          <w:sz w:val="17"/>
          <w:shd w:val="clear" w:color="auto" w:fill="auto"/>
        </w:rPr>
        <w:t>```</w:t>
      </w:r>
    </w:p>
    <w:p w14:paraId="64D73E21" w14:textId="77777777" w:rsidR="00FA5967" w:rsidRDefault="00FA5967" w:rsidP="002E5FBE">
      <w:pPr>
        <w:pStyle w:val="Code"/>
      </w:pPr>
    </w:p>
    <w:p w14:paraId="7064F753" w14:textId="77777777" w:rsidR="00FA5967" w:rsidRDefault="00434B2B" w:rsidP="002E5FBE">
      <w:pPr>
        <w:pStyle w:val="Code"/>
      </w:pPr>
      <w:r w:rsidRPr="002E5FBE">
        <w:rPr>
          <w:rStyle w:val="NormalTok"/>
          <w:rFonts w:ascii="Courier" w:hAnsi="Courier"/>
          <w:i w:val="0"/>
          <w:sz w:val="17"/>
          <w:shd w:val="clear" w:color="auto" w:fill="auto"/>
        </w:rPr>
        <w:t>We can see this same death rate data for all states on a map.</w:t>
      </w:r>
    </w:p>
    <w:p w14:paraId="4D6AEA4A" w14:textId="77777777" w:rsidR="00FA5967" w:rsidRDefault="00FA5967" w:rsidP="002E5FBE">
      <w:pPr>
        <w:pStyle w:val="Code"/>
      </w:pPr>
    </w:p>
    <w:p w14:paraId="4F08EB0D" w14:textId="77777777" w:rsidR="00FA5967" w:rsidRDefault="00434B2B" w:rsidP="002E5FBE">
      <w:pPr>
        <w:pStyle w:val="Code"/>
      </w:pPr>
      <w:r w:rsidRPr="002E5FBE">
        <w:rPr>
          <w:rStyle w:val="InformationTok"/>
          <w:rFonts w:ascii="Courier" w:hAnsi="Courier"/>
          <w:b w:val="0"/>
          <w:color w:val="000000"/>
          <w:sz w:val="17"/>
          <w:shd w:val="clear" w:color="auto" w:fill="auto"/>
        </w:rPr>
        <w:t>```{r}</w:t>
      </w:r>
    </w:p>
    <w:p w14:paraId="194750A0" w14:textId="77777777" w:rsidR="00FA5967" w:rsidRDefault="00434B2B" w:rsidP="002E5FBE">
      <w:pPr>
        <w:pStyle w:val="Code"/>
      </w:pPr>
      <w:r w:rsidRPr="002E5FBE">
        <w:rPr>
          <w:rStyle w:val="InformationTok"/>
          <w:rFonts w:ascii="Courier" w:hAnsi="Courier"/>
          <w:b w:val="0"/>
          <w:color w:val="000000"/>
          <w:sz w:val="17"/>
          <w:shd w:val="clear" w:color="auto" w:fill="auto"/>
        </w:rPr>
        <w:t># Make map</w:t>
      </w:r>
    </w:p>
    <w:p w14:paraId="1BF8632B" w14:textId="77777777" w:rsidR="00FA5967" w:rsidRDefault="00FA5967" w:rsidP="002E5FBE">
      <w:pPr>
        <w:pStyle w:val="Code"/>
      </w:pPr>
    </w:p>
    <w:p w14:paraId="7C0483BC" w14:textId="77777777" w:rsidR="00FA5967" w:rsidRDefault="00434B2B" w:rsidP="002E5FBE">
      <w:pPr>
        <w:pStyle w:val="Code"/>
      </w:pPr>
      <w:proofErr w:type="spellStart"/>
      <w:r w:rsidRPr="002E5FBE">
        <w:rPr>
          <w:rStyle w:val="InformationTok"/>
          <w:rFonts w:ascii="Courier" w:hAnsi="Courier"/>
          <w:b w:val="0"/>
          <w:color w:val="000000"/>
          <w:sz w:val="17"/>
          <w:shd w:val="clear" w:color="auto" w:fill="auto"/>
        </w:rPr>
        <w:t>most_recent</w:t>
      </w:r>
      <w:proofErr w:type="spellEnd"/>
      <w:r w:rsidRPr="002E5FBE">
        <w:rPr>
          <w:rStyle w:val="InformationTok"/>
          <w:rFonts w:ascii="Courier" w:hAnsi="Courier"/>
          <w:b w:val="0"/>
          <w:color w:val="000000"/>
          <w:sz w:val="17"/>
          <w:shd w:val="clear" w:color="auto" w:fill="auto"/>
        </w:rPr>
        <w:t xml:space="preserve"> &lt;- </w:t>
      </w:r>
      <w:proofErr w:type="spellStart"/>
      <w:r w:rsidRPr="002E5FBE">
        <w:rPr>
          <w:rStyle w:val="InformationTok"/>
          <w:rFonts w:ascii="Courier" w:hAnsi="Courier"/>
          <w:b w:val="0"/>
          <w:color w:val="000000"/>
          <w:sz w:val="17"/>
          <w:shd w:val="clear" w:color="auto" w:fill="auto"/>
        </w:rPr>
        <w:t>us_states</w:t>
      </w:r>
      <w:proofErr w:type="spellEnd"/>
      <w:r w:rsidRPr="002E5FBE">
        <w:rPr>
          <w:rStyle w:val="InformationTok"/>
          <w:rFonts w:ascii="Courier" w:hAnsi="Courier"/>
          <w:b w:val="0"/>
          <w:color w:val="000000"/>
          <w:sz w:val="17"/>
          <w:shd w:val="clear" w:color="auto" w:fill="auto"/>
        </w:rPr>
        <w:t xml:space="preserve"> %&gt;% </w:t>
      </w:r>
    </w:p>
    <w:p w14:paraId="05A86538"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r w:rsidRPr="002E5FBE">
        <w:rPr>
          <w:rStyle w:val="InformationTok"/>
          <w:rFonts w:ascii="Courier" w:hAnsi="Courier"/>
          <w:b w:val="0"/>
          <w:color w:val="000000"/>
          <w:sz w:val="17"/>
          <w:shd w:val="clear" w:color="auto" w:fill="auto"/>
        </w:rPr>
        <w:t>left_</w:t>
      </w:r>
      <w:proofErr w:type="gramStart"/>
      <w:r w:rsidRPr="002E5FBE">
        <w:rPr>
          <w:rStyle w:val="InformationTok"/>
          <w:rFonts w:ascii="Courier" w:hAnsi="Courier"/>
          <w:b w:val="0"/>
          <w:color w:val="000000"/>
          <w:sz w:val="17"/>
          <w:shd w:val="clear" w:color="auto" w:fill="auto"/>
        </w:rPr>
        <w:t>join</w:t>
      </w:r>
      <w:proofErr w:type="spellEnd"/>
      <w:r w:rsidRPr="002E5FBE">
        <w:rPr>
          <w:rStyle w:val="InformationTok"/>
          <w:rFonts w:ascii="Courier" w:hAnsi="Courier"/>
          <w:b w:val="0"/>
          <w:color w:val="000000"/>
          <w:sz w:val="17"/>
          <w:shd w:val="clear" w:color="auto" w:fill="auto"/>
        </w:rPr>
        <w:t>(</w:t>
      </w:r>
      <w:proofErr w:type="spellStart"/>
      <w:proofErr w:type="gramEnd"/>
      <w:r w:rsidRPr="002E5FBE">
        <w:rPr>
          <w:rStyle w:val="InformationTok"/>
          <w:rFonts w:ascii="Courier" w:hAnsi="Courier"/>
          <w:b w:val="0"/>
          <w:color w:val="000000"/>
          <w:sz w:val="17"/>
          <w:shd w:val="clear" w:color="auto" w:fill="auto"/>
        </w:rPr>
        <w:t>covid_data</w:t>
      </w:r>
      <w:proofErr w:type="spellEnd"/>
      <w:r w:rsidRPr="002E5FBE">
        <w:rPr>
          <w:rStyle w:val="InformationTok"/>
          <w:rFonts w:ascii="Courier" w:hAnsi="Courier"/>
          <w:b w:val="0"/>
          <w:color w:val="000000"/>
          <w:sz w:val="17"/>
          <w:shd w:val="clear" w:color="auto" w:fill="auto"/>
        </w:rPr>
        <w:t xml:space="preserve">, by = "state") %&gt;% </w:t>
      </w:r>
    </w:p>
    <w:p w14:paraId="30B7A118"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r w:rsidRPr="002E5FBE">
        <w:rPr>
          <w:rStyle w:val="InformationTok"/>
          <w:rFonts w:ascii="Courier" w:hAnsi="Courier"/>
          <w:b w:val="0"/>
          <w:color w:val="000000"/>
          <w:sz w:val="17"/>
          <w:shd w:val="clear" w:color="auto" w:fill="auto"/>
        </w:rPr>
        <w:t>slice_</w:t>
      </w:r>
      <w:proofErr w:type="gramStart"/>
      <w:r w:rsidRPr="002E5FBE">
        <w:rPr>
          <w:rStyle w:val="InformationTok"/>
          <w:rFonts w:ascii="Courier" w:hAnsi="Courier"/>
          <w:b w:val="0"/>
          <w:color w:val="000000"/>
          <w:sz w:val="17"/>
          <w:shd w:val="clear" w:color="auto" w:fill="auto"/>
        </w:rPr>
        <w:t>max</w:t>
      </w:r>
      <w:proofErr w:type="spellEnd"/>
      <w:r w:rsidRPr="002E5FBE">
        <w:rPr>
          <w:rStyle w:val="InformationTok"/>
          <w:rFonts w:ascii="Courier" w:hAnsi="Courier"/>
          <w:b w:val="0"/>
          <w:color w:val="000000"/>
          <w:sz w:val="17"/>
          <w:shd w:val="clear" w:color="auto" w:fill="auto"/>
        </w:rPr>
        <w:t>(</w:t>
      </w:r>
      <w:proofErr w:type="spellStart"/>
      <w:proofErr w:type="gramEnd"/>
      <w:r w:rsidRPr="002E5FBE">
        <w:rPr>
          <w:rStyle w:val="InformationTok"/>
          <w:rFonts w:ascii="Courier" w:hAnsi="Courier"/>
          <w:b w:val="0"/>
          <w:color w:val="000000"/>
          <w:sz w:val="17"/>
          <w:shd w:val="clear" w:color="auto" w:fill="auto"/>
        </w:rPr>
        <w:t>order_by</w:t>
      </w:r>
      <w:proofErr w:type="spellEnd"/>
      <w:r w:rsidRPr="002E5FBE">
        <w:rPr>
          <w:rStyle w:val="InformationTok"/>
          <w:rFonts w:ascii="Courier" w:hAnsi="Courier"/>
          <w:b w:val="0"/>
          <w:color w:val="000000"/>
          <w:sz w:val="17"/>
          <w:shd w:val="clear" w:color="auto" w:fill="auto"/>
        </w:rPr>
        <w:t xml:space="preserve"> = date,</w:t>
      </w:r>
    </w:p>
    <w:p w14:paraId="4F858FFA"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n = 1) </w:t>
      </w:r>
    </w:p>
    <w:p w14:paraId="31E2835E" w14:textId="77777777" w:rsidR="00FA5967" w:rsidRDefault="00FA5967" w:rsidP="002E5FBE">
      <w:pPr>
        <w:pStyle w:val="Code"/>
      </w:pPr>
    </w:p>
    <w:p w14:paraId="12FA6CA2" w14:textId="77777777" w:rsidR="00FA5967" w:rsidRDefault="00434B2B" w:rsidP="002E5FBE">
      <w:pPr>
        <w:pStyle w:val="Code"/>
      </w:pPr>
      <w:proofErr w:type="spellStart"/>
      <w:r w:rsidRPr="002E5FBE">
        <w:rPr>
          <w:rStyle w:val="InformationTok"/>
          <w:rFonts w:ascii="Courier" w:hAnsi="Courier"/>
          <w:b w:val="0"/>
          <w:color w:val="000000"/>
          <w:sz w:val="17"/>
          <w:shd w:val="clear" w:color="auto" w:fill="auto"/>
        </w:rPr>
        <w:t>most_recent</w:t>
      </w:r>
      <w:proofErr w:type="spellEnd"/>
      <w:r w:rsidRPr="002E5FBE">
        <w:rPr>
          <w:rStyle w:val="InformationTok"/>
          <w:rFonts w:ascii="Courier" w:hAnsi="Courier"/>
          <w:b w:val="0"/>
          <w:color w:val="000000"/>
          <w:sz w:val="17"/>
          <w:shd w:val="clear" w:color="auto" w:fill="auto"/>
        </w:rPr>
        <w:t xml:space="preserve"> %&gt;% </w:t>
      </w:r>
    </w:p>
    <w:p w14:paraId="51919F97"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gramStart"/>
      <w:r w:rsidRPr="002E5FBE">
        <w:rPr>
          <w:rStyle w:val="InformationTok"/>
          <w:rFonts w:ascii="Courier" w:hAnsi="Courier"/>
          <w:b w:val="0"/>
          <w:color w:val="000000"/>
          <w:sz w:val="17"/>
          <w:shd w:val="clear" w:color="auto" w:fill="auto"/>
        </w:rPr>
        <w:t>ggplot(</w:t>
      </w:r>
      <w:proofErr w:type="spellStart"/>
      <w:proofErr w:type="gramEnd"/>
      <w:r w:rsidRPr="002E5FBE">
        <w:rPr>
          <w:rStyle w:val="InformationTok"/>
          <w:rFonts w:ascii="Courier" w:hAnsi="Courier"/>
          <w:b w:val="0"/>
          <w:color w:val="000000"/>
          <w:sz w:val="17"/>
          <w:shd w:val="clear" w:color="auto" w:fill="auto"/>
        </w:rPr>
        <w:t>aes</w:t>
      </w:r>
      <w:proofErr w:type="spellEnd"/>
      <w:r w:rsidRPr="002E5FBE">
        <w:rPr>
          <w:rStyle w:val="InformationTok"/>
          <w:rFonts w:ascii="Courier" w:hAnsi="Courier"/>
          <w:b w:val="0"/>
          <w:color w:val="000000"/>
          <w:sz w:val="17"/>
          <w:shd w:val="clear" w:color="auto" w:fill="auto"/>
        </w:rPr>
        <w:t>(fill = deaths_avg_per_100k)) +</w:t>
      </w:r>
    </w:p>
    <w:p w14:paraId="6CCDE594"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r w:rsidRPr="002E5FBE">
        <w:rPr>
          <w:rStyle w:val="InformationTok"/>
          <w:rFonts w:ascii="Courier" w:hAnsi="Courier"/>
          <w:b w:val="0"/>
          <w:color w:val="000000"/>
          <w:sz w:val="17"/>
          <w:shd w:val="clear" w:color="auto" w:fill="auto"/>
        </w:rPr>
        <w:t>geom_</w:t>
      </w:r>
      <w:proofErr w:type="gramStart"/>
      <w:r w:rsidRPr="002E5FBE">
        <w:rPr>
          <w:rStyle w:val="InformationTok"/>
          <w:rFonts w:ascii="Courier" w:hAnsi="Courier"/>
          <w:b w:val="0"/>
          <w:color w:val="000000"/>
          <w:sz w:val="17"/>
          <w:shd w:val="clear" w:color="auto" w:fill="auto"/>
        </w:rPr>
        <w:t>sf</w:t>
      </w:r>
      <w:proofErr w:type="spellEnd"/>
      <w:r w:rsidRPr="002E5FBE">
        <w:rPr>
          <w:rStyle w:val="InformationTok"/>
          <w:rFonts w:ascii="Courier" w:hAnsi="Courier"/>
          <w:b w:val="0"/>
          <w:color w:val="000000"/>
          <w:sz w:val="17"/>
          <w:shd w:val="clear" w:color="auto" w:fill="auto"/>
        </w:rPr>
        <w:t>(</w:t>
      </w:r>
      <w:proofErr w:type="gramEnd"/>
      <w:r w:rsidRPr="002E5FBE">
        <w:rPr>
          <w:rStyle w:val="InformationTok"/>
          <w:rFonts w:ascii="Courier" w:hAnsi="Courier"/>
          <w:b w:val="0"/>
          <w:color w:val="000000"/>
          <w:sz w:val="17"/>
          <w:shd w:val="clear" w:color="auto" w:fill="auto"/>
        </w:rPr>
        <w:t>) +</w:t>
      </w:r>
    </w:p>
    <w:p w14:paraId="7A194525"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r w:rsidRPr="002E5FBE">
        <w:rPr>
          <w:rStyle w:val="InformationTok"/>
          <w:rFonts w:ascii="Courier" w:hAnsi="Courier"/>
          <w:b w:val="0"/>
          <w:color w:val="000000"/>
          <w:sz w:val="17"/>
          <w:shd w:val="clear" w:color="auto" w:fill="auto"/>
        </w:rPr>
        <w:t>scale_fill_viridis_</w:t>
      </w:r>
      <w:proofErr w:type="gramStart"/>
      <w:r w:rsidRPr="002E5FBE">
        <w:rPr>
          <w:rStyle w:val="InformationTok"/>
          <w:rFonts w:ascii="Courier" w:hAnsi="Courier"/>
          <w:b w:val="0"/>
          <w:color w:val="000000"/>
          <w:sz w:val="17"/>
          <w:shd w:val="clear" w:color="auto" w:fill="auto"/>
        </w:rPr>
        <w:t>c</w:t>
      </w:r>
      <w:proofErr w:type="spellEnd"/>
      <w:r w:rsidRPr="002E5FBE">
        <w:rPr>
          <w:rStyle w:val="InformationTok"/>
          <w:rFonts w:ascii="Courier" w:hAnsi="Courier"/>
          <w:b w:val="0"/>
          <w:color w:val="000000"/>
          <w:sz w:val="17"/>
          <w:shd w:val="clear" w:color="auto" w:fill="auto"/>
        </w:rPr>
        <w:t>(</w:t>
      </w:r>
      <w:proofErr w:type="gramEnd"/>
      <w:r w:rsidRPr="002E5FBE">
        <w:rPr>
          <w:rStyle w:val="InformationTok"/>
          <w:rFonts w:ascii="Courier" w:hAnsi="Courier"/>
          <w:b w:val="0"/>
          <w:color w:val="000000"/>
          <w:sz w:val="17"/>
          <w:shd w:val="clear" w:color="auto" w:fill="auto"/>
        </w:rPr>
        <w:t>option = "rocket") +</w:t>
      </w:r>
    </w:p>
    <w:p w14:paraId="3282D54F"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gramStart"/>
      <w:r w:rsidRPr="002E5FBE">
        <w:rPr>
          <w:rStyle w:val="InformationTok"/>
          <w:rFonts w:ascii="Courier" w:hAnsi="Courier"/>
          <w:b w:val="0"/>
          <w:color w:val="000000"/>
          <w:sz w:val="17"/>
          <w:shd w:val="clear" w:color="auto" w:fill="auto"/>
        </w:rPr>
        <w:t>labs(</w:t>
      </w:r>
      <w:proofErr w:type="gramEnd"/>
      <w:r w:rsidRPr="002E5FBE">
        <w:rPr>
          <w:rStyle w:val="InformationTok"/>
          <w:rFonts w:ascii="Courier" w:hAnsi="Courier"/>
          <w:b w:val="0"/>
          <w:color w:val="000000"/>
          <w:sz w:val="17"/>
          <w:shd w:val="clear" w:color="auto" w:fill="auto"/>
        </w:rPr>
        <w:t>fill = "Deaths per\n100,000 people") +</w:t>
      </w:r>
    </w:p>
    <w:p w14:paraId="443CFA75"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r w:rsidRPr="002E5FBE">
        <w:rPr>
          <w:rStyle w:val="InformationTok"/>
          <w:rFonts w:ascii="Courier" w:hAnsi="Courier"/>
          <w:b w:val="0"/>
          <w:color w:val="000000"/>
          <w:sz w:val="17"/>
          <w:shd w:val="clear" w:color="auto" w:fill="auto"/>
        </w:rPr>
        <w:t>theme_</w:t>
      </w:r>
      <w:proofErr w:type="gramStart"/>
      <w:r w:rsidRPr="002E5FBE">
        <w:rPr>
          <w:rStyle w:val="InformationTok"/>
          <w:rFonts w:ascii="Courier" w:hAnsi="Courier"/>
          <w:b w:val="0"/>
          <w:color w:val="000000"/>
          <w:sz w:val="17"/>
          <w:shd w:val="clear" w:color="auto" w:fill="auto"/>
        </w:rPr>
        <w:t>void</w:t>
      </w:r>
      <w:proofErr w:type="spellEnd"/>
      <w:r w:rsidRPr="002E5FBE">
        <w:rPr>
          <w:rStyle w:val="InformationTok"/>
          <w:rFonts w:ascii="Courier" w:hAnsi="Courier"/>
          <w:b w:val="0"/>
          <w:color w:val="000000"/>
          <w:sz w:val="17"/>
          <w:shd w:val="clear" w:color="auto" w:fill="auto"/>
        </w:rPr>
        <w:t>(</w:t>
      </w:r>
      <w:proofErr w:type="gramEnd"/>
      <w:r w:rsidRPr="002E5FBE">
        <w:rPr>
          <w:rStyle w:val="InformationTok"/>
          <w:rFonts w:ascii="Courier" w:hAnsi="Courier"/>
          <w:b w:val="0"/>
          <w:color w:val="000000"/>
          <w:sz w:val="17"/>
          <w:shd w:val="clear" w:color="auto" w:fill="auto"/>
        </w:rPr>
        <w:t>)</w:t>
      </w:r>
    </w:p>
    <w:p w14:paraId="159ACBB9" w14:textId="77777777" w:rsidR="00FA5967" w:rsidRDefault="00434B2B" w:rsidP="002E5FBE">
      <w:pPr>
        <w:pStyle w:val="Code"/>
      </w:pPr>
      <w:r w:rsidRPr="002E5FBE">
        <w:rPr>
          <w:rStyle w:val="InformationTok"/>
          <w:rFonts w:ascii="Courier" w:hAnsi="Courier"/>
          <w:b w:val="0"/>
          <w:color w:val="000000"/>
          <w:sz w:val="17"/>
          <w:shd w:val="clear" w:color="auto" w:fill="auto"/>
        </w:rPr>
        <w:t>```</w:t>
      </w:r>
    </w:p>
    <w:p w14:paraId="2C8027A9" w14:textId="77777777" w:rsidR="00FA5967" w:rsidRDefault="00FA5967" w:rsidP="002E5FBE">
      <w:pPr>
        <w:pStyle w:val="Code"/>
      </w:pPr>
    </w:p>
    <w:p w14:paraId="4825D1D1" w14:textId="77777777" w:rsidR="00FA5967" w:rsidRDefault="00434B2B" w:rsidP="002E5FBE">
      <w:pPr>
        <w:pStyle w:val="Code"/>
      </w:pPr>
      <w:r w:rsidRPr="002E5FBE">
        <w:rPr>
          <w:rStyle w:val="FunctionTok"/>
          <w:rFonts w:ascii="Courier" w:hAnsi="Courier"/>
          <w:i w:val="0"/>
          <w:sz w:val="17"/>
          <w:shd w:val="clear" w:color="auto" w:fill="auto"/>
        </w:rPr>
        <w:t># COVID Death Rates Over Time</w:t>
      </w:r>
    </w:p>
    <w:p w14:paraId="062EC48E" w14:textId="77777777" w:rsidR="00FA5967" w:rsidRDefault="00FA5967" w:rsidP="002E5FBE">
      <w:pPr>
        <w:pStyle w:val="Code"/>
      </w:pPr>
    </w:p>
    <w:p w14:paraId="1EF2CC0A" w14:textId="77777777" w:rsidR="00FA5967" w:rsidRDefault="00434B2B" w:rsidP="002E5FBE">
      <w:pPr>
        <w:pStyle w:val="Code"/>
      </w:pPr>
      <w:r w:rsidRPr="002E5FBE">
        <w:rPr>
          <w:rStyle w:val="NormalTok"/>
          <w:rFonts w:ascii="Courier" w:hAnsi="Courier"/>
          <w:i w:val="0"/>
          <w:sz w:val="17"/>
          <w:shd w:val="clear" w:color="auto" w:fill="auto"/>
        </w:rPr>
        <w:t xml:space="preserve">The following chart shows COVID death rates from the start of COVID in early 2020 until </w:t>
      </w:r>
      <w:r w:rsidRPr="002E5FBE">
        <w:rPr>
          <w:rStyle w:val="InformationTok"/>
          <w:rFonts w:ascii="Courier" w:hAnsi="Courier"/>
          <w:b w:val="0"/>
          <w:color w:val="000000"/>
          <w:sz w:val="17"/>
          <w:shd w:val="clear" w:color="auto" w:fill="auto"/>
        </w:rPr>
        <w:t xml:space="preserve">`r </w:t>
      </w:r>
      <w:proofErr w:type="spellStart"/>
      <w:r w:rsidRPr="002E5FBE">
        <w:rPr>
          <w:rStyle w:val="InformationTok"/>
          <w:rFonts w:ascii="Courier" w:hAnsi="Courier"/>
          <w:b w:val="0"/>
          <w:color w:val="000000"/>
          <w:sz w:val="17"/>
          <w:shd w:val="clear" w:color="auto" w:fill="auto"/>
        </w:rPr>
        <w:t>most_recent_day</w:t>
      </w:r>
      <w:proofErr w:type="spellEnd"/>
      <w:r w:rsidRPr="002E5FBE">
        <w:rPr>
          <w:rStyle w:val="InformationTok"/>
          <w:rFonts w:ascii="Courier" w:hAnsi="Courier"/>
          <w:b w:val="0"/>
          <w:color w:val="000000"/>
          <w:sz w:val="17"/>
          <w:shd w:val="clear" w:color="auto" w:fill="auto"/>
        </w:rPr>
        <w:t>`</w:t>
      </w:r>
      <w:r w:rsidRPr="002E5FBE">
        <w:rPr>
          <w:rStyle w:val="NormalTok"/>
          <w:rFonts w:ascii="Courier" w:hAnsi="Courier"/>
          <w:i w:val="0"/>
          <w:sz w:val="17"/>
          <w:shd w:val="clear" w:color="auto" w:fill="auto"/>
        </w:rPr>
        <w:t>.</w:t>
      </w:r>
    </w:p>
    <w:p w14:paraId="4DA1E47B" w14:textId="77777777" w:rsidR="00FA5967" w:rsidRDefault="00FA5967" w:rsidP="002E5FBE">
      <w:pPr>
        <w:pStyle w:val="Code"/>
      </w:pPr>
    </w:p>
    <w:p w14:paraId="2E1723F1" w14:textId="77777777" w:rsidR="00FA5967" w:rsidRDefault="00434B2B" w:rsidP="002E5FBE">
      <w:pPr>
        <w:pStyle w:val="Code"/>
      </w:pPr>
      <w:r w:rsidRPr="002E5FBE">
        <w:rPr>
          <w:rStyle w:val="InformationTok"/>
          <w:rFonts w:ascii="Courier" w:hAnsi="Courier"/>
          <w:b w:val="0"/>
          <w:color w:val="000000"/>
          <w:sz w:val="17"/>
          <w:shd w:val="clear" w:color="auto" w:fill="auto"/>
        </w:rPr>
        <w:t>```{r}</w:t>
      </w:r>
    </w:p>
    <w:p w14:paraId="2040DEA5" w14:textId="77777777" w:rsidR="00FA5967" w:rsidRDefault="00434B2B" w:rsidP="002E5FBE">
      <w:pPr>
        <w:pStyle w:val="Code"/>
      </w:pPr>
      <w:r w:rsidRPr="002E5FBE">
        <w:rPr>
          <w:rStyle w:val="InformationTok"/>
          <w:rFonts w:ascii="Courier" w:hAnsi="Courier"/>
          <w:b w:val="0"/>
          <w:color w:val="000000"/>
          <w:sz w:val="17"/>
          <w:shd w:val="clear" w:color="auto" w:fill="auto"/>
        </w:rPr>
        <w:t># Make chart</w:t>
      </w:r>
    </w:p>
    <w:p w14:paraId="5F6439C8" w14:textId="77777777" w:rsidR="00FA5967" w:rsidRDefault="00FA5967" w:rsidP="002E5FBE">
      <w:pPr>
        <w:pStyle w:val="Code"/>
      </w:pPr>
    </w:p>
    <w:p w14:paraId="42C4C099" w14:textId="77777777" w:rsidR="00FA5967" w:rsidRDefault="00434B2B" w:rsidP="002E5FBE">
      <w:pPr>
        <w:pStyle w:val="Code"/>
      </w:pPr>
      <w:r w:rsidRPr="002E5FBE">
        <w:rPr>
          <w:rStyle w:val="InformationTok"/>
          <w:rFonts w:ascii="Courier" w:hAnsi="Courier"/>
          <w:b w:val="0"/>
          <w:color w:val="000000"/>
          <w:sz w:val="17"/>
          <w:shd w:val="clear" w:color="auto" w:fill="auto"/>
        </w:rPr>
        <w:t>library(</w:t>
      </w:r>
      <w:proofErr w:type="spellStart"/>
      <w:r w:rsidRPr="002E5FBE">
        <w:rPr>
          <w:rStyle w:val="InformationTok"/>
          <w:rFonts w:ascii="Courier" w:hAnsi="Courier"/>
          <w:b w:val="0"/>
          <w:color w:val="000000"/>
          <w:sz w:val="17"/>
          <w:shd w:val="clear" w:color="auto" w:fill="auto"/>
        </w:rPr>
        <w:t>plotly</w:t>
      </w:r>
      <w:proofErr w:type="spellEnd"/>
      <w:r w:rsidRPr="002E5FBE">
        <w:rPr>
          <w:rStyle w:val="InformationTok"/>
          <w:rFonts w:ascii="Courier" w:hAnsi="Courier"/>
          <w:b w:val="0"/>
          <w:color w:val="000000"/>
          <w:sz w:val="17"/>
          <w:shd w:val="clear" w:color="auto" w:fill="auto"/>
        </w:rPr>
        <w:t>)</w:t>
      </w:r>
    </w:p>
    <w:p w14:paraId="345CD1DB" w14:textId="77777777" w:rsidR="00FA5967" w:rsidRDefault="00FA5967" w:rsidP="002E5FBE">
      <w:pPr>
        <w:pStyle w:val="Code"/>
      </w:pPr>
    </w:p>
    <w:p w14:paraId="53DAD762" w14:textId="77777777" w:rsidR="00FA5967" w:rsidRDefault="00434B2B" w:rsidP="002E5FBE">
      <w:pPr>
        <w:pStyle w:val="Code"/>
      </w:pPr>
      <w:proofErr w:type="spellStart"/>
      <w:r w:rsidRPr="002E5FBE">
        <w:rPr>
          <w:rStyle w:val="InformationTok"/>
          <w:rFonts w:ascii="Courier" w:hAnsi="Courier"/>
          <w:b w:val="0"/>
          <w:color w:val="000000"/>
          <w:sz w:val="17"/>
          <w:shd w:val="clear" w:color="auto" w:fill="auto"/>
        </w:rPr>
        <w:t>covid_chart</w:t>
      </w:r>
      <w:proofErr w:type="spellEnd"/>
      <w:r w:rsidRPr="002E5FBE">
        <w:rPr>
          <w:rStyle w:val="InformationTok"/>
          <w:rFonts w:ascii="Courier" w:hAnsi="Courier"/>
          <w:b w:val="0"/>
          <w:color w:val="000000"/>
          <w:sz w:val="17"/>
          <w:shd w:val="clear" w:color="auto" w:fill="auto"/>
        </w:rPr>
        <w:t xml:space="preserve"> &lt;- </w:t>
      </w:r>
      <w:proofErr w:type="spellStart"/>
      <w:r w:rsidRPr="002E5FBE">
        <w:rPr>
          <w:rStyle w:val="InformationTok"/>
          <w:rFonts w:ascii="Courier" w:hAnsi="Courier"/>
          <w:b w:val="0"/>
          <w:color w:val="000000"/>
          <w:sz w:val="17"/>
          <w:shd w:val="clear" w:color="auto" w:fill="auto"/>
        </w:rPr>
        <w:t>covid_data</w:t>
      </w:r>
      <w:proofErr w:type="spellEnd"/>
      <w:r w:rsidRPr="002E5FBE">
        <w:rPr>
          <w:rStyle w:val="InformationTok"/>
          <w:rFonts w:ascii="Courier" w:hAnsi="Courier"/>
          <w:b w:val="0"/>
          <w:color w:val="000000"/>
          <w:sz w:val="17"/>
          <w:shd w:val="clear" w:color="auto" w:fill="auto"/>
        </w:rPr>
        <w:t xml:space="preserve"> %&gt;% </w:t>
      </w:r>
    </w:p>
    <w:p w14:paraId="5A2D9E4B"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gramStart"/>
      <w:r w:rsidRPr="002E5FBE">
        <w:rPr>
          <w:rStyle w:val="InformationTok"/>
          <w:rFonts w:ascii="Courier" w:hAnsi="Courier"/>
          <w:b w:val="0"/>
          <w:color w:val="000000"/>
          <w:sz w:val="17"/>
          <w:shd w:val="clear" w:color="auto" w:fill="auto"/>
        </w:rPr>
        <w:t>filter(</w:t>
      </w:r>
      <w:proofErr w:type="gramEnd"/>
      <w:r w:rsidRPr="002E5FBE">
        <w:rPr>
          <w:rStyle w:val="InformationTok"/>
          <w:rFonts w:ascii="Courier" w:hAnsi="Courier"/>
          <w:b w:val="0"/>
          <w:color w:val="000000"/>
          <w:sz w:val="17"/>
          <w:shd w:val="clear" w:color="auto" w:fill="auto"/>
        </w:rPr>
        <w:t>state %in% c("Alabama",</w:t>
      </w:r>
    </w:p>
    <w:p w14:paraId="63558ACD"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"Alaska",</w:t>
      </w:r>
    </w:p>
    <w:p w14:paraId="0F16D68B"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"Arizona",</w:t>
      </w:r>
    </w:p>
    <w:p w14:paraId="529D8D5D"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"Arkansas")) %&gt;% </w:t>
      </w:r>
    </w:p>
    <w:p w14:paraId="531A5C69"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gramStart"/>
      <w:r w:rsidRPr="002E5FBE">
        <w:rPr>
          <w:rStyle w:val="InformationTok"/>
          <w:rFonts w:ascii="Courier" w:hAnsi="Courier"/>
          <w:b w:val="0"/>
          <w:color w:val="000000"/>
          <w:sz w:val="17"/>
          <w:shd w:val="clear" w:color="auto" w:fill="auto"/>
        </w:rPr>
        <w:t>ggplot(</w:t>
      </w:r>
      <w:proofErr w:type="spellStart"/>
      <w:proofErr w:type="gramEnd"/>
      <w:r w:rsidRPr="002E5FBE">
        <w:rPr>
          <w:rStyle w:val="InformationTok"/>
          <w:rFonts w:ascii="Courier" w:hAnsi="Courier"/>
          <w:b w:val="0"/>
          <w:color w:val="000000"/>
          <w:sz w:val="17"/>
          <w:shd w:val="clear" w:color="auto" w:fill="auto"/>
        </w:rPr>
        <w:t>aes</w:t>
      </w:r>
      <w:proofErr w:type="spellEnd"/>
      <w:r w:rsidRPr="002E5FBE">
        <w:rPr>
          <w:rStyle w:val="InformationTok"/>
          <w:rFonts w:ascii="Courier" w:hAnsi="Courier"/>
          <w:b w:val="0"/>
          <w:color w:val="000000"/>
          <w:sz w:val="17"/>
          <w:shd w:val="clear" w:color="auto" w:fill="auto"/>
        </w:rPr>
        <w:t>(x = date,</w:t>
      </w:r>
    </w:p>
    <w:p w14:paraId="0FD79514"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y = deaths_avg_per_100k,</w:t>
      </w:r>
    </w:p>
    <w:p w14:paraId="08D5CE77"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group = state,</w:t>
      </w:r>
    </w:p>
    <w:p w14:paraId="7A21A361"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fill = deaths_avg_per_100k)) +</w:t>
      </w:r>
    </w:p>
    <w:p w14:paraId="5D660C90"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r w:rsidRPr="002E5FBE">
        <w:rPr>
          <w:rStyle w:val="InformationTok"/>
          <w:rFonts w:ascii="Courier" w:hAnsi="Courier"/>
          <w:b w:val="0"/>
          <w:color w:val="000000"/>
          <w:sz w:val="17"/>
          <w:shd w:val="clear" w:color="auto" w:fill="auto"/>
        </w:rPr>
        <w:t>geom_</w:t>
      </w:r>
      <w:proofErr w:type="gramStart"/>
      <w:r w:rsidRPr="002E5FBE">
        <w:rPr>
          <w:rStyle w:val="InformationTok"/>
          <w:rFonts w:ascii="Courier" w:hAnsi="Courier"/>
          <w:b w:val="0"/>
          <w:color w:val="000000"/>
          <w:sz w:val="17"/>
          <w:shd w:val="clear" w:color="auto" w:fill="auto"/>
        </w:rPr>
        <w:t>col</w:t>
      </w:r>
      <w:proofErr w:type="spellEnd"/>
      <w:r w:rsidRPr="002E5FBE">
        <w:rPr>
          <w:rStyle w:val="InformationTok"/>
          <w:rFonts w:ascii="Courier" w:hAnsi="Courier"/>
          <w:b w:val="0"/>
          <w:color w:val="000000"/>
          <w:sz w:val="17"/>
          <w:shd w:val="clear" w:color="auto" w:fill="auto"/>
        </w:rPr>
        <w:t>(</w:t>
      </w:r>
      <w:proofErr w:type="gramEnd"/>
      <w:r w:rsidRPr="002E5FBE">
        <w:rPr>
          <w:rStyle w:val="InformationTok"/>
          <w:rFonts w:ascii="Courier" w:hAnsi="Courier"/>
          <w:b w:val="0"/>
          <w:color w:val="000000"/>
          <w:sz w:val="17"/>
          <w:shd w:val="clear" w:color="auto" w:fill="auto"/>
        </w:rPr>
        <w:t>) +</w:t>
      </w:r>
    </w:p>
    <w:p w14:paraId="3539F0F1"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r w:rsidRPr="002E5FBE">
        <w:rPr>
          <w:rStyle w:val="InformationTok"/>
          <w:rFonts w:ascii="Courier" w:hAnsi="Courier"/>
          <w:b w:val="0"/>
          <w:color w:val="000000"/>
          <w:sz w:val="17"/>
          <w:shd w:val="clear" w:color="auto" w:fill="auto"/>
        </w:rPr>
        <w:t>scale_fill_viridis_</w:t>
      </w:r>
      <w:proofErr w:type="gramStart"/>
      <w:r w:rsidRPr="002E5FBE">
        <w:rPr>
          <w:rStyle w:val="InformationTok"/>
          <w:rFonts w:ascii="Courier" w:hAnsi="Courier"/>
          <w:b w:val="0"/>
          <w:color w:val="000000"/>
          <w:sz w:val="17"/>
          <w:shd w:val="clear" w:color="auto" w:fill="auto"/>
        </w:rPr>
        <w:t>c</w:t>
      </w:r>
      <w:proofErr w:type="spellEnd"/>
      <w:r w:rsidRPr="002E5FBE">
        <w:rPr>
          <w:rStyle w:val="InformationTok"/>
          <w:rFonts w:ascii="Courier" w:hAnsi="Courier"/>
          <w:b w:val="0"/>
          <w:color w:val="000000"/>
          <w:sz w:val="17"/>
          <w:shd w:val="clear" w:color="auto" w:fill="auto"/>
        </w:rPr>
        <w:t>(</w:t>
      </w:r>
      <w:proofErr w:type="gramEnd"/>
      <w:r w:rsidRPr="002E5FBE">
        <w:rPr>
          <w:rStyle w:val="InformationTok"/>
          <w:rFonts w:ascii="Courier" w:hAnsi="Courier"/>
          <w:b w:val="0"/>
          <w:color w:val="000000"/>
          <w:sz w:val="17"/>
          <w:shd w:val="clear" w:color="auto" w:fill="auto"/>
        </w:rPr>
        <w:t>option = "rocket") +</w:t>
      </w:r>
    </w:p>
    <w:p w14:paraId="5F31D089"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r w:rsidRPr="002E5FBE">
        <w:rPr>
          <w:rStyle w:val="InformationTok"/>
          <w:rFonts w:ascii="Courier" w:hAnsi="Courier"/>
          <w:b w:val="0"/>
          <w:color w:val="000000"/>
          <w:sz w:val="17"/>
          <w:shd w:val="clear" w:color="auto" w:fill="auto"/>
        </w:rPr>
        <w:t>theme_</w:t>
      </w:r>
      <w:proofErr w:type="gramStart"/>
      <w:r w:rsidRPr="002E5FBE">
        <w:rPr>
          <w:rStyle w:val="InformationTok"/>
          <w:rFonts w:ascii="Courier" w:hAnsi="Courier"/>
          <w:b w:val="0"/>
          <w:color w:val="000000"/>
          <w:sz w:val="17"/>
          <w:shd w:val="clear" w:color="auto" w:fill="auto"/>
        </w:rPr>
        <w:t>minimal</w:t>
      </w:r>
      <w:proofErr w:type="spellEnd"/>
      <w:r w:rsidRPr="002E5FBE">
        <w:rPr>
          <w:rStyle w:val="InformationTok"/>
          <w:rFonts w:ascii="Courier" w:hAnsi="Courier"/>
          <w:b w:val="0"/>
          <w:color w:val="000000"/>
          <w:sz w:val="17"/>
          <w:shd w:val="clear" w:color="auto" w:fill="auto"/>
        </w:rPr>
        <w:t>(</w:t>
      </w:r>
      <w:proofErr w:type="gramEnd"/>
      <w:r w:rsidRPr="002E5FBE">
        <w:rPr>
          <w:rStyle w:val="InformationTok"/>
          <w:rFonts w:ascii="Courier" w:hAnsi="Courier"/>
          <w:b w:val="0"/>
          <w:color w:val="000000"/>
          <w:sz w:val="17"/>
          <w:shd w:val="clear" w:color="auto" w:fill="auto"/>
        </w:rPr>
        <w:t>) +</w:t>
      </w:r>
    </w:p>
    <w:p w14:paraId="22701BA7"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gramStart"/>
      <w:r w:rsidRPr="002E5FBE">
        <w:rPr>
          <w:rStyle w:val="InformationTok"/>
          <w:rFonts w:ascii="Courier" w:hAnsi="Courier"/>
          <w:b w:val="0"/>
          <w:color w:val="000000"/>
          <w:sz w:val="17"/>
          <w:shd w:val="clear" w:color="auto" w:fill="auto"/>
        </w:rPr>
        <w:t>labs(</w:t>
      </w:r>
      <w:proofErr w:type="gramEnd"/>
      <w:r w:rsidRPr="002E5FBE">
        <w:rPr>
          <w:rStyle w:val="InformationTok"/>
          <w:rFonts w:ascii="Courier" w:hAnsi="Courier"/>
          <w:b w:val="0"/>
          <w:color w:val="000000"/>
          <w:sz w:val="17"/>
          <w:shd w:val="clear" w:color="auto" w:fill="auto"/>
        </w:rPr>
        <w:t>title = "Deaths per 100,000 people over time") +</w:t>
      </w:r>
    </w:p>
    <w:p w14:paraId="064B4B9D"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gramStart"/>
      <w:r w:rsidRPr="002E5FBE">
        <w:rPr>
          <w:rStyle w:val="InformationTok"/>
          <w:rFonts w:ascii="Courier" w:hAnsi="Courier"/>
          <w:b w:val="0"/>
          <w:color w:val="000000"/>
          <w:sz w:val="17"/>
          <w:shd w:val="clear" w:color="auto" w:fill="auto"/>
        </w:rPr>
        <w:t>theme(</w:t>
      </w:r>
      <w:proofErr w:type="spellStart"/>
      <w:proofErr w:type="gramEnd"/>
      <w:r w:rsidRPr="002E5FBE">
        <w:rPr>
          <w:rStyle w:val="InformationTok"/>
          <w:rFonts w:ascii="Courier" w:hAnsi="Courier"/>
          <w:b w:val="0"/>
          <w:color w:val="000000"/>
          <w:sz w:val="17"/>
          <w:shd w:val="clear" w:color="auto" w:fill="auto"/>
        </w:rPr>
        <w:t>legend.position</w:t>
      </w:r>
      <w:proofErr w:type="spellEnd"/>
      <w:r w:rsidRPr="002E5FBE">
        <w:rPr>
          <w:rStyle w:val="InformationTok"/>
          <w:rFonts w:ascii="Courier" w:hAnsi="Courier"/>
          <w:b w:val="0"/>
          <w:color w:val="000000"/>
          <w:sz w:val="17"/>
          <w:shd w:val="clear" w:color="auto" w:fill="auto"/>
        </w:rPr>
        <w:t xml:space="preserve"> = "none",</w:t>
      </w:r>
    </w:p>
    <w:p w14:paraId="5617549A"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proofErr w:type="gramStart"/>
      <w:r w:rsidRPr="002E5FBE">
        <w:rPr>
          <w:rStyle w:val="InformationTok"/>
          <w:rFonts w:ascii="Courier" w:hAnsi="Courier"/>
          <w:b w:val="0"/>
          <w:color w:val="000000"/>
          <w:sz w:val="17"/>
          <w:shd w:val="clear" w:color="auto" w:fill="auto"/>
        </w:rPr>
        <w:t>plot.title</w:t>
      </w:r>
      <w:proofErr w:type="gramEnd"/>
      <w:r w:rsidRPr="002E5FBE">
        <w:rPr>
          <w:rStyle w:val="InformationTok"/>
          <w:rFonts w:ascii="Courier" w:hAnsi="Courier"/>
          <w:b w:val="0"/>
          <w:color w:val="000000"/>
          <w:sz w:val="17"/>
          <w:shd w:val="clear" w:color="auto" w:fill="auto"/>
        </w:rPr>
        <w:t>.position</w:t>
      </w:r>
      <w:proofErr w:type="spellEnd"/>
      <w:r w:rsidRPr="002E5FBE">
        <w:rPr>
          <w:rStyle w:val="InformationTok"/>
          <w:rFonts w:ascii="Courier" w:hAnsi="Courier"/>
          <w:b w:val="0"/>
          <w:color w:val="000000"/>
          <w:sz w:val="17"/>
          <w:shd w:val="clear" w:color="auto" w:fill="auto"/>
        </w:rPr>
        <w:t xml:space="preserve"> = "plot",</w:t>
      </w:r>
    </w:p>
    <w:p w14:paraId="4D8691FB"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proofErr w:type="gramStart"/>
      <w:r w:rsidRPr="002E5FBE">
        <w:rPr>
          <w:rStyle w:val="InformationTok"/>
          <w:rFonts w:ascii="Courier" w:hAnsi="Courier"/>
          <w:b w:val="0"/>
          <w:color w:val="000000"/>
          <w:sz w:val="17"/>
          <w:shd w:val="clear" w:color="auto" w:fill="auto"/>
        </w:rPr>
        <w:t>plot.title</w:t>
      </w:r>
      <w:proofErr w:type="spellEnd"/>
      <w:proofErr w:type="gramEnd"/>
      <w:r w:rsidRPr="002E5FBE">
        <w:rPr>
          <w:rStyle w:val="InformationTok"/>
          <w:rFonts w:ascii="Courier" w:hAnsi="Courier"/>
          <w:b w:val="0"/>
          <w:color w:val="000000"/>
          <w:sz w:val="17"/>
          <w:shd w:val="clear" w:color="auto" w:fill="auto"/>
        </w:rPr>
        <w:t xml:space="preserve"> = </w:t>
      </w:r>
      <w:proofErr w:type="spellStart"/>
      <w:r w:rsidRPr="002E5FBE">
        <w:rPr>
          <w:rStyle w:val="InformationTok"/>
          <w:rFonts w:ascii="Courier" w:hAnsi="Courier"/>
          <w:b w:val="0"/>
          <w:color w:val="000000"/>
          <w:sz w:val="17"/>
          <w:shd w:val="clear" w:color="auto" w:fill="auto"/>
        </w:rPr>
        <w:t>element_text</w:t>
      </w:r>
      <w:proofErr w:type="spellEnd"/>
      <w:r w:rsidRPr="002E5FBE">
        <w:rPr>
          <w:rStyle w:val="InformationTok"/>
          <w:rFonts w:ascii="Courier" w:hAnsi="Courier"/>
          <w:b w:val="0"/>
          <w:color w:val="000000"/>
          <w:sz w:val="17"/>
          <w:shd w:val="clear" w:color="auto" w:fill="auto"/>
        </w:rPr>
        <w:t>(face = "bold"),</w:t>
      </w:r>
    </w:p>
    <w:p w14:paraId="5EEA610F"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proofErr w:type="gramStart"/>
      <w:r w:rsidRPr="002E5FBE">
        <w:rPr>
          <w:rStyle w:val="InformationTok"/>
          <w:rFonts w:ascii="Courier" w:hAnsi="Courier"/>
          <w:b w:val="0"/>
          <w:color w:val="000000"/>
          <w:sz w:val="17"/>
          <w:shd w:val="clear" w:color="auto" w:fill="auto"/>
        </w:rPr>
        <w:t>panel.grid</w:t>
      </w:r>
      <w:proofErr w:type="gramEnd"/>
      <w:r w:rsidRPr="002E5FBE">
        <w:rPr>
          <w:rStyle w:val="InformationTok"/>
          <w:rFonts w:ascii="Courier" w:hAnsi="Courier"/>
          <w:b w:val="0"/>
          <w:color w:val="000000"/>
          <w:sz w:val="17"/>
          <w:shd w:val="clear" w:color="auto" w:fill="auto"/>
        </w:rPr>
        <w:t>.minor</w:t>
      </w:r>
      <w:proofErr w:type="spellEnd"/>
      <w:r w:rsidRPr="002E5FBE">
        <w:rPr>
          <w:rStyle w:val="InformationTok"/>
          <w:rFonts w:ascii="Courier" w:hAnsi="Courier"/>
          <w:b w:val="0"/>
          <w:color w:val="000000"/>
          <w:sz w:val="17"/>
          <w:shd w:val="clear" w:color="auto" w:fill="auto"/>
        </w:rPr>
        <w:t xml:space="preserve"> = </w:t>
      </w:r>
      <w:proofErr w:type="spellStart"/>
      <w:r w:rsidRPr="002E5FBE">
        <w:rPr>
          <w:rStyle w:val="InformationTok"/>
          <w:rFonts w:ascii="Courier" w:hAnsi="Courier"/>
          <w:b w:val="0"/>
          <w:color w:val="000000"/>
          <w:sz w:val="17"/>
          <w:shd w:val="clear" w:color="auto" w:fill="auto"/>
        </w:rPr>
        <w:t>element_blank</w:t>
      </w:r>
      <w:proofErr w:type="spellEnd"/>
      <w:r w:rsidRPr="002E5FBE">
        <w:rPr>
          <w:rStyle w:val="InformationTok"/>
          <w:rFonts w:ascii="Courier" w:hAnsi="Courier"/>
          <w:b w:val="0"/>
          <w:color w:val="000000"/>
          <w:sz w:val="17"/>
          <w:shd w:val="clear" w:color="auto" w:fill="auto"/>
        </w:rPr>
        <w:t>(),</w:t>
      </w:r>
    </w:p>
    <w:p w14:paraId="1F683E77"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proofErr w:type="gramStart"/>
      <w:r w:rsidRPr="002E5FBE">
        <w:rPr>
          <w:rStyle w:val="InformationTok"/>
          <w:rFonts w:ascii="Courier" w:hAnsi="Courier"/>
          <w:b w:val="0"/>
          <w:color w:val="000000"/>
          <w:sz w:val="17"/>
          <w:shd w:val="clear" w:color="auto" w:fill="auto"/>
        </w:rPr>
        <w:t>axis.title</w:t>
      </w:r>
      <w:proofErr w:type="spellEnd"/>
      <w:proofErr w:type="gramEnd"/>
      <w:r w:rsidRPr="002E5FBE">
        <w:rPr>
          <w:rStyle w:val="InformationTok"/>
          <w:rFonts w:ascii="Courier" w:hAnsi="Courier"/>
          <w:b w:val="0"/>
          <w:color w:val="000000"/>
          <w:sz w:val="17"/>
          <w:shd w:val="clear" w:color="auto" w:fill="auto"/>
        </w:rPr>
        <w:t xml:space="preserve"> = </w:t>
      </w:r>
      <w:proofErr w:type="spellStart"/>
      <w:r w:rsidRPr="002E5FBE">
        <w:rPr>
          <w:rStyle w:val="InformationTok"/>
          <w:rFonts w:ascii="Courier" w:hAnsi="Courier"/>
          <w:b w:val="0"/>
          <w:color w:val="000000"/>
          <w:sz w:val="17"/>
          <w:shd w:val="clear" w:color="auto" w:fill="auto"/>
        </w:rPr>
        <w:t>element_blank</w:t>
      </w:r>
      <w:proofErr w:type="spellEnd"/>
      <w:r w:rsidRPr="002E5FBE">
        <w:rPr>
          <w:rStyle w:val="InformationTok"/>
          <w:rFonts w:ascii="Courier" w:hAnsi="Courier"/>
          <w:b w:val="0"/>
          <w:color w:val="000000"/>
          <w:sz w:val="17"/>
          <w:shd w:val="clear" w:color="auto" w:fill="auto"/>
        </w:rPr>
        <w:t>()) +</w:t>
      </w:r>
    </w:p>
    <w:p w14:paraId="6201D9E7"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r w:rsidRPr="002E5FBE">
        <w:rPr>
          <w:rStyle w:val="InformationTok"/>
          <w:rFonts w:ascii="Courier" w:hAnsi="Courier"/>
          <w:b w:val="0"/>
          <w:color w:val="000000"/>
          <w:sz w:val="17"/>
          <w:shd w:val="clear" w:color="auto" w:fill="auto"/>
        </w:rPr>
        <w:t>facet_</w:t>
      </w:r>
      <w:proofErr w:type="gramStart"/>
      <w:r w:rsidRPr="002E5FBE">
        <w:rPr>
          <w:rStyle w:val="InformationTok"/>
          <w:rFonts w:ascii="Courier" w:hAnsi="Courier"/>
          <w:b w:val="0"/>
          <w:color w:val="000000"/>
          <w:sz w:val="17"/>
          <w:shd w:val="clear" w:color="auto" w:fill="auto"/>
        </w:rPr>
        <w:t>wrap</w:t>
      </w:r>
      <w:proofErr w:type="spellEnd"/>
      <w:r w:rsidRPr="002E5FBE">
        <w:rPr>
          <w:rStyle w:val="InformationTok"/>
          <w:rFonts w:ascii="Courier" w:hAnsi="Courier"/>
          <w:b w:val="0"/>
          <w:color w:val="000000"/>
          <w:sz w:val="17"/>
          <w:shd w:val="clear" w:color="auto" w:fill="auto"/>
        </w:rPr>
        <w:t>(</w:t>
      </w:r>
      <w:proofErr w:type="gramEnd"/>
      <w:r w:rsidRPr="002E5FBE">
        <w:rPr>
          <w:rStyle w:val="InformationTok"/>
          <w:rFonts w:ascii="Courier" w:hAnsi="Courier"/>
          <w:b w:val="0"/>
          <w:color w:val="000000"/>
          <w:sz w:val="17"/>
          <w:shd w:val="clear" w:color="auto" w:fill="auto"/>
        </w:rPr>
        <w:t>~state,</w:t>
      </w:r>
    </w:p>
    <w:p w14:paraId="3FC2F440" w14:textId="77777777" w:rsidR="00FA5967" w:rsidRDefault="00434B2B" w:rsidP="002E5FBE">
      <w:pPr>
        <w:pStyle w:val="Code"/>
      </w:pPr>
      <w:r w:rsidRPr="002E5FBE">
        <w:rPr>
          <w:rStyle w:val="InformationTok"/>
          <w:rFonts w:ascii="Courier" w:hAnsi="Courier"/>
          <w:b w:val="0"/>
          <w:color w:val="000000"/>
          <w:sz w:val="17"/>
          <w:shd w:val="clear" w:color="auto" w:fill="auto"/>
        </w:rPr>
        <w:t xml:space="preserve">             </w:t>
      </w:r>
      <w:proofErr w:type="spellStart"/>
      <w:r w:rsidRPr="002E5FBE">
        <w:rPr>
          <w:rStyle w:val="InformationTok"/>
          <w:rFonts w:ascii="Courier" w:hAnsi="Courier"/>
          <w:b w:val="0"/>
          <w:color w:val="000000"/>
          <w:sz w:val="17"/>
          <w:shd w:val="clear" w:color="auto" w:fill="auto"/>
        </w:rPr>
        <w:t>nrow</w:t>
      </w:r>
      <w:proofErr w:type="spellEnd"/>
      <w:r w:rsidRPr="002E5FBE">
        <w:rPr>
          <w:rStyle w:val="InformationTok"/>
          <w:rFonts w:ascii="Courier" w:hAnsi="Courier"/>
          <w:b w:val="0"/>
          <w:color w:val="000000"/>
          <w:sz w:val="17"/>
          <w:shd w:val="clear" w:color="auto" w:fill="auto"/>
        </w:rPr>
        <w:t xml:space="preserve"> = 2)</w:t>
      </w:r>
    </w:p>
    <w:p w14:paraId="51D3DDC9" w14:textId="77777777" w:rsidR="00FA5967" w:rsidRDefault="00FA5967" w:rsidP="002E5FBE">
      <w:pPr>
        <w:pStyle w:val="Code"/>
      </w:pPr>
    </w:p>
    <w:p w14:paraId="66F32867" w14:textId="77777777" w:rsidR="00FA5967" w:rsidRDefault="00FA5967" w:rsidP="002E5FBE">
      <w:pPr>
        <w:pStyle w:val="Code"/>
      </w:pPr>
    </w:p>
    <w:p w14:paraId="5B7A020F" w14:textId="77777777" w:rsidR="00FA5967" w:rsidRDefault="00434B2B" w:rsidP="002E5FBE">
      <w:pPr>
        <w:pStyle w:val="Code"/>
      </w:pPr>
      <w:proofErr w:type="spellStart"/>
      <w:r w:rsidRPr="002E5FBE">
        <w:rPr>
          <w:rStyle w:val="InformationTok"/>
          <w:rFonts w:ascii="Courier" w:hAnsi="Courier"/>
          <w:b w:val="0"/>
          <w:color w:val="000000"/>
          <w:sz w:val="17"/>
          <w:shd w:val="clear" w:color="auto" w:fill="auto"/>
        </w:rPr>
        <w:t>ggplotly</w:t>
      </w:r>
      <w:proofErr w:type="spellEnd"/>
      <w:r w:rsidRPr="002E5FBE">
        <w:rPr>
          <w:rStyle w:val="InformationTok"/>
          <w:rFonts w:ascii="Courier" w:hAnsi="Courier"/>
          <w:b w:val="0"/>
          <w:color w:val="000000"/>
          <w:sz w:val="17"/>
          <w:shd w:val="clear" w:color="auto" w:fill="auto"/>
        </w:rPr>
        <w:t>(</w:t>
      </w:r>
      <w:proofErr w:type="spellStart"/>
      <w:r w:rsidRPr="002E5FBE">
        <w:rPr>
          <w:rStyle w:val="InformationTok"/>
          <w:rFonts w:ascii="Courier" w:hAnsi="Courier"/>
          <w:b w:val="0"/>
          <w:color w:val="000000"/>
          <w:sz w:val="17"/>
          <w:shd w:val="clear" w:color="auto" w:fill="auto"/>
        </w:rPr>
        <w:t>covid_chart</w:t>
      </w:r>
      <w:proofErr w:type="spellEnd"/>
      <w:r w:rsidRPr="002E5FBE">
        <w:rPr>
          <w:rStyle w:val="InformationTok"/>
          <w:rFonts w:ascii="Courier" w:hAnsi="Courier"/>
          <w:b w:val="0"/>
          <w:color w:val="000000"/>
          <w:sz w:val="17"/>
          <w:shd w:val="clear" w:color="auto" w:fill="auto"/>
        </w:rPr>
        <w:t>)</w:t>
      </w:r>
    </w:p>
    <w:p w14:paraId="3CA67804" w14:textId="1961E424" w:rsidR="00434B2B" w:rsidRPr="002E5FBE" w:rsidRDefault="00434B2B" w:rsidP="002E5FBE">
      <w:pPr>
        <w:pStyle w:val="Code"/>
      </w:pPr>
      <w:r w:rsidRPr="002E5FBE">
        <w:rPr>
          <w:rStyle w:val="InformationTok"/>
          <w:rFonts w:ascii="Courier" w:hAnsi="Courier"/>
          <w:b w:val="0"/>
          <w:color w:val="000000"/>
          <w:sz w:val="17"/>
          <w:shd w:val="clear" w:color="auto" w:fill="auto"/>
        </w:rPr>
        <w:t>```</w:t>
      </w:r>
    </w:p>
    <w:p w14:paraId="59571242" w14:textId="70C9CF31" w:rsidR="00434B2B" w:rsidRDefault="00434B2B" w:rsidP="006B770B">
      <w:pPr>
        <w:pStyle w:val="Body"/>
      </w:pPr>
      <w:r>
        <w:t xml:space="preserve">At this point, I could render the </w:t>
      </w:r>
      <w:proofErr w:type="spellStart"/>
      <w:r w:rsidRPr="002D4E5C">
        <w:rPr>
          <w:rStyle w:val="Literal"/>
        </w:rPr>
        <w:t>index.qmd</w:t>
      </w:r>
      <w:proofErr w:type="spellEnd"/>
      <w:r>
        <w:t xml:space="preserve"> file individually, but I know I want to render </w:t>
      </w:r>
      <w:r>
        <w:lastRenderedPageBreak/>
        <w:t xml:space="preserve">the entire website so let’s do that. You can build a Quarto website just as you did a </w:t>
      </w:r>
      <w:r w:rsidRPr="002D4E5C">
        <w:rPr>
          <w:rStyle w:val="Literal"/>
        </w:rPr>
        <w:t>distill</w:t>
      </w:r>
      <w:r>
        <w:t xml:space="preserve"> website. Look for the Build tab in the top right of RStudio and click the button that says Render Website. </w:t>
      </w:r>
      <w:r w:rsidR="006B770B">
        <w:t>Figure 10-</w:t>
      </w:r>
      <w:r>
        <w:t>12 shows what you should see.</w:t>
      </w:r>
    </w:p>
    <w:p w14:paraId="7C6461E3" w14:textId="77777777" w:rsidR="00434B2B" w:rsidRDefault="00434B2B" w:rsidP="00711FE4">
      <w:pPr>
        <w:pStyle w:val="GraphicSlug"/>
      </w:pPr>
      <w:r>
        <w:t>[F10012.png]</w:t>
      </w:r>
    </w:p>
    <w:p w14:paraId="320C4198" w14:textId="77777777" w:rsidR="00434B2B" w:rsidRDefault="00434B2B" w:rsidP="00434B2B">
      <w:pPr>
        <w:pStyle w:val="CaptionedFigure"/>
      </w:pPr>
      <w:r>
        <w:rPr>
          <w:noProof/>
        </w:rPr>
        <w:drawing>
          <wp:inline distT="0" distB="0" distL="0" distR="0" wp14:anchorId="597EE1BE" wp14:editId="73A70E49">
            <wp:extent cx="5334000" cy="3230450"/>
            <wp:effectExtent l="0" t="0" r="0" b="0"/>
            <wp:docPr id="517" name="Picture" descr="Figure 11.12: The render website button"/>
            <wp:cNvGraphicFramePr/>
            <a:graphic xmlns:a="http://schemas.openxmlformats.org/drawingml/2006/main">
              <a:graphicData uri="http://schemas.openxmlformats.org/drawingml/2006/picture">
                <pic:pic xmlns:pic="http://schemas.openxmlformats.org/drawingml/2006/picture">
                  <pic:nvPicPr>
                    <pic:cNvPr id="518" name="Picture" descr="../../assets/render-website-button.png"/>
                    <pic:cNvPicPr>
                      <a:picLocks noChangeAspect="1" noChangeArrowheads="1"/>
                    </pic:cNvPicPr>
                  </pic:nvPicPr>
                  <pic:blipFill>
                    <a:blip r:embed="rId20"/>
                    <a:stretch>
                      <a:fillRect/>
                    </a:stretch>
                  </pic:blipFill>
                  <pic:spPr bwMode="auto">
                    <a:xfrm>
                      <a:off x="0" y="0"/>
                      <a:ext cx="5334000" cy="3230450"/>
                    </a:xfrm>
                    <a:prstGeom prst="rect">
                      <a:avLst/>
                    </a:prstGeom>
                    <a:noFill/>
                    <a:ln w="9525">
                      <a:noFill/>
                      <a:headEnd/>
                      <a:tailEnd/>
                    </a:ln>
                  </pic:spPr>
                </pic:pic>
              </a:graphicData>
            </a:graphic>
          </wp:inline>
        </w:drawing>
      </w:r>
    </w:p>
    <w:p w14:paraId="1B3D2F13" w14:textId="02C43E56" w:rsidR="00434B2B" w:rsidRDefault="00434B2B" w:rsidP="00711FE4">
      <w:pPr>
        <w:pStyle w:val="CaptionLine"/>
      </w:pPr>
      <w:r>
        <w:t>The render website button</w:t>
      </w:r>
    </w:p>
    <w:p w14:paraId="1543B0FD" w14:textId="5E0673E2" w:rsidR="00434B2B" w:rsidRDefault="00434B2B" w:rsidP="006B770B">
      <w:pPr>
        <w:pStyle w:val="Body"/>
      </w:pPr>
      <w:r>
        <w:t xml:space="preserve">The rendered website should now appear in the Viewer pane on the bottom right panel of RStudio. If you go to the Files pane on the same panel you will also see that a </w:t>
      </w:r>
      <w:r w:rsidRPr="002D4E5C">
        <w:rPr>
          <w:rStyle w:val="Literal"/>
        </w:rPr>
        <w:t>_site</w:t>
      </w:r>
      <w:r>
        <w:t xml:space="preserve"> folder has been created. If you go into this </w:t>
      </w:r>
      <w:proofErr w:type="gramStart"/>
      <w:r>
        <w:t>folder</w:t>
      </w:r>
      <w:proofErr w:type="gramEnd"/>
      <w:r>
        <w:t xml:space="preserve"> you will see all of the content in your rendered site. I’ll open the </w:t>
      </w:r>
      <w:r w:rsidRPr="002D4E5C">
        <w:rPr>
          <w:rStyle w:val="Literal"/>
        </w:rPr>
        <w:t>index.html</w:t>
      </w:r>
      <w:r>
        <w:t xml:space="preserve"> file in my web browser. You can see the website in </w:t>
      </w:r>
      <w:r w:rsidR="006B770B">
        <w:t>Figure 10-</w:t>
      </w:r>
      <w:r>
        <w:t>13.</w:t>
      </w:r>
    </w:p>
    <w:p w14:paraId="60E99F84" w14:textId="77777777" w:rsidR="00434B2B" w:rsidRDefault="00434B2B" w:rsidP="00711FE4">
      <w:pPr>
        <w:pStyle w:val="GraphicSlug"/>
      </w:pPr>
      <w:r>
        <w:t>[F10013.png]</w:t>
      </w:r>
    </w:p>
    <w:p w14:paraId="7D998156" w14:textId="77777777" w:rsidR="00434B2B" w:rsidRDefault="00434B2B" w:rsidP="00434B2B">
      <w:pPr>
        <w:pStyle w:val="CaptionedFigure"/>
      </w:pPr>
      <w:r>
        <w:rPr>
          <w:noProof/>
        </w:rPr>
        <w:lastRenderedPageBreak/>
        <w:drawing>
          <wp:inline distT="0" distB="0" distL="0" distR="0" wp14:anchorId="6ADC05AC" wp14:editId="15D27AC4">
            <wp:extent cx="5334000" cy="3230450"/>
            <wp:effectExtent l="0" t="0" r="0" b="0"/>
            <wp:docPr id="520" name="Picture" descr="Figure 11.13: The Quarto website with warnings and messages"/>
            <wp:cNvGraphicFramePr/>
            <a:graphic xmlns:a="http://schemas.openxmlformats.org/drawingml/2006/main">
              <a:graphicData uri="http://schemas.openxmlformats.org/drawingml/2006/picture">
                <pic:pic xmlns:pic="http://schemas.openxmlformats.org/drawingml/2006/picture">
                  <pic:nvPicPr>
                    <pic:cNvPr id="521" name="Picture" descr="../../assets/covid-website-messages.png"/>
                    <pic:cNvPicPr>
                      <a:picLocks noChangeAspect="1" noChangeArrowheads="1"/>
                    </pic:cNvPicPr>
                  </pic:nvPicPr>
                  <pic:blipFill>
                    <a:blip r:embed="rId21"/>
                    <a:stretch>
                      <a:fillRect/>
                    </a:stretch>
                  </pic:blipFill>
                  <pic:spPr bwMode="auto">
                    <a:xfrm>
                      <a:off x="0" y="0"/>
                      <a:ext cx="5334000" cy="3230450"/>
                    </a:xfrm>
                    <a:prstGeom prst="rect">
                      <a:avLst/>
                    </a:prstGeom>
                    <a:noFill/>
                    <a:ln w="9525">
                      <a:noFill/>
                      <a:headEnd/>
                      <a:tailEnd/>
                    </a:ln>
                  </pic:spPr>
                </pic:pic>
              </a:graphicData>
            </a:graphic>
          </wp:inline>
        </w:drawing>
      </w:r>
    </w:p>
    <w:p w14:paraId="0503C026" w14:textId="3D981779" w:rsidR="00434B2B" w:rsidRDefault="00434B2B" w:rsidP="00711FE4">
      <w:pPr>
        <w:pStyle w:val="CaptionLine"/>
      </w:pPr>
      <w:r>
        <w:t>The Quarto website with warnings and messages</w:t>
      </w:r>
    </w:p>
    <w:p w14:paraId="7BEF27AD" w14:textId="77777777" w:rsidR="00434B2B" w:rsidRDefault="00434B2B" w:rsidP="006B770B">
      <w:pPr>
        <w:pStyle w:val="Body"/>
      </w:pPr>
      <w:r>
        <w:t xml:space="preserve">As you can see, there are a lot of warnings and messages that we don’t want to show. In R Markdown we removed these in our </w:t>
      </w:r>
      <w:r w:rsidRPr="002D4E5C">
        <w:rPr>
          <w:rStyle w:val="Literal"/>
        </w:rPr>
        <w:t>setup</w:t>
      </w:r>
      <w:r>
        <w:t xml:space="preserve"> code chunk, but with Quarto we do it in the YAML. I could add this code to the </w:t>
      </w:r>
      <w:proofErr w:type="spellStart"/>
      <w:r w:rsidRPr="002D4E5C">
        <w:rPr>
          <w:rStyle w:val="Literal"/>
        </w:rPr>
        <w:t>index.qmd</w:t>
      </w:r>
      <w:proofErr w:type="spellEnd"/>
      <w:r>
        <w:t xml:space="preserve"> YAML, as we did when making a presentation, to remove all code, warnings, and messages from the output:</w:t>
      </w:r>
    </w:p>
    <w:p w14:paraId="1116D4FD" w14:textId="77777777" w:rsidR="00FA5967" w:rsidRDefault="00434B2B" w:rsidP="002E5FBE">
      <w:pPr>
        <w:pStyle w:val="Code"/>
      </w:pPr>
      <w:r w:rsidRPr="002E5FBE">
        <w:rPr>
          <w:rStyle w:val="AnnotationTok"/>
          <w:rFonts w:ascii="Courier" w:hAnsi="Courier"/>
          <w:b w:val="0"/>
          <w:color w:val="000000"/>
          <w:sz w:val="17"/>
          <w:shd w:val="clear" w:color="auto" w:fill="auto"/>
        </w:rPr>
        <w:t>execute:</w:t>
      </w:r>
      <w:r w:rsidRPr="002E5FBE">
        <w:rPr>
          <w:rStyle w:val="CommentTok"/>
          <w:rFonts w:ascii="Courier" w:hAnsi="Courier"/>
          <w:color w:val="000000"/>
          <w:sz w:val="17"/>
          <w:shd w:val="clear" w:color="auto" w:fill="auto"/>
        </w:rPr>
        <w:t xml:space="preserve"> </w:t>
      </w:r>
    </w:p>
    <w:p w14:paraId="741D0387" w14:textId="77777777" w:rsidR="00FA5967" w:rsidRDefault="00434B2B" w:rsidP="002E5FBE">
      <w:pPr>
        <w:pStyle w:val="Code"/>
      </w:pPr>
      <w:r w:rsidRPr="002E5FBE">
        <w:rPr>
          <w:rStyle w:val="NormalTok"/>
          <w:rFonts w:ascii="Courier" w:hAnsi="Courier"/>
          <w:i w:val="0"/>
          <w:sz w:val="17"/>
          <w:shd w:val="clear" w:color="auto" w:fill="auto"/>
        </w:rPr>
        <w:t xml:space="preserve">  echo: false</w:t>
      </w:r>
    </w:p>
    <w:p w14:paraId="34F7EE85" w14:textId="77777777" w:rsidR="00FA5967" w:rsidRDefault="00434B2B" w:rsidP="002E5FBE">
      <w:pPr>
        <w:pStyle w:val="Code"/>
      </w:pPr>
      <w:r w:rsidRPr="002E5FBE">
        <w:rPr>
          <w:rStyle w:val="NormalTok"/>
          <w:rFonts w:ascii="Courier" w:hAnsi="Courier"/>
          <w:i w:val="0"/>
          <w:sz w:val="17"/>
          <w:shd w:val="clear" w:color="auto" w:fill="auto"/>
        </w:rPr>
        <w:t xml:space="preserve">  warning: false</w:t>
      </w:r>
    </w:p>
    <w:p w14:paraId="20D208B1" w14:textId="181D3E9E" w:rsidR="00434B2B" w:rsidRPr="002E5FBE" w:rsidRDefault="00434B2B" w:rsidP="002E5FBE">
      <w:pPr>
        <w:pStyle w:val="Code"/>
      </w:pPr>
      <w:r w:rsidRPr="002E5FBE">
        <w:rPr>
          <w:rStyle w:val="NormalTok"/>
          <w:rFonts w:ascii="Courier" w:hAnsi="Courier"/>
          <w:i w:val="0"/>
          <w:sz w:val="17"/>
          <w:shd w:val="clear" w:color="auto" w:fill="auto"/>
        </w:rPr>
        <w:t xml:space="preserve">  message: false</w:t>
      </w:r>
    </w:p>
    <w:p w14:paraId="34A4370F" w14:textId="77777777" w:rsidR="00434B2B" w:rsidRDefault="00434B2B" w:rsidP="006B770B">
      <w:pPr>
        <w:pStyle w:val="Body"/>
      </w:pPr>
      <w:r>
        <w:t xml:space="preserve">However, doing this will only make changes to that one file. Instead, we want to add them to the </w:t>
      </w:r>
      <w:r w:rsidRPr="002D4E5C">
        <w:rPr>
          <w:rStyle w:val="Literal"/>
        </w:rPr>
        <w:t>_</w:t>
      </w:r>
      <w:proofErr w:type="spellStart"/>
      <w:r w:rsidRPr="002D4E5C">
        <w:rPr>
          <w:rStyle w:val="Literal"/>
        </w:rPr>
        <w:t>quarto.yml</w:t>
      </w:r>
      <w:proofErr w:type="spellEnd"/>
      <w:r>
        <w:t xml:space="preserve"> file.</w:t>
      </w:r>
    </w:p>
    <w:p w14:paraId="1AE0FC3D" w14:textId="77777777" w:rsidR="00434B2B" w:rsidRPr="00A37D42" w:rsidRDefault="00434B2B" w:rsidP="00A37D42">
      <w:pPr>
        <w:pStyle w:val="HeadC"/>
      </w:pPr>
      <w:bookmarkStart w:id="13" w:name="setting-options-for-the-website"/>
      <w:bookmarkEnd w:id="12"/>
      <w:r w:rsidRPr="00A37D42">
        <w:t>Setting Options for the Website</w:t>
      </w:r>
    </w:p>
    <w:p w14:paraId="44397611" w14:textId="77777777" w:rsidR="00434B2B" w:rsidRDefault="00434B2B" w:rsidP="006B770B">
      <w:pPr>
        <w:pStyle w:val="Body"/>
      </w:pPr>
      <w:r>
        <w:t xml:space="preserve">With </w:t>
      </w:r>
      <w:r w:rsidRPr="002D4E5C">
        <w:rPr>
          <w:rStyle w:val="Literal"/>
        </w:rPr>
        <w:t>distill</w:t>
      </w:r>
      <w:r>
        <w:t xml:space="preserve"> we used the </w:t>
      </w:r>
      <w:r w:rsidRPr="002D4E5C">
        <w:rPr>
          <w:rStyle w:val="Literal"/>
        </w:rPr>
        <w:t>_</w:t>
      </w:r>
      <w:proofErr w:type="spellStart"/>
      <w:r w:rsidRPr="002D4E5C">
        <w:rPr>
          <w:rStyle w:val="Literal"/>
        </w:rPr>
        <w:t>site.yml</w:t>
      </w:r>
      <w:proofErr w:type="spellEnd"/>
      <w:r>
        <w:t xml:space="preserve"> file to make changes to all files in our website. In With Quarto, we use the </w:t>
      </w:r>
      <w:r w:rsidRPr="002D4E5C">
        <w:rPr>
          <w:rStyle w:val="Literal"/>
        </w:rPr>
        <w:t>_</w:t>
      </w:r>
      <w:proofErr w:type="spellStart"/>
      <w:r w:rsidRPr="002D4E5C">
        <w:rPr>
          <w:rStyle w:val="Literal"/>
        </w:rPr>
        <w:t>quarto.yml</w:t>
      </w:r>
      <w:proofErr w:type="spellEnd"/>
      <w:r>
        <w:t xml:space="preserve"> file for the same purpose. If you open the </w:t>
      </w:r>
      <w:r w:rsidRPr="002D4E5C">
        <w:rPr>
          <w:rStyle w:val="Literal"/>
        </w:rPr>
        <w:t>_</w:t>
      </w:r>
      <w:proofErr w:type="spellStart"/>
      <w:r w:rsidRPr="002D4E5C">
        <w:rPr>
          <w:rStyle w:val="Literal"/>
        </w:rPr>
        <w:t>quarto.yml</w:t>
      </w:r>
      <w:proofErr w:type="spellEnd"/>
      <w:r>
        <w:t xml:space="preserve"> file, you should see three sections:</w:t>
      </w:r>
    </w:p>
    <w:p w14:paraId="6B735612" w14:textId="77777777" w:rsidR="00434B2B" w:rsidRDefault="00434B2B" w:rsidP="00434B2B">
      <w:pPr>
        <w:pStyle w:val="Compact"/>
        <w:numPr>
          <w:ilvl w:val="0"/>
          <w:numId w:val="3"/>
        </w:numPr>
        <w:spacing w:line="240" w:lineRule="auto"/>
      </w:pPr>
      <w:r>
        <w:t>The top sets the project type (in this case, a website).</w:t>
      </w:r>
    </w:p>
    <w:p w14:paraId="42B9DFF5" w14:textId="77777777" w:rsidR="00434B2B" w:rsidRDefault="00434B2B" w:rsidP="00434B2B">
      <w:pPr>
        <w:pStyle w:val="Compact"/>
        <w:numPr>
          <w:ilvl w:val="0"/>
          <w:numId w:val="3"/>
        </w:numPr>
        <w:spacing w:line="240" w:lineRule="auto"/>
      </w:pPr>
      <w:r>
        <w:t>The middle section is where we set the title of the website as a whole and determine the options for our navigation bar.</w:t>
      </w:r>
    </w:p>
    <w:p w14:paraId="6FD197BD" w14:textId="77777777" w:rsidR="00434B2B" w:rsidRDefault="00434B2B" w:rsidP="00434B2B">
      <w:pPr>
        <w:pStyle w:val="Compact"/>
        <w:numPr>
          <w:ilvl w:val="0"/>
          <w:numId w:val="3"/>
        </w:numPr>
        <w:spacing w:line="240" w:lineRule="auto"/>
      </w:pPr>
      <w:r>
        <w:t>The bottom section deals with the appearance.</w:t>
      </w:r>
    </w:p>
    <w:p w14:paraId="031A639A" w14:textId="77777777" w:rsidR="00FA5967" w:rsidRDefault="00434B2B" w:rsidP="002E5FBE">
      <w:pPr>
        <w:pStyle w:val="Code"/>
      </w:pPr>
      <w:r w:rsidRPr="002E5FBE">
        <w:rPr>
          <w:rStyle w:val="FunctionTok"/>
          <w:rFonts w:ascii="Courier" w:hAnsi="Courier"/>
          <w:i w:val="0"/>
          <w:sz w:val="17"/>
          <w:shd w:val="clear" w:color="auto" w:fill="auto"/>
        </w:rPr>
        <w:t>project</w:t>
      </w:r>
      <w:r w:rsidRPr="002E5FBE">
        <w:rPr>
          <w:rStyle w:val="KeywordTok"/>
          <w:rFonts w:ascii="Courier" w:hAnsi="Courier"/>
          <w:b w:val="0"/>
          <w:i w:val="0"/>
          <w:color w:val="000000"/>
          <w:sz w:val="17"/>
          <w:shd w:val="clear" w:color="auto" w:fill="auto"/>
        </w:rPr>
        <w:t>:</w:t>
      </w:r>
    </w:p>
    <w:p w14:paraId="0CB1BB37" w14:textId="77777777" w:rsidR="00FA5967" w:rsidRDefault="00434B2B" w:rsidP="002E5FBE">
      <w:pPr>
        <w:pStyle w:val="Code"/>
      </w:pPr>
      <w:r w:rsidRPr="002E5FBE">
        <w:rPr>
          <w:rStyle w:val="AttributeTok"/>
          <w:rFonts w:ascii="Courier" w:hAnsi="Courier"/>
          <w:i w:val="0"/>
          <w:color w:val="000000"/>
          <w:sz w:val="17"/>
          <w:shd w:val="clear" w:color="auto" w:fill="auto"/>
        </w:rPr>
        <w:t xml:space="preserve">  </w:t>
      </w:r>
      <w:r w:rsidRPr="002E5FBE">
        <w:rPr>
          <w:rStyle w:val="FunctionTok"/>
          <w:rFonts w:ascii="Courier" w:hAnsi="Courier"/>
          <w:i w:val="0"/>
          <w:sz w:val="17"/>
          <w:shd w:val="clear" w:color="auto" w:fill="auto"/>
        </w:rPr>
        <w:t>type</w:t>
      </w:r>
      <w:r w:rsidRPr="002E5FBE">
        <w:rPr>
          <w:rStyle w:val="KeywordTok"/>
          <w:rFonts w:ascii="Courier" w:hAnsi="Courier"/>
          <w:b w:val="0"/>
          <w:i w:val="0"/>
          <w:color w:val="000000"/>
          <w:sz w:val="17"/>
          <w:shd w:val="clear" w:color="auto" w:fill="auto"/>
        </w:rPr>
        <w:t>:</w:t>
      </w:r>
      <w:r w:rsidRPr="002E5FBE">
        <w:rPr>
          <w:rStyle w:val="AttributeTok"/>
          <w:rFonts w:ascii="Courier" w:hAnsi="Courier"/>
          <w:i w:val="0"/>
          <w:color w:val="000000"/>
          <w:sz w:val="17"/>
          <w:shd w:val="clear" w:color="auto" w:fill="auto"/>
        </w:rPr>
        <w:t xml:space="preserve"> website</w:t>
      </w:r>
    </w:p>
    <w:p w14:paraId="43B59C2C" w14:textId="77777777" w:rsidR="00FA5967" w:rsidRDefault="00FA5967" w:rsidP="002E5FBE">
      <w:pPr>
        <w:pStyle w:val="Code"/>
      </w:pPr>
    </w:p>
    <w:p w14:paraId="7627B4ED" w14:textId="77777777" w:rsidR="00FA5967" w:rsidRDefault="00434B2B" w:rsidP="002E5FBE">
      <w:pPr>
        <w:pStyle w:val="Code"/>
      </w:pPr>
      <w:r w:rsidRPr="002E5FBE">
        <w:rPr>
          <w:rStyle w:val="FunctionTok"/>
          <w:rFonts w:ascii="Courier" w:hAnsi="Courier"/>
          <w:i w:val="0"/>
          <w:sz w:val="17"/>
          <w:shd w:val="clear" w:color="auto" w:fill="auto"/>
        </w:rPr>
        <w:t>website</w:t>
      </w:r>
      <w:r w:rsidRPr="002E5FBE">
        <w:rPr>
          <w:rStyle w:val="KeywordTok"/>
          <w:rFonts w:ascii="Courier" w:hAnsi="Courier"/>
          <w:b w:val="0"/>
          <w:i w:val="0"/>
          <w:color w:val="000000"/>
          <w:sz w:val="17"/>
          <w:shd w:val="clear" w:color="auto" w:fill="auto"/>
        </w:rPr>
        <w:t>:</w:t>
      </w:r>
    </w:p>
    <w:p w14:paraId="0C8F4FB2" w14:textId="77777777" w:rsidR="00FA5967" w:rsidRDefault="00434B2B" w:rsidP="002E5FBE">
      <w:pPr>
        <w:pStyle w:val="Code"/>
      </w:pPr>
      <w:r w:rsidRPr="002E5FBE">
        <w:rPr>
          <w:rStyle w:val="AttributeTok"/>
          <w:rFonts w:ascii="Courier" w:hAnsi="Courier"/>
          <w:i w:val="0"/>
          <w:color w:val="000000"/>
          <w:sz w:val="17"/>
          <w:shd w:val="clear" w:color="auto" w:fill="auto"/>
        </w:rPr>
        <w:t xml:space="preserve">  </w:t>
      </w:r>
      <w:r w:rsidRPr="002E5FBE">
        <w:rPr>
          <w:rStyle w:val="FunctionTok"/>
          <w:rFonts w:ascii="Courier" w:hAnsi="Courier"/>
          <w:i w:val="0"/>
          <w:sz w:val="17"/>
          <w:shd w:val="clear" w:color="auto" w:fill="auto"/>
        </w:rPr>
        <w:t>title</w:t>
      </w:r>
      <w:r w:rsidRPr="002E5FBE">
        <w:rPr>
          <w:rStyle w:val="KeywordTok"/>
          <w:rFonts w:ascii="Courier" w:hAnsi="Courier"/>
          <w:b w:val="0"/>
          <w:i w:val="0"/>
          <w:color w:val="000000"/>
          <w:sz w:val="17"/>
          <w:shd w:val="clear" w:color="auto" w:fill="auto"/>
        </w:rPr>
        <w:t>:</w:t>
      </w:r>
      <w:r w:rsidRPr="002E5FBE">
        <w:rPr>
          <w:rStyle w:val="AttributeTok"/>
          <w:rFonts w:ascii="Courier" w:hAnsi="Courier"/>
          <w:i w:val="0"/>
          <w:color w:val="000000"/>
          <w:sz w:val="17"/>
          <w:shd w:val="clear" w:color="auto" w:fill="auto"/>
        </w:rPr>
        <w:t xml:space="preserve"> </w:t>
      </w:r>
      <w:r w:rsidRPr="002E5FBE">
        <w:rPr>
          <w:rStyle w:val="StringTok"/>
          <w:rFonts w:ascii="Courier" w:hAnsi="Courier"/>
          <w:i w:val="0"/>
          <w:color w:val="000000"/>
          <w:sz w:val="17"/>
          <w:shd w:val="clear" w:color="auto" w:fill="auto"/>
        </w:rPr>
        <w:t>"covid-website-quarto"</w:t>
      </w:r>
    </w:p>
    <w:p w14:paraId="69B7B1EC" w14:textId="77777777" w:rsidR="00FA5967" w:rsidRDefault="00434B2B" w:rsidP="002E5FBE">
      <w:pPr>
        <w:pStyle w:val="Code"/>
      </w:pPr>
      <w:r w:rsidRPr="002E5FBE">
        <w:rPr>
          <w:rStyle w:val="AttributeTok"/>
          <w:rFonts w:ascii="Courier" w:hAnsi="Courier"/>
          <w:i w:val="0"/>
          <w:color w:val="000000"/>
          <w:sz w:val="17"/>
          <w:shd w:val="clear" w:color="auto" w:fill="auto"/>
        </w:rPr>
        <w:t xml:space="preserve">  </w:t>
      </w:r>
      <w:r w:rsidRPr="002E5FBE">
        <w:rPr>
          <w:rStyle w:val="FunctionTok"/>
          <w:rFonts w:ascii="Courier" w:hAnsi="Courier"/>
          <w:i w:val="0"/>
          <w:sz w:val="17"/>
          <w:shd w:val="clear" w:color="auto" w:fill="auto"/>
        </w:rPr>
        <w:t>navbar</w:t>
      </w:r>
      <w:r w:rsidRPr="002E5FBE">
        <w:rPr>
          <w:rStyle w:val="KeywordTok"/>
          <w:rFonts w:ascii="Courier" w:hAnsi="Courier"/>
          <w:b w:val="0"/>
          <w:i w:val="0"/>
          <w:color w:val="000000"/>
          <w:sz w:val="17"/>
          <w:shd w:val="clear" w:color="auto" w:fill="auto"/>
        </w:rPr>
        <w:t>:</w:t>
      </w:r>
    </w:p>
    <w:p w14:paraId="56079B69" w14:textId="77777777" w:rsidR="00FA5967" w:rsidRDefault="00434B2B" w:rsidP="002E5FBE">
      <w:pPr>
        <w:pStyle w:val="Code"/>
      </w:pPr>
      <w:r w:rsidRPr="002E5FBE">
        <w:rPr>
          <w:rStyle w:val="AttributeTok"/>
          <w:rFonts w:ascii="Courier" w:hAnsi="Courier"/>
          <w:i w:val="0"/>
          <w:color w:val="000000"/>
          <w:sz w:val="17"/>
          <w:shd w:val="clear" w:color="auto" w:fill="auto"/>
        </w:rPr>
        <w:t xml:space="preserve">    </w:t>
      </w:r>
      <w:r w:rsidRPr="002E5FBE">
        <w:rPr>
          <w:rStyle w:val="FunctionTok"/>
          <w:rFonts w:ascii="Courier" w:hAnsi="Courier"/>
          <w:i w:val="0"/>
          <w:sz w:val="17"/>
          <w:shd w:val="clear" w:color="auto" w:fill="auto"/>
        </w:rPr>
        <w:t>left</w:t>
      </w:r>
      <w:r w:rsidRPr="002E5FBE">
        <w:rPr>
          <w:rStyle w:val="KeywordTok"/>
          <w:rFonts w:ascii="Courier" w:hAnsi="Courier"/>
          <w:b w:val="0"/>
          <w:i w:val="0"/>
          <w:color w:val="000000"/>
          <w:sz w:val="17"/>
          <w:shd w:val="clear" w:color="auto" w:fill="auto"/>
        </w:rPr>
        <w:t>:</w:t>
      </w:r>
    </w:p>
    <w:p w14:paraId="0558F856" w14:textId="77777777" w:rsidR="00FA5967" w:rsidRDefault="00434B2B" w:rsidP="002E5FBE">
      <w:pPr>
        <w:pStyle w:val="Code"/>
      </w:pPr>
      <w:r w:rsidRPr="002E5FBE">
        <w:rPr>
          <w:rStyle w:val="AttributeTok"/>
          <w:rFonts w:ascii="Courier" w:hAnsi="Courier"/>
          <w:i w:val="0"/>
          <w:color w:val="000000"/>
          <w:sz w:val="17"/>
          <w:shd w:val="clear" w:color="auto" w:fill="auto"/>
        </w:rPr>
        <w:t xml:space="preserve">      </w:t>
      </w:r>
      <w:r w:rsidRPr="002E5FBE">
        <w:rPr>
          <w:rStyle w:val="KeywordTok"/>
          <w:rFonts w:ascii="Courier" w:hAnsi="Courier"/>
          <w:b w:val="0"/>
          <w:i w:val="0"/>
          <w:color w:val="000000"/>
          <w:sz w:val="17"/>
          <w:shd w:val="clear" w:color="auto" w:fill="auto"/>
        </w:rPr>
        <w:t>-</w:t>
      </w:r>
      <w:r w:rsidRPr="002E5FBE">
        <w:rPr>
          <w:rStyle w:val="AttributeTok"/>
          <w:rFonts w:ascii="Courier" w:hAnsi="Courier"/>
          <w:i w:val="0"/>
          <w:color w:val="000000"/>
          <w:sz w:val="17"/>
          <w:shd w:val="clear" w:color="auto" w:fill="auto"/>
        </w:rPr>
        <w:t xml:space="preserve"> </w:t>
      </w:r>
      <w:proofErr w:type="spellStart"/>
      <w:r w:rsidRPr="002E5FBE">
        <w:rPr>
          <w:rStyle w:val="FunctionTok"/>
          <w:rFonts w:ascii="Courier" w:hAnsi="Courier"/>
          <w:i w:val="0"/>
          <w:sz w:val="17"/>
          <w:shd w:val="clear" w:color="auto" w:fill="auto"/>
        </w:rPr>
        <w:t>href</w:t>
      </w:r>
      <w:proofErr w:type="spellEnd"/>
      <w:r w:rsidRPr="002E5FBE">
        <w:rPr>
          <w:rStyle w:val="KeywordTok"/>
          <w:rFonts w:ascii="Courier" w:hAnsi="Courier"/>
          <w:b w:val="0"/>
          <w:i w:val="0"/>
          <w:color w:val="000000"/>
          <w:sz w:val="17"/>
          <w:shd w:val="clear" w:color="auto" w:fill="auto"/>
        </w:rPr>
        <w:t>:</w:t>
      </w:r>
      <w:r w:rsidRPr="002E5FBE">
        <w:rPr>
          <w:rStyle w:val="AttributeTok"/>
          <w:rFonts w:ascii="Courier" w:hAnsi="Courier"/>
          <w:i w:val="0"/>
          <w:color w:val="000000"/>
          <w:sz w:val="17"/>
          <w:shd w:val="clear" w:color="auto" w:fill="auto"/>
        </w:rPr>
        <w:t xml:space="preserve"> </w:t>
      </w:r>
      <w:proofErr w:type="spellStart"/>
      <w:r w:rsidRPr="002E5FBE">
        <w:rPr>
          <w:rStyle w:val="AttributeTok"/>
          <w:rFonts w:ascii="Courier" w:hAnsi="Courier"/>
          <w:i w:val="0"/>
          <w:color w:val="000000"/>
          <w:sz w:val="17"/>
          <w:shd w:val="clear" w:color="auto" w:fill="auto"/>
        </w:rPr>
        <w:t>index.qmd</w:t>
      </w:r>
      <w:proofErr w:type="spellEnd"/>
    </w:p>
    <w:p w14:paraId="2BDE012B" w14:textId="77777777" w:rsidR="00FA5967" w:rsidRDefault="00434B2B" w:rsidP="002E5FBE">
      <w:pPr>
        <w:pStyle w:val="Code"/>
      </w:pPr>
      <w:r w:rsidRPr="002E5FBE">
        <w:rPr>
          <w:rStyle w:val="AttributeTok"/>
          <w:rFonts w:ascii="Courier" w:hAnsi="Courier"/>
          <w:i w:val="0"/>
          <w:color w:val="000000"/>
          <w:sz w:val="17"/>
          <w:shd w:val="clear" w:color="auto" w:fill="auto"/>
        </w:rPr>
        <w:t xml:space="preserve">        </w:t>
      </w:r>
      <w:r w:rsidRPr="002E5FBE">
        <w:rPr>
          <w:rStyle w:val="FunctionTok"/>
          <w:rFonts w:ascii="Courier" w:hAnsi="Courier"/>
          <w:i w:val="0"/>
          <w:sz w:val="17"/>
          <w:shd w:val="clear" w:color="auto" w:fill="auto"/>
        </w:rPr>
        <w:t>text</w:t>
      </w:r>
      <w:r w:rsidRPr="002E5FBE">
        <w:rPr>
          <w:rStyle w:val="KeywordTok"/>
          <w:rFonts w:ascii="Courier" w:hAnsi="Courier"/>
          <w:b w:val="0"/>
          <w:i w:val="0"/>
          <w:color w:val="000000"/>
          <w:sz w:val="17"/>
          <w:shd w:val="clear" w:color="auto" w:fill="auto"/>
        </w:rPr>
        <w:t>:</w:t>
      </w:r>
      <w:r w:rsidRPr="002E5FBE">
        <w:rPr>
          <w:rStyle w:val="AttributeTok"/>
          <w:rFonts w:ascii="Courier" w:hAnsi="Courier"/>
          <w:i w:val="0"/>
          <w:color w:val="000000"/>
          <w:sz w:val="17"/>
          <w:shd w:val="clear" w:color="auto" w:fill="auto"/>
        </w:rPr>
        <w:t xml:space="preserve"> Home</w:t>
      </w:r>
    </w:p>
    <w:p w14:paraId="64ECCCEF" w14:textId="77777777" w:rsidR="00FA5967" w:rsidRDefault="00434B2B" w:rsidP="002E5FBE">
      <w:pPr>
        <w:pStyle w:val="Code"/>
      </w:pPr>
      <w:r w:rsidRPr="002E5FBE">
        <w:rPr>
          <w:rStyle w:val="AttributeTok"/>
          <w:rFonts w:ascii="Courier" w:hAnsi="Courier"/>
          <w:i w:val="0"/>
          <w:color w:val="000000"/>
          <w:sz w:val="17"/>
          <w:shd w:val="clear" w:color="auto" w:fill="auto"/>
        </w:rPr>
        <w:lastRenderedPageBreak/>
        <w:t xml:space="preserve">      </w:t>
      </w:r>
      <w:r w:rsidRPr="002E5FBE">
        <w:rPr>
          <w:rStyle w:val="KeywordTok"/>
          <w:rFonts w:ascii="Courier" w:hAnsi="Courier"/>
          <w:b w:val="0"/>
          <w:i w:val="0"/>
          <w:color w:val="000000"/>
          <w:sz w:val="17"/>
          <w:shd w:val="clear" w:color="auto" w:fill="auto"/>
        </w:rPr>
        <w:t>-</w:t>
      </w:r>
      <w:r w:rsidRPr="002E5FBE">
        <w:rPr>
          <w:rStyle w:val="AttributeTok"/>
          <w:rFonts w:ascii="Courier" w:hAnsi="Courier"/>
          <w:i w:val="0"/>
          <w:color w:val="000000"/>
          <w:sz w:val="17"/>
          <w:shd w:val="clear" w:color="auto" w:fill="auto"/>
        </w:rPr>
        <w:t xml:space="preserve"> </w:t>
      </w:r>
      <w:proofErr w:type="spellStart"/>
      <w:r w:rsidRPr="002E5FBE">
        <w:rPr>
          <w:rStyle w:val="AttributeTok"/>
          <w:rFonts w:ascii="Courier" w:hAnsi="Courier"/>
          <w:i w:val="0"/>
          <w:color w:val="000000"/>
          <w:sz w:val="17"/>
          <w:shd w:val="clear" w:color="auto" w:fill="auto"/>
        </w:rPr>
        <w:t>about.qmd</w:t>
      </w:r>
      <w:proofErr w:type="spellEnd"/>
    </w:p>
    <w:p w14:paraId="7D470F02" w14:textId="77777777" w:rsidR="00FA5967" w:rsidRDefault="00FA5967" w:rsidP="002E5FBE">
      <w:pPr>
        <w:pStyle w:val="Code"/>
      </w:pPr>
    </w:p>
    <w:p w14:paraId="6AC66F3E" w14:textId="77777777" w:rsidR="00FA5967" w:rsidRDefault="00434B2B" w:rsidP="002E5FBE">
      <w:pPr>
        <w:pStyle w:val="Code"/>
      </w:pPr>
      <w:r w:rsidRPr="002E5FBE">
        <w:rPr>
          <w:rStyle w:val="FunctionTok"/>
          <w:rFonts w:ascii="Courier" w:hAnsi="Courier"/>
          <w:i w:val="0"/>
          <w:sz w:val="17"/>
          <w:shd w:val="clear" w:color="auto" w:fill="auto"/>
        </w:rPr>
        <w:t>format</w:t>
      </w:r>
      <w:r w:rsidRPr="002E5FBE">
        <w:rPr>
          <w:rStyle w:val="KeywordTok"/>
          <w:rFonts w:ascii="Courier" w:hAnsi="Courier"/>
          <w:b w:val="0"/>
          <w:i w:val="0"/>
          <w:color w:val="000000"/>
          <w:sz w:val="17"/>
          <w:shd w:val="clear" w:color="auto" w:fill="auto"/>
        </w:rPr>
        <w:t>:</w:t>
      </w:r>
    </w:p>
    <w:p w14:paraId="650F7C25" w14:textId="77777777" w:rsidR="00FA5967" w:rsidRDefault="00434B2B" w:rsidP="002E5FBE">
      <w:pPr>
        <w:pStyle w:val="Code"/>
      </w:pPr>
      <w:r w:rsidRPr="002E5FBE">
        <w:rPr>
          <w:rStyle w:val="AttributeTok"/>
          <w:rFonts w:ascii="Courier" w:hAnsi="Courier"/>
          <w:i w:val="0"/>
          <w:color w:val="000000"/>
          <w:sz w:val="17"/>
          <w:shd w:val="clear" w:color="auto" w:fill="auto"/>
        </w:rPr>
        <w:t xml:space="preserve">  </w:t>
      </w:r>
      <w:r w:rsidRPr="002E5FBE">
        <w:rPr>
          <w:rStyle w:val="FunctionTok"/>
          <w:rFonts w:ascii="Courier" w:hAnsi="Courier"/>
          <w:i w:val="0"/>
          <w:sz w:val="17"/>
          <w:shd w:val="clear" w:color="auto" w:fill="auto"/>
        </w:rPr>
        <w:t>html</w:t>
      </w:r>
      <w:r w:rsidRPr="002E5FBE">
        <w:rPr>
          <w:rStyle w:val="KeywordTok"/>
          <w:rFonts w:ascii="Courier" w:hAnsi="Courier"/>
          <w:b w:val="0"/>
          <w:i w:val="0"/>
          <w:color w:val="000000"/>
          <w:sz w:val="17"/>
          <w:shd w:val="clear" w:color="auto" w:fill="auto"/>
        </w:rPr>
        <w:t>:</w:t>
      </w:r>
    </w:p>
    <w:p w14:paraId="79B4AF17" w14:textId="77777777" w:rsidR="00FA5967" w:rsidRDefault="00434B2B" w:rsidP="002E5FBE">
      <w:pPr>
        <w:pStyle w:val="Code"/>
      </w:pPr>
      <w:r w:rsidRPr="002E5FBE">
        <w:rPr>
          <w:rStyle w:val="AttributeTok"/>
          <w:rFonts w:ascii="Courier" w:hAnsi="Courier"/>
          <w:i w:val="0"/>
          <w:color w:val="000000"/>
          <w:sz w:val="17"/>
          <w:shd w:val="clear" w:color="auto" w:fill="auto"/>
        </w:rPr>
        <w:t xml:space="preserve">    </w:t>
      </w:r>
      <w:r w:rsidRPr="002E5FBE">
        <w:rPr>
          <w:rStyle w:val="FunctionTok"/>
          <w:rFonts w:ascii="Courier" w:hAnsi="Courier"/>
          <w:i w:val="0"/>
          <w:sz w:val="17"/>
          <w:shd w:val="clear" w:color="auto" w:fill="auto"/>
        </w:rPr>
        <w:t>theme</w:t>
      </w:r>
      <w:r w:rsidRPr="002E5FBE">
        <w:rPr>
          <w:rStyle w:val="KeywordTok"/>
          <w:rFonts w:ascii="Courier" w:hAnsi="Courier"/>
          <w:b w:val="0"/>
          <w:i w:val="0"/>
          <w:color w:val="000000"/>
          <w:sz w:val="17"/>
          <w:shd w:val="clear" w:color="auto" w:fill="auto"/>
        </w:rPr>
        <w:t>:</w:t>
      </w:r>
      <w:r w:rsidRPr="002E5FBE">
        <w:rPr>
          <w:rStyle w:val="AttributeTok"/>
          <w:rFonts w:ascii="Courier" w:hAnsi="Courier"/>
          <w:i w:val="0"/>
          <w:color w:val="000000"/>
          <w:sz w:val="17"/>
          <w:shd w:val="clear" w:color="auto" w:fill="auto"/>
        </w:rPr>
        <w:t xml:space="preserve"> </w:t>
      </w:r>
      <w:proofErr w:type="spellStart"/>
      <w:r w:rsidRPr="002E5FBE">
        <w:rPr>
          <w:rStyle w:val="AttributeTok"/>
          <w:rFonts w:ascii="Courier" w:hAnsi="Courier"/>
          <w:i w:val="0"/>
          <w:color w:val="000000"/>
          <w:sz w:val="17"/>
          <w:shd w:val="clear" w:color="auto" w:fill="auto"/>
        </w:rPr>
        <w:t>cosmo</w:t>
      </w:r>
      <w:proofErr w:type="spellEnd"/>
    </w:p>
    <w:p w14:paraId="63DC0A5B" w14:textId="77777777" w:rsidR="00FA5967" w:rsidRDefault="00434B2B" w:rsidP="002E5FBE">
      <w:pPr>
        <w:pStyle w:val="Code"/>
      </w:pPr>
      <w:r w:rsidRPr="002E5FBE">
        <w:rPr>
          <w:rStyle w:val="AttributeTok"/>
          <w:rFonts w:ascii="Courier" w:hAnsi="Courier"/>
          <w:i w:val="0"/>
          <w:color w:val="000000"/>
          <w:sz w:val="17"/>
          <w:shd w:val="clear" w:color="auto" w:fill="auto"/>
        </w:rPr>
        <w:t xml:space="preserve">    </w:t>
      </w:r>
      <w:proofErr w:type="spellStart"/>
      <w:r w:rsidRPr="002E5FBE">
        <w:rPr>
          <w:rStyle w:val="FunctionTok"/>
          <w:rFonts w:ascii="Courier" w:hAnsi="Courier"/>
          <w:i w:val="0"/>
          <w:sz w:val="17"/>
          <w:shd w:val="clear" w:color="auto" w:fill="auto"/>
        </w:rPr>
        <w:t>css</w:t>
      </w:r>
      <w:proofErr w:type="spellEnd"/>
      <w:r w:rsidRPr="002E5FBE">
        <w:rPr>
          <w:rStyle w:val="KeywordTok"/>
          <w:rFonts w:ascii="Courier" w:hAnsi="Courier"/>
          <w:b w:val="0"/>
          <w:i w:val="0"/>
          <w:color w:val="000000"/>
          <w:sz w:val="17"/>
          <w:shd w:val="clear" w:color="auto" w:fill="auto"/>
        </w:rPr>
        <w:t>:</w:t>
      </w:r>
      <w:r w:rsidRPr="002E5FBE">
        <w:rPr>
          <w:rStyle w:val="AttributeTok"/>
          <w:rFonts w:ascii="Courier" w:hAnsi="Courier"/>
          <w:i w:val="0"/>
          <w:color w:val="000000"/>
          <w:sz w:val="17"/>
          <w:shd w:val="clear" w:color="auto" w:fill="auto"/>
        </w:rPr>
        <w:t xml:space="preserve"> styles.css</w:t>
      </w:r>
    </w:p>
    <w:p w14:paraId="56B7106A" w14:textId="23ADF6A6" w:rsidR="00434B2B" w:rsidRPr="002E5FBE" w:rsidRDefault="00434B2B" w:rsidP="002E5FBE">
      <w:pPr>
        <w:pStyle w:val="Code"/>
      </w:pPr>
      <w:r w:rsidRPr="002E5FBE">
        <w:rPr>
          <w:rStyle w:val="AttributeTok"/>
          <w:rFonts w:ascii="Courier" w:hAnsi="Courier"/>
          <w:i w:val="0"/>
          <w:color w:val="000000"/>
          <w:sz w:val="17"/>
          <w:shd w:val="clear" w:color="auto" w:fill="auto"/>
        </w:rPr>
        <w:t xml:space="preserve">    </w:t>
      </w:r>
      <w:r w:rsidRPr="002E5FBE">
        <w:rPr>
          <w:rStyle w:val="FunctionTok"/>
          <w:rFonts w:ascii="Courier" w:hAnsi="Courier"/>
          <w:i w:val="0"/>
          <w:sz w:val="17"/>
          <w:shd w:val="clear" w:color="auto" w:fill="auto"/>
        </w:rPr>
        <w:t>toc</w:t>
      </w:r>
      <w:r w:rsidRPr="002E5FBE">
        <w:rPr>
          <w:rStyle w:val="KeywordTok"/>
          <w:rFonts w:ascii="Courier" w:hAnsi="Courier"/>
          <w:b w:val="0"/>
          <w:i w:val="0"/>
          <w:color w:val="000000"/>
          <w:sz w:val="17"/>
          <w:shd w:val="clear" w:color="auto" w:fill="auto"/>
        </w:rPr>
        <w:t>:</w:t>
      </w:r>
      <w:r w:rsidRPr="002E5FBE">
        <w:rPr>
          <w:rStyle w:val="AttributeTok"/>
          <w:rFonts w:ascii="Courier" w:hAnsi="Courier"/>
          <w:i w:val="0"/>
          <w:color w:val="000000"/>
          <w:sz w:val="17"/>
          <w:shd w:val="clear" w:color="auto" w:fill="auto"/>
        </w:rPr>
        <w:t xml:space="preserve"> </w:t>
      </w:r>
      <w:r w:rsidRPr="002E5FBE">
        <w:rPr>
          <w:rStyle w:val="CharTok"/>
          <w:rFonts w:ascii="Courier" w:hAnsi="Courier"/>
          <w:i w:val="0"/>
          <w:color w:val="000000"/>
          <w:sz w:val="17"/>
          <w:shd w:val="clear" w:color="auto" w:fill="auto"/>
        </w:rPr>
        <w:t>true</w:t>
      </w:r>
    </w:p>
    <w:p w14:paraId="47FD9BEF" w14:textId="77777777" w:rsidR="00434B2B" w:rsidRDefault="00434B2B" w:rsidP="006B770B">
      <w:pPr>
        <w:pStyle w:val="Body"/>
      </w:pPr>
      <w:r>
        <w:t xml:space="preserve">Let’s start from the bottom. To remove code, warnings, and messages for all pages in our website, add the portion of the YAML we created above to the </w:t>
      </w:r>
      <w:r w:rsidRPr="002D4E5C">
        <w:rPr>
          <w:rStyle w:val="Literal"/>
        </w:rPr>
        <w:t>_</w:t>
      </w:r>
      <w:proofErr w:type="spellStart"/>
      <w:r w:rsidRPr="002D4E5C">
        <w:rPr>
          <w:rStyle w:val="Literal"/>
        </w:rPr>
        <w:t>quarto.yml</w:t>
      </w:r>
      <w:proofErr w:type="spellEnd"/>
      <w:r>
        <w:t xml:space="preserve"> file. The bottom section should now look like this:</w:t>
      </w:r>
    </w:p>
    <w:p w14:paraId="3575B70B" w14:textId="77777777" w:rsidR="00FA5967" w:rsidRDefault="00434B2B" w:rsidP="002E5FBE">
      <w:pPr>
        <w:pStyle w:val="Code"/>
      </w:pPr>
      <w:r w:rsidRPr="002E5FBE">
        <w:rPr>
          <w:rStyle w:val="FunctionTok"/>
          <w:rFonts w:ascii="Courier" w:hAnsi="Courier"/>
          <w:i w:val="0"/>
          <w:sz w:val="17"/>
          <w:shd w:val="clear" w:color="auto" w:fill="auto"/>
        </w:rPr>
        <w:t>format</w:t>
      </w:r>
      <w:r w:rsidRPr="002E5FBE">
        <w:rPr>
          <w:rStyle w:val="KeywordTok"/>
          <w:rFonts w:ascii="Courier" w:hAnsi="Courier"/>
          <w:b w:val="0"/>
          <w:i w:val="0"/>
          <w:color w:val="000000"/>
          <w:sz w:val="17"/>
          <w:shd w:val="clear" w:color="auto" w:fill="auto"/>
        </w:rPr>
        <w:t>:</w:t>
      </w:r>
    </w:p>
    <w:p w14:paraId="00401C04" w14:textId="77777777" w:rsidR="00FA5967" w:rsidRDefault="00434B2B" w:rsidP="002E5FBE">
      <w:pPr>
        <w:pStyle w:val="Code"/>
      </w:pPr>
      <w:r w:rsidRPr="002E5FBE">
        <w:rPr>
          <w:rStyle w:val="AttributeTok"/>
          <w:rFonts w:ascii="Courier" w:hAnsi="Courier"/>
          <w:i w:val="0"/>
          <w:color w:val="000000"/>
          <w:sz w:val="17"/>
          <w:shd w:val="clear" w:color="auto" w:fill="auto"/>
        </w:rPr>
        <w:t xml:space="preserve">  </w:t>
      </w:r>
      <w:r w:rsidRPr="002E5FBE">
        <w:rPr>
          <w:rStyle w:val="FunctionTok"/>
          <w:rFonts w:ascii="Courier" w:hAnsi="Courier"/>
          <w:i w:val="0"/>
          <w:sz w:val="17"/>
          <w:shd w:val="clear" w:color="auto" w:fill="auto"/>
        </w:rPr>
        <w:t>html</w:t>
      </w:r>
      <w:r w:rsidRPr="002E5FBE">
        <w:rPr>
          <w:rStyle w:val="KeywordTok"/>
          <w:rFonts w:ascii="Courier" w:hAnsi="Courier"/>
          <w:b w:val="0"/>
          <w:i w:val="0"/>
          <w:color w:val="000000"/>
          <w:sz w:val="17"/>
          <w:shd w:val="clear" w:color="auto" w:fill="auto"/>
        </w:rPr>
        <w:t>:</w:t>
      </w:r>
    </w:p>
    <w:p w14:paraId="5041374F" w14:textId="77777777" w:rsidR="00FA5967" w:rsidRDefault="00434B2B" w:rsidP="002E5FBE">
      <w:pPr>
        <w:pStyle w:val="Code"/>
      </w:pPr>
      <w:r w:rsidRPr="002E5FBE">
        <w:rPr>
          <w:rStyle w:val="AttributeTok"/>
          <w:rFonts w:ascii="Courier" w:hAnsi="Courier"/>
          <w:i w:val="0"/>
          <w:color w:val="000000"/>
          <w:sz w:val="17"/>
          <w:shd w:val="clear" w:color="auto" w:fill="auto"/>
        </w:rPr>
        <w:t xml:space="preserve">    </w:t>
      </w:r>
      <w:r w:rsidRPr="002E5FBE">
        <w:rPr>
          <w:rStyle w:val="FunctionTok"/>
          <w:rFonts w:ascii="Courier" w:hAnsi="Courier"/>
          <w:i w:val="0"/>
          <w:sz w:val="17"/>
          <w:shd w:val="clear" w:color="auto" w:fill="auto"/>
        </w:rPr>
        <w:t>theme</w:t>
      </w:r>
      <w:r w:rsidRPr="002E5FBE">
        <w:rPr>
          <w:rStyle w:val="KeywordTok"/>
          <w:rFonts w:ascii="Courier" w:hAnsi="Courier"/>
          <w:b w:val="0"/>
          <w:i w:val="0"/>
          <w:color w:val="000000"/>
          <w:sz w:val="17"/>
          <w:shd w:val="clear" w:color="auto" w:fill="auto"/>
        </w:rPr>
        <w:t>:</w:t>
      </w:r>
      <w:r w:rsidRPr="002E5FBE">
        <w:rPr>
          <w:rStyle w:val="AttributeTok"/>
          <w:rFonts w:ascii="Courier" w:hAnsi="Courier"/>
          <w:i w:val="0"/>
          <w:color w:val="000000"/>
          <w:sz w:val="17"/>
          <w:shd w:val="clear" w:color="auto" w:fill="auto"/>
        </w:rPr>
        <w:t xml:space="preserve"> </w:t>
      </w:r>
      <w:proofErr w:type="spellStart"/>
      <w:r w:rsidRPr="002E5FBE">
        <w:rPr>
          <w:rStyle w:val="AttributeTok"/>
          <w:rFonts w:ascii="Courier" w:hAnsi="Courier"/>
          <w:i w:val="0"/>
          <w:color w:val="000000"/>
          <w:sz w:val="17"/>
          <w:shd w:val="clear" w:color="auto" w:fill="auto"/>
        </w:rPr>
        <w:t>cosmo</w:t>
      </w:r>
      <w:proofErr w:type="spellEnd"/>
    </w:p>
    <w:p w14:paraId="52613844" w14:textId="77777777" w:rsidR="00FA5967" w:rsidRDefault="00434B2B" w:rsidP="002E5FBE">
      <w:pPr>
        <w:pStyle w:val="Code"/>
      </w:pPr>
      <w:r w:rsidRPr="002E5FBE">
        <w:rPr>
          <w:rStyle w:val="AttributeTok"/>
          <w:rFonts w:ascii="Courier" w:hAnsi="Courier"/>
          <w:i w:val="0"/>
          <w:color w:val="000000"/>
          <w:sz w:val="17"/>
          <w:shd w:val="clear" w:color="auto" w:fill="auto"/>
        </w:rPr>
        <w:t xml:space="preserve">    </w:t>
      </w:r>
      <w:proofErr w:type="spellStart"/>
      <w:r w:rsidRPr="002E5FBE">
        <w:rPr>
          <w:rStyle w:val="FunctionTok"/>
          <w:rFonts w:ascii="Courier" w:hAnsi="Courier"/>
          <w:i w:val="0"/>
          <w:sz w:val="17"/>
          <w:shd w:val="clear" w:color="auto" w:fill="auto"/>
        </w:rPr>
        <w:t>css</w:t>
      </w:r>
      <w:proofErr w:type="spellEnd"/>
      <w:r w:rsidRPr="002E5FBE">
        <w:rPr>
          <w:rStyle w:val="KeywordTok"/>
          <w:rFonts w:ascii="Courier" w:hAnsi="Courier"/>
          <w:b w:val="0"/>
          <w:i w:val="0"/>
          <w:color w:val="000000"/>
          <w:sz w:val="17"/>
          <w:shd w:val="clear" w:color="auto" w:fill="auto"/>
        </w:rPr>
        <w:t>:</w:t>
      </w:r>
      <w:r w:rsidRPr="002E5FBE">
        <w:rPr>
          <w:rStyle w:val="AttributeTok"/>
          <w:rFonts w:ascii="Courier" w:hAnsi="Courier"/>
          <w:i w:val="0"/>
          <w:color w:val="000000"/>
          <w:sz w:val="17"/>
          <w:shd w:val="clear" w:color="auto" w:fill="auto"/>
        </w:rPr>
        <w:t xml:space="preserve"> styles.css</w:t>
      </w:r>
    </w:p>
    <w:p w14:paraId="1A86C1B9" w14:textId="77777777" w:rsidR="00FA5967" w:rsidRDefault="00434B2B" w:rsidP="002E5FBE">
      <w:pPr>
        <w:pStyle w:val="Code"/>
      </w:pPr>
      <w:r w:rsidRPr="002E5FBE">
        <w:rPr>
          <w:rStyle w:val="AttributeTok"/>
          <w:rFonts w:ascii="Courier" w:hAnsi="Courier"/>
          <w:i w:val="0"/>
          <w:color w:val="000000"/>
          <w:sz w:val="17"/>
          <w:shd w:val="clear" w:color="auto" w:fill="auto"/>
        </w:rPr>
        <w:t xml:space="preserve">    </w:t>
      </w:r>
      <w:r w:rsidRPr="002E5FBE">
        <w:rPr>
          <w:rStyle w:val="FunctionTok"/>
          <w:rFonts w:ascii="Courier" w:hAnsi="Courier"/>
          <w:i w:val="0"/>
          <w:sz w:val="17"/>
          <w:shd w:val="clear" w:color="auto" w:fill="auto"/>
        </w:rPr>
        <w:t>toc</w:t>
      </w:r>
      <w:r w:rsidRPr="002E5FBE">
        <w:rPr>
          <w:rStyle w:val="KeywordTok"/>
          <w:rFonts w:ascii="Courier" w:hAnsi="Courier"/>
          <w:b w:val="0"/>
          <w:i w:val="0"/>
          <w:color w:val="000000"/>
          <w:sz w:val="17"/>
          <w:shd w:val="clear" w:color="auto" w:fill="auto"/>
        </w:rPr>
        <w:t>:</w:t>
      </w:r>
      <w:r w:rsidRPr="002E5FBE">
        <w:rPr>
          <w:rStyle w:val="AttributeTok"/>
          <w:rFonts w:ascii="Courier" w:hAnsi="Courier"/>
          <w:i w:val="0"/>
          <w:color w:val="000000"/>
          <w:sz w:val="17"/>
          <w:shd w:val="clear" w:color="auto" w:fill="auto"/>
        </w:rPr>
        <w:t xml:space="preserve"> </w:t>
      </w:r>
      <w:r w:rsidRPr="002E5FBE">
        <w:rPr>
          <w:rStyle w:val="CharTok"/>
          <w:rFonts w:ascii="Courier" w:hAnsi="Courier"/>
          <w:i w:val="0"/>
          <w:color w:val="000000"/>
          <w:sz w:val="17"/>
          <w:shd w:val="clear" w:color="auto" w:fill="auto"/>
        </w:rPr>
        <w:t>true</w:t>
      </w:r>
    </w:p>
    <w:p w14:paraId="49C6BD9F" w14:textId="77777777" w:rsidR="00FA5967" w:rsidRDefault="00434B2B" w:rsidP="002E5FBE">
      <w:pPr>
        <w:pStyle w:val="Code"/>
      </w:pPr>
      <w:r w:rsidRPr="002E5FBE">
        <w:rPr>
          <w:rStyle w:val="FunctionTok"/>
          <w:rFonts w:ascii="Courier" w:hAnsi="Courier"/>
          <w:i w:val="0"/>
          <w:sz w:val="17"/>
          <w:shd w:val="clear" w:color="auto" w:fill="auto"/>
        </w:rPr>
        <w:t>execute</w:t>
      </w:r>
      <w:r w:rsidRPr="002E5FBE">
        <w:rPr>
          <w:rStyle w:val="KeywordTok"/>
          <w:rFonts w:ascii="Courier" w:hAnsi="Courier"/>
          <w:b w:val="0"/>
          <w:i w:val="0"/>
          <w:color w:val="000000"/>
          <w:sz w:val="17"/>
          <w:shd w:val="clear" w:color="auto" w:fill="auto"/>
        </w:rPr>
        <w:t>:</w:t>
      </w:r>
      <w:r w:rsidRPr="002E5FBE">
        <w:rPr>
          <w:rStyle w:val="AttributeTok"/>
          <w:rFonts w:ascii="Courier" w:hAnsi="Courier"/>
          <w:i w:val="0"/>
          <w:color w:val="000000"/>
          <w:sz w:val="17"/>
          <w:shd w:val="clear" w:color="auto" w:fill="auto"/>
        </w:rPr>
        <w:t xml:space="preserve"> </w:t>
      </w:r>
    </w:p>
    <w:p w14:paraId="15B4C138" w14:textId="77777777" w:rsidR="00FA5967" w:rsidRDefault="00434B2B" w:rsidP="002E5FBE">
      <w:pPr>
        <w:pStyle w:val="Code"/>
      </w:pPr>
      <w:r w:rsidRPr="002E5FBE">
        <w:rPr>
          <w:rStyle w:val="AttributeTok"/>
          <w:rFonts w:ascii="Courier" w:hAnsi="Courier"/>
          <w:i w:val="0"/>
          <w:color w:val="000000"/>
          <w:sz w:val="17"/>
          <w:shd w:val="clear" w:color="auto" w:fill="auto"/>
        </w:rPr>
        <w:t xml:space="preserve">  </w:t>
      </w:r>
      <w:r w:rsidRPr="002E5FBE">
        <w:rPr>
          <w:rStyle w:val="FunctionTok"/>
          <w:rFonts w:ascii="Courier" w:hAnsi="Courier"/>
          <w:i w:val="0"/>
          <w:sz w:val="17"/>
          <w:shd w:val="clear" w:color="auto" w:fill="auto"/>
        </w:rPr>
        <w:t>echo</w:t>
      </w:r>
      <w:r w:rsidRPr="002E5FBE">
        <w:rPr>
          <w:rStyle w:val="KeywordTok"/>
          <w:rFonts w:ascii="Courier" w:hAnsi="Courier"/>
          <w:b w:val="0"/>
          <w:i w:val="0"/>
          <w:color w:val="000000"/>
          <w:sz w:val="17"/>
          <w:shd w:val="clear" w:color="auto" w:fill="auto"/>
        </w:rPr>
        <w:t>:</w:t>
      </w:r>
      <w:r w:rsidRPr="002E5FBE">
        <w:rPr>
          <w:rStyle w:val="AttributeTok"/>
          <w:rFonts w:ascii="Courier" w:hAnsi="Courier"/>
          <w:i w:val="0"/>
          <w:color w:val="000000"/>
          <w:sz w:val="17"/>
          <w:shd w:val="clear" w:color="auto" w:fill="auto"/>
        </w:rPr>
        <w:t xml:space="preserve"> </w:t>
      </w:r>
      <w:r w:rsidRPr="002E5FBE">
        <w:rPr>
          <w:rStyle w:val="CharTok"/>
          <w:rFonts w:ascii="Courier" w:hAnsi="Courier"/>
          <w:i w:val="0"/>
          <w:color w:val="000000"/>
          <w:sz w:val="17"/>
          <w:shd w:val="clear" w:color="auto" w:fill="auto"/>
        </w:rPr>
        <w:t>false</w:t>
      </w:r>
    </w:p>
    <w:p w14:paraId="1209928C" w14:textId="77777777" w:rsidR="00FA5967" w:rsidRDefault="00434B2B" w:rsidP="002E5FBE">
      <w:pPr>
        <w:pStyle w:val="Code"/>
      </w:pPr>
      <w:r w:rsidRPr="002E5FBE">
        <w:rPr>
          <w:rStyle w:val="AttributeTok"/>
          <w:rFonts w:ascii="Courier" w:hAnsi="Courier"/>
          <w:i w:val="0"/>
          <w:color w:val="000000"/>
          <w:sz w:val="17"/>
          <w:shd w:val="clear" w:color="auto" w:fill="auto"/>
        </w:rPr>
        <w:t xml:space="preserve">  </w:t>
      </w:r>
      <w:r w:rsidRPr="002E5FBE">
        <w:rPr>
          <w:rStyle w:val="FunctionTok"/>
          <w:rFonts w:ascii="Courier" w:hAnsi="Courier"/>
          <w:i w:val="0"/>
          <w:sz w:val="17"/>
          <w:shd w:val="clear" w:color="auto" w:fill="auto"/>
        </w:rPr>
        <w:t>warning</w:t>
      </w:r>
      <w:r w:rsidRPr="002E5FBE">
        <w:rPr>
          <w:rStyle w:val="KeywordTok"/>
          <w:rFonts w:ascii="Courier" w:hAnsi="Courier"/>
          <w:b w:val="0"/>
          <w:i w:val="0"/>
          <w:color w:val="000000"/>
          <w:sz w:val="17"/>
          <w:shd w:val="clear" w:color="auto" w:fill="auto"/>
        </w:rPr>
        <w:t>:</w:t>
      </w:r>
      <w:r w:rsidRPr="002E5FBE">
        <w:rPr>
          <w:rStyle w:val="AttributeTok"/>
          <w:rFonts w:ascii="Courier" w:hAnsi="Courier"/>
          <w:i w:val="0"/>
          <w:color w:val="000000"/>
          <w:sz w:val="17"/>
          <w:shd w:val="clear" w:color="auto" w:fill="auto"/>
        </w:rPr>
        <w:t xml:space="preserve"> </w:t>
      </w:r>
      <w:r w:rsidRPr="002E5FBE">
        <w:rPr>
          <w:rStyle w:val="CharTok"/>
          <w:rFonts w:ascii="Courier" w:hAnsi="Courier"/>
          <w:i w:val="0"/>
          <w:color w:val="000000"/>
          <w:sz w:val="17"/>
          <w:shd w:val="clear" w:color="auto" w:fill="auto"/>
        </w:rPr>
        <w:t>false</w:t>
      </w:r>
    </w:p>
    <w:p w14:paraId="6753E91A" w14:textId="526544B4" w:rsidR="00434B2B" w:rsidRPr="002E5FBE" w:rsidRDefault="00434B2B" w:rsidP="002E5FBE">
      <w:pPr>
        <w:pStyle w:val="Code"/>
      </w:pPr>
      <w:r w:rsidRPr="002E5FBE">
        <w:rPr>
          <w:rStyle w:val="AttributeTok"/>
          <w:rFonts w:ascii="Courier" w:hAnsi="Courier"/>
          <w:i w:val="0"/>
          <w:color w:val="000000"/>
          <w:sz w:val="17"/>
          <w:shd w:val="clear" w:color="auto" w:fill="auto"/>
        </w:rPr>
        <w:t xml:space="preserve">  </w:t>
      </w:r>
      <w:r w:rsidRPr="002E5FBE">
        <w:rPr>
          <w:rStyle w:val="FunctionTok"/>
          <w:rFonts w:ascii="Courier" w:hAnsi="Courier"/>
          <w:i w:val="0"/>
          <w:sz w:val="17"/>
          <w:shd w:val="clear" w:color="auto" w:fill="auto"/>
        </w:rPr>
        <w:t>message</w:t>
      </w:r>
      <w:r w:rsidRPr="002E5FBE">
        <w:rPr>
          <w:rStyle w:val="KeywordTok"/>
          <w:rFonts w:ascii="Courier" w:hAnsi="Courier"/>
          <w:b w:val="0"/>
          <w:i w:val="0"/>
          <w:color w:val="000000"/>
          <w:sz w:val="17"/>
          <w:shd w:val="clear" w:color="auto" w:fill="auto"/>
        </w:rPr>
        <w:t>:</w:t>
      </w:r>
      <w:r w:rsidRPr="002E5FBE">
        <w:rPr>
          <w:rStyle w:val="AttributeTok"/>
          <w:rFonts w:ascii="Courier" w:hAnsi="Courier"/>
          <w:i w:val="0"/>
          <w:color w:val="000000"/>
          <w:sz w:val="17"/>
          <w:shd w:val="clear" w:color="auto" w:fill="auto"/>
        </w:rPr>
        <w:t xml:space="preserve"> </w:t>
      </w:r>
      <w:r w:rsidRPr="002E5FBE">
        <w:rPr>
          <w:rStyle w:val="CharTok"/>
          <w:rFonts w:ascii="Courier" w:hAnsi="Courier"/>
          <w:i w:val="0"/>
          <w:color w:val="000000"/>
          <w:sz w:val="17"/>
          <w:shd w:val="clear" w:color="auto" w:fill="auto"/>
        </w:rPr>
        <w:t>false</w:t>
      </w:r>
    </w:p>
    <w:p w14:paraId="19227D03" w14:textId="23329027" w:rsidR="00434B2B" w:rsidRDefault="00434B2B" w:rsidP="006B770B">
      <w:pPr>
        <w:pStyle w:val="Body"/>
      </w:pPr>
      <w:r>
        <w:t xml:space="preserve">If I now build the website again, I will see it, as in </w:t>
      </w:r>
      <w:r w:rsidR="006B770B">
        <w:t>Figure 10-</w:t>
      </w:r>
      <w:r>
        <w:t>14, with just the content I want to show.</w:t>
      </w:r>
    </w:p>
    <w:p w14:paraId="5B22AB83" w14:textId="77777777" w:rsidR="00434B2B" w:rsidRDefault="00434B2B" w:rsidP="00711FE4">
      <w:pPr>
        <w:pStyle w:val="GraphicSlug"/>
      </w:pPr>
      <w:r w:rsidRPr="00711FE4">
        <w:t>[F10</w:t>
      </w:r>
      <w:r>
        <w:t>014.png]</w:t>
      </w:r>
    </w:p>
    <w:p w14:paraId="5C1AAF1C" w14:textId="77777777" w:rsidR="00434B2B" w:rsidRDefault="00434B2B" w:rsidP="00434B2B">
      <w:pPr>
        <w:pStyle w:val="CaptionedFigure"/>
      </w:pPr>
      <w:r>
        <w:rPr>
          <w:noProof/>
        </w:rPr>
        <w:drawing>
          <wp:inline distT="0" distB="0" distL="0" distR="0" wp14:anchorId="46BC7E9B" wp14:editId="4851CC23">
            <wp:extent cx="5334000" cy="3145692"/>
            <wp:effectExtent l="0" t="0" r="0" b="0"/>
            <wp:docPr id="524" name="Picture" descr="Figure 11.14: The website with warnings and messages removed"/>
            <wp:cNvGraphicFramePr/>
            <a:graphic xmlns:a="http://schemas.openxmlformats.org/drawingml/2006/main">
              <a:graphicData uri="http://schemas.openxmlformats.org/drawingml/2006/picture">
                <pic:pic xmlns:pic="http://schemas.openxmlformats.org/drawingml/2006/picture">
                  <pic:nvPicPr>
                    <pic:cNvPr id="525" name="Picture" descr="../../assets/covid-website-no-messages.png"/>
                    <pic:cNvPicPr>
                      <a:picLocks noChangeAspect="1" noChangeArrowheads="1"/>
                    </pic:cNvPicPr>
                  </pic:nvPicPr>
                  <pic:blipFill>
                    <a:blip r:embed="rId22"/>
                    <a:stretch>
                      <a:fillRect/>
                    </a:stretch>
                  </pic:blipFill>
                  <pic:spPr bwMode="auto">
                    <a:xfrm>
                      <a:off x="0" y="0"/>
                      <a:ext cx="5334000" cy="3145692"/>
                    </a:xfrm>
                    <a:prstGeom prst="rect">
                      <a:avLst/>
                    </a:prstGeom>
                    <a:noFill/>
                    <a:ln w="9525">
                      <a:noFill/>
                      <a:headEnd/>
                      <a:tailEnd/>
                    </a:ln>
                  </pic:spPr>
                </pic:pic>
              </a:graphicData>
            </a:graphic>
          </wp:inline>
        </w:drawing>
      </w:r>
    </w:p>
    <w:p w14:paraId="06BC9BF1" w14:textId="0EC95993" w:rsidR="00434B2B" w:rsidRDefault="00434B2B" w:rsidP="00711FE4">
      <w:pPr>
        <w:pStyle w:val="CaptionLine"/>
      </w:pPr>
      <w:r>
        <w:t>The website with warnings and messages removed</w:t>
      </w:r>
    </w:p>
    <w:p w14:paraId="0CB72D11" w14:textId="77777777" w:rsidR="00434B2B" w:rsidRDefault="00434B2B" w:rsidP="006B770B">
      <w:pPr>
        <w:pStyle w:val="Body"/>
      </w:pPr>
      <w:r>
        <w:t xml:space="preserve">You can add any additional options that you would add to a single </w:t>
      </w:r>
      <w:r w:rsidRPr="002D4E5C">
        <w:rPr>
          <w:rStyle w:val="Literal"/>
        </w:rPr>
        <w:t>.</w:t>
      </w:r>
      <w:proofErr w:type="spellStart"/>
      <w:r w:rsidRPr="002D4E5C">
        <w:rPr>
          <w:rStyle w:val="Literal"/>
        </w:rPr>
        <w:t>qmd</w:t>
      </w:r>
      <w:proofErr w:type="spellEnd"/>
      <w:r>
        <w:t xml:space="preserve"> file to this section of the </w:t>
      </w:r>
      <w:r w:rsidRPr="002D4E5C">
        <w:rPr>
          <w:rStyle w:val="Literal"/>
        </w:rPr>
        <w:t>_</w:t>
      </w:r>
      <w:proofErr w:type="spellStart"/>
      <w:r w:rsidRPr="002D4E5C">
        <w:rPr>
          <w:rStyle w:val="Literal"/>
        </w:rPr>
        <w:t>quarto.yml</w:t>
      </w:r>
      <w:proofErr w:type="spellEnd"/>
      <w:r>
        <w:t xml:space="preserve"> file and it will apply them across all pages of your website.</w:t>
      </w:r>
    </w:p>
    <w:p w14:paraId="6A48A7B6" w14:textId="77777777" w:rsidR="00434B2B" w:rsidRPr="00A37D42" w:rsidRDefault="00434B2B" w:rsidP="00A37D42">
      <w:pPr>
        <w:pStyle w:val="HeadC"/>
      </w:pPr>
      <w:bookmarkStart w:id="14" w:name="X6f3692f8dcfb8e61edb07a98ba0494f76b25191"/>
      <w:bookmarkEnd w:id="13"/>
      <w:r w:rsidRPr="00A37D42">
        <w:t>Changing the Appearance of the Website with Themes and CSS</w:t>
      </w:r>
    </w:p>
    <w:p w14:paraId="0056D659" w14:textId="77777777" w:rsidR="00434B2B" w:rsidRDefault="00434B2B" w:rsidP="006B770B">
      <w:pPr>
        <w:pStyle w:val="Body"/>
      </w:pPr>
      <w:r>
        <w:t xml:space="preserve">The other parts of the bottom section of the </w:t>
      </w:r>
      <w:r w:rsidRPr="002D4E5C">
        <w:rPr>
          <w:rStyle w:val="Literal"/>
        </w:rPr>
        <w:t>_</w:t>
      </w:r>
      <w:proofErr w:type="spellStart"/>
      <w:r w:rsidRPr="002D4E5C">
        <w:rPr>
          <w:rStyle w:val="Literal"/>
        </w:rPr>
        <w:t>quarto.yml</w:t>
      </w:r>
      <w:proofErr w:type="spellEnd"/>
      <w:r>
        <w:t xml:space="preserve"> file deal with the appearance of rendered files. The line </w:t>
      </w:r>
      <w:r w:rsidRPr="002D4E5C">
        <w:rPr>
          <w:rStyle w:val="Literal"/>
        </w:rPr>
        <w:t xml:space="preserve">theme: </w:t>
      </w:r>
      <w:proofErr w:type="spellStart"/>
      <w:r w:rsidRPr="002D4E5C">
        <w:rPr>
          <w:rStyle w:val="Literal"/>
        </w:rPr>
        <w:t>cosmo</w:t>
      </w:r>
      <w:proofErr w:type="spellEnd"/>
      <w:r>
        <w:t xml:space="preserve"> tells Quarto use the </w:t>
      </w:r>
      <w:proofErr w:type="spellStart"/>
      <w:r>
        <w:t>cosmo</w:t>
      </w:r>
      <w:proofErr w:type="spellEnd"/>
      <w:r>
        <w:t xml:space="preserve"> theme (the default when making websites). There are many themes available (the full list is available at </w:t>
      </w:r>
      <w:hyperlink r:id="rId23">
        <w:r>
          <w:rPr>
            <w:rStyle w:val="Hyperlink"/>
          </w:rPr>
          <w:t>https://quarto.org/docs/output-formats/html-themes.html</w:t>
        </w:r>
      </w:hyperlink>
      <w:r>
        <w:t>) and I can choose a different one to show how it changes the output.</w:t>
      </w:r>
    </w:p>
    <w:p w14:paraId="1FB3BEB1" w14:textId="77777777" w:rsidR="00FA5967" w:rsidRDefault="00434B2B" w:rsidP="009809F0">
      <w:pPr>
        <w:pStyle w:val="Code"/>
      </w:pPr>
      <w:r w:rsidRPr="009809F0">
        <w:rPr>
          <w:rStyle w:val="FunctionTok"/>
          <w:rFonts w:ascii="Courier" w:hAnsi="Courier"/>
          <w:i w:val="0"/>
          <w:sz w:val="17"/>
          <w:shd w:val="clear" w:color="auto" w:fill="auto"/>
        </w:rPr>
        <w:t>format</w:t>
      </w:r>
      <w:r w:rsidRPr="009809F0">
        <w:rPr>
          <w:rStyle w:val="KeywordTok"/>
          <w:rFonts w:ascii="Courier" w:hAnsi="Courier"/>
          <w:b w:val="0"/>
          <w:i w:val="0"/>
          <w:color w:val="000000"/>
          <w:sz w:val="17"/>
          <w:shd w:val="clear" w:color="auto" w:fill="auto"/>
        </w:rPr>
        <w:t>:</w:t>
      </w:r>
    </w:p>
    <w:p w14:paraId="25437B96" w14:textId="77777777" w:rsidR="00FA5967" w:rsidRDefault="00434B2B" w:rsidP="009809F0">
      <w:pPr>
        <w:pStyle w:val="Code"/>
      </w:pPr>
      <w:r w:rsidRPr="009809F0">
        <w:rPr>
          <w:rStyle w:val="AttributeTok"/>
          <w:rFonts w:ascii="Courier" w:hAnsi="Courier"/>
          <w:i w:val="0"/>
          <w:color w:val="000000"/>
          <w:sz w:val="17"/>
          <w:shd w:val="clear" w:color="auto" w:fill="auto"/>
        </w:rPr>
        <w:t xml:space="preserve">  </w:t>
      </w:r>
      <w:r w:rsidRPr="009809F0">
        <w:rPr>
          <w:rStyle w:val="FunctionTok"/>
          <w:rFonts w:ascii="Courier" w:hAnsi="Courier"/>
          <w:i w:val="0"/>
          <w:sz w:val="17"/>
          <w:shd w:val="clear" w:color="auto" w:fill="auto"/>
        </w:rPr>
        <w:t>html</w:t>
      </w:r>
      <w:r w:rsidRPr="009809F0">
        <w:rPr>
          <w:rStyle w:val="KeywordTok"/>
          <w:rFonts w:ascii="Courier" w:hAnsi="Courier"/>
          <w:b w:val="0"/>
          <w:i w:val="0"/>
          <w:color w:val="000000"/>
          <w:sz w:val="17"/>
          <w:shd w:val="clear" w:color="auto" w:fill="auto"/>
        </w:rPr>
        <w:t>:</w:t>
      </w:r>
    </w:p>
    <w:p w14:paraId="0B858455" w14:textId="77777777" w:rsidR="00FA5967" w:rsidRDefault="00434B2B" w:rsidP="009809F0">
      <w:pPr>
        <w:pStyle w:val="Code"/>
      </w:pPr>
      <w:r w:rsidRPr="009809F0">
        <w:rPr>
          <w:rStyle w:val="AttributeTok"/>
          <w:rFonts w:ascii="Courier" w:hAnsi="Courier"/>
          <w:i w:val="0"/>
          <w:color w:val="000000"/>
          <w:sz w:val="17"/>
          <w:shd w:val="clear" w:color="auto" w:fill="auto"/>
        </w:rPr>
        <w:t xml:space="preserve">    </w:t>
      </w:r>
      <w:r w:rsidRPr="009809F0">
        <w:rPr>
          <w:rStyle w:val="FunctionTok"/>
          <w:rFonts w:ascii="Courier" w:hAnsi="Courier"/>
          <w:i w:val="0"/>
          <w:sz w:val="17"/>
          <w:shd w:val="clear" w:color="auto" w:fill="auto"/>
        </w:rPr>
        <w:t>theme</w:t>
      </w:r>
      <w:r w:rsidRPr="009809F0">
        <w:rPr>
          <w:rStyle w:val="KeywordTok"/>
          <w:rFonts w:ascii="Courier" w:hAnsi="Courier"/>
          <w:b w:val="0"/>
          <w:i w:val="0"/>
          <w:color w:val="000000"/>
          <w:sz w:val="17"/>
          <w:shd w:val="clear" w:color="auto" w:fill="auto"/>
        </w:rPr>
        <w:t>:</w:t>
      </w:r>
      <w:r w:rsidRPr="009809F0">
        <w:rPr>
          <w:rStyle w:val="AttributeTok"/>
          <w:rFonts w:ascii="Courier" w:hAnsi="Courier"/>
          <w:i w:val="0"/>
          <w:color w:val="000000"/>
          <w:sz w:val="17"/>
          <w:shd w:val="clear" w:color="auto" w:fill="auto"/>
        </w:rPr>
        <w:t xml:space="preserve"> minty</w:t>
      </w:r>
    </w:p>
    <w:p w14:paraId="57712400" w14:textId="77777777" w:rsidR="00FA5967" w:rsidRDefault="00434B2B" w:rsidP="009809F0">
      <w:pPr>
        <w:pStyle w:val="Code"/>
      </w:pPr>
      <w:r w:rsidRPr="009809F0">
        <w:rPr>
          <w:rStyle w:val="AttributeTok"/>
          <w:rFonts w:ascii="Courier" w:hAnsi="Courier"/>
          <w:i w:val="0"/>
          <w:color w:val="000000"/>
          <w:sz w:val="17"/>
          <w:shd w:val="clear" w:color="auto" w:fill="auto"/>
        </w:rPr>
        <w:t xml:space="preserve">    </w:t>
      </w:r>
      <w:proofErr w:type="spellStart"/>
      <w:r w:rsidRPr="009809F0">
        <w:rPr>
          <w:rStyle w:val="FunctionTok"/>
          <w:rFonts w:ascii="Courier" w:hAnsi="Courier"/>
          <w:i w:val="0"/>
          <w:sz w:val="17"/>
          <w:shd w:val="clear" w:color="auto" w:fill="auto"/>
        </w:rPr>
        <w:t>css</w:t>
      </w:r>
      <w:proofErr w:type="spellEnd"/>
      <w:r w:rsidRPr="009809F0">
        <w:rPr>
          <w:rStyle w:val="KeywordTok"/>
          <w:rFonts w:ascii="Courier" w:hAnsi="Courier"/>
          <w:b w:val="0"/>
          <w:i w:val="0"/>
          <w:color w:val="000000"/>
          <w:sz w:val="17"/>
          <w:shd w:val="clear" w:color="auto" w:fill="auto"/>
        </w:rPr>
        <w:t>:</w:t>
      </w:r>
      <w:r w:rsidRPr="009809F0">
        <w:rPr>
          <w:rStyle w:val="AttributeTok"/>
          <w:rFonts w:ascii="Courier" w:hAnsi="Courier"/>
          <w:i w:val="0"/>
          <w:color w:val="000000"/>
          <w:sz w:val="17"/>
          <w:shd w:val="clear" w:color="auto" w:fill="auto"/>
        </w:rPr>
        <w:t xml:space="preserve"> styles.css</w:t>
      </w:r>
    </w:p>
    <w:p w14:paraId="1E69D705" w14:textId="1C3279A3" w:rsidR="00434B2B" w:rsidRPr="009809F0" w:rsidRDefault="00434B2B" w:rsidP="009809F0">
      <w:pPr>
        <w:pStyle w:val="Code"/>
      </w:pPr>
      <w:r w:rsidRPr="009809F0">
        <w:rPr>
          <w:rStyle w:val="AttributeTok"/>
          <w:rFonts w:ascii="Courier" w:hAnsi="Courier"/>
          <w:i w:val="0"/>
          <w:color w:val="000000"/>
          <w:sz w:val="17"/>
          <w:shd w:val="clear" w:color="auto" w:fill="auto"/>
        </w:rPr>
        <w:t xml:space="preserve">    </w:t>
      </w:r>
      <w:r w:rsidRPr="009809F0">
        <w:rPr>
          <w:rStyle w:val="FunctionTok"/>
          <w:rFonts w:ascii="Courier" w:hAnsi="Courier"/>
          <w:i w:val="0"/>
          <w:sz w:val="17"/>
          <w:shd w:val="clear" w:color="auto" w:fill="auto"/>
        </w:rPr>
        <w:t>toc</w:t>
      </w:r>
      <w:r w:rsidRPr="009809F0">
        <w:rPr>
          <w:rStyle w:val="KeywordTok"/>
          <w:rFonts w:ascii="Courier" w:hAnsi="Courier"/>
          <w:b w:val="0"/>
          <w:i w:val="0"/>
          <w:color w:val="000000"/>
          <w:sz w:val="17"/>
          <w:shd w:val="clear" w:color="auto" w:fill="auto"/>
        </w:rPr>
        <w:t>:</w:t>
      </w:r>
      <w:r w:rsidRPr="009809F0">
        <w:rPr>
          <w:rStyle w:val="AttributeTok"/>
          <w:rFonts w:ascii="Courier" w:hAnsi="Courier"/>
          <w:i w:val="0"/>
          <w:color w:val="000000"/>
          <w:sz w:val="17"/>
          <w:shd w:val="clear" w:color="auto" w:fill="auto"/>
        </w:rPr>
        <w:t xml:space="preserve"> </w:t>
      </w:r>
      <w:r w:rsidRPr="009809F0">
        <w:rPr>
          <w:rStyle w:val="CharTok"/>
          <w:rFonts w:ascii="Courier" w:hAnsi="Courier"/>
          <w:i w:val="0"/>
          <w:color w:val="000000"/>
          <w:sz w:val="17"/>
          <w:shd w:val="clear" w:color="auto" w:fill="auto"/>
        </w:rPr>
        <w:t>true</w:t>
      </w:r>
    </w:p>
    <w:p w14:paraId="5D6AA79E" w14:textId="6C826768" w:rsidR="00434B2B" w:rsidRDefault="00434B2B" w:rsidP="006B770B">
      <w:pPr>
        <w:pStyle w:val="Body"/>
      </w:pPr>
      <w:r>
        <w:t xml:space="preserve">Using the minty theme results in changes to the colors and fonts on the website, as seen in </w:t>
      </w:r>
      <w:r w:rsidR="006B770B">
        <w:t>Figure 10-</w:t>
      </w:r>
      <w:r>
        <w:t>15.</w:t>
      </w:r>
    </w:p>
    <w:p w14:paraId="5FAD4797" w14:textId="77777777" w:rsidR="00434B2B" w:rsidRDefault="00434B2B" w:rsidP="00711FE4">
      <w:pPr>
        <w:pStyle w:val="GraphicSlug"/>
      </w:pPr>
      <w:r>
        <w:t>[F10015.png]</w:t>
      </w:r>
    </w:p>
    <w:p w14:paraId="15A05AFA" w14:textId="77777777" w:rsidR="00434B2B" w:rsidRDefault="00434B2B" w:rsidP="00434B2B">
      <w:pPr>
        <w:pStyle w:val="CaptionedFigure"/>
      </w:pPr>
      <w:r>
        <w:rPr>
          <w:noProof/>
        </w:rPr>
        <w:drawing>
          <wp:inline distT="0" distB="0" distL="0" distR="0" wp14:anchorId="05112DAA" wp14:editId="7F118927">
            <wp:extent cx="5334000" cy="3230450"/>
            <wp:effectExtent l="0" t="0" r="0" b="0"/>
            <wp:docPr id="529" name="Picture" descr="Figure 11.15: The website with the minty theme"/>
            <wp:cNvGraphicFramePr/>
            <a:graphic xmlns:a="http://schemas.openxmlformats.org/drawingml/2006/main">
              <a:graphicData uri="http://schemas.openxmlformats.org/drawingml/2006/picture">
                <pic:pic xmlns:pic="http://schemas.openxmlformats.org/drawingml/2006/picture">
                  <pic:nvPicPr>
                    <pic:cNvPr id="530" name="Picture" descr="../../assets/covid-website-minty.png"/>
                    <pic:cNvPicPr>
                      <a:picLocks noChangeAspect="1" noChangeArrowheads="1"/>
                    </pic:cNvPicPr>
                  </pic:nvPicPr>
                  <pic:blipFill>
                    <a:blip r:embed="rId24"/>
                    <a:stretch>
                      <a:fillRect/>
                    </a:stretch>
                  </pic:blipFill>
                  <pic:spPr bwMode="auto">
                    <a:xfrm>
                      <a:off x="0" y="0"/>
                      <a:ext cx="5334000" cy="3230450"/>
                    </a:xfrm>
                    <a:prstGeom prst="rect">
                      <a:avLst/>
                    </a:prstGeom>
                    <a:noFill/>
                    <a:ln w="9525">
                      <a:noFill/>
                      <a:headEnd/>
                      <a:tailEnd/>
                    </a:ln>
                  </pic:spPr>
                </pic:pic>
              </a:graphicData>
            </a:graphic>
          </wp:inline>
        </w:drawing>
      </w:r>
    </w:p>
    <w:p w14:paraId="43CEEA9C" w14:textId="571D932A" w:rsidR="00434B2B" w:rsidRDefault="00434B2B" w:rsidP="00711FE4">
      <w:pPr>
        <w:pStyle w:val="CaptionLine"/>
      </w:pPr>
      <w:r>
        <w:t>The website with the minty theme</w:t>
      </w:r>
    </w:p>
    <w:p w14:paraId="740B2894" w14:textId="77777777" w:rsidR="00434B2B" w:rsidRDefault="00434B2B" w:rsidP="006B770B">
      <w:pPr>
        <w:pStyle w:val="Body"/>
      </w:pPr>
      <w:r>
        <w:t xml:space="preserve">In addition to using pre-built themes, you can also customize your website with CSS. The </w:t>
      </w:r>
      <w:proofErr w:type="spellStart"/>
      <w:r w:rsidRPr="002D4E5C">
        <w:rPr>
          <w:rStyle w:val="Literal"/>
        </w:rPr>
        <w:t>css</w:t>
      </w:r>
      <w:proofErr w:type="spellEnd"/>
      <w:r w:rsidRPr="002D4E5C">
        <w:rPr>
          <w:rStyle w:val="Literal"/>
        </w:rPr>
        <w:t>: styles.css</w:t>
      </w:r>
      <w:r>
        <w:t xml:space="preserve"> section in the </w:t>
      </w:r>
      <w:r w:rsidRPr="002D4E5C">
        <w:rPr>
          <w:rStyle w:val="Literal"/>
        </w:rPr>
        <w:t>_</w:t>
      </w:r>
      <w:proofErr w:type="spellStart"/>
      <w:r w:rsidRPr="002D4E5C">
        <w:rPr>
          <w:rStyle w:val="Literal"/>
        </w:rPr>
        <w:t>quarto.yml</w:t>
      </w:r>
      <w:proofErr w:type="spellEnd"/>
      <w:r>
        <w:t xml:space="preserve"> file indicates that Quarto will use any CSS in the </w:t>
      </w:r>
      <w:r w:rsidRPr="002D4E5C">
        <w:rPr>
          <w:rStyle w:val="Literal"/>
        </w:rPr>
        <w:t>styles.css</w:t>
      </w:r>
      <w:r>
        <w:t xml:space="preserve"> file when rendering. For example, I can add this to the </w:t>
      </w:r>
      <w:r w:rsidRPr="002D4E5C">
        <w:rPr>
          <w:rStyle w:val="Literal"/>
        </w:rPr>
        <w:t>styles.css</w:t>
      </w:r>
      <w:r>
        <w:t xml:space="preserve"> to make first-level headers red and 50 pixels.</w:t>
      </w:r>
    </w:p>
    <w:p w14:paraId="653A42F6" w14:textId="77777777" w:rsidR="00FA5967" w:rsidRDefault="00434B2B" w:rsidP="006D57E0">
      <w:pPr>
        <w:pStyle w:val="Code"/>
      </w:pPr>
      <w:r w:rsidRPr="006D57E0">
        <w:rPr>
          <w:rStyle w:val="AttributeTok"/>
          <w:rFonts w:ascii="Courier" w:hAnsi="Courier"/>
          <w:i w:val="0"/>
          <w:color w:val="000000"/>
          <w:sz w:val="17"/>
          <w:shd w:val="clear" w:color="auto" w:fill="auto"/>
        </w:rPr>
        <w:t>h1 {</w:t>
      </w:r>
    </w:p>
    <w:p w14:paraId="1C01EAAF" w14:textId="77777777" w:rsidR="00FA5967" w:rsidRDefault="00434B2B" w:rsidP="006D57E0">
      <w:pPr>
        <w:pStyle w:val="Code"/>
      </w:pPr>
      <w:r w:rsidRPr="006D57E0">
        <w:rPr>
          <w:rStyle w:val="AttributeTok"/>
          <w:rFonts w:ascii="Courier" w:hAnsi="Courier"/>
          <w:i w:val="0"/>
          <w:color w:val="000000"/>
          <w:sz w:val="17"/>
          <w:shd w:val="clear" w:color="auto" w:fill="auto"/>
        </w:rPr>
        <w:t xml:space="preserve">  </w:t>
      </w:r>
      <w:r w:rsidRPr="006D57E0">
        <w:rPr>
          <w:rStyle w:val="FunctionTok"/>
          <w:rFonts w:ascii="Courier" w:hAnsi="Courier"/>
          <w:i w:val="0"/>
          <w:sz w:val="17"/>
          <w:shd w:val="clear" w:color="auto" w:fill="auto"/>
        </w:rPr>
        <w:t>color</w:t>
      </w:r>
      <w:r w:rsidRPr="006D57E0">
        <w:rPr>
          <w:rStyle w:val="KeywordTok"/>
          <w:rFonts w:ascii="Courier" w:hAnsi="Courier"/>
          <w:b w:val="0"/>
          <w:i w:val="0"/>
          <w:color w:val="000000"/>
          <w:sz w:val="17"/>
          <w:shd w:val="clear" w:color="auto" w:fill="auto"/>
        </w:rPr>
        <w:t>:</w:t>
      </w:r>
      <w:r w:rsidRPr="006D57E0">
        <w:rPr>
          <w:rStyle w:val="AttributeTok"/>
          <w:rFonts w:ascii="Courier" w:hAnsi="Courier"/>
          <w:i w:val="0"/>
          <w:color w:val="000000"/>
          <w:sz w:val="17"/>
          <w:shd w:val="clear" w:color="auto" w:fill="auto"/>
        </w:rPr>
        <w:t xml:space="preserve"> red;</w:t>
      </w:r>
    </w:p>
    <w:p w14:paraId="3CEE5408" w14:textId="77777777" w:rsidR="00FA5967" w:rsidRDefault="00434B2B" w:rsidP="006D57E0">
      <w:pPr>
        <w:pStyle w:val="Code"/>
      </w:pPr>
      <w:r w:rsidRPr="006D57E0">
        <w:rPr>
          <w:rStyle w:val="AttributeTok"/>
          <w:rFonts w:ascii="Courier" w:hAnsi="Courier"/>
          <w:i w:val="0"/>
          <w:color w:val="000000"/>
          <w:sz w:val="17"/>
          <w:shd w:val="clear" w:color="auto" w:fill="auto"/>
        </w:rPr>
        <w:t xml:space="preserve">  </w:t>
      </w:r>
      <w:r w:rsidRPr="006D57E0">
        <w:rPr>
          <w:rStyle w:val="FunctionTok"/>
          <w:rFonts w:ascii="Courier" w:hAnsi="Courier"/>
          <w:i w:val="0"/>
          <w:sz w:val="17"/>
          <w:shd w:val="clear" w:color="auto" w:fill="auto"/>
        </w:rPr>
        <w:t>font-size</w:t>
      </w:r>
      <w:r w:rsidRPr="006D57E0">
        <w:rPr>
          <w:rStyle w:val="KeywordTok"/>
          <w:rFonts w:ascii="Courier" w:hAnsi="Courier"/>
          <w:b w:val="0"/>
          <w:i w:val="0"/>
          <w:color w:val="000000"/>
          <w:sz w:val="17"/>
          <w:shd w:val="clear" w:color="auto" w:fill="auto"/>
        </w:rPr>
        <w:t>:</w:t>
      </w:r>
      <w:r w:rsidRPr="006D57E0">
        <w:rPr>
          <w:rStyle w:val="AttributeTok"/>
          <w:rFonts w:ascii="Courier" w:hAnsi="Courier"/>
          <w:i w:val="0"/>
          <w:color w:val="000000"/>
          <w:sz w:val="17"/>
          <w:shd w:val="clear" w:color="auto" w:fill="auto"/>
        </w:rPr>
        <w:t xml:space="preserve"> 50px;</w:t>
      </w:r>
    </w:p>
    <w:p w14:paraId="6B20A1A9" w14:textId="1094F100" w:rsidR="00434B2B" w:rsidRPr="006D57E0" w:rsidRDefault="00434B2B" w:rsidP="006D57E0">
      <w:pPr>
        <w:pStyle w:val="Code"/>
      </w:pPr>
      <w:r w:rsidRPr="006D57E0">
        <w:rPr>
          <w:rStyle w:val="AttributeTok"/>
          <w:rFonts w:ascii="Courier" w:hAnsi="Courier"/>
          <w:i w:val="0"/>
          <w:color w:val="000000"/>
          <w:sz w:val="17"/>
          <w:shd w:val="clear" w:color="auto" w:fill="auto"/>
        </w:rPr>
        <w:t>}</w:t>
      </w:r>
    </w:p>
    <w:p w14:paraId="5DE6BFD0" w14:textId="1B045CFF" w:rsidR="00434B2B" w:rsidRDefault="00434B2B" w:rsidP="006B770B">
      <w:pPr>
        <w:pStyle w:val="Body"/>
      </w:pPr>
      <w:r>
        <w:t xml:space="preserve">The re-rendered </w:t>
      </w:r>
      <w:r w:rsidRPr="002D4E5C">
        <w:rPr>
          <w:rStyle w:val="Literal"/>
        </w:rPr>
        <w:t>index.html</w:t>
      </w:r>
      <w:r>
        <w:t xml:space="preserve">, seen in </w:t>
      </w:r>
      <w:r w:rsidR="006B770B">
        <w:t>Figure 10-</w:t>
      </w:r>
      <w:r>
        <w:t>16, shows the large red headings.</w:t>
      </w:r>
    </w:p>
    <w:p w14:paraId="78596C4B" w14:textId="77777777" w:rsidR="00434B2B" w:rsidRDefault="00434B2B" w:rsidP="00711FE4">
      <w:pPr>
        <w:pStyle w:val="GraphicSlug"/>
      </w:pPr>
      <w:r w:rsidRPr="00711FE4">
        <w:t>[F10</w:t>
      </w:r>
      <w:r>
        <w:t>016.png]</w:t>
      </w:r>
    </w:p>
    <w:p w14:paraId="199C825E" w14:textId="77777777" w:rsidR="00434B2B" w:rsidRDefault="00434B2B" w:rsidP="00434B2B">
      <w:pPr>
        <w:pStyle w:val="CaptionedFigure"/>
      </w:pPr>
      <w:r>
        <w:rPr>
          <w:noProof/>
        </w:rPr>
        <w:lastRenderedPageBreak/>
        <w:drawing>
          <wp:inline distT="0" distB="0" distL="0" distR="0" wp14:anchorId="5EC7986C" wp14:editId="2A2F5FCC">
            <wp:extent cx="5334000" cy="3230450"/>
            <wp:effectExtent l="0" t="0" r="0" b="0"/>
            <wp:docPr id="532" name="Picture" descr="Figure 11.16: The website with custom CSS applied"/>
            <wp:cNvGraphicFramePr/>
            <a:graphic xmlns:a="http://schemas.openxmlformats.org/drawingml/2006/main">
              <a:graphicData uri="http://schemas.openxmlformats.org/drawingml/2006/picture">
                <pic:pic xmlns:pic="http://schemas.openxmlformats.org/drawingml/2006/picture">
                  <pic:nvPicPr>
                    <pic:cNvPr id="533" name="Picture" descr="../../assets/covid-website-custom-css.png"/>
                    <pic:cNvPicPr>
                      <a:picLocks noChangeAspect="1" noChangeArrowheads="1"/>
                    </pic:cNvPicPr>
                  </pic:nvPicPr>
                  <pic:blipFill>
                    <a:blip r:embed="rId25"/>
                    <a:stretch>
                      <a:fillRect/>
                    </a:stretch>
                  </pic:blipFill>
                  <pic:spPr bwMode="auto">
                    <a:xfrm>
                      <a:off x="0" y="0"/>
                      <a:ext cx="5334000" cy="3230450"/>
                    </a:xfrm>
                    <a:prstGeom prst="rect">
                      <a:avLst/>
                    </a:prstGeom>
                    <a:noFill/>
                    <a:ln w="9525">
                      <a:noFill/>
                      <a:headEnd/>
                      <a:tailEnd/>
                    </a:ln>
                  </pic:spPr>
                </pic:pic>
              </a:graphicData>
            </a:graphic>
          </wp:inline>
        </w:drawing>
      </w:r>
    </w:p>
    <w:p w14:paraId="24421336" w14:textId="2BF4FC0E" w:rsidR="00434B2B" w:rsidRDefault="00434B2B" w:rsidP="00711FE4">
      <w:pPr>
        <w:pStyle w:val="CaptionLine"/>
      </w:pPr>
      <w:r>
        <w:t>The website with custom CSS applied</w:t>
      </w:r>
    </w:p>
    <w:p w14:paraId="15E7C7E6" w14:textId="77777777" w:rsidR="00434B2B" w:rsidRDefault="00434B2B" w:rsidP="006B770B">
      <w:pPr>
        <w:pStyle w:val="Body"/>
      </w:pPr>
      <w:r>
        <w:t xml:space="preserve">An alternative approach to customizing your website is to use Sass variables. The process for using Sass variables in a </w:t>
      </w:r>
      <w:r w:rsidRPr="002D4E5C">
        <w:rPr>
          <w:rStyle w:val="Literal"/>
        </w:rPr>
        <w:t>.</w:t>
      </w:r>
      <w:proofErr w:type="spellStart"/>
      <w:r w:rsidRPr="002D4E5C">
        <w:rPr>
          <w:rStyle w:val="Literal"/>
        </w:rPr>
        <w:t>scss</w:t>
      </w:r>
      <w:proofErr w:type="spellEnd"/>
      <w:r>
        <w:t xml:space="preserve"> file is identical to that laid out above. For example, I can create a file called </w:t>
      </w:r>
      <w:proofErr w:type="spellStart"/>
      <w:proofErr w:type="gramStart"/>
      <w:r w:rsidRPr="002D4E5C">
        <w:rPr>
          <w:rStyle w:val="Literal"/>
        </w:rPr>
        <w:t>styles.scss</w:t>
      </w:r>
      <w:proofErr w:type="spellEnd"/>
      <w:proofErr w:type="gramEnd"/>
      <w:r>
        <w:t xml:space="preserve"> and add a line like this to change the body background to be a light gray color.</w:t>
      </w:r>
    </w:p>
    <w:p w14:paraId="7D4F341F" w14:textId="77777777" w:rsidR="00FA5967" w:rsidRDefault="00434B2B" w:rsidP="009219C4">
      <w:pPr>
        <w:pStyle w:val="Code"/>
      </w:pPr>
      <w:r w:rsidRPr="009219C4">
        <w:rPr>
          <w:rStyle w:val="AttributeTok"/>
          <w:rFonts w:ascii="Courier" w:hAnsi="Courier"/>
          <w:i w:val="0"/>
          <w:color w:val="000000"/>
          <w:sz w:val="17"/>
          <w:shd w:val="clear" w:color="auto" w:fill="auto"/>
        </w:rPr>
        <w:t xml:space="preserve">/*-- </w:t>
      </w:r>
      <w:proofErr w:type="spellStart"/>
      <w:proofErr w:type="gramStart"/>
      <w:r w:rsidRPr="009219C4">
        <w:rPr>
          <w:rStyle w:val="AttributeTok"/>
          <w:rFonts w:ascii="Courier" w:hAnsi="Courier"/>
          <w:i w:val="0"/>
          <w:color w:val="000000"/>
          <w:sz w:val="17"/>
          <w:shd w:val="clear" w:color="auto" w:fill="auto"/>
        </w:rPr>
        <w:t>scss:defaults</w:t>
      </w:r>
      <w:proofErr w:type="spellEnd"/>
      <w:proofErr w:type="gramEnd"/>
      <w:r w:rsidRPr="009219C4">
        <w:rPr>
          <w:rStyle w:val="AttributeTok"/>
          <w:rFonts w:ascii="Courier" w:hAnsi="Courier"/>
          <w:i w:val="0"/>
          <w:color w:val="000000"/>
          <w:sz w:val="17"/>
          <w:shd w:val="clear" w:color="auto" w:fill="auto"/>
        </w:rPr>
        <w:t xml:space="preserve"> --*/</w:t>
      </w:r>
    </w:p>
    <w:p w14:paraId="77EC8EC1" w14:textId="1E1A983E" w:rsidR="00434B2B" w:rsidRPr="009219C4" w:rsidRDefault="00434B2B" w:rsidP="009219C4">
      <w:pPr>
        <w:pStyle w:val="Code"/>
      </w:pPr>
      <w:r w:rsidRPr="009219C4">
        <w:rPr>
          <w:rStyle w:val="FunctionTok"/>
          <w:rFonts w:ascii="Courier" w:hAnsi="Courier"/>
          <w:i w:val="0"/>
          <w:sz w:val="17"/>
          <w:shd w:val="clear" w:color="auto" w:fill="auto"/>
        </w:rPr>
        <w:t>$body-</w:t>
      </w:r>
      <w:proofErr w:type="spellStart"/>
      <w:r w:rsidRPr="009219C4">
        <w:rPr>
          <w:rStyle w:val="FunctionTok"/>
          <w:rFonts w:ascii="Courier" w:hAnsi="Courier"/>
          <w:i w:val="0"/>
          <w:sz w:val="17"/>
          <w:shd w:val="clear" w:color="auto" w:fill="auto"/>
        </w:rPr>
        <w:t>bg</w:t>
      </w:r>
      <w:proofErr w:type="spellEnd"/>
      <w:r w:rsidRPr="009219C4">
        <w:rPr>
          <w:rStyle w:val="KeywordTok"/>
          <w:rFonts w:ascii="Courier" w:hAnsi="Courier"/>
          <w:b w:val="0"/>
          <w:i w:val="0"/>
          <w:color w:val="000000"/>
          <w:sz w:val="17"/>
          <w:shd w:val="clear" w:color="auto" w:fill="auto"/>
        </w:rPr>
        <w:t>:</w:t>
      </w:r>
      <w:r w:rsidRPr="009219C4">
        <w:rPr>
          <w:rStyle w:val="CommentTok"/>
          <w:rFonts w:ascii="Courier" w:hAnsi="Courier"/>
          <w:color w:val="000000"/>
          <w:sz w:val="17"/>
          <w:shd w:val="clear" w:color="auto" w:fill="auto"/>
        </w:rPr>
        <w:t xml:space="preserve"> #eeeeee;</w:t>
      </w:r>
    </w:p>
    <w:p w14:paraId="492D77E6" w14:textId="65FFB4C8" w:rsidR="00434B2B" w:rsidRDefault="00434B2B" w:rsidP="006B770B">
      <w:pPr>
        <w:pStyle w:val="Body"/>
      </w:pPr>
      <w:r>
        <w:t>To get Quarto to use th</w:t>
      </w:r>
      <w:r w:rsidR="009219C4">
        <w:t xml:space="preserve">e </w:t>
      </w:r>
      <w:proofErr w:type="spellStart"/>
      <w:r w:rsidRPr="002D4E5C">
        <w:rPr>
          <w:rStyle w:val="Literal"/>
        </w:rPr>
        <w:t>styles.scss</w:t>
      </w:r>
      <w:proofErr w:type="spellEnd"/>
      <w:r>
        <w:t xml:space="preserve"> file, I adjust the </w:t>
      </w:r>
      <w:r w:rsidRPr="002D4E5C">
        <w:rPr>
          <w:rStyle w:val="Literal"/>
        </w:rPr>
        <w:t>theme</w:t>
      </w:r>
      <w:r>
        <w:t xml:space="preserve"> line as follows.</w:t>
      </w:r>
    </w:p>
    <w:p w14:paraId="39039BAF" w14:textId="77777777" w:rsidR="00FA5967" w:rsidRDefault="00434B2B" w:rsidP="009219C4">
      <w:pPr>
        <w:pStyle w:val="Code"/>
      </w:pPr>
      <w:r w:rsidRPr="009219C4">
        <w:rPr>
          <w:rStyle w:val="FunctionTok"/>
          <w:rFonts w:ascii="Courier" w:hAnsi="Courier"/>
          <w:i w:val="0"/>
          <w:sz w:val="17"/>
          <w:shd w:val="clear" w:color="auto" w:fill="auto"/>
        </w:rPr>
        <w:t>format</w:t>
      </w:r>
      <w:r w:rsidRPr="009219C4">
        <w:rPr>
          <w:rStyle w:val="KeywordTok"/>
          <w:rFonts w:ascii="Courier" w:hAnsi="Courier"/>
          <w:b w:val="0"/>
          <w:i w:val="0"/>
          <w:color w:val="000000"/>
          <w:sz w:val="17"/>
          <w:shd w:val="clear" w:color="auto" w:fill="auto"/>
        </w:rPr>
        <w:t>:</w:t>
      </w:r>
    </w:p>
    <w:p w14:paraId="554AC65D" w14:textId="77777777" w:rsidR="00FA5967" w:rsidRDefault="00434B2B" w:rsidP="009219C4">
      <w:pPr>
        <w:pStyle w:val="Code"/>
      </w:pPr>
      <w:r w:rsidRPr="009219C4">
        <w:rPr>
          <w:rStyle w:val="AttributeTok"/>
          <w:rFonts w:ascii="Courier" w:hAnsi="Courier"/>
          <w:i w:val="0"/>
          <w:color w:val="000000"/>
          <w:sz w:val="17"/>
          <w:shd w:val="clear" w:color="auto" w:fill="auto"/>
        </w:rPr>
        <w:t xml:space="preserve">  </w:t>
      </w:r>
      <w:r w:rsidRPr="009219C4">
        <w:rPr>
          <w:rStyle w:val="FunctionTok"/>
          <w:rFonts w:ascii="Courier" w:hAnsi="Courier"/>
          <w:i w:val="0"/>
          <w:sz w:val="17"/>
          <w:shd w:val="clear" w:color="auto" w:fill="auto"/>
        </w:rPr>
        <w:t>html</w:t>
      </w:r>
      <w:r w:rsidRPr="009219C4">
        <w:rPr>
          <w:rStyle w:val="KeywordTok"/>
          <w:rFonts w:ascii="Courier" w:hAnsi="Courier"/>
          <w:b w:val="0"/>
          <w:i w:val="0"/>
          <w:color w:val="000000"/>
          <w:sz w:val="17"/>
          <w:shd w:val="clear" w:color="auto" w:fill="auto"/>
        </w:rPr>
        <w:t>:</w:t>
      </w:r>
    </w:p>
    <w:p w14:paraId="540961C1" w14:textId="77777777" w:rsidR="00FA5967" w:rsidRDefault="00434B2B" w:rsidP="009219C4">
      <w:pPr>
        <w:pStyle w:val="Code"/>
      </w:pPr>
      <w:r w:rsidRPr="009219C4">
        <w:rPr>
          <w:rStyle w:val="AttributeTok"/>
          <w:rFonts w:ascii="Courier" w:hAnsi="Courier"/>
          <w:i w:val="0"/>
          <w:color w:val="000000"/>
          <w:sz w:val="17"/>
          <w:shd w:val="clear" w:color="auto" w:fill="auto"/>
        </w:rPr>
        <w:t xml:space="preserve">    </w:t>
      </w:r>
      <w:r w:rsidRPr="009219C4">
        <w:rPr>
          <w:rStyle w:val="FunctionTok"/>
          <w:rFonts w:ascii="Courier" w:hAnsi="Courier"/>
          <w:i w:val="0"/>
          <w:sz w:val="17"/>
          <w:shd w:val="clear" w:color="auto" w:fill="auto"/>
        </w:rPr>
        <w:t>theme</w:t>
      </w:r>
      <w:r w:rsidRPr="009219C4">
        <w:rPr>
          <w:rStyle w:val="KeywordTok"/>
          <w:rFonts w:ascii="Courier" w:hAnsi="Courier"/>
          <w:b w:val="0"/>
          <w:i w:val="0"/>
          <w:color w:val="000000"/>
          <w:sz w:val="17"/>
          <w:shd w:val="clear" w:color="auto" w:fill="auto"/>
        </w:rPr>
        <w:t>:</w:t>
      </w:r>
      <w:r w:rsidRPr="009219C4">
        <w:rPr>
          <w:rStyle w:val="AttributeTok"/>
          <w:rFonts w:ascii="Courier" w:hAnsi="Courier"/>
          <w:i w:val="0"/>
          <w:color w:val="000000"/>
          <w:sz w:val="17"/>
          <w:shd w:val="clear" w:color="auto" w:fill="auto"/>
        </w:rPr>
        <w:t xml:space="preserve"> </w:t>
      </w:r>
      <w:r w:rsidRPr="009219C4">
        <w:rPr>
          <w:rStyle w:val="KeywordTok"/>
          <w:rFonts w:ascii="Courier" w:hAnsi="Courier"/>
          <w:b w:val="0"/>
          <w:i w:val="0"/>
          <w:color w:val="000000"/>
          <w:sz w:val="17"/>
          <w:shd w:val="clear" w:color="auto" w:fill="auto"/>
        </w:rPr>
        <w:t>[</w:t>
      </w:r>
      <w:r w:rsidRPr="009219C4">
        <w:rPr>
          <w:rStyle w:val="AttributeTok"/>
          <w:rFonts w:ascii="Courier" w:hAnsi="Courier"/>
          <w:i w:val="0"/>
          <w:color w:val="000000"/>
          <w:sz w:val="17"/>
          <w:shd w:val="clear" w:color="auto" w:fill="auto"/>
        </w:rPr>
        <w:t>minty</w:t>
      </w:r>
      <w:r w:rsidRPr="009219C4">
        <w:rPr>
          <w:rStyle w:val="KeywordTok"/>
          <w:rFonts w:ascii="Courier" w:hAnsi="Courier"/>
          <w:b w:val="0"/>
          <w:i w:val="0"/>
          <w:color w:val="000000"/>
          <w:sz w:val="17"/>
          <w:shd w:val="clear" w:color="auto" w:fill="auto"/>
        </w:rPr>
        <w:t>,</w:t>
      </w:r>
      <w:r w:rsidRPr="009219C4">
        <w:rPr>
          <w:rStyle w:val="AttributeTok"/>
          <w:rFonts w:ascii="Courier" w:hAnsi="Courier"/>
          <w:i w:val="0"/>
          <w:color w:val="000000"/>
          <w:sz w:val="17"/>
          <w:shd w:val="clear" w:color="auto" w:fill="auto"/>
        </w:rPr>
        <w:t xml:space="preserve"> </w:t>
      </w:r>
      <w:proofErr w:type="spellStart"/>
      <w:proofErr w:type="gramStart"/>
      <w:r w:rsidRPr="009219C4">
        <w:rPr>
          <w:rStyle w:val="AttributeTok"/>
          <w:rFonts w:ascii="Courier" w:hAnsi="Courier"/>
          <w:i w:val="0"/>
          <w:color w:val="000000"/>
          <w:sz w:val="17"/>
          <w:shd w:val="clear" w:color="auto" w:fill="auto"/>
        </w:rPr>
        <w:t>styles.scss</w:t>
      </w:r>
      <w:proofErr w:type="spellEnd"/>
      <w:proofErr w:type="gramEnd"/>
      <w:r w:rsidRPr="009219C4">
        <w:rPr>
          <w:rStyle w:val="KeywordTok"/>
          <w:rFonts w:ascii="Courier" w:hAnsi="Courier"/>
          <w:b w:val="0"/>
          <w:i w:val="0"/>
          <w:color w:val="000000"/>
          <w:sz w:val="17"/>
          <w:shd w:val="clear" w:color="auto" w:fill="auto"/>
        </w:rPr>
        <w:t>]</w:t>
      </w:r>
    </w:p>
    <w:p w14:paraId="726E09A1" w14:textId="77777777" w:rsidR="00FA5967" w:rsidRDefault="00434B2B" w:rsidP="009219C4">
      <w:pPr>
        <w:pStyle w:val="Code"/>
      </w:pPr>
      <w:r w:rsidRPr="009219C4">
        <w:rPr>
          <w:rStyle w:val="AttributeTok"/>
          <w:rFonts w:ascii="Courier" w:hAnsi="Courier"/>
          <w:i w:val="0"/>
          <w:color w:val="000000"/>
          <w:sz w:val="17"/>
          <w:shd w:val="clear" w:color="auto" w:fill="auto"/>
        </w:rPr>
        <w:t xml:space="preserve">    </w:t>
      </w:r>
      <w:proofErr w:type="spellStart"/>
      <w:r w:rsidRPr="009219C4">
        <w:rPr>
          <w:rStyle w:val="FunctionTok"/>
          <w:rFonts w:ascii="Courier" w:hAnsi="Courier"/>
          <w:i w:val="0"/>
          <w:sz w:val="17"/>
          <w:shd w:val="clear" w:color="auto" w:fill="auto"/>
        </w:rPr>
        <w:t>css</w:t>
      </w:r>
      <w:proofErr w:type="spellEnd"/>
      <w:r w:rsidRPr="009219C4">
        <w:rPr>
          <w:rStyle w:val="KeywordTok"/>
          <w:rFonts w:ascii="Courier" w:hAnsi="Courier"/>
          <w:b w:val="0"/>
          <w:i w:val="0"/>
          <w:color w:val="000000"/>
          <w:sz w:val="17"/>
          <w:shd w:val="clear" w:color="auto" w:fill="auto"/>
        </w:rPr>
        <w:t>:</w:t>
      </w:r>
      <w:r w:rsidRPr="009219C4">
        <w:rPr>
          <w:rStyle w:val="AttributeTok"/>
          <w:rFonts w:ascii="Courier" w:hAnsi="Courier"/>
          <w:i w:val="0"/>
          <w:color w:val="000000"/>
          <w:sz w:val="17"/>
          <w:shd w:val="clear" w:color="auto" w:fill="auto"/>
        </w:rPr>
        <w:t xml:space="preserve"> styles.css</w:t>
      </w:r>
    </w:p>
    <w:p w14:paraId="705DA112" w14:textId="06F7FB3D" w:rsidR="00434B2B" w:rsidRPr="009219C4" w:rsidRDefault="00434B2B" w:rsidP="009219C4">
      <w:pPr>
        <w:pStyle w:val="Code"/>
      </w:pPr>
      <w:r w:rsidRPr="009219C4">
        <w:rPr>
          <w:rStyle w:val="AttributeTok"/>
          <w:rFonts w:ascii="Courier" w:hAnsi="Courier"/>
          <w:i w:val="0"/>
          <w:color w:val="000000"/>
          <w:sz w:val="17"/>
          <w:shd w:val="clear" w:color="auto" w:fill="auto"/>
        </w:rPr>
        <w:t xml:space="preserve">    </w:t>
      </w:r>
      <w:r w:rsidRPr="009219C4">
        <w:rPr>
          <w:rStyle w:val="FunctionTok"/>
          <w:rFonts w:ascii="Courier" w:hAnsi="Courier"/>
          <w:i w:val="0"/>
          <w:sz w:val="17"/>
          <w:shd w:val="clear" w:color="auto" w:fill="auto"/>
        </w:rPr>
        <w:t>toc</w:t>
      </w:r>
      <w:r w:rsidRPr="009219C4">
        <w:rPr>
          <w:rStyle w:val="KeywordTok"/>
          <w:rFonts w:ascii="Courier" w:hAnsi="Courier"/>
          <w:b w:val="0"/>
          <w:i w:val="0"/>
          <w:color w:val="000000"/>
          <w:sz w:val="17"/>
          <w:shd w:val="clear" w:color="auto" w:fill="auto"/>
        </w:rPr>
        <w:t>:</w:t>
      </w:r>
      <w:r w:rsidRPr="009219C4">
        <w:rPr>
          <w:rStyle w:val="AttributeTok"/>
          <w:rFonts w:ascii="Courier" w:hAnsi="Courier"/>
          <w:i w:val="0"/>
          <w:color w:val="000000"/>
          <w:sz w:val="17"/>
          <w:shd w:val="clear" w:color="auto" w:fill="auto"/>
        </w:rPr>
        <w:t xml:space="preserve"> </w:t>
      </w:r>
      <w:r w:rsidRPr="009219C4">
        <w:rPr>
          <w:rStyle w:val="CharTok"/>
          <w:rFonts w:ascii="Courier" w:hAnsi="Courier"/>
          <w:i w:val="0"/>
          <w:color w:val="000000"/>
          <w:sz w:val="17"/>
          <w:shd w:val="clear" w:color="auto" w:fill="auto"/>
        </w:rPr>
        <w:t>true</w:t>
      </w:r>
    </w:p>
    <w:p w14:paraId="52F92CAB" w14:textId="200E06E3" w:rsidR="00434B2B" w:rsidRDefault="00434B2B" w:rsidP="006B770B">
      <w:pPr>
        <w:pStyle w:val="Body"/>
      </w:pPr>
      <w:r>
        <w:t xml:space="preserve">The syntax </w:t>
      </w:r>
      <w:r w:rsidRPr="002D4E5C">
        <w:rPr>
          <w:rStyle w:val="Literal"/>
        </w:rPr>
        <w:t xml:space="preserve">theme: [minty, </w:t>
      </w:r>
      <w:proofErr w:type="spellStart"/>
      <w:proofErr w:type="gramStart"/>
      <w:r w:rsidRPr="002D4E5C">
        <w:rPr>
          <w:rStyle w:val="Literal"/>
        </w:rPr>
        <w:t>styles.scss</w:t>
      </w:r>
      <w:proofErr w:type="spellEnd"/>
      <w:proofErr w:type="gramEnd"/>
      <w:r w:rsidRPr="002D4E5C">
        <w:rPr>
          <w:rStyle w:val="Literal"/>
        </w:rPr>
        <w:t>]</w:t>
      </w:r>
      <w:r>
        <w:t xml:space="preserve"> tells Quarto to use the minty theme and then make any additional tweaks based on the </w:t>
      </w:r>
      <w:proofErr w:type="spellStart"/>
      <w:r w:rsidRPr="002D4E5C">
        <w:rPr>
          <w:rStyle w:val="Literal"/>
        </w:rPr>
        <w:t>styles.scss</w:t>
      </w:r>
      <w:proofErr w:type="spellEnd"/>
      <w:r>
        <w:t xml:space="preserve"> file. If I render my website again, I can see the light gray background throughout. </w:t>
      </w:r>
      <w:r w:rsidR="006B770B">
        <w:t>Figure 10-</w:t>
      </w:r>
      <w:r>
        <w:t>17 shows the current version.</w:t>
      </w:r>
    </w:p>
    <w:p w14:paraId="3C338326" w14:textId="77777777" w:rsidR="00434B2B" w:rsidRDefault="00434B2B" w:rsidP="00711FE4">
      <w:pPr>
        <w:pStyle w:val="GraphicSlug"/>
      </w:pPr>
      <w:r>
        <w:t>[F10017.png]</w:t>
      </w:r>
    </w:p>
    <w:p w14:paraId="1F3B1948" w14:textId="77777777" w:rsidR="00434B2B" w:rsidRDefault="00434B2B" w:rsidP="00434B2B">
      <w:pPr>
        <w:pStyle w:val="CaptionedFigure"/>
      </w:pPr>
      <w:r>
        <w:rPr>
          <w:noProof/>
        </w:rPr>
        <w:lastRenderedPageBreak/>
        <w:drawing>
          <wp:inline distT="0" distB="0" distL="0" distR="0" wp14:anchorId="767AD28C" wp14:editId="60EC42F6">
            <wp:extent cx="5334000" cy="3230450"/>
            <wp:effectExtent l="0" t="0" r="0" b="0"/>
            <wp:docPr id="535" name="Picture" descr="Figure 11.17: The website with custom CSS applied through styles.scss"/>
            <wp:cNvGraphicFramePr/>
            <a:graphic xmlns:a="http://schemas.openxmlformats.org/drawingml/2006/main">
              <a:graphicData uri="http://schemas.openxmlformats.org/drawingml/2006/picture">
                <pic:pic xmlns:pic="http://schemas.openxmlformats.org/drawingml/2006/picture">
                  <pic:nvPicPr>
                    <pic:cNvPr id="536" name="Picture" descr="../../assets/quarto-website-scss.png"/>
                    <pic:cNvPicPr>
                      <a:picLocks noChangeAspect="1" noChangeArrowheads="1"/>
                    </pic:cNvPicPr>
                  </pic:nvPicPr>
                  <pic:blipFill>
                    <a:blip r:embed="rId26"/>
                    <a:stretch>
                      <a:fillRect/>
                    </a:stretch>
                  </pic:blipFill>
                  <pic:spPr bwMode="auto">
                    <a:xfrm>
                      <a:off x="0" y="0"/>
                      <a:ext cx="5334000" cy="3230450"/>
                    </a:xfrm>
                    <a:prstGeom prst="rect">
                      <a:avLst/>
                    </a:prstGeom>
                    <a:noFill/>
                    <a:ln w="9525">
                      <a:noFill/>
                      <a:headEnd/>
                      <a:tailEnd/>
                    </a:ln>
                  </pic:spPr>
                </pic:pic>
              </a:graphicData>
            </a:graphic>
          </wp:inline>
        </w:drawing>
      </w:r>
    </w:p>
    <w:p w14:paraId="394595C8" w14:textId="70766F7D" w:rsidR="00434B2B" w:rsidRDefault="00434B2B" w:rsidP="00711FE4">
      <w:pPr>
        <w:pStyle w:val="CaptionLine"/>
      </w:pPr>
      <w:r>
        <w:t xml:space="preserve">The website with custom CSS applied through </w:t>
      </w:r>
      <w:proofErr w:type="spellStart"/>
      <w:proofErr w:type="gramStart"/>
      <w:r>
        <w:t>styles.scss</w:t>
      </w:r>
      <w:proofErr w:type="spellEnd"/>
      <w:proofErr w:type="gramEnd"/>
    </w:p>
    <w:p w14:paraId="3D8FDD18" w14:textId="77777777" w:rsidR="00434B2B" w:rsidRDefault="00434B2B" w:rsidP="006B770B">
      <w:pPr>
        <w:pStyle w:val="Body"/>
      </w:pPr>
      <w:r>
        <w:t xml:space="preserve">Note that when you add a </w:t>
      </w:r>
      <w:r w:rsidRPr="002D4E5C">
        <w:rPr>
          <w:rStyle w:val="Literal"/>
        </w:rPr>
        <w:t>.SCSS</w:t>
      </w:r>
      <w:r>
        <w:t xml:space="preserve"> file, the tweaks made in your CSS file are no longer applied. If you wanted to use those, you’d need to add them to the </w:t>
      </w:r>
      <w:proofErr w:type="spellStart"/>
      <w:r w:rsidRPr="002D4E5C">
        <w:rPr>
          <w:rStyle w:val="Literal"/>
        </w:rPr>
        <w:t>styles.scss</w:t>
      </w:r>
      <w:proofErr w:type="spellEnd"/>
      <w:r>
        <w:t xml:space="preserve"> file.</w:t>
      </w:r>
    </w:p>
    <w:p w14:paraId="5321A77A" w14:textId="6225D0DD" w:rsidR="00434B2B" w:rsidRDefault="00434B2B" w:rsidP="006B770B">
      <w:pPr>
        <w:pStyle w:val="Body"/>
      </w:pPr>
      <w:r>
        <w:t xml:space="preserve">The line </w:t>
      </w:r>
      <w:r w:rsidRPr="002D4E5C">
        <w:rPr>
          <w:rStyle w:val="Literal"/>
        </w:rPr>
        <w:t>toc: true</w:t>
      </w:r>
      <w:r>
        <w:t xml:space="preserve"> creates a table of contents on the side of rendered HTML files that you can see in the screenshots above. You can remove it by changing </w:t>
      </w:r>
      <w:r w:rsidRPr="002D4E5C">
        <w:rPr>
          <w:rStyle w:val="Literal"/>
        </w:rPr>
        <w:t>true</w:t>
      </w:r>
      <w:r>
        <w:t xml:space="preserve"> to </w:t>
      </w:r>
      <w:r w:rsidRPr="002D4E5C">
        <w:rPr>
          <w:rStyle w:val="Literal"/>
        </w:rPr>
        <w:t>false</w:t>
      </w:r>
      <w:r>
        <w:t xml:space="preserve">, as seen in </w:t>
      </w:r>
      <w:r w:rsidR="006B770B">
        <w:t>Figure 10-</w:t>
      </w:r>
      <w:r>
        <w:t>18 below.</w:t>
      </w:r>
    </w:p>
    <w:p w14:paraId="4D22D148" w14:textId="77777777" w:rsidR="00434B2B" w:rsidRDefault="00434B2B" w:rsidP="00711FE4">
      <w:pPr>
        <w:pStyle w:val="GraphicSlug"/>
      </w:pPr>
      <w:r>
        <w:t>[F10018.png]</w:t>
      </w:r>
    </w:p>
    <w:p w14:paraId="4BC38874" w14:textId="77777777" w:rsidR="00434B2B" w:rsidRDefault="00434B2B" w:rsidP="00434B2B">
      <w:pPr>
        <w:pStyle w:val="CaptionedFigure"/>
      </w:pPr>
      <w:r>
        <w:rPr>
          <w:noProof/>
        </w:rPr>
        <w:lastRenderedPageBreak/>
        <w:drawing>
          <wp:inline distT="0" distB="0" distL="0" distR="0" wp14:anchorId="62D1CC2E" wp14:editId="2592E15F">
            <wp:extent cx="5334000" cy="3230450"/>
            <wp:effectExtent l="0" t="0" r="0" b="0"/>
            <wp:docPr id="538" name="Picture" descr="Figure 11.18: The website without the table of contents on pages"/>
            <wp:cNvGraphicFramePr/>
            <a:graphic xmlns:a="http://schemas.openxmlformats.org/drawingml/2006/main">
              <a:graphicData uri="http://schemas.openxmlformats.org/drawingml/2006/picture">
                <pic:pic xmlns:pic="http://schemas.openxmlformats.org/drawingml/2006/picture">
                  <pic:nvPicPr>
                    <pic:cNvPr id="539" name="Picture" descr="../../assets/quarto-website-no-toc.png"/>
                    <pic:cNvPicPr>
                      <a:picLocks noChangeAspect="1" noChangeArrowheads="1"/>
                    </pic:cNvPicPr>
                  </pic:nvPicPr>
                  <pic:blipFill>
                    <a:blip r:embed="rId27"/>
                    <a:stretch>
                      <a:fillRect/>
                    </a:stretch>
                  </pic:blipFill>
                  <pic:spPr bwMode="auto">
                    <a:xfrm>
                      <a:off x="0" y="0"/>
                      <a:ext cx="5334000" cy="3230450"/>
                    </a:xfrm>
                    <a:prstGeom prst="rect">
                      <a:avLst/>
                    </a:prstGeom>
                    <a:noFill/>
                    <a:ln w="9525">
                      <a:noFill/>
                      <a:headEnd/>
                      <a:tailEnd/>
                    </a:ln>
                  </pic:spPr>
                </pic:pic>
              </a:graphicData>
            </a:graphic>
          </wp:inline>
        </w:drawing>
      </w:r>
    </w:p>
    <w:p w14:paraId="2756A70E" w14:textId="0A9FF66A" w:rsidR="00434B2B" w:rsidRDefault="00434B2B" w:rsidP="00711FE4">
      <w:pPr>
        <w:pStyle w:val="CaptionLine"/>
      </w:pPr>
      <w:r>
        <w:t>The website without the table of contents on pages</w:t>
      </w:r>
    </w:p>
    <w:p w14:paraId="4253808E" w14:textId="77777777" w:rsidR="00434B2B" w:rsidRDefault="00434B2B" w:rsidP="006B770B">
      <w:pPr>
        <w:pStyle w:val="Body"/>
      </w:pPr>
      <w:r>
        <w:t xml:space="preserve">This section of the </w:t>
      </w:r>
      <w:r w:rsidRPr="002D4E5C">
        <w:rPr>
          <w:rStyle w:val="Literal"/>
        </w:rPr>
        <w:t>_</w:t>
      </w:r>
      <w:proofErr w:type="spellStart"/>
      <w:r w:rsidRPr="002D4E5C">
        <w:rPr>
          <w:rStyle w:val="Literal"/>
        </w:rPr>
        <w:t>quarto.yml</w:t>
      </w:r>
      <w:proofErr w:type="spellEnd"/>
      <w:r>
        <w:t xml:space="preserve"> file is where you would add any additional options, such as figure height.</w:t>
      </w:r>
    </w:p>
    <w:p w14:paraId="18779178" w14:textId="77777777" w:rsidR="00434B2B" w:rsidRPr="00A37D42" w:rsidRDefault="00434B2B" w:rsidP="00A37D42">
      <w:pPr>
        <w:pStyle w:val="HeadC"/>
      </w:pPr>
      <w:bookmarkStart w:id="15" w:name="X91f13da30d628d2112c2249d59d09d1d8be4dc7"/>
      <w:bookmarkEnd w:id="14"/>
      <w:r w:rsidRPr="00A37D42">
        <w:t>Adjusting the Website Title and Navigation Bar</w:t>
      </w:r>
    </w:p>
    <w:p w14:paraId="3E145FD1" w14:textId="77777777" w:rsidR="00434B2B" w:rsidRDefault="00434B2B" w:rsidP="006B770B">
      <w:pPr>
        <w:pStyle w:val="Body"/>
      </w:pPr>
      <w:r>
        <w:t xml:space="preserve">The middle section of the </w:t>
      </w:r>
      <w:r w:rsidRPr="002D4E5C">
        <w:rPr>
          <w:rStyle w:val="Literal"/>
        </w:rPr>
        <w:t>_</w:t>
      </w:r>
      <w:proofErr w:type="spellStart"/>
      <w:r w:rsidRPr="002D4E5C">
        <w:rPr>
          <w:rStyle w:val="Literal"/>
        </w:rPr>
        <w:t>quarto.yml</w:t>
      </w:r>
      <w:proofErr w:type="spellEnd"/>
      <w:r>
        <w:t xml:space="preserve"> file deals with the title of the website as a whole as well as its navigation. I can change the title by adjusting that line. The </w:t>
      </w:r>
      <w:r w:rsidRPr="002D4E5C">
        <w:rPr>
          <w:rStyle w:val="Literal"/>
        </w:rPr>
        <w:t>navbar</w:t>
      </w:r>
      <w:r>
        <w:t xml:space="preserve"> section functions nearly identically to how it did in Chapter 10 when working with </w:t>
      </w:r>
      <w:r w:rsidRPr="002D4E5C">
        <w:rPr>
          <w:rStyle w:val="Literal"/>
        </w:rPr>
        <w:t>distill</w:t>
      </w:r>
      <w:r>
        <w:t xml:space="preserve">. The </w:t>
      </w:r>
      <w:proofErr w:type="spellStart"/>
      <w:r w:rsidRPr="002D4E5C">
        <w:rPr>
          <w:rStyle w:val="Literal"/>
        </w:rPr>
        <w:t>href</w:t>
      </w:r>
      <w:proofErr w:type="spellEnd"/>
      <w:r>
        <w:t xml:space="preserve"> is where you list the file you want to link to. The optional </w:t>
      </w:r>
      <w:r w:rsidRPr="002D4E5C">
        <w:rPr>
          <w:rStyle w:val="Literal"/>
        </w:rPr>
        <w:t>text</w:t>
      </w:r>
      <w:r>
        <w:t xml:space="preserve"> line is where you manually specify the text that should show up for that link. Here are a couple changes to the default </w:t>
      </w:r>
      <w:r w:rsidRPr="002D4E5C">
        <w:rPr>
          <w:rStyle w:val="Literal"/>
        </w:rPr>
        <w:t>_</w:t>
      </w:r>
      <w:proofErr w:type="spellStart"/>
      <w:r w:rsidRPr="002D4E5C">
        <w:rPr>
          <w:rStyle w:val="Literal"/>
        </w:rPr>
        <w:t>quarto.yml</w:t>
      </w:r>
      <w:proofErr w:type="spellEnd"/>
      <w:r>
        <w:t xml:space="preserve"> to change the website title and the text for the About page link.</w:t>
      </w:r>
    </w:p>
    <w:p w14:paraId="46BBA5A1" w14:textId="77777777" w:rsidR="00FA5967" w:rsidRDefault="00434B2B" w:rsidP="007C7B1B">
      <w:pPr>
        <w:pStyle w:val="Code"/>
      </w:pPr>
      <w:r w:rsidRPr="007C7B1B">
        <w:rPr>
          <w:rStyle w:val="FunctionTok"/>
          <w:rFonts w:ascii="Courier" w:hAnsi="Courier"/>
          <w:i w:val="0"/>
          <w:sz w:val="17"/>
          <w:shd w:val="clear" w:color="auto" w:fill="auto"/>
        </w:rPr>
        <w:t>website</w:t>
      </w:r>
      <w:r w:rsidRPr="007C7B1B">
        <w:rPr>
          <w:rStyle w:val="KeywordTok"/>
          <w:rFonts w:ascii="Courier" w:hAnsi="Courier"/>
          <w:b w:val="0"/>
          <w:i w:val="0"/>
          <w:color w:val="000000"/>
          <w:sz w:val="17"/>
          <w:shd w:val="clear" w:color="auto" w:fill="auto"/>
        </w:rPr>
        <w:t>:</w:t>
      </w:r>
    </w:p>
    <w:p w14:paraId="2461E051" w14:textId="77777777" w:rsidR="00FA5967" w:rsidRDefault="00434B2B" w:rsidP="007C7B1B">
      <w:pPr>
        <w:pStyle w:val="Code"/>
      </w:pPr>
      <w:r w:rsidRPr="007C7B1B">
        <w:rPr>
          <w:rStyle w:val="AttributeTok"/>
          <w:rFonts w:ascii="Courier" w:hAnsi="Courier"/>
          <w:i w:val="0"/>
          <w:color w:val="000000"/>
          <w:sz w:val="17"/>
          <w:shd w:val="clear" w:color="auto" w:fill="auto"/>
        </w:rPr>
        <w:t xml:space="preserve">  </w:t>
      </w:r>
      <w:r w:rsidRPr="007C7B1B">
        <w:rPr>
          <w:rStyle w:val="FunctionTok"/>
          <w:rFonts w:ascii="Courier" w:hAnsi="Courier"/>
          <w:i w:val="0"/>
          <w:sz w:val="17"/>
          <w:shd w:val="clear" w:color="auto" w:fill="auto"/>
        </w:rPr>
        <w:t>title</w:t>
      </w:r>
      <w:r w:rsidRPr="007C7B1B">
        <w:rPr>
          <w:rStyle w:val="KeywordTok"/>
          <w:rFonts w:ascii="Courier" w:hAnsi="Courier"/>
          <w:b w:val="0"/>
          <w:i w:val="0"/>
          <w:color w:val="000000"/>
          <w:sz w:val="17"/>
          <w:shd w:val="clear" w:color="auto" w:fill="auto"/>
        </w:rPr>
        <w:t>:</w:t>
      </w:r>
      <w:r w:rsidRPr="007C7B1B">
        <w:rPr>
          <w:rStyle w:val="AttributeTok"/>
          <w:rFonts w:ascii="Courier" w:hAnsi="Courier"/>
          <w:i w:val="0"/>
          <w:color w:val="000000"/>
          <w:sz w:val="17"/>
          <w:shd w:val="clear" w:color="auto" w:fill="auto"/>
        </w:rPr>
        <w:t xml:space="preserve"> </w:t>
      </w:r>
      <w:r w:rsidRPr="007C7B1B">
        <w:rPr>
          <w:rStyle w:val="StringTok"/>
          <w:rFonts w:ascii="Courier" w:hAnsi="Courier"/>
          <w:i w:val="0"/>
          <w:color w:val="000000"/>
          <w:sz w:val="17"/>
          <w:shd w:val="clear" w:color="auto" w:fill="auto"/>
        </w:rPr>
        <w:t>"Quarto COVID Website"</w:t>
      </w:r>
    </w:p>
    <w:p w14:paraId="1B95CF84" w14:textId="77777777" w:rsidR="00FA5967" w:rsidRDefault="00434B2B" w:rsidP="007C7B1B">
      <w:pPr>
        <w:pStyle w:val="Code"/>
      </w:pPr>
      <w:r w:rsidRPr="007C7B1B">
        <w:rPr>
          <w:rStyle w:val="AttributeTok"/>
          <w:rFonts w:ascii="Courier" w:hAnsi="Courier"/>
          <w:i w:val="0"/>
          <w:color w:val="000000"/>
          <w:sz w:val="17"/>
          <w:shd w:val="clear" w:color="auto" w:fill="auto"/>
        </w:rPr>
        <w:t xml:space="preserve">  </w:t>
      </w:r>
      <w:r w:rsidRPr="007C7B1B">
        <w:rPr>
          <w:rStyle w:val="FunctionTok"/>
          <w:rFonts w:ascii="Courier" w:hAnsi="Courier"/>
          <w:i w:val="0"/>
          <w:sz w:val="17"/>
          <w:shd w:val="clear" w:color="auto" w:fill="auto"/>
        </w:rPr>
        <w:t>navbar</w:t>
      </w:r>
      <w:r w:rsidRPr="007C7B1B">
        <w:rPr>
          <w:rStyle w:val="KeywordTok"/>
          <w:rFonts w:ascii="Courier" w:hAnsi="Courier"/>
          <w:b w:val="0"/>
          <w:i w:val="0"/>
          <w:color w:val="000000"/>
          <w:sz w:val="17"/>
          <w:shd w:val="clear" w:color="auto" w:fill="auto"/>
        </w:rPr>
        <w:t>:</w:t>
      </w:r>
    </w:p>
    <w:p w14:paraId="7E112770" w14:textId="77777777" w:rsidR="00FA5967" w:rsidRDefault="00434B2B" w:rsidP="007C7B1B">
      <w:pPr>
        <w:pStyle w:val="Code"/>
      </w:pPr>
      <w:r w:rsidRPr="007C7B1B">
        <w:rPr>
          <w:rStyle w:val="AttributeTok"/>
          <w:rFonts w:ascii="Courier" w:hAnsi="Courier"/>
          <w:i w:val="0"/>
          <w:color w:val="000000"/>
          <w:sz w:val="17"/>
          <w:shd w:val="clear" w:color="auto" w:fill="auto"/>
        </w:rPr>
        <w:t xml:space="preserve">    </w:t>
      </w:r>
      <w:r w:rsidRPr="007C7B1B">
        <w:rPr>
          <w:rStyle w:val="FunctionTok"/>
          <w:rFonts w:ascii="Courier" w:hAnsi="Courier"/>
          <w:i w:val="0"/>
          <w:sz w:val="17"/>
          <w:shd w:val="clear" w:color="auto" w:fill="auto"/>
        </w:rPr>
        <w:t>left</w:t>
      </w:r>
      <w:r w:rsidRPr="007C7B1B">
        <w:rPr>
          <w:rStyle w:val="KeywordTok"/>
          <w:rFonts w:ascii="Courier" w:hAnsi="Courier"/>
          <w:b w:val="0"/>
          <w:i w:val="0"/>
          <w:color w:val="000000"/>
          <w:sz w:val="17"/>
          <w:shd w:val="clear" w:color="auto" w:fill="auto"/>
        </w:rPr>
        <w:t>:</w:t>
      </w:r>
    </w:p>
    <w:p w14:paraId="1C7AE007" w14:textId="77777777" w:rsidR="00FA5967" w:rsidRDefault="00434B2B" w:rsidP="007C7B1B">
      <w:pPr>
        <w:pStyle w:val="Code"/>
      </w:pPr>
      <w:r w:rsidRPr="007C7B1B">
        <w:rPr>
          <w:rStyle w:val="AttributeTok"/>
          <w:rFonts w:ascii="Courier" w:hAnsi="Courier"/>
          <w:i w:val="0"/>
          <w:color w:val="000000"/>
          <w:sz w:val="17"/>
          <w:shd w:val="clear" w:color="auto" w:fill="auto"/>
        </w:rPr>
        <w:t xml:space="preserve">      </w:t>
      </w:r>
      <w:r w:rsidRPr="007C7B1B">
        <w:rPr>
          <w:rStyle w:val="KeywordTok"/>
          <w:rFonts w:ascii="Courier" w:hAnsi="Courier"/>
          <w:b w:val="0"/>
          <w:i w:val="0"/>
          <w:color w:val="000000"/>
          <w:sz w:val="17"/>
          <w:shd w:val="clear" w:color="auto" w:fill="auto"/>
        </w:rPr>
        <w:t>-</w:t>
      </w:r>
      <w:r w:rsidRPr="007C7B1B">
        <w:rPr>
          <w:rStyle w:val="AttributeTok"/>
          <w:rFonts w:ascii="Courier" w:hAnsi="Courier"/>
          <w:i w:val="0"/>
          <w:color w:val="000000"/>
          <w:sz w:val="17"/>
          <w:shd w:val="clear" w:color="auto" w:fill="auto"/>
        </w:rPr>
        <w:t xml:space="preserve"> </w:t>
      </w:r>
      <w:proofErr w:type="spellStart"/>
      <w:r w:rsidRPr="007C7B1B">
        <w:rPr>
          <w:rStyle w:val="FunctionTok"/>
          <w:rFonts w:ascii="Courier" w:hAnsi="Courier"/>
          <w:i w:val="0"/>
          <w:sz w:val="17"/>
          <w:shd w:val="clear" w:color="auto" w:fill="auto"/>
        </w:rPr>
        <w:t>href</w:t>
      </w:r>
      <w:proofErr w:type="spellEnd"/>
      <w:r w:rsidRPr="007C7B1B">
        <w:rPr>
          <w:rStyle w:val="KeywordTok"/>
          <w:rFonts w:ascii="Courier" w:hAnsi="Courier"/>
          <w:b w:val="0"/>
          <w:i w:val="0"/>
          <w:color w:val="000000"/>
          <w:sz w:val="17"/>
          <w:shd w:val="clear" w:color="auto" w:fill="auto"/>
        </w:rPr>
        <w:t>:</w:t>
      </w:r>
      <w:r w:rsidRPr="007C7B1B">
        <w:rPr>
          <w:rStyle w:val="AttributeTok"/>
          <w:rFonts w:ascii="Courier" w:hAnsi="Courier"/>
          <w:i w:val="0"/>
          <w:color w:val="000000"/>
          <w:sz w:val="17"/>
          <w:shd w:val="clear" w:color="auto" w:fill="auto"/>
        </w:rPr>
        <w:t xml:space="preserve"> </w:t>
      </w:r>
      <w:proofErr w:type="spellStart"/>
      <w:r w:rsidRPr="007C7B1B">
        <w:rPr>
          <w:rStyle w:val="AttributeTok"/>
          <w:rFonts w:ascii="Courier" w:hAnsi="Courier"/>
          <w:i w:val="0"/>
          <w:color w:val="000000"/>
          <w:sz w:val="17"/>
          <w:shd w:val="clear" w:color="auto" w:fill="auto"/>
        </w:rPr>
        <w:t>index.qmd</w:t>
      </w:r>
      <w:proofErr w:type="spellEnd"/>
    </w:p>
    <w:p w14:paraId="32067C35" w14:textId="77777777" w:rsidR="00FA5967" w:rsidRDefault="00434B2B" w:rsidP="007C7B1B">
      <w:pPr>
        <w:pStyle w:val="Code"/>
      </w:pPr>
      <w:r w:rsidRPr="007C7B1B">
        <w:rPr>
          <w:rStyle w:val="AttributeTok"/>
          <w:rFonts w:ascii="Courier" w:hAnsi="Courier"/>
          <w:i w:val="0"/>
          <w:color w:val="000000"/>
          <w:sz w:val="17"/>
          <w:shd w:val="clear" w:color="auto" w:fill="auto"/>
        </w:rPr>
        <w:t xml:space="preserve">        </w:t>
      </w:r>
      <w:r w:rsidRPr="007C7B1B">
        <w:rPr>
          <w:rStyle w:val="FunctionTok"/>
          <w:rFonts w:ascii="Courier" w:hAnsi="Courier"/>
          <w:i w:val="0"/>
          <w:sz w:val="17"/>
          <w:shd w:val="clear" w:color="auto" w:fill="auto"/>
        </w:rPr>
        <w:t>text</w:t>
      </w:r>
      <w:r w:rsidRPr="007C7B1B">
        <w:rPr>
          <w:rStyle w:val="KeywordTok"/>
          <w:rFonts w:ascii="Courier" w:hAnsi="Courier"/>
          <w:b w:val="0"/>
          <w:i w:val="0"/>
          <w:color w:val="000000"/>
          <w:sz w:val="17"/>
          <w:shd w:val="clear" w:color="auto" w:fill="auto"/>
        </w:rPr>
        <w:t>:</w:t>
      </w:r>
      <w:r w:rsidRPr="007C7B1B">
        <w:rPr>
          <w:rStyle w:val="AttributeTok"/>
          <w:rFonts w:ascii="Courier" w:hAnsi="Courier"/>
          <w:i w:val="0"/>
          <w:color w:val="000000"/>
          <w:sz w:val="17"/>
          <w:shd w:val="clear" w:color="auto" w:fill="auto"/>
        </w:rPr>
        <w:t xml:space="preserve"> Home</w:t>
      </w:r>
    </w:p>
    <w:p w14:paraId="1AD6D73D" w14:textId="77777777" w:rsidR="00FA5967" w:rsidRDefault="00434B2B" w:rsidP="007C7B1B">
      <w:pPr>
        <w:pStyle w:val="Code"/>
      </w:pPr>
      <w:r w:rsidRPr="007C7B1B">
        <w:rPr>
          <w:rStyle w:val="AttributeTok"/>
          <w:rFonts w:ascii="Courier" w:hAnsi="Courier"/>
          <w:i w:val="0"/>
          <w:color w:val="000000"/>
          <w:sz w:val="17"/>
          <w:shd w:val="clear" w:color="auto" w:fill="auto"/>
        </w:rPr>
        <w:t xml:space="preserve">      </w:t>
      </w:r>
      <w:r w:rsidRPr="007C7B1B">
        <w:rPr>
          <w:rStyle w:val="KeywordTok"/>
          <w:rFonts w:ascii="Courier" w:hAnsi="Courier"/>
          <w:b w:val="0"/>
          <w:i w:val="0"/>
          <w:color w:val="000000"/>
          <w:sz w:val="17"/>
          <w:shd w:val="clear" w:color="auto" w:fill="auto"/>
        </w:rPr>
        <w:t>-</w:t>
      </w:r>
      <w:r w:rsidRPr="007C7B1B">
        <w:rPr>
          <w:rStyle w:val="AttributeTok"/>
          <w:rFonts w:ascii="Courier" w:hAnsi="Courier"/>
          <w:i w:val="0"/>
          <w:color w:val="000000"/>
          <w:sz w:val="17"/>
          <w:shd w:val="clear" w:color="auto" w:fill="auto"/>
        </w:rPr>
        <w:t xml:space="preserve"> </w:t>
      </w:r>
      <w:proofErr w:type="spellStart"/>
      <w:r w:rsidRPr="007C7B1B">
        <w:rPr>
          <w:rStyle w:val="FunctionTok"/>
          <w:rFonts w:ascii="Courier" w:hAnsi="Courier"/>
          <w:i w:val="0"/>
          <w:sz w:val="17"/>
          <w:shd w:val="clear" w:color="auto" w:fill="auto"/>
        </w:rPr>
        <w:t>href</w:t>
      </w:r>
      <w:proofErr w:type="spellEnd"/>
      <w:r w:rsidRPr="007C7B1B">
        <w:rPr>
          <w:rStyle w:val="KeywordTok"/>
          <w:rFonts w:ascii="Courier" w:hAnsi="Courier"/>
          <w:b w:val="0"/>
          <w:i w:val="0"/>
          <w:color w:val="000000"/>
          <w:sz w:val="17"/>
          <w:shd w:val="clear" w:color="auto" w:fill="auto"/>
        </w:rPr>
        <w:t>:</w:t>
      </w:r>
      <w:r w:rsidRPr="007C7B1B">
        <w:rPr>
          <w:rStyle w:val="AttributeTok"/>
          <w:rFonts w:ascii="Courier" w:hAnsi="Courier"/>
          <w:i w:val="0"/>
          <w:color w:val="000000"/>
          <w:sz w:val="17"/>
          <w:shd w:val="clear" w:color="auto" w:fill="auto"/>
        </w:rPr>
        <w:t xml:space="preserve"> </w:t>
      </w:r>
      <w:proofErr w:type="spellStart"/>
      <w:r w:rsidRPr="007C7B1B">
        <w:rPr>
          <w:rStyle w:val="AttributeTok"/>
          <w:rFonts w:ascii="Courier" w:hAnsi="Courier"/>
          <w:i w:val="0"/>
          <w:color w:val="000000"/>
          <w:sz w:val="17"/>
          <w:shd w:val="clear" w:color="auto" w:fill="auto"/>
        </w:rPr>
        <w:t>about.qmd</w:t>
      </w:r>
      <w:proofErr w:type="spellEnd"/>
    </w:p>
    <w:p w14:paraId="2EACA9BF" w14:textId="3DD7CCC1" w:rsidR="00434B2B" w:rsidRPr="007C7B1B" w:rsidRDefault="00434B2B" w:rsidP="007C7B1B">
      <w:pPr>
        <w:pStyle w:val="Code"/>
      </w:pPr>
      <w:r w:rsidRPr="007C7B1B">
        <w:rPr>
          <w:rStyle w:val="AttributeTok"/>
          <w:rFonts w:ascii="Courier" w:hAnsi="Courier"/>
          <w:i w:val="0"/>
          <w:color w:val="000000"/>
          <w:sz w:val="17"/>
          <w:shd w:val="clear" w:color="auto" w:fill="auto"/>
        </w:rPr>
        <w:t xml:space="preserve">        </w:t>
      </w:r>
      <w:r w:rsidRPr="007C7B1B">
        <w:rPr>
          <w:rStyle w:val="FunctionTok"/>
          <w:rFonts w:ascii="Courier" w:hAnsi="Courier"/>
          <w:i w:val="0"/>
          <w:sz w:val="17"/>
          <w:shd w:val="clear" w:color="auto" w:fill="auto"/>
        </w:rPr>
        <w:t>text</w:t>
      </w:r>
      <w:r w:rsidRPr="007C7B1B">
        <w:rPr>
          <w:rStyle w:val="KeywordTok"/>
          <w:rFonts w:ascii="Courier" w:hAnsi="Courier"/>
          <w:b w:val="0"/>
          <w:i w:val="0"/>
          <w:color w:val="000000"/>
          <w:sz w:val="17"/>
          <w:shd w:val="clear" w:color="auto" w:fill="auto"/>
        </w:rPr>
        <w:t>:</w:t>
      </w:r>
      <w:r w:rsidRPr="007C7B1B">
        <w:rPr>
          <w:rStyle w:val="AttributeTok"/>
          <w:rFonts w:ascii="Courier" w:hAnsi="Courier"/>
          <w:i w:val="0"/>
          <w:color w:val="000000"/>
          <w:sz w:val="17"/>
          <w:shd w:val="clear" w:color="auto" w:fill="auto"/>
        </w:rPr>
        <w:t xml:space="preserve"> About this Website</w:t>
      </w:r>
    </w:p>
    <w:p w14:paraId="30F8CF8B" w14:textId="1ED85AAE" w:rsidR="00434B2B" w:rsidRDefault="006B770B" w:rsidP="006B770B">
      <w:pPr>
        <w:pStyle w:val="Body"/>
      </w:pPr>
      <w:r>
        <w:t>Figure 10-</w:t>
      </w:r>
      <w:r w:rsidR="00434B2B">
        <w:t>19 shows these changes applied to the website.</w:t>
      </w:r>
    </w:p>
    <w:p w14:paraId="543EC217" w14:textId="77777777" w:rsidR="00434B2B" w:rsidRDefault="00434B2B" w:rsidP="00711FE4">
      <w:pPr>
        <w:pStyle w:val="GraphicSlug"/>
      </w:pPr>
      <w:r>
        <w:t>[F10019.png]</w:t>
      </w:r>
    </w:p>
    <w:p w14:paraId="06A8C7D9" w14:textId="77777777" w:rsidR="00434B2B" w:rsidRDefault="00434B2B" w:rsidP="00434B2B">
      <w:pPr>
        <w:pStyle w:val="CaptionedFigure"/>
      </w:pPr>
      <w:r>
        <w:rPr>
          <w:noProof/>
        </w:rPr>
        <w:lastRenderedPageBreak/>
        <w:drawing>
          <wp:inline distT="0" distB="0" distL="0" distR="0" wp14:anchorId="0EDCB921" wp14:editId="44B6E2A2">
            <wp:extent cx="5334000" cy="3145692"/>
            <wp:effectExtent l="0" t="0" r="0" b="0"/>
            <wp:docPr id="542" name="Picture" descr="Figure 11.19: The website with changes to the navigation bar"/>
            <wp:cNvGraphicFramePr/>
            <a:graphic xmlns:a="http://schemas.openxmlformats.org/drawingml/2006/main">
              <a:graphicData uri="http://schemas.openxmlformats.org/drawingml/2006/picture">
                <pic:pic xmlns:pic="http://schemas.openxmlformats.org/drawingml/2006/picture">
                  <pic:nvPicPr>
                    <pic:cNvPr id="543" name="Picture" descr="../../assets/quarto-website-navbar-changes.png"/>
                    <pic:cNvPicPr>
                      <a:picLocks noChangeAspect="1" noChangeArrowheads="1"/>
                    </pic:cNvPicPr>
                  </pic:nvPicPr>
                  <pic:blipFill>
                    <a:blip r:embed="rId28"/>
                    <a:stretch>
                      <a:fillRect/>
                    </a:stretch>
                  </pic:blipFill>
                  <pic:spPr bwMode="auto">
                    <a:xfrm>
                      <a:off x="0" y="0"/>
                      <a:ext cx="5334000" cy="3145692"/>
                    </a:xfrm>
                    <a:prstGeom prst="rect">
                      <a:avLst/>
                    </a:prstGeom>
                    <a:noFill/>
                    <a:ln w="9525">
                      <a:noFill/>
                      <a:headEnd/>
                      <a:tailEnd/>
                    </a:ln>
                  </pic:spPr>
                </pic:pic>
              </a:graphicData>
            </a:graphic>
          </wp:inline>
        </w:drawing>
      </w:r>
    </w:p>
    <w:p w14:paraId="14077AFE" w14:textId="35BCF87B" w:rsidR="00434B2B" w:rsidRDefault="00434B2B" w:rsidP="00711FE4">
      <w:pPr>
        <w:pStyle w:val="CaptionLine"/>
      </w:pPr>
      <w:r>
        <w:t>The website with changes to the navigation bar</w:t>
      </w:r>
    </w:p>
    <w:p w14:paraId="7E062DB9" w14:textId="77777777" w:rsidR="00434B2B" w:rsidRDefault="00434B2B" w:rsidP="006B770B">
      <w:pPr>
        <w:pStyle w:val="Body"/>
      </w:pPr>
      <w:r>
        <w:t xml:space="preserve">The title on the home page is still covid-website-quarto, but you could change that in the </w:t>
      </w:r>
      <w:proofErr w:type="spellStart"/>
      <w:r w:rsidRPr="002D4E5C">
        <w:rPr>
          <w:rStyle w:val="Literal"/>
        </w:rPr>
        <w:t>index.qmd</w:t>
      </w:r>
      <w:proofErr w:type="spellEnd"/>
      <w:r>
        <w:t xml:space="preserve"> file.</w:t>
      </w:r>
    </w:p>
    <w:p w14:paraId="4E150F09" w14:textId="77777777" w:rsidR="00434B2B" w:rsidRDefault="00434B2B" w:rsidP="006B770B">
      <w:pPr>
        <w:pStyle w:val="Body"/>
      </w:pPr>
      <w:r>
        <w:t xml:space="preserve">Finally, we come to the top section of the </w:t>
      </w:r>
      <w:r w:rsidRPr="002D4E5C">
        <w:rPr>
          <w:rStyle w:val="Literal"/>
        </w:rPr>
        <w:t>_</w:t>
      </w:r>
      <w:proofErr w:type="spellStart"/>
      <w:r w:rsidRPr="002D4E5C">
        <w:rPr>
          <w:rStyle w:val="Literal"/>
        </w:rPr>
        <w:t>quarto.yml</w:t>
      </w:r>
      <w:proofErr w:type="spellEnd"/>
      <w:r>
        <w:t xml:space="preserve">. This is the most straightforward. The line </w:t>
      </w:r>
      <w:r w:rsidRPr="002D4E5C">
        <w:rPr>
          <w:rStyle w:val="Literal"/>
        </w:rPr>
        <w:t>type: website</w:t>
      </w:r>
      <w:r>
        <w:t xml:space="preserve"> indicates that the current project is a website (other project types include books, wikis, and more).</w:t>
      </w:r>
    </w:p>
    <w:p w14:paraId="18EEBDCA" w14:textId="77777777" w:rsidR="00434B2B" w:rsidRPr="00A37D42" w:rsidRDefault="00434B2B" w:rsidP="00A37D42">
      <w:pPr>
        <w:pStyle w:val="HeadC"/>
      </w:pPr>
      <w:bookmarkStart w:id="16" w:name="creating-wider-layouts"/>
      <w:bookmarkEnd w:id="15"/>
      <w:r w:rsidRPr="00A37D42">
        <w:t>Creating Wider Layouts</w:t>
      </w:r>
    </w:p>
    <w:p w14:paraId="19F3A8FB" w14:textId="77777777" w:rsidR="00434B2B" w:rsidRDefault="00434B2B" w:rsidP="006B770B">
      <w:pPr>
        <w:pStyle w:val="Body"/>
      </w:pPr>
      <w:r>
        <w:t xml:space="preserve">When we made our website with </w:t>
      </w:r>
      <w:proofErr w:type="gramStart"/>
      <w:r w:rsidRPr="002D4E5C">
        <w:rPr>
          <w:rStyle w:val="Literal"/>
        </w:rPr>
        <w:t>distill</w:t>
      </w:r>
      <w:proofErr w:type="gramEnd"/>
      <w:r>
        <w:t xml:space="preserve"> we used </w:t>
      </w:r>
      <w:r w:rsidRPr="002D4E5C">
        <w:rPr>
          <w:rStyle w:val="Literal"/>
        </w:rPr>
        <w:t>layout = "l-page"</w:t>
      </w:r>
      <w:r>
        <w:t xml:space="preserve"> to make the map wider. We can accomplish the same thing with Quarto, though the syntax is slightly different. With Quarto, you can adjust the width of the output using </w:t>
      </w:r>
      <w:proofErr w:type="gramStart"/>
      <w:r>
        <w:t xml:space="preserve">the </w:t>
      </w:r>
      <w:r w:rsidRPr="002D4E5C">
        <w:rPr>
          <w:rStyle w:val="Literal"/>
        </w:rPr>
        <w:t>:</w:t>
      </w:r>
      <w:proofErr w:type="gramEnd"/>
      <w:r w:rsidRPr="002D4E5C">
        <w:rPr>
          <w:rStyle w:val="Literal"/>
        </w:rPr>
        <w:t>::</w:t>
      </w:r>
      <w:r>
        <w:t xml:space="preserve"> syntax we saw above to add HTML </w:t>
      </w:r>
      <w:r w:rsidRPr="002D4E5C">
        <w:rPr>
          <w:rStyle w:val="Literal"/>
        </w:rPr>
        <w:t>&lt;div&gt;</w:t>
      </w:r>
      <w:r>
        <w:t xml:space="preserve"> tags. To make the map larger on our Quarto website, we </w:t>
      </w:r>
      <w:proofErr w:type="gramStart"/>
      <w:r>
        <w:t xml:space="preserve">add </w:t>
      </w:r>
      <w:r w:rsidRPr="002D4E5C">
        <w:rPr>
          <w:rStyle w:val="Literal"/>
        </w:rPr>
        <w:t>:::{</w:t>
      </w:r>
      <w:proofErr w:type="gramEnd"/>
      <w:r w:rsidRPr="002D4E5C">
        <w:rPr>
          <w:rStyle w:val="Literal"/>
        </w:rPr>
        <w:t>.column-screen-inset}</w:t>
      </w:r>
      <w:r>
        <w:t xml:space="preserve"> at the beginning and </w:t>
      </w:r>
      <w:r w:rsidRPr="002D4E5C">
        <w:rPr>
          <w:rStyle w:val="Literal"/>
        </w:rPr>
        <w:t>:::</w:t>
      </w:r>
      <w:r>
        <w:t xml:space="preserve"> at the end of the code block that makes it.</w:t>
      </w:r>
    </w:p>
    <w:p w14:paraId="4D13F316" w14:textId="77777777" w:rsidR="00FA5967" w:rsidRDefault="00434B2B" w:rsidP="007C7B1B">
      <w:pPr>
        <w:pStyle w:val="Code"/>
      </w:pPr>
      <w:proofErr w:type="gramStart"/>
      <w:r w:rsidRPr="007C7B1B">
        <w:rPr>
          <w:rStyle w:val="NormalTok"/>
          <w:rFonts w:ascii="Courier" w:hAnsi="Courier"/>
          <w:i w:val="0"/>
          <w:sz w:val="17"/>
          <w:shd w:val="clear" w:color="auto" w:fill="auto"/>
        </w:rPr>
        <w:t>:::</w:t>
      </w:r>
      <w:proofErr w:type="gramEnd"/>
      <w:r w:rsidRPr="007C7B1B">
        <w:rPr>
          <w:rStyle w:val="NormalTok"/>
          <w:rFonts w:ascii="Courier" w:hAnsi="Courier"/>
          <w:i w:val="0"/>
          <w:sz w:val="17"/>
          <w:shd w:val="clear" w:color="auto" w:fill="auto"/>
        </w:rPr>
        <w:t>{.column-screen-inset}</w:t>
      </w:r>
    </w:p>
    <w:p w14:paraId="6353A522" w14:textId="77777777" w:rsidR="00FA5967" w:rsidRDefault="00434B2B" w:rsidP="007C7B1B">
      <w:pPr>
        <w:pStyle w:val="Code"/>
      </w:pPr>
      <w:r w:rsidRPr="007C7B1B">
        <w:rPr>
          <w:rStyle w:val="InformationTok"/>
          <w:rFonts w:ascii="Courier" w:hAnsi="Courier"/>
          <w:b w:val="0"/>
          <w:color w:val="000000"/>
          <w:sz w:val="17"/>
          <w:shd w:val="clear" w:color="auto" w:fill="auto"/>
        </w:rPr>
        <w:t>```{r}</w:t>
      </w:r>
    </w:p>
    <w:p w14:paraId="759202FC" w14:textId="77777777" w:rsidR="00FA5967" w:rsidRDefault="00434B2B" w:rsidP="007C7B1B">
      <w:pPr>
        <w:pStyle w:val="Code"/>
      </w:pPr>
      <w:r w:rsidRPr="007C7B1B">
        <w:rPr>
          <w:rStyle w:val="InformationTok"/>
          <w:rFonts w:ascii="Courier" w:hAnsi="Courier"/>
          <w:b w:val="0"/>
          <w:color w:val="000000"/>
          <w:sz w:val="17"/>
          <w:shd w:val="clear" w:color="auto" w:fill="auto"/>
        </w:rPr>
        <w:t>#| out-width: 100%</w:t>
      </w:r>
    </w:p>
    <w:p w14:paraId="1BC461DE" w14:textId="77777777" w:rsidR="00FA5967" w:rsidRDefault="00434B2B" w:rsidP="007C7B1B">
      <w:pPr>
        <w:pStyle w:val="Code"/>
      </w:pPr>
      <w:r w:rsidRPr="007C7B1B">
        <w:rPr>
          <w:rStyle w:val="InformationTok"/>
          <w:rFonts w:ascii="Courier" w:hAnsi="Courier"/>
          <w:b w:val="0"/>
          <w:color w:val="000000"/>
          <w:sz w:val="17"/>
          <w:shd w:val="clear" w:color="auto" w:fill="auto"/>
        </w:rPr>
        <w:t># Make map</w:t>
      </w:r>
    </w:p>
    <w:p w14:paraId="74BB25CB" w14:textId="77777777" w:rsidR="00FA5967" w:rsidRDefault="00FA5967" w:rsidP="007C7B1B">
      <w:pPr>
        <w:pStyle w:val="Code"/>
      </w:pPr>
    </w:p>
    <w:p w14:paraId="595C198A" w14:textId="77777777" w:rsidR="00FA5967" w:rsidRDefault="00434B2B" w:rsidP="007C7B1B">
      <w:pPr>
        <w:pStyle w:val="Code"/>
      </w:pPr>
      <w:proofErr w:type="spellStart"/>
      <w:r w:rsidRPr="007C7B1B">
        <w:rPr>
          <w:rStyle w:val="InformationTok"/>
          <w:rFonts w:ascii="Courier" w:hAnsi="Courier"/>
          <w:b w:val="0"/>
          <w:color w:val="000000"/>
          <w:sz w:val="17"/>
          <w:shd w:val="clear" w:color="auto" w:fill="auto"/>
        </w:rPr>
        <w:t>most_recent</w:t>
      </w:r>
      <w:proofErr w:type="spellEnd"/>
      <w:r w:rsidRPr="007C7B1B">
        <w:rPr>
          <w:rStyle w:val="InformationTok"/>
          <w:rFonts w:ascii="Courier" w:hAnsi="Courier"/>
          <w:b w:val="0"/>
          <w:color w:val="000000"/>
          <w:sz w:val="17"/>
          <w:shd w:val="clear" w:color="auto" w:fill="auto"/>
        </w:rPr>
        <w:t xml:space="preserve"> &lt;- </w:t>
      </w:r>
      <w:proofErr w:type="spellStart"/>
      <w:r w:rsidRPr="007C7B1B">
        <w:rPr>
          <w:rStyle w:val="InformationTok"/>
          <w:rFonts w:ascii="Courier" w:hAnsi="Courier"/>
          <w:b w:val="0"/>
          <w:color w:val="000000"/>
          <w:sz w:val="17"/>
          <w:shd w:val="clear" w:color="auto" w:fill="auto"/>
        </w:rPr>
        <w:t>us_states</w:t>
      </w:r>
      <w:proofErr w:type="spellEnd"/>
      <w:r w:rsidRPr="007C7B1B">
        <w:rPr>
          <w:rStyle w:val="InformationTok"/>
          <w:rFonts w:ascii="Courier" w:hAnsi="Courier"/>
          <w:b w:val="0"/>
          <w:color w:val="000000"/>
          <w:sz w:val="17"/>
          <w:shd w:val="clear" w:color="auto" w:fill="auto"/>
        </w:rPr>
        <w:t xml:space="preserve"> %&gt;% </w:t>
      </w:r>
    </w:p>
    <w:p w14:paraId="3FFAE4F2" w14:textId="77777777" w:rsidR="00FA5967" w:rsidRDefault="00434B2B" w:rsidP="007C7B1B">
      <w:pPr>
        <w:pStyle w:val="Code"/>
      </w:pPr>
      <w:r w:rsidRPr="007C7B1B">
        <w:rPr>
          <w:rStyle w:val="InformationTok"/>
          <w:rFonts w:ascii="Courier" w:hAnsi="Courier"/>
          <w:b w:val="0"/>
          <w:color w:val="000000"/>
          <w:sz w:val="17"/>
          <w:shd w:val="clear" w:color="auto" w:fill="auto"/>
        </w:rPr>
        <w:t xml:space="preserve">  </w:t>
      </w:r>
      <w:proofErr w:type="spellStart"/>
      <w:r w:rsidRPr="007C7B1B">
        <w:rPr>
          <w:rStyle w:val="InformationTok"/>
          <w:rFonts w:ascii="Courier" w:hAnsi="Courier"/>
          <w:b w:val="0"/>
          <w:color w:val="000000"/>
          <w:sz w:val="17"/>
          <w:shd w:val="clear" w:color="auto" w:fill="auto"/>
        </w:rPr>
        <w:t>left_</w:t>
      </w:r>
      <w:proofErr w:type="gramStart"/>
      <w:r w:rsidRPr="007C7B1B">
        <w:rPr>
          <w:rStyle w:val="InformationTok"/>
          <w:rFonts w:ascii="Courier" w:hAnsi="Courier"/>
          <w:b w:val="0"/>
          <w:color w:val="000000"/>
          <w:sz w:val="17"/>
          <w:shd w:val="clear" w:color="auto" w:fill="auto"/>
        </w:rPr>
        <w:t>join</w:t>
      </w:r>
      <w:proofErr w:type="spellEnd"/>
      <w:r w:rsidRPr="007C7B1B">
        <w:rPr>
          <w:rStyle w:val="InformationTok"/>
          <w:rFonts w:ascii="Courier" w:hAnsi="Courier"/>
          <w:b w:val="0"/>
          <w:color w:val="000000"/>
          <w:sz w:val="17"/>
          <w:shd w:val="clear" w:color="auto" w:fill="auto"/>
        </w:rPr>
        <w:t>(</w:t>
      </w:r>
      <w:proofErr w:type="spellStart"/>
      <w:proofErr w:type="gramEnd"/>
      <w:r w:rsidRPr="007C7B1B">
        <w:rPr>
          <w:rStyle w:val="InformationTok"/>
          <w:rFonts w:ascii="Courier" w:hAnsi="Courier"/>
          <w:b w:val="0"/>
          <w:color w:val="000000"/>
          <w:sz w:val="17"/>
          <w:shd w:val="clear" w:color="auto" w:fill="auto"/>
        </w:rPr>
        <w:t>covid_data</w:t>
      </w:r>
      <w:proofErr w:type="spellEnd"/>
      <w:r w:rsidRPr="007C7B1B">
        <w:rPr>
          <w:rStyle w:val="InformationTok"/>
          <w:rFonts w:ascii="Courier" w:hAnsi="Courier"/>
          <w:b w:val="0"/>
          <w:color w:val="000000"/>
          <w:sz w:val="17"/>
          <w:shd w:val="clear" w:color="auto" w:fill="auto"/>
        </w:rPr>
        <w:t xml:space="preserve">, by = "state") %&gt;% </w:t>
      </w:r>
    </w:p>
    <w:p w14:paraId="5AB412DC" w14:textId="77777777" w:rsidR="00FA5967" w:rsidRDefault="00434B2B" w:rsidP="007C7B1B">
      <w:pPr>
        <w:pStyle w:val="Code"/>
      </w:pPr>
      <w:r w:rsidRPr="007C7B1B">
        <w:rPr>
          <w:rStyle w:val="InformationTok"/>
          <w:rFonts w:ascii="Courier" w:hAnsi="Courier"/>
          <w:b w:val="0"/>
          <w:color w:val="000000"/>
          <w:sz w:val="17"/>
          <w:shd w:val="clear" w:color="auto" w:fill="auto"/>
        </w:rPr>
        <w:t xml:space="preserve">  </w:t>
      </w:r>
      <w:proofErr w:type="spellStart"/>
      <w:r w:rsidRPr="007C7B1B">
        <w:rPr>
          <w:rStyle w:val="InformationTok"/>
          <w:rFonts w:ascii="Courier" w:hAnsi="Courier"/>
          <w:b w:val="0"/>
          <w:color w:val="000000"/>
          <w:sz w:val="17"/>
          <w:shd w:val="clear" w:color="auto" w:fill="auto"/>
        </w:rPr>
        <w:t>slice_</w:t>
      </w:r>
      <w:proofErr w:type="gramStart"/>
      <w:r w:rsidRPr="007C7B1B">
        <w:rPr>
          <w:rStyle w:val="InformationTok"/>
          <w:rFonts w:ascii="Courier" w:hAnsi="Courier"/>
          <w:b w:val="0"/>
          <w:color w:val="000000"/>
          <w:sz w:val="17"/>
          <w:shd w:val="clear" w:color="auto" w:fill="auto"/>
        </w:rPr>
        <w:t>max</w:t>
      </w:r>
      <w:proofErr w:type="spellEnd"/>
      <w:r w:rsidRPr="007C7B1B">
        <w:rPr>
          <w:rStyle w:val="InformationTok"/>
          <w:rFonts w:ascii="Courier" w:hAnsi="Courier"/>
          <w:b w:val="0"/>
          <w:color w:val="000000"/>
          <w:sz w:val="17"/>
          <w:shd w:val="clear" w:color="auto" w:fill="auto"/>
        </w:rPr>
        <w:t>(</w:t>
      </w:r>
      <w:proofErr w:type="spellStart"/>
      <w:proofErr w:type="gramEnd"/>
      <w:r w:rsidRPr="007C7B1B">
        <w:rPr>
          <w:rStyle w:val="InformationTok"/>
          <w:rFonts w:ascii="Courier" w:hAnsi="Courier"/>
          <w:b w:val="0"/>
          <w:color w:val="000000"/>
          <w:sz w:val="17"/>
          <w:shd w:val="clear" w:color="auto" w:fill="auto"/>
        </w:rPr>
        <w:t>order_by</w:t>
      </w:r>
      <w:proofErr w:type="spellEnd"/>
      <w:r w:rsidRPr="007C7B1B">
        <w:rPr>
          <w:rStyle w:val="InformationTok"/>
          <w:rFonts w:ascii="Courier" w:hAnsi="Courier"/>
          <w:b w:val="0"/>
          <w:color w:val="000000"/>
          <w:sz w:val="17"/>
          <w:shd w:val="clear" w:color="auto" w:fill="auto"/>
        </w:rPr>
        <w:t xml:space="preserve"> = date,</w:t>
      </w:r>
    </w:p>
    <w:p w14:paraId="5F2AB1E1" w14:textId="77777777" w:rsidR="00FA5967" w:rsidRDefault="00434B2B" w:rsidP="007C7B1B">
      <w:pPr>
        <w:pStyle w:val="Code"/>
      </w:pPr>
      <w:r w:rsidRPr="007C7B1B">
        <w:rPr>
          <w:rStyle w:val="InformationTok"/>
          <w:rFonts w:ascii="Courier" w:hAnsi="Courier"/>
          <w:b w:val="0"/>
          <w:color w:val="000000"/>
          <w:sz w:val="17"/>
          <w:shd w:val="clear" w:color="auto" w:fill="auto"/>
        </w:rPr>
        <w:t xml:space="preserve">            n = 1) </w:t>
      </w:r>
    </w:p>
    <w:p w14:paraId="3482DA5F" w14:textId="77777777" w:rsidR="00FA5967" w:rsidRDefault="00FA5967" w:rsidP="007C7B1B">
      <w:pPr>
        <w:pStyle w:val="Code"/>
      </w:pPr>
    </w:p>
    <w:p w14:paraId="76238802" w14:textId="77777777" w:rsidR="00FA5967" w:rsidRDefault="00434B2B" w:rsidP="007C7B1B">
      <w:pPr>
        <w:pStyle w:val="Code"/>
      </w:pPr>
      <w:proofErr w:type="spellStart"/>
      <w:r w:rsidRPr="007C7B1B">
        <w:rPr>
          <w:rStyle w:val="InformationTok"/>
          <w:rFonts w:ascii="Courier" w:hAnsi="Courier"/>
          <w:b w:val="0"/>
          <w:color w:val="000000"/>
          <w:sz w:val="17"/>
          <w:shd w:val="clear" w:color="auto" w:fill="auto"/>
        </w:rPr>
        <w:t>most_recent</w:t>
      </w:r>
      <w:proofErr w:type="spellEnd"/>
      <w:r w:rsidRPr="007C7B1B">
        <w:rPr>
          <w:rStyle w:val="InformationTok"/>
          <w:rFonts w:ascii="Courier" w:hAnsi="Courier"/>
          <w:b w:val="0"/>
          <w:color w:val="000000"/>
          <w:sz w:val="17"/>
          <w:shd w:val="clear" w:color="auto" w:fill="auto"/>
        </w:rPr>
        <w:t xml:space="preserve"> %&gt;% </w:t>
      </w:r>
    </w:p>
    <w:p w14:paraId="5DF9BBDD" w14:textId="77777777" w:rsidR="00FA5967" w:rsidRDefault="00434B2B" w:rsidP="007C7B1B">
      <w:pPr>
        <w:pStyle w:val="Code"/>
      </w:pPr>
      <w:r w:rsidRPr="007C7B1B">
        <w:rPr>
          <w:rStyle w:val="InformationTok"/>
          <w:rFonts w:ascii="Courier" w:hAnsi="Courier"/>
          <w:b w:val="0"/>
          <w:color w:val="000000"/>
          <w:sz w:val="17"/>
          <w:shd w:val="clear" w:color="auto" w:fill="auto"/>
        </w:rPr>
        <w:t xml:space="preserve">  </w:t>
      </w:r>
      <w:proofErr w:type="gramStart"/>
      <w:r w:rsidRPr="007C7B1B">
        <w:rPr>
          <w:rStyle w:val="InformationTok"/>
          <w:rFonts w:ascii="Courier" w:hAnsi="Courier"/>
          <w:b w:val="0"/>
          <w:color w:val="000000"/>
          <w:sz w:val="17"/>
          <w:shd w:val="clear" w:color="auto" w:fill="auto"/>
        </w:rPr>
        <w:t>ggplot(</w:t>
      </w:r>
      <w:proofErr w:type="spellStart"/>
      <w:proofErr w:type="gramEnd"/>
      <w:r w:rsidRPr="007C7B1B">
        <w:rPr>
          <w:rStyle w:val="InformationTok"/>
          <w:rFonts w:ascii="Courier" w:hAnsi="Courier"/>
          <w:b w:val="0"/>
          <w:color w:val="000000"/>
          <w:sz w:val="17"/>
          <w:shd w:val="clear" w:color="auto" w:fill="auto"/>
        </w:rPr>
        <w:t>aes</w:t>
      </w:r>
      <w:proofErr w:type="spellEnd"/>
      <w:r w:rsidRPr="007C7B1B">
        <w:rPr>
          <w:rStyle w:val="InformationTok"/>
          <w:rFonts w:ascii="Courier" w:hAnsi="Courier"/>
          <w:b w:val="0"/>
          <w:color w:val="000000"/>
          <w:sz w:val="17"/>
          <w:shd w:val="clear" w:color="auto" w:fill="auto"/>
        </w:rPr>
        <w:t>(fill = deaths_avg_per_100k)) +</w:t>
      </w:r>
    </w:p>
    <w:p w14:paraId="7D440AF0" w14:textId="77777777" w:rsidR="00FA5967" w:rsidRDefault="00434B2B" w:rsidP="007C7B1B">
      <w:pPr>
        <w:pStyle w:val="Code"/>
      </w:pPr>
      <w:r w:rsidRPr="007C7B1B">
        <w:rPr>
          <w:rStyle w:val="InformationTok"/>
          <w:rFonts w:ascii="Courier" w:hAnsi="Courier"/>
          <w:b w:val="0"/>
          <w:color w:val="000000"/>
          <w:sz w:val="17"/>
          <w:shd w:val="clear" w:color="auto" w:fill="auto"/>
        </w:rPr>
        <w:t xml:space="preserve">  </w:t>
      </w:r>
      <w:proofErr w:type="spellStart"/>
      <w:r w:rsidRPr="007C7B1B">
        <w:rPr>
          <w:rStyle w:val="InformationTok"/>
          <w:rFonts w:ascii="Courier" w:hAnsi="Courier"/>
          <w:b w:val="0"/>
          <w:color w:val="000000"/>
          <w:sz w:val="17"/>
          <w:shd w:val="clear" w:color="auto" w:fill="auto"/>
        </w:rPr>
        <w:t>geom_</w:t>
      </w:r>
      <w:proofErr w:type="gramStart"/>
      <w:r w:rsidRPr="007C7B1B">
        <w:rPr>
          <w:rStyle w:val="InformationTok"/>
          <w:rFonts w:ascii="Courier" w:hAnsi="Courier"/>
          <w:b w:val="0"/>
          <w:color w:val="000000"/>
          <w:sz w:val="17"/>
          <w:shd w:val="clear" w:color="auto" w:fill="auto"/>
        </w:rPr>
        <w:t>sf</w:t>
      </w:r>
      <w:proofErr w:type="spellEnd"/>
      <w:r w:rsidRPr="007C7B1B">
        <w:rPr>
          <w:rStyle w:val="InformationTok"/>
          <w:rFonts w:ascii="Courier" w:hAnsi="Courier"/>
          <w:b w:val="0"/>
          <w:color w:val="000000"/>
          <w:sz w:val="17"/>
          <w:shd w:val="clear" w:color="auto" w:fill="auto"/>
        </w:rPr>
        <w:t>(</w:t>
      </w:r>
      <w:proofErr w:type="gramEnd"/>
      <w:r w:rsidRPr="007C7B1B">
        <w:rPr>
          <w:rStyle w:val="InformationTok"/>
          <w:rFonts w:ascii="Courier" w:hAnsi="Courier"/>
          <w:b w:val="0"/>
          <w:color w:val="000000"/>
          <w:sz w:val="17"/>
          <w:shd w:val="clear" w:color="auto" w:fill="auto"/>
        </w:rPr>
        <w:t>) +</w:t>
      </w:r>
    </w:p>
    <w:p w14:paraId="4A15DD41" w14:textId="77777777" w:rsidR="00FA5967" w:rsidRDefault="00434B2B" w:rsidP="007C7B1B">
      <w:pPr>
        <w:pStyle w:val="Code"/>
      </w:pPr>
      <w:r w:rsidRPr="007C7B1B">
        <w:rPr>
          <w:rStyle w:val="InformationTok"/>
          <w:rFonts w:ascii="Courier" w:hAnsi="Courier"/>
          <w:b w:val="0"/>
          <w:color w:val="000000"/>
          <w:sz w:val="17"/>
          <w:shd w:val="clear" w:color="auto" w:fill="auto"/>
        </w:rPr>
        <w:t xml:space="preserve">  </w:t>
      </w:r>
      <w:proofErr w:type="spellStart"/>
      <w:r w:rsidRPr="007C7B1B">
        <w:rPr>
          <w:rStyle w:val="InformationTok"/>
          <w:rFonts w:ascii="Courier" w:hAnsi="Courier"/>
          <w:b w:val="0"/>
          <w:color w:val="000000"/>
          <w:sz w:val="17"/>
          <w:shd w:val="clear" w:color="auto" w:fill="auto"/>
        </w:rPr>
        <w:t>scale_fill_viridis_</w:t>
      </w:r>
      <w:proofErr w:type="gramStart"/>
      <w:r w:rsidRPr="007C7B1B">
        <w:rPr>
          <w:rStyle w:val="InformationTok"/>
          <w:rFonts w:ascii="Courier" w:hAnsi="Courier"/>
          <w:b w:val="0"/>
          <w:color w:val="000000"/>
          <w:sz w:val="17"/>
          <w:shd w:val="clear" w:color="auto" w:fill="auto"/>
        </w:rPr>
        <w:t>c</w:t>
      </w:r>
      <w:proofErr w:type="spellEnd"/>
      <w:r w:rsidRPr="007C7B1B">
        <w:rPr>
          <w:rStyle w:val="InformationTok"/>
          <w:rFonts w:ascii="Courier" w:hAnsi="Courier"/>
          <w:b w:val="0"/>
          <w:color w:val="000000"/>
          <w:sz w:val="17"/>
          <w:shd w:val="clear" w:color="auto" w:fill="auto"/>
        </w:rPr>
        <w:t>(</w:t>
      </w:r>
      <w:proofErr w:type="gramEnd"/>
      <w:r w:rsidRPr="007C7B1B">
        <w:rPr>
          <w:rStyle w:val="InformationTok"/>
          <w:rFonts w:ascii="Courier" w:hAnsi="Courier"/>
          <w:b w:val="0"/>
          <w:color w:val="000000"/>
          <w:sz w:val="17"/>
          <w:shd w:val="clear" w:color="auto" w:fill="auto"/>
        </w:rPr>
        <w:t>option = "rocket") +</w:t>
      </w:r>
    </w:p>
    <w:p w14:paraId="7DE2C163" w14:textId="77777777" w:rsidR="00FA5967" w:rsidRDefault="00434B2B" w:rsidP="007C7B1B">
      <w:pPr>
        <w:pStyle w:val="Code"/>
      </w:pPr>
      <w:r w:rsidRPr="007C7B1B">
        <w:rPr>
          <w:rStyle w:val="InformationTok"/>
          <w:rFonts w:ascii="Courier" w:hAnsi="Courier"/>
          <w:b w:val="0"/>
          <w:color w:val="000000"/>
          <w:sz w:val="17"/>
          <w:shd w:val="clear" w:color="auto" w:fill="auto"/>
        </w:rPr>
        <w:t xml:space="preserve">  </w:t>
      </w:r>
      <w:proofErr w:type="gramStart"/>
      <w:r w:rsidRPr="007C7B1B">
        <w:rPr>
          <w:rStyle w:val="InformationTok"/>
          <w:rFonts w:ascii="Courier" w:hAnsi="Courier"/>
          <w:b w:val="0"/>
          <w:color w:val="000000"/>
          <w:sz w:val="17"/>
          <w:shd w:val="clear" w:color="auto" w:fill="auto"/>
        </w:rPr>
        <w:t>labs(</w:t>
      </w:r>
      <w:proofErr w:type="gramEnd"/>
      <w:r w:rsidRPr="007C7B1B">
        <w:rPr>
          <w:rStyle w:val="InformationTok"/>
          <w:rFonts w:ascii="Courier" w:hAnsi="Courier"/>
          <w:b w:val="0"/>
          <w:color w:val="000000"/>
          <w:sz w:val="17"/>
          <w:shd w:val="clear" w:color="auto" w:fill="auto"/>
        </w:rPr>
        <w:t>fill = "Deaths per\n100,000 people") +</w:t>
      </w:r>
    </w:p>
    <w:p w14:paraId="56045893" w14:textId="77777777" w:rsidR="00FA5967" w:rsidRDefault="00434B2B" w:rsidP="007C7B1B">
      <w:pPr>
        <w:pStyle w:val="Code"/>
      </w:pPr>
      <w:r w:rsidRPr="007C7B1B">
        <w:rPr>
          <w:rStyle w:val="InformationTok"/>
          <w:rFonts w:ascii="Courier" w:hAnsi="Courier"/>
          <w:b w:val="0"/>
          <w:color w:val="000000"/>
          <w:sz w:val="17"/>
          <w:shd w:val="clear" w:color="auto" w:fill="auto"/>
        </w:rPr>
        <w:t xml:space="preserve">  </w:t>
      </w:r>
      <w:proofErr w:type="spellStart"/>
      <w:r w:rsidRPr="007C7B1B">
        <w:rPr>
          <w:rStyle w:val="InformationTok"/>
          <w:rFonts w:ascii="Courier" w:hAnsi="Courier"/>
          <w:b w:val="0"/>
          <w:color w:val="000000"/>
          <w:sz w:val="17"/>
          <w:shd w:val="clear" w:color="auto" w:fill="auto"/>
        </w:rPr>
        <w:t>theme_</w:t>
      </w:r>
      <w:proofErr w:type="gramStart"/>
      <w:r w:rsidRPr="007C7B1B">
        <w:rPr>
          <w:rStyle w:val="InformationTok"/>
          <w:rFonts w:ascii="Courier" w:hAnsi="Courier"/>
          <w:b w:val="0"/>
          <w:color w:val="000000"/>
          <w:sz w:val="17"/>
          <w:shd w:val="clear" w:color="auto" w:fill="auto"/>
        </w:rPr>
        <w:t>void</w:t>
      </w:r>
      <w:proofErr w:type="spellEnd"/>
      <w:r w:rsidRPr="007C7B1B">
        <w:rPr>
          <w:rStyle w:val="InformationTok"/>
          <w:rFonts w:ascii="Courier" w:hAnsi="Courier"/>
          <w:b w:val="0"/>
          <w:color w:val="000000"/>
          <w:sz w:val="17"/>
          <w:shd w:val="clear" w:color="auto" w:fill="auto"/>
        </w:rPr>
        <w:t>(</w:t>
      </w:r>
      <w:proofErr w:type="gramEnd"/>
      <w:r w:rsidRPr="007C7B1B">
        <w:rPr>
          <w:rStyle w:val="InformationTok"/>
          <w:rFonts w:ascii="Courier" w:hAnsi="Courier"/>
          <w:b w:val="0"/>
          <w:color w:val="000000"/>
          <w:sz w:val="17"/>
          <w:shd w:val="clear" w:color="auto" w:fill="auto"/>
        </w:rPr>
        <w:t>)</w:t>
      </w:r>
    </w:p>
    <w:p w14:paraId="0C1B5F18" w14:textId="77777777" w:rsidR="00FA5967" w:rsidRDefault="00434B2B" w:rsidP="007C7B1B">
      <w:pPr>
        <w:pStyle w:val="Code"/>
      </w:pPr>
      <w:r w:rsidRPr="007C7B1B">
        <w:rPr>
          <w:rStyle w:val="InformationTok"/>
          <w:rFonts w:ascii="Courier" w:hAnsi="Courier"/>
          <w:b w:val="0"/>
          <w:color w:val="000000"/>
          <w:sz w:val="17"/>
          <w:shd w:val="clear" w:color="auto" w:fill="auto"/>
        </w:rPr>
        <w:t>```</w:t>
      </w:r>
    </w:p>
    <w:p w14:paraId="33A65A4F" w14:textId="7FC6E3BA" w:rsidR="00434B2B" w:rsidRPr="007C7B1B" w:rsidRDefault="00434B2B" w:rsidP="007C7B1B">
      <w:pPr>
        <w:pStyle w:val="Code"/>
      </w:pPr>
      <w:r w:rsidRPr="007C7B1B">
        <w:rPr>
          <w:rStyle w:val="NormalTok"/>
          <w:rFonts w:ascii="Courier" w:hAnsi="Courier"/>
          <w:i w:val="0"/>
          <w:sz w:val="17"/>
          <w:shd w:val="clear" w:color="auto" w:fill="auto"/>
        </w:rPr>
        <w:t>:::</w:t>
      </w:r>
    </w:p>
    <w:p w14:paraId="0FE35A39" w14:textId="5448B083" w:rsidR="00434B2B" w:rsidRDefault="006B770B" w:rsidP="006B770B">
      <w:pPr>
        <w:pStyle w:val="Body"/>
      </w:pPr>
      <w:r>
        <w:lastRenderedPageBreak/>
        <w:t>Figure 10-</w:t>
      </w:r>
      <w:r w:rsidR="00434B2B">
        <w:t>20 shows the wider map.</w:t>
      </w:r>
    </w:p>
    <w:p w14:paraId="20090829" w14:textId="77777777" w:rsidR="00434B2B" w:rsidRDefault="00434B2B" w:rsidP="00711FE4">
      <w:pPr>
        <w:pStyle w:val="GraphicSlug"/>
      </w:pPr>
      <w:r>
        <w:t>[F10020.png]</w:t>
      </w:r>
    </w:p>
    <w:p w14:paraId="158AE35D" w14:textId="77777777" w:rsidR="00434B2B" w:rsidRDefault="00434B2B" w:rsidP="00434B2B">
      <w:pPr>
        <w:pStyle w:val="CaptionedFigure"/>
      </w:pPr>
      <w:r>
        <w:rPr>
          <w:noProof/>
        </w:rPr>
        <w:lastRenderedPageBreak/>
        <w:drawing>
          <wp:inline distT="0" distB="0" distL="0" distR="0" wp14:anchorId="37212ACF" wp14:editId="0E740565">
            <wp:extent cx="5334000" cy="7820323"/>
            <wp:effectExtent l="0" t="0" r="0" b="0"/>
            <wp:docPr id="546" name="Picture" descr="Figure 11.20: The website with a wider section"/>
            <wp:cNvGraphicFramePr/>
            <a:graphic xmlns:a="http://schemas.openxmlformats.org/drawingml/2006/main">
              <a:graphicData uri="http://schemas.openxmlformats.org/drawingml/2006/picture">
                <pic:pic xmlns:pic="http://schemas.openxmlformats.org/drawingml/2006/picture">
                  <pic:nvPicPr>
                    <pic:cNvPr id="547" name="Picture" descr="../../assets/quarto-website-wide-section.png"/>
                    <pic:cNvPicPr>
                      <a:picLocks noChangeAspect="1" noChangeArrowheads="1"/>
                    </pic:cNvPicPr>
                  </pic:nvPicPr>
                  <pic:blipFill>
                    <a:blip r:embed="rId29"/>
                    <a:stretch>
                      <a:fillRect/>
                    </a:stretch>
                  </pic:blipFill>
                  <pic:spPr bwMode="auto">
                    <a:xfrm>
                      <a:off x="0" y="0"/>
                      <a:ext cx="5334000" cy="7820323"/>
                    </a:xfrm>
                    <a:prstGeom prst="rect">
                      <a:avLst/>
                    </a:prstGeom>
                    <a:noFill/>
                    <a:ln w="9525">
                      <a:noFill/>
                      <a:headEnd/>
                      <a:tailEnd/>
                    </a:ln>
                  </pic:spPr>
                </pic:pic>
              </a:graphicData>
            </a:graphic>
          </wp:inline>
        </w:drawing>
      </w:r>
    </w:p>
    <w:p w14:paraId="0C4131CB" w14:textId="210DBE59" w:rsidR="00434B2B" w:rsidRDefault="00434B2B" w:rsidP="00711FE4">
      <w:pPr>
        <w:pStyle w:val="CaptionLine"/>
      </w:pPr>
      <w:r>
        <w:t>The website with a wider section</w:t>
      </w:r>
    </w:p>
    <w:p w14:paraId="3C1FE567" w14:textId="77777777" w:rsidR="00434B2B" w:rsidRDefault="00434B2B" w:rsidP="006B770B">
      <w:pPr>
        <w:pStyle w:val="Body"/>
      </w:pPr>
      <w:r>
        <w:lastRenderedPageBreak/>
        <w:t xml:space="preserve">You may have noticed that I also added the line </w:t>
      </w:r>
      <w:r w:rsidRPr="002D4E5C">
        <w:rPr>
          <w:rStyle w:val="Literal"/>
        </w:rPr>
        <w:t>#| out-width: 100%</w:t>
      </w:r>
      <w:r>
        <w:t xml:space="preserve"> in the code chunk. This is because we need to specify that the map should take up all of the available width. Without this line, the map would only take up a portion of the available width. There are a number of different output widths you can use (the full list is available at </w:t>
      </w:r>
      <w:hyperlink r:id="rId30">
        <w:r>
          <w:rPr>
            <w:rStyle w:val="Hyperlink"/>
          </w:rPr>
          <w:t>https://quarto.org/docs/authoring/article-layout.html</w:t>
        </w:r>
      </w:hyperlink>
      <w:r>
        <w:t>).</w:t>
      </w:r>
    </w:p>
    <w:p w14:paraId="2EB08426" w14:textId="77777777" w:rsidR="00434B2B" w:rsidRPr="00A37D42" w:rsidRDefault="00434B2B" w:rsidP="00A37D42">
      <w:pPr>
        <w:pStyle w:val="HeadC"/>
      </w:pPr>
      <w:bookmarkStart w:id="17" w:name="hosting-your-quarto-website"/>
      <w:bookmarkEnd w:id="16"/>
      <w:r w:rsidRPr="00A37D42">
        <w:t>Hosting Your Quarto Website</w:t>
      </w:r>
    </w:p>
    <w:p w14:paraId="44CA7694" w14:textId="77777777" w:rsidR="00434B2B" w:rsidRDefault="00434B2B" w:rsidP="006B770B">
      <w:pPr>
        <w:pStyle w:val="Body"/>
      </w:pPr>
      <w:r>
        <w:t xml:space="preserve">After we finished making our </w:t>
      </w:r>
      <w:r w:rsidRPr="002D4E5C">
        <w:rPr>
          <w:rStyle w:val="Literal"/>
        </w:rPr>
        <w:t>distill</w:t>
      </w:r>
      <w:r>
        <w:t xml:space="preserve"> website in Chapter 10, we discussed hosting it using GitHub Pages. You can do the same thing with a Quarto website. Recall that GitHub Pages requires you to publish your website based on the files in the root of your repository or in the </w:t>
      </w:r>
      <w:proofErr w:type="gramStart"/>
      <w:r w:rsidRPr="002D4E5C">
        <w:rPr>
          <w:rStyle w:val="Literal"/>
        </w:rPr>
        <w:t>docs</w:t>
      </w:r>
      <w:proofErr w:type="gramEnd"/>
      <w:r>
        <w:t xml:space="preserve"> folder. I’ll do the latter by changing my </w:t>
      </w:r>
      <w:r w:rsidRPr="002D4E5C">
        <w:rPr>
          <w:rStyle w:val="Literal"/>
        </w:rPr>
        <w:t>_</w:t>
      </w:r>
      <w:proofErr w:type="spellStart"/>
      <w:r w:rsidRPr="002D4E5C">
        <w:rPr>
          <w:rStyle w:val="Literal"/>
        </w:rPr>
        <w:t>quarto.yml</w:t>
      </w:r>
      <w:proofErr w:type="spellEnd"/>
      <w:r>
        <w:t xml:space="preserve"> file so that the site outputs in the </w:t>
      </w:r>
      <w:proofErr w:type="gramStart"/>
      <w:r w:rsidRPr="002D4E5C">
        <w:rPr>
          <w:rStyle w:val="Literal"/>
        </w:rPr>
        <w:t>docs</w:t>
      </w:r>
      <w:proofErr w:type="gramEnd"/>
      <w:r>
        <w:t xml:space="preserve"> folder. To do this, I add a line to the top section of the </w:t>
      </w:r>
      <w:r w:rsidRPr="002D4E5C">
        <w:rPr>
          <w:rStyle w:val="Literal"/>
        </w:rPr>
        <w:t>_</w:t>
      </w:r>
      <w:proofErr w:type="spellStart"/>
      <w:r w:rsidRPr="002D4E5C">
        <w:rPr>
          <w:rStyle w:val="Literal"/>
        </w:rPr>
        <w:t>quarto.yml</w:t>
      </w:r>
      <w:proofErr w:type="spellEnd"/>
      <w:r>
        <w:t xml:space="preserve"> file.</w:t>
      </w:r>
    </w:p>
    <w:p w14:paraId="72A385F0" w14:textId="77777777" w:rsidR="00FA5967" w:rsidRDefault="00434B2B" w:rsidP="002D4E5C">
      <w:pPr>
        <w:pStyle w:val="Code"/>
      </w:pPr>
      <w:r w:rsidRPr="002D4E5C">
        <w:rPr>
          <w:rStyle w:val="FunctionTok"/>
          <w:rFonts w:ascii="Courier" w:hAnsi="Courier"/>
          <w:i w:val="0"/>
          <w:sz w:val="17"/>
          <w:shd w:val="clear" w:color="auto" w:fill="auto"/>
        </w:rPr>
        <w:t>project</w:t>
      </w:r>
      <w:r w:rsidRPr="002D4E5C">
        <w:rPr>
          <w:rStyle w:val="KeywordTok"/>
          <w:rFonts w:ascii="Courier" w:hAnsi="Courier"/>
          <w:b w:val="0"/>
          <w:i w:val="0"/>
          <w:color w:val="000000"/>
          <w:sz w:val="17"/>
          <w:shd w:val="clear" w:color="auto" w:fill="auto"/>
        </w:rPr>
        <w:t>:</w:t>
      </w:r>
    </w:p>
    <w:p w14:paraId="34A5D2C9" w14:textId="77777777" w:rsidR="00FA5967" w:rsidRDefault="00434B2B" w:rsidP="002D4E5C">
      <w:pPr>
        <w:pStyle w:val="Code"/>
      </w:pPr>
      <w:r w:rsidRPr="002D4E5C">
        <w:rPr>
          <w:rStyle w:val="AttributeTok"/>
          <w:rFonts w:ascii="Courier" w:hAnsi="Courier"/>
          <w:i w:val="0"/>
          <w:color w:val="000000"/>
          <w:sz w:val="17"/>
          <w:shd w:val="clear" w:color="auto" w:fill="auto"/>
        </w:rPr>
        <w:t xml:space="preserve">  </w:t>
      </w:r>
      <w:r w:rsidRPr="002D4E5C">
        <w:rPr>
          <w:rStyle w:val="FunctionTok"/>
          <w:rFonts w:ascii="Courier" w:hAnsi="Courier"/>
          <w:i w:val="0"/>
          <w:sz w:val="17"/>
          <w:shd w:val="clear" w:color="auto" w:fill="auto"/>
        </w:rPr>
        <w:t>type</w:t>
      </w:r>
      <w:r w:rsidRPr="002D4E5C">
        <w:rPr>
          <w:rStyle w:val="KeywordTok"/>
          <w:rFonts w:ascii="Courier" w:hAnsi="Courier"/>
          <w:b w:val="0"/>
          <w:i w:val="0"/>
          <w:color w:val="000000"/>
          <w:sz w:val="17"/>
          <w:shd w:val="clear" w:color="auto" w:fill="auto"/>
        </w:rPr>
        <w:t>:</w:t>
      </w:r>
      <w:r w:rsidRPr="002D4E5C">
        <w:rPr>
          <w:rStyle w:val="AttributeTok"/>
          <w:rFonts w:ascii="Courier" w:hAnsi="Courier"/>
          <w:i w:val="0"/>
          <w:color w:val="000000"/>
          <w:sz w:val="17"/>
          <w:shd w:val="clear" w:color="auto" w:fill="auto"/>
        </w:rPr>
        <w:t xml:space="preserve"> website</w:t>
      </w:r>
    </w:p>
    <w:p w14:paraId="2633DE43" w14:textId="065637C2" w:rsidR="00434B2B" w:rsidRPr="002D4E5C" w:rsidRDefault="00434B2B" w:rsidP="002D4E5C">
      <w:pPr>
        <w:pStyle w:val="Code"/>
      </w:pPr>
      <w:r w:rsidRPr="002D4E5C">
        <w:rPr>
          <w:rStyle w:val="AttributeTok"/>
          <w:rFonts w:ascii="Courier" w:hAnsi="Courier"/>
          <w:i w:val="0"/>
          <w:color w:val="000000"/>
          <w:sz w:val="17"/>
          <w:shd w:val="clear" w:color="auto" w:fill="auto"/>
        </w:rPr>
        <w:t xml:space="preserve">  </w:t>
      </w:r>
      <w:r w:rsidRPr="002D4E5C">
        <w:rPr>
          <w:rStyle w:val="FunctionTok"/>
          <w:rFonts w:ascii="Courier" w:hAnsi="Courier"/>
          <w:i w:val="0"/>
          <w:sz w:val="17"/>
          <w:shd w:val="clear" w:color="auto" w:fill="auto"/>
        </w:rPr>
        <w:t>output-</w:t>
      </w:r>
      <w:proofErr w:type="spellStart"/>
      <w:r w:rsidRPr="002D4E5C">
        <w:rPr>
          <w:rStyle w:val="FunctionTok"/>
          <w:rFonts w:ascii="Courier" w:hAnsi="Courier"/>
          <w:i w:val="0"/>
          <w:sz w:val="17"/>
          <w:shd w:val="clear" w:color="auto" w:fill="auto"/>
        </w:rPr>
        <w:t>dir</w:t>
      </w:r>
      <w:proofErr w:type="spellEnd"/>
      <w:r w:rsidRPr="002D4E5C">
        <w:rPr>
          <w:rStyle w:val="KeywordTok"/>
          <w:rFonts w:ascii="Courier" w:hAnsi="Courier"/>
          <w:b w:val="0"/>
          <w:i w:val="0"/>
          <w:color w:val="000000"/>
          <w:sz w:val="17"/>
          <w:shd w:val="clear" w:color="auto" w:fill="auto"/>
        </w:rPr>
        <w:t>:</w:t>
      </w:r>
      <w:r w:rsidRPr="002D4E5C">
        <w:rPr>
          <w:rStyle w:val="AttributeTok"/>
          <w:rFonts w:ascii="Courier" w:hAnsi="Courier"/>
          <w:i w:val="0"/>
          <w:color w:val="000000"/>
          <w:sz w:val="17"/>
          <w:shd w:val="clear" w:color="auto" w:fill="auto"/>
        </w:rPr>
        <w:t xml:space="preserve"> docs</w:t>
      </w:r>
    </w:p>
    <w:p w14:paraId="2EE289A8" w14:textId="77777777" w:rsidR="00434B2B" w:rsidRDefault="00434B2B" w:rsidP="006B770B">
      <w:pPr>
        <w:pStyle w:val="Body"/>
      </w:pPr>
      <w:r>
        <w:t xml:space="preserve">Now, when I render my site, the HTML and other files show up in the </w:t>
      </w:r>
      <w:proofErr w:type="gramStart"/>
      <w:r w:rsidRPr="002D4E5C">
        <w:rPr>
          <w:rStyle w:val="Literal"/>
        </w:rPr>
        <w:t>docs</w:t>
      </w:r>
      <w:proofErr w:type="gramEnd"/>
      <w:r>
        <w:t xml:space="preserve"> directory. At this point, I can push my repository to GitHub, adjust the GitHub Pages settings as I did in Chapter 10 and I will be given a URL where my Quarto website will live.</w:t>
      </w:r>
    </w:p>
    <w:p w14:paraId="43C7B94A" w14:textId="070FD9EA" w:rsidR="00434B2B" w:rsidRDefault="00434B2B" w:rsidP="006B770B">
      <w:pPr>
        <w:pStyle w:val="Body"/>
      </w:pPr>
      <w:r>
        <w:t xml:space="preserve">In addition to using GitHub Pages, Quarto has a free service called Quarto Pub that makes it straightforward to get your materials online. Especially if you are not a GitHub user, this is a great option to publish your work. To show you how Quarto Pub works, let me publish the website we just made to it. To get started, look for the Terminal tab on the bottom left panel of RStudio. Click it and at the prompt enter the text </w:t>
      </w:r>
      <w:r w:rsidRPr="002D4E5C">
        <w:rPr>
          <w:rStyle w:val="Literal"/>
        </w:rPr>
        <w:t>quarto publish</w:t>
      </w:r>
      <w:r>
        <w:t xml:space="preserve"> and hit enter. Doing so will bring up a list of ways you can publish your website. See </w:t>
      </w:r>
      <w:r w:rsidR="006B770B">
        <w:t>Figure 10-</w:t>
      </w:r>
      <w:r>
        <w:t>21 below.</w:t>
      </w:r>
    </w:p>
    <w:p w14:paraId="601C1BC1" w14:textId="77777777" w:rsidR="00434B2B" w:rsidRDefault="00434B2B" w:rsidP="00711FE4">
      <w:pPr>
        <w:pStyle w:val="GraphicSlug"/>
      </w:pPr>
      <w:r>
        <w:t>[F10021.png]</w:t>
      </w:r>
    </w:p>
    <w:p w14:paraId="3161AD15" w14:textId="77777777" w:rsidR="00434B2B" w:rsidRDefault="00434B2B" w:rsidP="00434B2B">
      <w:pPr>
        <w:pStyle w:val="CaptionedFigure"/>
      </w:pPr>
      <w:r>
        <w:rPr>
          <w:noProof/>
        </w:rPr>
        <w:drawing>
          <wp:inline distT="0" distB="0" distL="0" distR="0" wp14:anchorId="13FF9E07" wp14:editId="505E3E12">
            <wp:extent cx="5334000" cy="3230450"/>
            <wp:effectExtent l="0" t="0" r="0" b="0"/>
            <wp:docPr id="551" name="Picture" descr="Figure 11.21: The list of providers to publish your Quarto website"/>
            <wp:cNvGraphicFramePr/>
            <a:graphic xmlns:a="http://schemas.openxmlformats.org/drawingml/2006/main">
              <a:graphicData uri="http://schemas.openxmlformats.org/drawingml/2006/picture">
                <pic:pic xmlns:pic="http://schemas.openxmlformats.org/drawingml/2006/picture">
                  <pic:nvPicPr>
                    <pic:cNvPr id="552" name="Picture" descr="../../assets/quarto-publish.png"/>
                    <pic:cNvPicPr>
                      <a:picLocks noChangeAspect="1" noChangeArrowheads="1"/>
                    </pic:cNvPicPr>
                  </pic:nvPicPr>
                  <pic:blipFill>
                    <a:blip r:embed="rId31"/>
                    <a:stretch>
                      <a:fillRect/>
                    </a:stretch>
                  </pic:blipFill>
                  <pic:spPr bwMode="auto">
                    <a:xfrm>
                      <a:off x="0" y="0"/>
                      <a:ext cx="5334000" cy="3230450"/>
                    </a:xfrm>
                    <a:prstGeom prst="rect">
                      <a:avLst/>
                    </a:prstGeom>
                    <a:noFill/>
                    <a:ln w="9525">
                      <a:noFill/>
                      <a:headEnd/>
                      <a:tailEnd/>
                    </a:ln>
                  </pic:spPr>
                </pic:pic>
              </a:graphicData>
            </a:graphic>
          </wp:inline>
        </w:drawing>
      </w:r>
    </w:p>
    <w:p w14:paraId="0B39BCAC" w14:textId="274C1F2B" w:rsidR="00434B2B" w:rsidRDefault="00434B2B" w:rsidP="00711FE4">
      <w:pPr>
        <w:pStyle w:val="CaptionLine"/>
      </w:pPr>
      <w:r>
        <w:t>The list of providers to publish your Quarto website</w:t>
      </w:r>
    </w:p>
    <w:p w14:paraId="4107D53F" w14:textId="77777777" w:rsidR="00434B2B" w:rsidRDefault="00434B2B" w:rsidP="006B770B">
      <w:pPr>
        <w:pStyle w:val="Body"/>
      </w:pPr>
      <w:r>
        <w:t xml:space="preserve">Press </w:t>
      </w:r>
      <w:proofErr w:type="gramStart"/>
      <w:r>
        <w:t>enter</w:t>
      </w:r>
      <w:proofErr w:type="gramEnd"/>
      <w:r>
        <w:t xml:space="preserve"> to select Quarto Pub. You’ll then be asked to authorize. Type Y to do so, which will take you to quartopub.com. Sign up for an account (or sign in if you already have one). You </w:t>
      </w:r>
      <w:r>
        <w:lastRenderedPageBreak/>
        <w:t>should see a screen like Figure ??, indicating that you have successfully signed in and authorized RStudio to connect with Quarto Pub.</w:t>
      </w:r>
    </w:p>
    <w:p w14:paraId="648CA5A8" w14:textId="77777777" w:rsidR="00434B2B" w:rsidRDefault="00434B2B" w:rsidP="00711FE4">
      <w:pPr>
        <w:pStyle w:val="GraphicSlug"/>
      </w:pPr>
      <w:r>
        <w:t>[F10022.png]</w:t>
      </w:r>
    </w:p>
    <w:p w14:paraId="02BBFAB9" w14:textId="77777777" w:rsidR="00434B2B" w:rsidRDefault="00434B2B" w:rsidP="00434B2B">
      <w:pPr>
        <w:pStyle w:val="CaptionedFigure"/>
      </w:pPr>
      <w:r>
        <w:rPr>
          <w:noProof/>
        </w:rPr>
        <w:drawing>
          <wp:inline distT="0" distB="0" distL="0" distR="0" wp14:anchorId="4A8015F9" wp14:editId="2ED7DEB4">
            <wp:extent cx="5334000" cy="3307737"/>
            <wp:effectExtent l="0" t="0" r="0" b="0"/>
            <wp:docPr id="554" name="Picture" descr="Figure 11.22: The confirmation screen from Quarto Pub"/>
            <wp:cNvGraphicFramePr/>
            <a:graphic xmlns:a="http://schemas.openxmlformats.org/drawingml/2006/main">
              <a:graphicData uri="http://schemas.openxmlformats.org/drawingml/2006/picture">
                <pic:pic xmlns:pic="http://schemas.openxmlformats.org/drawingml/2006/picture">
                  <pic:nvPicPr>
                    <pic:cNvPr id="555" name="Picture" descr="../../assets/quarto-pub-authorize.png"/>
                    <pic:cNvPicPr>
                      <a:picLocks noChangeAspect="1" noChangeArrowheads="1"/>
                    </pic:cNvPicPr>
                  </pic:nvPicPr>
                  <pic:blipFill>
                    <a:blip r:embed="rId32"/>
                    <a:stretch>
                      <a:fillRect/>
                    </a:stretch>
                  </pic:blipFill>
                  <pic:spPr bwMode="auto">
                    <a:xfrm>
                      <a:off x="0" y="0"/>
                      <a:ext cx="5334000" cy="3307737"/>
                    </a:xfrm>
                    <a:prstGeom prst="rect">
                      <a:avLst/>
                    </a:prstGeom>
                    <a:noFill/>
                    <a:ln w="9525">
                      <a:noFill/>
                      <a:headEnd/>
                      <a:tailEnd/>
                    </a:ln>
                  </pic:spPr>
                </pic:pic>
              </a:graphicData>
            </a:graphic>
          </wp:inline>
        </w:drawing>
      </w:r>
    </w:p>
    <w:p w14:paraId="008E32C6" w14:textId="79E706CC" w:rsidR="00434B2B" w:rsidRDefault="006B770B" w:rsidP="00711FE4">
      <w:pPr>
        <w:pStyle w:val="CaptionLine"/>
      </w:pPr>
      <w:r>
        <w:t>Figure 10-</w:t>
      </w:r>
      <w:r w:rsidR="00434B2B">
        <w:t>22: The confirmation screen from Quarto Pub</w:t>
      </w:r>
    </w:p>
    <w:p w14:paraId="6A3E85CF" w14:textId="31BDEAFC" w:rsidR="00434B2B" w:rsidRDefault="00434B2B" w:rsidP="006B770B">
      <w:pPr>
        <w:pStyle w:val="Body"/>
      </w:pPr>
      <w:r>
        <w:t xml:space="preserve">From there, you can return to RStudio. You’ll be prompted to select a name for your website on Quarto Pub. The easiest thing is to select the same name as your project (in my case, that’s </w:t>
      </w:r>
      <w:r w:rsidRPr="002D4E5C">
        <w:rPr>
          <w:rStyle w:val="Literal"/>
        </w:rPr>
        <w:t>quarto-website-covid</w:t>
      </w:r>
      <w:r>
        <w:t xml:space="preserve">). Enter the name and hit enter. The site will then be published and you will be taken to the site, as seen in </w:t>
      </w:r>
      <w:r w:rsidR="006B770B">
        <w:t>Figure 10-</w:t>
      </w:r>
      <w:r>
        <w:t>23.</w:t>
      </w:r>
    </w:p>
    <w:p w14:paraId="7BA049A8" w14:textId="77777777" w:rsidR="00434B2B" w:rsidRDefault="00434B2B" w:rsidP="00711FE4">
      <w:pPr>
        <w:pStyle w:val="GraphicSlug"/>
      </w:pPr>
      <w:r>
        <w:t>[F10023.png]</w:t>
      </w:r>
    </w:p>
    <w:p w14:paraId="4F369B9B" w14:textId="77777777" w:rsidR="00434B2B" w:rsidRDefault="00434B2B" w:rsidP="00434B2B">
      <w:pPr>
        <w:pStyle w:val="CaptionedFigure"/>
      </w:pPr>
      <w:r>
        <w:rPr>
          <w:noProof/>
        </w:rPr>
        <w:lastRenderedPageBreak/>
        <w:drawing>
          <wp:inline distT="0" distB="0" distL="0" distR="0" wp14:anchorId="2A8772CA" wp14:editId="294B693B">
            <wp:extent cx="5334000" cy="2953888"/>
            <wp:effectExtent l="0" t="0" r="0" b="0"/>
            <wp:docPr id="557" name="Picture" descr="Figure 11.23: The website published on Quarto Pub"/>
            <wp:cNvGraphicFramePr/>
            <a:graphic xmlns:a="http://schemas.openxmlformats.org/drawingml/2006/main">
              <a:graphicData uri="http://schemas.openxmlformats.org/drawingml/2006/picture">
                <pic:pic xmlns:pic="http://schemas.openxmlformats.org/drawingml/2006/picture">
                  <pic:nvPicPr>
                    <pic:cNvPr id="558" name="Picture" descr="../../assets/quarto-pub-website.png"/>
                    <pic:cNvPicPr>
                      <a:picLocks noChangeAspect="1" noChangeArrowheads="1"/>
                    </pic:cNvPicPr>
                  </pic:nvPicPr>
                  <pic:blipFill>
                    <a:blip r:embed="rId33"/>
                    <a:stretch>
                      <a:fillRect/>
                    </a:stretch>
                  </pic:blipFill>
                  <pic:spPr bwMode="auto">
                    <a:xfrm>
                      <a:off x="0" y="0"/>
                      <a:ext cx="5334000" cy="2953888"/>
                    </a:xfrm>
                    <a:prstGeom prst="rect">
                      <a:avLst/>
                    </a:prstGeom>
                    <a:noFill/>
                    <a:ln w="9525">
                      <a:noFill/>
                      <a:headEnd/>
                      <a:tailEnd/>
                    </a:ln>
                  </pic:spPr>
                </pic:pic>
              </a:graphicData>
            </a:graphic>
          </wp:inline>
        </w:drawing>
      </w:r>
    </w:p>
    <w:p w14:paraId="7CFC6099" w14:textId="302359DE" w:rsidR="00434B2B" w:rsidRDefault="00434B2B" w:rsidP="00711FE4">
      <w:pPr>
        <w:pStyle w:val="CaptionLine"/>
      </w:pPr>
      <w:r>
        <w:t>The website published on Quarto Pub</w:t>
      </w:r>
    </w:p>
    <w:p w14:paraId="7912BEDF" w14:textId="77777777" w:rsidR="00434B2B" w:rsidRDefault="00434B2B" w:rsidP="006B770B">
      <w:pPr>
        <w:pStyle w:val="Body"/>
      </w:pPr>
      <w:r>
        <w:t>When you make updates to your site, you can republish to Quarto Pub using the same steps. Quarto Pub is probably the easiest way to publish your HTML files made with Quarto.</w:t>
      </w:r>
    </w:p>
    <w:p w14:paraId="5F31636D" w14:textId="77777777" w:rsidR="00434B2B" w:rsidRDefault="00434B2B" w:rsidP="00A37D42">
      <w:pPr>
        <w:pStyle w:val="HeadA"/>
      </w:pPr>
      <w:bookmarkStart w:id="18" w:name="Xd5b9a46400c0fcc59e5e089a486bc8f42e1e861"/>
      <w:bookmarkEnd w:id="3"/>
      <w:bookmarkEnd w:id="11"/>
      <w:bookmarkEnd w:id="17"/>
      <w:r>
        <w:t>Conclusion: Should You Use R Markdown or Quarto?</w:t>
      </w:r>
    </w:p>
    <w:p w14:paraId="04C03487" w14:textId="77777777" w:rsidR="00434B2B" w:rsidRDefault="00434B2B" w:rsidP="006B770B">
      <w:pPr>
        <w:pStyle w:val="Body"/>
      </w:pPr>
      <w:r>
        <w:t>As you’ve seen throughout this chapter, we can do everything we did with R Markdown in Quarto as well. And, unlike R Markdown, we didn’t need to load any external packages to make different outputs. What’s more, the syntax between different output formats is more consistent. For example, because you can make new slides in Quarto by adding first- or second-level headers, the Quarto documents you make to create reports should translate much more easily to presentations.</w:t>
      </w:r>
    </w:p>
    <w:p w14:paraId="5CABD00B" w14:textId="77777777" w:rsidR="00434B2B" w:rsidRDefault="00434B2B" w:rsidP="006B770B">
      <w:pPr>
        <w:pStyle w:val="Body"/>
      </w:pPr>
      <w:r>
        <w:t>You’re probably wondering at this point whether you should use R Markdown or Quarto. It’s a big question, and one many in the R community are thinking about.</w:t>
      </w:r>
    </w:p>
    <w:p w14:paraId="46592E42" w14:textId="77777777" w:rsidR="00434B2B" w:rsidRDefault="00434B2B" w:rsidP="006B770B">
      <w:pPr>
        <w:pStyle w:val="Body"/>
      </w:pPr>
      <w:r>
        <w:t>The first thing to know is that R Markdown is not going away. If you already use R Markdown, you don’t need to switch. As of the writing of this book, I still use R Markdown for most of my work. If you have developed a workflow that uses R Markdown, by all means stick with it.</w:t>
      </w:r>
    </w:p>
    <w:p w14:paraId="665061E8" w14:textId="77777777" w:rsidR="00434B2B" w:rsidRDefault="00434B2B" w:rsidP="006B770B">
      <w:pPr>
        <w:pStyle w:val="Body"/>
      </w:pPr>
      <w:r>
        <w:t>If you are new to R and have never used R Markdown or Quarto, you may be a good candidate to start with Quarto. The developers of R Markdown have promised to continue its development, but have also said that features they develop for Quarto in the future may not be backported to R Markdown. So, if you’re starting from scratch, start with Quarto.</w:t>
      </w:r>
    </w:p>
    <w:p w14:paraId="34C8E982" w14:textId="77777777" w:rsidR="00434B2B" w:rsidRDefault="00434B2B" w:rsidP="006B770B">
      <w:pPr>
        <w:pStyle w:val="Body"/>
      </w:pPr>
      <w:r>
        <w:t>My strongest recommendation, though, is to use either R Markdown or Quarto. As you’ve seen throughout this chapter, the differences between R Markdown and Quarto are relatively small and the impact on your workflow of switching should be minor. The major impact will come if you switch from a multi-tool workflow to a single tool workflow. Both R Markdown and Quarto can help you become more efficient, avoid manual errors, and share results in a wide variety of formats.</w:t>
      </w:r>
    </w:p>
    <w:bookmarkEnd w:id="0"/>
    <w:bookmarkEnd w:id="18"/>
    <w:p w14:paraId="3753CEC5" w14:textId="77777777" w:rsidR="0095503B" w:rsidRPr="00434B2B" w:rsidRDefault="0095503B" w:rsidP="00434B2B"/>
    <w:sectPr w:rsidR="0095503B" w:rsidRPr="00434B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NewRomanPSMT">
    <w:altName w:val="Times New Roman"/>
    <w:panose1 w:val="020B0604020202020204"/>
    <w:charset w:val="4D"/>
    <w:family w:val="auto"/>
    <w:notTrueType/>
    <w:pitch w:val="default"/>
    <w:sig w:usb0="00000003" w:usb1="00000000" w:usb2="00000000" w:usb3="00000000" w:csb0="00000001" w:csb1="00000000"/>
  </w:font>
  <w:font w:name="Times Roman">
    <w:altName w:val="Times New Roman"/>
    <w:panose1 w:val="020B0604020202020204"/>
    <w:charset w:val="00"/>
    <w:family w:val="auto"/>
    <w:pitch w:val="variable"/>
    <w:sig w:usb0="E00002FF" w:usb1="5000205A" w:usb2="00000000" w:usb3="00000000" w:csb0="0000019F" w:csb1="00000000"/>
  </w:font>
  <w:font w:name="NewBaskervilleStd-Roman">
    <w:altName w:val="Calibri"/>
    <w:panose1 w:val="020B0604020202020204"/>
    <w:charset w:val="00"/>
    <w:family w:val="roman"/>
    <w:pitch w:val="variable"/>
    <w:sig w:usb0="800000AF" w:usb1="5000204A" w:usb2="00000000" w:usb3="00000000" w:csb0="00000001" w:csb1="00000000"/>
  </w:font>
  <w:font w:name="NewBaskervilleEF-Bold">
    <w:altName w:val="Calibri"/>
    <w:panose1 w:val="020B0604020202020204"/>
    <w:charset w:val="00"/>
    <w:family w:val="auto"/>
    <w:pitch w:val="variable"/>
    <w:sig w:usb0="8000002F" w:usb1="4000204A" w:usb2="00000000" w:usb3="00000000" w:csb0="00000001" w:csb1="00000000"/>
  </w:font>
  <w:font w:name="Arial">
    <w:panose1 w:val="020B0604020202020204"/>
    <w:charset w:val="00"/>
    <w:family w:val="swiss"/>
    <w:pitch w:val="variable"/>
    <w:sig w:usb0="E0002AFF" w:usb1="C0007843" w:usb2="00000009" w:usb3="00000000" w:csb0="000001FF" w:csb1="00000000"/>
  </w:font>
  <w:font w:name="FuturaPT-BookObl">
    <w:altName w:val="Century Gothic"/>
    <w:panose1 w:val="020B0604020202020204"/>
    <w:charset w:val="4D"/>
    <w:family w:val="auto"/>
    <w:notTrueType/>
    <w:pitch w:val="default"/>
    <w:sig w:usb0="00000003" w:usb1="00000000" w:usb2="00000000" w:usb3="00000000" w:csb0="00000001" w:csb1="00000000"/>
  </w:font>
  <w:font w:name="Courier">
    <w:altName w:val="Courier New"/>
    <w:panose1 w:val="02070309020205020404"/>
    <w:charset w:val="00"/>
    <w:family w:val="modern"/>
    <w:pitch w:val="fixed"/>
    <w:sig w:usb0="E0002AFF" w:usb1="C0007843" w:usb2="00000009" w:usb3="00000000" w:csb0="000001FF" w:csb1="00000000"/>
  </w:font>
  <w:font w:name="TheSansMonoCondensed-Plain">
    <w:altName w:val="Calibri"/>
    <w:panose1 w:val="020B0604020202020204"/>
    <w:charset w:val="4D"/>
    <w:family w:val="auto"/>
    <w:pitch w:val="default"/>
    <w:sig w:usb0="00000003" w:usb1="00000000" w:usb2="00000000" w:usb3="00000000" w:csb0="00000001" w:csb1="00000000"/>
  </w:font>
  <w:font w:name="NewBaskervilleStd-Italic">
    <w:altName w:val="Calibri"/>
    <w:panose1 w:val="020B0604020202020204"/>
    <w:charset w:val="4D"/>
    <w:family w:val="auto"/>
    <w:pitch w:val="default"/>
    <w:sig w:usb0="00000003" w:usb1="00000000" w:usb2="00000000" w:usb3="00000000" w:csb0="00000001" w:csb1="00000000"/>
  </w:font>
  <w:font w:name="TheSansMonoCondensed-Bold">
    <w:altName w:val="Arial"/>
    <w:panose1 w:val="020B0604020202020204"/>
    <w:charset w:val="00"/>
    <w:family w:val="swiss"/>
    <w:notTrueType/>
    <w:pitch w:val="variable"/>
    <w:sig w:usb0="00000003" w:usb1="00000000" w:usb2="00000000" w:usb3="00000000" w:csb0="00000009" w:csb1="00000000"/>
  </w:font>
  <w:font w:name="TheSansMonoCondensed-Italic">
    <w:altName w:val="Calibri"/>
    <w:panose1 w:val="020B0604020202020204"/>
    <w:charset w:val="4D"/>
    <w:family w:val="auto"/>
    <w:notTrueType/>
    <w:pitch w:val="default"/>
    <w:sig w:usb0="00000003" w:usb1="00000000" w:usb2="00000000" w:usb3="00000000" w:csb0="00000001" w:csb1="00000000"/>
  </w:font>
  <w:font w:name="FuturaPT-Bold">
    <w:altName w:val="Century Gothic"/>
    <w:panose1 w:val="020B0604020202020204"/>
    <w:charset w:val="4D"/>
    <w:family w:val="auto"/>
    <w:notTrueType/>
    <w:pitch w:val="default"/>
    <w:sig w:usb0="00000003" w:usb1="00000000" w:usb2="00000000" w:usb3="00000000" w:csb0="00000001" w:csb1="00000000"/>
  </w:font>
  <w:font w:name="FuturaPT-Book">
    <w:altName w:val="Century Gothic"/>
    <w:panose1 w:val="020B0604020202020204"/>
    <w:charset w:val="4D"/>
    <w:family w:val="auto"/>
    <w:notTrueType/>
    <w:pitch w:val="default"/>
    <w:sig w:usb0="00000003" w:usb1="00000000" w:usb2="00000000" w:usb3="00000000" w:csb0="00000001" w:csb1="00000000"/>
  </w:font>
  <w:font w:name="DogmaOT-Bold">
    <w:altName w:val="Calibri"/>
    <w:panose1 w:val="020B0604020202020204"/>
    <w:charset w:val="4D"/>
    <w:family w:val="auto"/>
    <w:notTrueType/>
    <w:pitch w:val="default"/>
    <w:sig w:usb0="00000003" w:usb1="00000000" w:usb2="00000000" w:usb3="00000000" w:csb0="00000001" w:csb1="00000000"/>
  </w:font>
  <w:font w:name="FuturaPT-Heavy">
    <w:altName w:val="Century Gothic"/>
    <w:panose1 w:val="020B0604020202020204"/>
    <w:charset w:val="4D"/>
    <w:family w:val="auto"/>
    <w:notTrueType/>
    <w:pitch w:val="default"/>
    <w:sig w:usb0="00000003" w:usb1="00000000" w:usb2="00000000" w:usb3="00000000" w:csb0="00000001" w:csb1="00000000"/>
  </w:font>
  <w:font w:name="Wingdings2">
    <w:altName w:val="Arial"/>
    <w:panose1 w:val="020B0604020202020204"/>
    <w:charset w:val="02"/>
    <w:family w:val="auto"/>
    <w:notTrueType/>
    <w:pitch w:val="default"/>
  </w:font>
  <w:font w:name="NewBaskervilleStd-Bold">
    <w:altName w:val="Calibri"/>
    <w:panose1 w:val="020B0604020202020204"/>
    <w:charset w:val="4D"/>
    <w:family w:val="auto"/>
    <w:notTrueType/>
    <w:pitch w:val="default"/>
    <w:sig w:usb0="00000003" w:usb1="00000000" w:usb2="00000000" w:usb3="00000000" w:csb0="00000001" w:csb1="00000000"/>
  </w:font>
  <w:font w:name="FuturaPTCond-Bold">
    <w:altName w:val="Century Gothic"/>
    <w:panose1 w:val="020B0604020202020204"/>
    <w:charset w:val="4D"/>
    <w:family w:val="auto"/>
    <w:notTrueType/>
    <w:pitch w:val="default"/>
    <w:sig w:usb0="00000003" w:usb1="00000000" w:usb2="00000000" w:usb3="00000000" w:csb0="00000001" w:csb1="00000000"/>
  </w:font>
  <w:font w:name="FuturaPTCond-BoldObl">
    <w:altName w:val="Century Gothic"/>
    <w:panose1 w:val="020B0604020202020204"/>
    <w:charset w:val="4D"/>
    <w:family w:val="auto"/>
    <w:notTrueType/>
    <w:pitch w:val="default"/>
    <w:sig w:usb0="00000003" w:usb1="00000000" w:usb2="00000000" w:usb3="00000000" w:csb0="00000001" w:csb1="00000000"/>
  </w:font>
  <w:font w:name="Webdings">
    <w:panose1 w:val="05030102010509060703"/>
    <w:charset w:val="4D"/>
    <w:family w:val="decorative"/>
    <w:pitch w:val="variable"/>
    <w:sig w:usb0="00000003" w:usb1="00000000" w:usb2="00000000" w:usb3="00000000" w:csb0="80000001" w:csb1="00000000"/>
  </w:font>
  <w:font w:name="NewBaskerville">
    <w:altName w:val="Times New Roman"/>
    <w:panose1 w:val="020B0604020202020204"/>
    <w:charset w:val="01"/>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264E2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A990"/>
    <w:multiLevelType w:val="multilevel"/>
    <w:tmpl w:val="25E0473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2" w15:restartNumberingAfterBreak="0">
    <w:nsid w:val="0000A991"/>
    <w:multiLevelType w:val="multilevel"/>
    <w:tmpl w:val="81B2FBD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00294053"/>
    <w:multiLevelType w:val="multilevel"/>
    <w:tmpl w:val="706E9F88"/>
    <w:numStyleLink w:val="ChapterNumbering"/>
  </w:abstractNum>
  <w:abstractNum w:abstractNumId="4" w15:restartNumberingAfterBreak="0">
    <w:nsid w:val="00A99411"/>
    <w:multiLevelType w:val="multilevel"/>
    <w:tmpl w:val="CC7EA0F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04B82ED0"/>
    <w:multiLevelType w:val="multilevel"/>
    <w:tmpl w:val="706E9F88"/>
    <w:numStyleLink w:val="ChapterNumbering"/>
  </w:abstractNum>
  <w:abstractNum w:abstractNumId="6" w15:restartNumberingAfterBreak="0">
    <w:nsid w:val="139D1E0A"/>
    <w:multiLevelType w:val="hybridMultilevel"/>
    <w:tmpl w:val="BED6969E"/>
    <w:lvl w:ilvl="0" w:tplc="B96CDC94">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7" w15:restartNumberingAfterBreak="0">
    <w:nsid w:val="1CFB6E03"/>
    <w:multiLevelType w:val="multilevel"/>
    <w:tmpl w:val="706E9F88"/>
    <w:styleLink w:val="ChapterNumbering"/>
    <w:lvl w:ilvl="0">
      <w:start w:val="10"/>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6292768"/>
    <w:multiLevelType w:val="multilevel"/>
    <w:tmpl w:val="706E9F88"/>
    <w:numStyleLink w:val="ChapterNumbering"/>
  </w:abstractNum>
  <w:abstractNum w:abstractNumId="9" w15:restartNumberingAfterBreak="0">
    <w:nsid w:val="267E6518"/>
    <w:multiLevelType w:val="hybridMultilevel"/>
    <w:tmpl w:val="6E92550E"/>
    <w:lvl w:ilvl="0" w:tplc="5C5EDB50">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11" w15:restartNumberingAfterBreak="0">
    <w:nsid w:val="412456B9"/>
    <w:multiLevelType w:val="multilevel"/>
    <w:tmpl w:val="54F6F0E0"/>
    <w:lvl w:ilvl="0">
      <w:start w:val="1"/>
      <w:numFmt w:val="decimal"/>
      <w:suff w:val="nothing"/>
      <w:lvlText w:val="%1"/>
      <w:lvlJc w:val="left"/>
      <w:pPr>
        <w:ind w:left="360" w:hanging="360"/>
      </w:pPr>
      <w:rPr>
        <w:rFonts w:hint="default"/>
      </w:rPr>
    </w:lvl>
    <w:lvl w:ilvl="1">
      <w:start w:val="1"/>
      <w:numFmt w:val="decimal"/>
      <w:lvlText w:val="Figure %1-%2"/>
      <w:lvlJc w:val="left"/>
      <w:pPr>
        <w:ind w:left="792" w:hanging="432"/>
      </w:pPr>
      <w:rPr>
        <w:rFonts w:hint="default"/>
      </w:rPr>
    </w:lvl>
    <w:lvl w:ilvl="2">
      <w:start w:val="1"/>
      <w:numFmt w:val="decimal"/>
      <w:lvlRestart w:val="1"/>
      <w:lvlText w:val="Figure %1-%2"/>
      <w:lvlJc w:val="left"/>
      <w:pPr>
        <w:ind w:left="1224" w:hanging="504"/>
      </w:pPr>
      <w:rPr>
        <w:rFonts w:hint="default"/>
      </w:rPr>
    </w:lvl>
    <w:lvl w:ilvl="3">
      <w:start w:val="1"/>
      <w:numFmt w:val="decimal"/>
      <w:lvlRestart w:val="1"/>
      <w:lvlText w:val="Table %1-%1"/>
      <w:lvlJc w:val="left"/>
      <w:pPr>
        <w:ind w:left="1728" w:hanging="648"/>
      </w:pPr>
      <w:rPr>
        <w:rFonts w:hint="default"/>
      </w:rPr>
    </w:lvl>
    <w:lvl w:ilvl="4">
      <w:start w:val="1"/>
      <w:numFmt w:val="decimal"/>
      <w:lvlRestart w:val="2"/>
      <w:lvlText w:val="Listing %1-%2"/>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F829CF"/>
    <w:multiLevelType w:val="multilevel"/>
    <w:tmpl w:val="706E9F88"/>
    <w:numStyleLink w:val="ChapterNumbering"/>
  </w:abstractNum>
  <w:abstractNum w:abstractNumId="14" w15:restartNumberingAfterBreak="0">
    <w:nsid w:val="556E2F1D"/>
    <w:multiLevelType w:val="hybridMultilevel"/>
    <w:tmpl w:val="D1A41C5A"/>
    <w:lvl w:ilvl="0" w:tplc="0F5CAF4E">
      <w:start w:val="1"/>
      <w:numFmt w:val="lowerLetter"/>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5" w15:restartNumberingAfterBreak="0">
    <w:nsid w:val="59A25616"/>
    <w:multiLevelType w:val="multilevel"/>
    <w:tmpl w:val="706E9F88"/>
    <w:numStyleLink w:val="ChapterNumbering"/>
  </w:abstractNum>
  <w:abstractNum w:abstractNumId="16" w15:restartNumberingAfterBreak="0">
    <w:nsid w:val="5BA46494"/>
    <w:multiLevelType w:val="hybridMultilevel"/>
    <w:tmpl w:val="49665D2C"/>
    <w:lvl w:ilvl="0" w:tplc="C1C661C0">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8"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295794"/>
    <w:multiLevelType w:val="multilevel"/>
    <w:tmpl w:val="706E9F88"/>
    <w:numStyleLink w:val="ChapterNumbering"/>
  </w:abstractNum>
  <w:num w:numId="1" w16cid:durableId="1956717411">
    <w:abstractNumId w:val="1"/>
  </w:num>
  <w:num w:numId="2" w16cid:durableId="1292247290">
    <w:abstractNumId w:val="2"/>
  </w:num>
  <w:num w:numId="3" w16cid:durableId="20010363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741451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62985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4089190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3785998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573830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6676590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476493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9866975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588690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5267764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027906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9082937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203146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421657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172245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469439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536779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318923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5452807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3601996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28922704">
    <w:abstractNumId w:val="6"/>
  </w:num>
  <w:num w:numId="25" w16cid:durableId="1639871481">
    <w:abstractNumId w:val="14"/>
  </w:num>
  <w:num w:numId="26" w16cid:durableId="1540973086">
    <w:abstractNumId w:val="17"/>
  </w:num>
  <w:num w:numId="27" w16cid:durableId="1418286711">
    <w:abstractNumId w:val="10"/>
  </w:num>
  <w:num w:numId="28" w16cid:durableId="1478759797">
    <w:abstractNumId w:val="16"/>
  </w:num>
  <w:num w:numId="29" w16cid:durableId="1891769074">
    <w:abstractNumId w:val="9"/>
  </w:num>
  <w:num w:numId="30" w16cid:durableId="1912739559">
    <w:abstractNumId w:val="12"/>
  </w:num>
  <w:num w:numId="31" w16cid:durableId="1120690286">
    <w:abstractNumId w:val="18"/>
  </w:num>
  <w:num w:numId="32" w16cid:durableId="635839159">
    <w:abstractNumId w:val="11"/>
  </w:num>
  <w:num w:numId="33" w16cid:durableId="1855992907">
    <w:abstractNumId w:val="7"/>
  </w:num>
  <w:num w:numId="34" w16cid:durableId="1800952753">
    <w:abstractNumId w:val="5"/>
  </w:num>
  <w:num w:numId="35" w16cid:durableId="1448547194">
    <w:abstractNumId w:val="8"/>
  </w:num>
  <w:num w:numId="36" w16cid:durableId="1963228079">
    <w:abstractNumId w:val="19"/>
  </w:num>
  <w:num w:numId="37" w16cid:durableId="1035426906">
    <w:abstractNumId w:val="0"/>
  </w:num>
  <w:num w:numId="38" w16cid:durableId="619651727">
    <w:abstractNumId w:val="13"/>
  </w:num>
  <w:num w:numId="39" w16cid:durableId="1832872373">
    <w:abstractNumId w:val="3"/>
  </w:num>
  <w:num w:numId="40" w16cid:durableId="81048910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attachedTemplate r:id="rId1"/>
  <w:linkStyl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11D"/>
    <w:rsid w:val="000653A2"/>
    <w:rsid w:val="00122952"/>
    <w:rsid w:val="00125F7C"/>
    <w:rsid w:val="0019558F"/>
    <w:rsid w:val="001C718C"/>
    <w:rsid w:val="001E067E"/>
    <w:rsid w:val="00271CA9"/>
    <w:rsid w:val="00283C95"/>
    <w:rsid w:val="002D4E5C"/>
    <w:rsid w:val="002E5FBE"/>
    <w:rsid w:val="00412CF8"/>
    <w:rsid w:val="00414AFD"/>
    <w:rsid w:val="00434B2B"/>
    <w:rsid w:val="00453179"/>
    <w:rsid w:val="004A2C7F"/>
    <w:rsid w:val="004B3D87"/>
    <w:rsid w:val="006B770B"/>
    <w:rsid w:val="006D57E0"/>
    <w:rsid w:val="00711FE4"/>
    <w:rsid w:val="007839EB"/>
    <w:rsid w:val="007C1AE7"/>
    <w:rsid w:val="007C7B1B"/>
    <w:rsid w:val="007D59BE"/>
    <w:rsid w:val="008B6555"/>
    <w:rsid w:val="008D334B"/>
    <w:rsid w:val="008E5250"/>
    <w:rsid w:val="00902815"/>
    <w:rsid w:val="009219C4"/>
    <w:rsid w:val="0095503B"/>
    <w:rsid w:val="009809F0"/>
    <w:rsid w:val="00A37D42"/>
    <w:rsid w:val="00A92824"/>
    <w:rsid w:val="00C36003"/>
    <w:rsid w:val="00D14DEF"/>
    <w:rsid w:val="00D62558"/>
    <w:rsid w:val="00DB311D"/>
    <w:rsid w:val="00DC5B43"/>
    <w:rsid w:val="00E175D9"/>
    <w:rsid w:val="00E305BE"/>
    <w:rsid w:val="00EB5AD3"/>
    <w:rsid w:val="00ED0870"/>
    <w:rsid w:val="00F07521"/>
    <w:rsid w:val="00FA5967"/>
    <w:rsid w:val="00FB5028"/>
    <w:rsid w:val="00FF1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1BC157"/>
  <w15:chartTrackingRefBased/>
  <w15:docId w15:val="{BA4350C5-24BA-E04C-972C-E394EC548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4B2B"/>
    <w:pPr>
      <w:spacing w:after="200"/>
    </w:pPr>
    <w:rPr>
      <w:kern w:val="0"/>
      <w14:ligatures w14:val="none"/>
    </w:rPr>
  </w:style>
  <w:style w:type="paragraph" w:styleId="Heading1">
    <w:name w:val="heading 1"/>
    <w:basedOn w:val="Normal"/>
    <w:next w:val="BodyText"/>
    <w:link w:val="Heading1Char"/>
    <w:uiPriority w:val="9"/>
    <w:qFormat/>
    <w:rsid w:val="00DB311D"/>
    <w:pPr>
      <w:keepNext/>
      <w:keepLines/>
      <w:spacing w:before="480" w:after="0" w:line="276" w:lineRule="auto"/>
      <w:outlineLvl w:val="0"/>
    </w:pPr>
    <w:rPr>
      <w:rFonts w:asciiTheme="majorHAnsi" w:eastAsiaTheme="majorEastAsia" w:hAnsiTheme="majorHAnsi" w:cstheme="majorBidi"/>
      <w:b/>
      <w:bCs/>
      <w:color w:val="4472C4" w:themeColor="accent1"/>
      <w:sz w:val="32"/>
      <w:szCs w:val="32"/>
      <w:lang w:val="en-CA" w:eastAsia="en-CA"/>
    </w:rPr>
  </w:style>
  <w:style w:type="paragraph" w:styleId="Heading2">
    <w:name w:val="heading 2"/>
    <w:basedOn w:val="Normal"/>
    <w:next w:val="Normal"/>
    <w:link w:val="Heading2Char"/>
    <w:uiPriority w:val="9"/>
    <w:unhideWhenUsed/>
    <w:qFormat/>
    <w:rsid w:val="00434B2B"/>
    <w:pPr>
      <w:keepNext/>
      <w:keepLines/>
      <w:numPr>
        <w:ilvl w:val="1"/>
        <w:numId w:val="27"/>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434B2B"/>
    <w:pPr>
      <w:keepNext/>
      <w:keepLines/>
      <w:numPr>
        <w:ilvl w:val="2"/>
        <w:numId w:val="27"/>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34B2B"/>
    <w:pPr>
      <w:keepNext/>
      <w:keepLines/>
      <w:numPr>
        <w:ilvl w:val="3"/>
        <w:numId w:val="27"/>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434B2B"/>
    <w:pPr>
      <w:keepNext/>
      <w:keepLines/>
      <w:numPr>
        <w:ilvl w:val="4"/>
        <w:numId w:val="27"/>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434B2B"/>
    <w:pPr>
      <w:keepNext/>
      <w:keepLines/>
      <w:numPr>
        <w:ilvl w:val="5"/>
        <w:numId w:val="27"/>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434B2B"/>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434B2B"/>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434B2B"/>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rsid w:val="00434B2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34B2B"/>
  </w:style>
  <w:style w:type="character" w:customStyle="1" w:styleId="Heading1Char">
    <w:name w:val="Heading 1 Char"/>
    <w:basedOn w:val="DefaultParagraphFont"/>
    <w:link w:val="Heading1"/>
    <w:uiPriority w:val="9"/>
    <w:rsid w:val="00DB311D"/>
    <w:rPr>
      <w:rFonts w:asciiTheme="majorHAnsi" w:eastAsiaTheme="majorEastAsia" w:hAnsiTheme="majorHAnsi" w:cstheme="majorBidi"/>
      <w:b/>
      <w:bCs/>
      <w:color w:val="4472C4" w:themeColor="accent1"/>
      <w:kern w:val="0"/>
      <w:sz w:val="32"/>
      <w:szCs w:val="32"/>
      <w14:ligatures w14:val="none"/>
    </w:rPr>
  </w:style>
  <w:style w:type="character" w:customStyle="1" w:styleId="Heading2Char">
    <w:name w:val="Heading 2 Char"/>
    <w:basedOn w:val="DefaultParagraphFont"/>
    <w:link w:val="Heading2"/>
    <w:uiPriority w:val="9"/>
    <w:rsid w:val="00434B2B"/>
    <w:rPr>
      <w:rFonts w:asciiTheme="majorHAnsi" w:eastAsiaTheme="majorEastAsia" w:hAnsiTheme="majorHAnsi" w:cstheme="majorBidi"/>
      <w:b/>
      <w:bCs/>
      <w:color w:val="4472C4" w:themeColor="accent1"/>
      <w:kern w:val="0"/>
      <w:sz w:val="26"/>
      <w:szCs w:val="26"/>
      <w:lang w:val="en-CA" w:eastAsia="en-CA"/>
      <w14:ligatures w14:val="none"/>
    </w:rPr>
  </w:style>
  <w:style w:type="character" w:customStyle="1" w:styleId="Heading3Char">
    <w:name w:val="Heading 3 Char"/>
    <w:basedOn w:val="DefaultParagraphFont"/>
    <w:link w:val="Heading3"/>
    <w:uiPriority w:val="9"/>
    <w:rsid w:val="00434B2B"/>
    <w:rPr>
      <w:rFonts w:asciiTheme="majorHAnsi" w:eastAsiaTheme="majorEastAsia" w:hAnsiTheme="majorHAnsi" w:cstheme="majorBidi"/>
      <w:b/>
      <w:bCs/>
      <w:color w:val="4472C4" w:themeColor="accent1"/>
      <w:kern w:val="0"/>
      <w:sz w:val="22"/>
      <w:szCs w:val="22"/>
      <w:lang w:val="en-CA" w:eastAsia="en-CA"/>
      <w14:ligatures w14:val="none"/>
    </w:rPr>
  </w:style>
  <w:style w:type="character" w:customStyle="1" w:styleId="Heading4Char">
    <w:name w:val="Heading 4 Char"/>
    <w:basedOn w:val="DefaultParagraphFont"/>
    <w:link w:val="Heading4"/>
    <w:uiPriority w:val="9"/>
    <w:rsid w:val="00434B2B"/>
    <w:rPr>
      <w:rFonts w:asciiTheme="majorHAnsi" w:eastAsiaTheme="majorEastAsia" w:hAnsiTheme="majorHAnsi" w:cstheme="majorBidi"/>
      <w:b/>
      <w:bCs/>
      <w:i/>
      <w:iCs/>
      <w:color w:val="4472C4" w:themeColor="accent1"/>
      <w:kern w:val="0"/>
      <w:sz w:val="22"/>
      <w:szCs w:val="22"/>
      <w:lang w:val="en-CA" w:eastAsia="en-CA"/>
      <w14:ligatures w14:val="none"/>
    </w:rPr>
  </w:style>
  <w:style w:type="character" w:customStyle="1" w:styleId="Heading5Char">
    <w:name w:val="Heading 5 Char"/>
    <w:basedOn w:val="DefaultParagraphFont"/>
    <w:link w:val="Heading5"/>
    <w:uiPriority w:val="9"/>
    <w:rsid w:val="00434B2B"/>
    <w:rPr>
      <w:rFonts w:asciiTheme="majorHAnsi" w:eastAsiaTheme="majorEastAsia" w:hAnsiTheme="majorHAnsi" w:cstheme="majorBidi"/>
      <w:color w:val="1F3763" w:themeColor="accent1" w:themeShade="7F"/>
      <w:kern w:val="0"/>
      <w:sz w:val="22"/>
      <w:szCs w:val="22"/>
      <w:lang w:val="en-CA" w:eastAsia="en-CA"/>
      <w14:ligatures w14:val="none"/>
    </w:rPr>
  </w:style>
  <w:style w:type="character" w:customStyle="1" w:styleId="Heading6Char">
    <w:name w:val="Heading 6 Char"/>
    <w:basedOn w:val="DefaultParagraphFont"/>
    <w:link w:val="Heading6"/>
    <w:uiPriority w:val="9"/>
    <w:rsid w:val="00434B2B"/>
    <w:rPr>
      <w:rFonts w:asciiTheme="majorHAnsi" w:eastAsiaTheme="majorEastAsia" w:hAnsiTheme="majorHAnsi" w:cstheme="majorBidi"/>
      <w:i/>
      <w:iCs/>
      <w:color w:val="1F3763" w:themeColor="accent1" w:themeShade="7F"/>
      <w:kern w:val="0"/>
      <w:sz w:val="22"/>
      <w:szCs w:val="22"/>
      <w:lang w:val="en-CA" w:eastAsia="en-CA"/>
      <w14:ligatures w14:val="none"/>
    </w:rPr>
  </w:style>
  <w:style w:type="character" w:customStyle="1" w:styleId="Heading7Char">
    <w:name w:val="Heading 7 Char"/>
    <w:basedOn w:val="DefaultParagraphFont"/>
    <w:link w:val="Heading7"/>
    <w:uiPriority w:val="9"/>
    <w:rsid w:val="00434B2B"/>
    <w:rPr>
      <w:rFonts w:asciiTheme="majorHAnsi" w:eastAsiaTheme="majorEastAsia" w:hAnsiTheme="majorHAnsi" w:cstheme="majorBidi"/>
      <w:i/>
      <w:iCs/>
      <w:color w:val="404040" w:themeColor="text1" w:themeTint="BF"/>
      <w:kern w:val="0"/>
      <w:sz w:val="22"/>
      <w:szCs w:val="22"/>
      <w:lang w:val="en-CA" w:eastAsia="en-CA"/>
      <w14:ligatures w14:val="none"/>
    </w:rPr>
  </w:style>
  <w:style w:type="character" w:customStyle="1" w:styleId="Heading8Char">
    <w:name w:val="Heading 8 Char"/>
    <w:basedOn w:val="DefaultParagraphFont"/>
    <w:link w:val="Heading8"/>
    <w:uiPriority w:val="9"/>
    <w:rsid w:val="00434B2B"/>
    <w:rPr>
      <w:rFonts w:asciiTheme="majorHAnsi" w:eastAsiaTheme="majorEastAsia" w:hAnsiTheme="majorHAnsi" w:cstheme="majorBidi"/>
      <w:color w:val="404040" w:themeColor="text1" w:themeTint="BF"/>
      <w:kern w:val="0"/>
      <w:sz w:val="20"/>
      <w:szCs w:val="20"/>
      <w:lang w:val="en-CA" w:eastAsia="en-CA"/>
      <w14:ligatures w14:val="none"/>
    </w:rPr>
  </w:style>
  <w:style w:type="character" w:customStyle="1" w:styleId="Heading9Char">
    <w:name w:val="Heading 9 Char"/>
    <w:basedOn w:val="DefaultParagraphFont"/>
    <w:link w:val="Heading9"/>
    <w:uiPriority w:val="9"/>
    <w:rsid w:val="00434B2B"/>
    <w:rPr>
      <w:rFonts w:asciiTheme="majorHAnsi" w:eastAsiaTheme="majorEastAsia" w:hAnsiTheme="majorHAnsi" w:cstheme="majorBidi"/>
      <w:i/>
      <w:iCs/>
      <w:color w:val="404040" w:themeColor="text1" w:themeTint="BF"/>
      <w:kern w:val="0"/>
      <w:sz w:val="20"/>
      <w:szCs w:val="20"/>
      <w:lang w:val="en-CA" w:eastAsia="en-CA"/>
      <w14:ligatures w14:val="none"/>
    </w:rPr>
  </w:style>
  <w:style w:type="paragraph" w:styleId="BodyText">
    <w:name w:val="Body Text"/>
    <w:basedOn w:val="Normal"/>
    <w:link w:val="BodyTextChar"/>
    <w:qFormat/>
    <w:rsid w:val="00DB311D"/>
    <w:pPr>
      <w:spacing w:before="180" w:after="180" w:line="276" w:lineRule="auto"/>
    </w:pPr>
    <w:rPr>
      <w:rFonts w:ascii="Times New Roman" w:eastAsia="Times New Roman" w:hAnsi="Times New Roman" w:cs="Times New Roman"/>
      <w:sz w:val="22"/>
      <w:szCs w:val="22"/>
      <w:lang w:val="en-CA" w:eastAsia="en-CA"/>
    </w:rPr>
  </w:style>
  <w:style w:type="character" w:customStyle="1" w:styleId="BodyTextChar">
    <w:name w:val="Body Text Char"/>
    <w:basedOn w:val="DefaultParagraphFont"/>
    <w:link w:val="BodyText"/>
    <w:rsid w:val="00DB311D"/>
    <w:rPr>
      <w:kern w:val="0"/>
      <w14:ligatures w14:val="none"/>
    </w:rPr>
  </w:style>
  <w:style w:type="paragraph" w:customStyle="1" w:styleId="FirstParagraph">
    <w:name w:val="First Paragraph"/>
    <w:basedOn w:val="BodyText"/>
    <w:next w:val="BodyText"/>
    <w:qFormat/>
    <w:rsid w:val="00DB311D"/>
  </w:style>
  <w:style w:type="paragraph" w:customStyle="1" w:styleId="Compact">
    <w:name w:val="Compact"/>
    <w:basedOn w:val="BodyText"/>
    <w:qFormat/>
    <w:rsid w:val="00DB311D"/>
    <w:pPr>
      <w:spacing w:before="36" w:after="36"/>
    </w:pPr>
  </w:style>
  <w:style w:type="paragraph" w:styleId="Title">
    <w:name w:val="Title"/>
    <w:basedOn w:val="Normal"/>
    <w:next w:val="BodyText"/>
    <w:link w:val="TitleChar"/>
    <w:qFormat/>
    <w:rsid w:val="00DB311D"/>
    <w:pPr>
      <w:keepNext/>
      <w:keepLines/>
      <w:spacing w:before="480" w:after="240" w:line="276" w:lineRule="auto"/>
      <w:jc w:val="center"/>
    </w:pPr>
    <w:rPr>
      <w:rFonts w:asciiTheme="majorHAnsi" w:eastAsiaTheme="majorEastAsia" w:hAnsiTheme="majorHAnsi" w:cstheme="majorBidi"/>
      <w:b/>
      <w:bCs/>
      <w:color w:val="2D4F8E" w:themeColor="accent1" w:themeShade="B5"/>
      <w:sz w:val="36"/>
      <w:szCs w:val="36"/>
      <w:lang w:val="en-CA" w:eastAsia="en-CA"/>
    </w:rPr>
  </w:style>
  <w:style w:type="character" w:customStyle="1" w:styleId="TitleChar">
    <w:name w:val="Title Char"/>
    <w:basedOn w:val="DefaultParagraphFont"/>
    <w:link w:val="Title"/>
    <w:rsid w:val="00DB311D"/>
    <w:rPr>
      <w:rFonts w:asciiTheme="majorHAnsi" w:eastAsiaTheme="majorEastAsia" w:hAnsiTheme="majorHAnsi" w:cstheme="majorBidi"/>
      <w:b/>
      <w:bCs/>
      <w:color w:val="2D4F8E" w:themeColor="accent1" w:themeShade="B5"/>
      <w:kern w:val="0"/>
      <w:sz w:val="36"/>
      <w:szCs w:val="36"/>
      <w14:ligatures w14:val="none"/>
    </w:rPr>
  </w:style>
  <w:style w:type="paragraph" w:styleId="Subtitle">
    <w:name w:val="Subtitle"/>
    <w:basedOn w:val="Title"/>
    <w:next w:val="BodyText"/>
    <w:link w:val="SubtitleChar"/>
    <w:qFormat/>
    <w:rsid w:val="00DB311D"/>
    <w:pPr>
      <w:spacing w:before="240"/>
    </w:pPr>
    <w:rPr>
      <w:sz w:val="30"/>
      <w:szCs w:val="30"/>
    </w:rPr>
  </w:style>
  <w:style w:type="character" w:customStyle="1" w:styleId="SubtitleChar">
    <w:name w:val="Subtitle Char"/>
    <w:basedOn w:val="DefaultParagraphFont"/>
    <w:link w:val="Subtitle"/>
    <w:rsid w:val="00DB311D"/>
    <w:rPr>
      <w:rFonts w:asciiTheme="majorHAnsi" w:eastAsiaTheme="majorEastAsia" w:hAnsiTheme="majorHAnsi" w:cstheme="majorBidi"/>
      <w:b/>
      <w:bCs/>
      <w:color w:val="2D4F8E" w:themeColor="accent1" w:themeShade="B5"/>
      <w:kern w:val="0"/>
      <w:sz w:val="30"/>
      <w:szCs w:val="30"/>
      <w14:ligatures w14:val="none"/>
    </w:rPr>
  </w:style>
  <w:style w:type="paragraph" w:customStyle="1" w:styleId="Author">
    <w:name w:val="Author"/>
    <w:next w:val="BodyText"/>
    <w:qFormat/>
    <w:rsid w:val="00DB311D"/>
    <w:pPr>
      <w:keepNext/>
      <w:keepLines/>
      <w:spacing w:after="200"/>
      <w:jc w:val="center"/>
    </w:pPr>
    <w:rPr>
      <w:kern w:val="0"/>
      <w14:ligatures w14:val="none"/>
    </w:rPr>
  </w:style>
  <w:style w:type="paragraph" w:styleId="Date">
    <w:name w:val="Date"/>
    <w:next w:val="BodyText"/>
    <w:link w:val="DateChar"/>
    <w:qFormat/>
    <w:rsid w:val="00DB311D"/>
    <w:pPr>
      <w:keepNext/>
      <w:keepLines/>
      <w:spacing w:after="200"/>
      <w:jc w:val="center"/>
    </w:pPr>
    <w:rPr>
      <w:kern w:val="0"/>
      <w14:ligatures w14:val="none"/>
    </w:rPr>
  </w:style>
  <w:style w:type="character" w:customStyle="1" w:styleId="DateChar">
    <w:name w:val="Date Char"/>
    <w:basedOn w:val="DefaultParagraphFont"/>
    <w:link w:val="Date"/>
    <w:rsid w:val="00DB311D"/>
    <w:rPr>
      <w:kern w:val="0"/>
      <w14:ligatures w14:val="none"/>
    </w:rPr>
  </w:style>
  <w:style w:type="paragraph" w:customStyle="1" w:styleId="Abstract">
    <w:name w:val="Abstract"/>
    <w:basedOn w:val="Normal"/>
    <w:next w:val="BodyText"/>
    <w:qFormat/>
    <w:rsid w:val="00DB311D"/>
    <w:pPr>
      <w:keepNext/>
      <w:keepLines/>
      <w:spacing w:before="300" w:after="300" w:line="276" w:lineRule="auto"/>
    </w:pPr>
    <w:rPr>
      <w:rFonts w:ascii="Times New Roman" w:eastAsia="Times New Roman" w:hAnsi="Times New Roman" w:cs="Times New Roman"/>
      <w:sz w:val="20"/>
      <w:szCs w:val="20"/>
      <w:lang w:val="en-CA" w:eastAsia="en-CA"/>
    </w:rPr>
  </w:style>
  <w:style w:type="paragraph" w:styleId="Bibliography">
    <w:name w:val="Bibliography"/>
    <w:basedOn w:val="Normal"/>
    <w:qFormat/>
    <w:rsid w:val="00DB311D"/>
    <w:pPr>
      <w:spacing w:line="276" w:lineRule="auto"/>
    </w:pPr>
    <w:rPr>
      <w:rFonts w:ascii="Times New Roman" w:eastAsia="Times New Roman" w:hAnsi="Times New Roman" w:cs="Times New Roman"/>
      <w:sz w:val="22"/>
      <w:szCs w:val="22"/>
      <w:lang w:val="en-CA" w:eastAsia="en-CA"/>
    </w:rPr>
  </w:style>
  <w:style w:type="paragraph" w:styleId="BlockText">
    <w:name w:val="Block Text"/>
    <w:basedOn w:val="BodyText"/>
    <w:next w:val="BodyText"/>
    <w:uiPriority w:val="9"/>
    <w:unhideWhenUsed/>
    <w:qFormat/>
    <w:rsid w:val="00DB311D"/>
    <w:pPr>
      <w:spacing w:before="100" w:after="100"/>
      <w:ind w:left="480" w:right="480"/>
    </w:pPr>
  </w:style>
  <w:style w:type="paragraph" w:styleId="FootnoteText">
    <w:name w:val="footnote text"/>
    <w:basedOn w:val="Normal"/>
    <w:link w:val="FootnoteTextChar"/>
    <w:uiPriority w:val="9"/>
    <w:unhideWhenUsed/>
    <w:qFormat/>
    <w:rsid w:val="00DB311D"/>
    <w:pPr>
      <w:spacing w:line="276" w:lineRule="auto"/>
    </w:pPr>
    <w:rPr>
      <w:rFonts w:ascii="Times New Roman" w:eastAsia="Times New Roman" w:hAnsi="Times New Roman" w:cs="Times New Roman"/>
      <w:sz w:val="22"/>
      <w:szCs w:val="22"/>
      <w:lang w:val="en-CA" w:eastAsia="en-CA"/>
    </w:rPr>
  </w:style>
  <w:style w:type="character" w:customStyle="1" w:styleId="FootnoteTextChar">
    <w:name w:val="Footnote Text Char"/>
    <w:basedOn w:val="DefaultParagraphFont"/>
    <w:link w:val="FootnoteText"/>
    <w:uiPriority w:val="9"/>
    <w:rsid w:val="00DB311D"/>
    <w:rPr>
      <w:kern w:val="0"/>
      <w14:ligatures w14:val="none"/>
    </w:rPr>
  </w:style>
  <w:style w:type="table" w:customStyle="1" w:styleId="Table">
    <w:name w:val="Table"/>
    <w:semiHidden/>
    <w:unhideWhenUsed/>
    <w:qFormat/>
    <w:rsid w:val="00DB311D"/>
    <w:pPr>
      <w:spacing w:after="200"/>
    </w:pPr>
    <w:rPr>
      <w:kern w:val="0"/>
      <w:sz w:val="20"/>
      <w:szCs w:val="20"/>
      <w14:ligatures w14:val="none"/>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DB311D"/>
    <w:pPr>
      <w:keepNext/>
      <w:keepLines/>
      <w:spacing w:after="0" w:line="276" w:lineRule="auto"/>
    </w:pPr>
    <w:rPr>
      <w:rFonts w:ascii="Times New Roman" w:eastAsia="Times New Roman" w:hAnsi="Times New Roman" w:cs="Times New Roman"/>
      <w:b/>
      <w:sz w:val="22"/>
      <w:szCs w:val="22"/>
      <w:lang w:val="en-CA" w:eastAsia="en-CA"/>
    </w:rPr>
  </w:style>
  <w:style w:type="paragraph" w:customStyle="1" w:styleId="Definition">
    <w:name w:val="Definition"/>
    <w:basedOn w:val="Normal"/>
    <w:rsid w:val="00DB311D"/>
    <w:pPr>
      <w:spacing w:line="276" w:lineRule="auto"/>
    </w:pPr>
    <w:rPr>
      <w:rFonts w:ascii="Times New Roman" w:eastAsia="Times New Roman" w:hAnsi="Times New Roman" w:cs="Times New Roman"/>
      <w:sz w:val="22"/>
      <w:szCs w:val="22"/>
      <w:lang w:val="en-CA" w:eastAsia="en-CA"/>
    </w:rPr>
  </w:style>
  <w:style w:type="paragraph" w:styleId="Caption">
    <w:name w:val="caption"/>
    <w:basedOn w:val="Normal"/>
    <w:link w:val="CaptionChar"/>
    <w:rsid w:val="00DB311D"/>
    <w:pPr>
      <w:spacing w:after="120" w:line="276" w:lineRule="auto"/>
    </w:pPr>
    <w:rPr>
      <w:rFonts w:ascii="Times New Roman" w:eastAsia="Times New Roman" w:hAnsi="Times New Roman" w:cs="Times New Roman"/>
      <w:i/>
      <w:sz w:val="22"/>
      <w:szCs w:val="22"/>
      <w:lang w:val="en-CA" w:eastAsia="en-CA"/>
    </w:rPr>
  </w:style>
  <w:style w:type="paragraph" w:customStyle="1" w:styleId="TableCaption">
    <w:name w:val="Table Caption"/>
    <w:basedOn w:val="Caption"/>
    <w:rsid w:val="00DB311D"/>
    <w:pPr>
      <w:keepNext/>
    </w:pPr>
  </w:style>
  <w:style w:type="paragraph" w:customStyle="1" w:styleId="ImageCaption">
    <w:name w:val="Image Caption"/>
    <w:basedOn w:val="Caption"/>
    <w:rsid w:val="00DB311D"/>
  </w:style>
  <w:style w:type="paragraph" w:customStyle="1" w:styleId="Figure">
    <w:name w:val="Figure"/>
    <w:basedOn w:val="Normal"/>
    <w:rsid w:val="00DB311D"/>
    <w:pPr>
      <w:spacing w:line="276" w:lineRule="auto"/>
    </w:pPr>
    <w:rPr>
      <w:rFonts w:ascii="Times New Roman" w:eastAsia="Times New Roman" w:hAnsi="Times New Roman" w:cs="Times New Roman"/>
      <w:sz w:val="22"/>
      <w:szCs w:val="22"/>
      <w:lang w:val="en-CA" w:eastAsia="en-CA"/>
    </w:rPr>
  </w:style>
  <w:style w:type="paragraph" w:customStyle="1" w:styleId="CaptionedFigure">
    <w:name w:val="Captioned Figure"/>
    <w:basedOn w:val="Figure"/>
    <w:rsid w:val="00DB311D"/>
    <w:pPr>
      <w:keepNext/>
    </w:pPr>
  </w:style>
  <w:style w:type="character" w:customStyle="1" w:styleId="CaptionChar">
    <w:name w:val="Caption Char"/>
    <w:basedOn w:val="DefaultParagraphFont"/>
    <w:link w:val="Caption"/>
    <w:rsid w:val="00DB311D"/>
    <w:rPr>
      <w:i/>
      <w:kern w:val="0"/>
      <w14:ligatures w14:val="none"/>
    </w:rPr>
  </w:style>
  <w:style w:type="character" w:customStyle="1" w:styleId="VerbatimChar">
    <w:name w:val="Verbatim Char"/>
    <w:basedOn w:val="CaptionChar"/>
    <w:link w:val="SourceCode"/>
    <w:rsid w:val="00DB311D"/>
    <w:rPr>
      <w:rFonts w:ascii="Consolas" w:hAnsi="Consolas"/>
      <w:i/>
      <w:kern w:val="0"/>
      <w:sz w:val="22"/>
      <w:shd w:val="clear" w:color="auto" w:fill="F8F8F8"/>
      <w14:ligatures w14:val="none"/>
    </w:rPr>
  </w:style>
  <w:style w:type="character" w:customStyle="1" w:styleId="SectionNumber">
    <w:name w:val="Section Number"/>
    <w:basedOn w:val="CaptionChar"/>
    <w:rsid w:val="00DB311D"/>
    <w:rPr>
      <w:i/>
      <w:kern w:val="0"/>
      <w14:ligatures w14:val="none"/>
    </w:rPr>
  </w:style>
  <w:style w:type="character" w:styleId="FootnoteReference">
    <w:name w:val="footnote reference"/>
    <w:basedOn w:val="CaptionChar"/>
    <w:rsid w:val="00DB311D"/>
    <w:rPr>
      <w:i/>
      <w:kern w:val="0"/>
      <w:vertAlign w:val="superscript"/>
      <w14:ligatures w14:val="none"/>
    </w:rPr>
  </w:style>
  <w:style w:type="character" w:styleId="Hyperlink">
    <w:name w:val="Hyperlink"/>
    <w:basedOn w:val="CaptionChar"/>
    <w:rsid w:val="00DB311D"/>
    <w:rPr>
      <w:i/>
      <w:color w:val="4472C4" w:themeColor="accent1"/>
      <w:kern w:val="0"/>
      <w14:ligatures w14:val="none"/>
    </w:rPr>
  </w:style>
  <w:style w:type="paragraph" w:styleId="TOCHeading">
    <w:name w:val="TOC Heading"/>
    <w:basedOn w:val="Heading1"/>
    <w:next w:val="BodyText"/>
    <w:uiPriority w:val="39"/>
    <w:unhideWhenUsed/>
    <w:qFormat/>
    <w:rsid w:val="00DB311D"/>
    <w:pPr>
      <w:spacing w:before="240" w:line="259" w:lineRule="auto"/>
      <w:outlineLvl w:val="9"/>
    </w:pPr>
    <w:rPr>
      <w:b w:val="0"/>
      <w:bCs w:val="0"/>
      <w:color w:val="2F5496" w:themeColor="accent1" w:themeShade="BF"/>
    </w:rPr>
  </w:style>
  <w:style w:type="paragraph" w:customStyle="1" w:styleId="SourceCode">
    <w:name w:val="Source Code"/>
    <w:basedOn w:val="Normal"/>
    <w:link w:val="VerbatimChar"/>
    <w:rsid w:val="00DB311D"/>
    <w:pPr>
      <w:shd w:val="clear" w:color="auto" w:fill="F8F8F8"/>
      <w:wordWrap w:val="0"/>
      <w:spacing w:line="276" w:lineRule="auto"/>
    </w:pPr>
    <w:rPr>
      <w:rFonts w:ascii="Consolas" w:eastAsia="Times New Roman" w:hAnsi="Consolas" w:cs="Times New Roman"/>
      <w:i/>
      <w:sz w:val="22"/>
      <w:szCs w:val="22"/>
      <w:lang w:val="en-CA" w:eastAsia="en-CA"/>
    </w:rPr>
  </w:style>
  <w:style w:type="character" w:customStyle="1" w:styleId="KeywordTok">
    <w:name w:val="KeywordTok"/>
    <w:basedOn w:val="VerbatimChar"/>
    <w:rsid w:val="00DB311D"/>
    <w:rPr>
      <w:rFonts w:ascii="Consolas" w:hAnsi="Consolas"/>
      <w:b/>
      <w:i/>
      <w:color w:val="204A87"/>
      <w:kern w:val="0"/>
      <w:sz w:val="22"/>
      <w:shd w:val="clear" w:color="auto" w:fill="F8F8F8"/>
      <w14:ligatures w14:val="none"/>
    </w:rPr>
  </w:style>
  <w:style w:type="character" w:customStyle="1" w:styleId="DataTypeTok">
    <w:name w:val="DataTypeTok"/>
    <w:basedOn w:val="VerbatimChar"/>
    <w:rsid w:val="00DB311D"/>
    <w:rPr>
      <w:rFonts w:ascii="Consolas" w:hAnsi="Consolas"/>
      <w:i/>
      <w:color w:val="204A87"/>
      <w:kern w:val="0"/>
      <w:sz w:val="22"/>
      <w:shd w:val="clear" w:color="auto" w:fill="F8F8F8"/>
      <w14:ligatures w14:val="none"/>
    </w:rPr>
  </w:style>
  <w:style w:type="character" w:customStyle="1" w:styleId="DecValTok">
    <w:name w:val="DecValTok"/>
    <w:basedOn w:val="VerbatimChar"/>
    <w:rsid w:val="00DB311D"/>
    <w:rPr>
      <w:rFonts w:ascii="Consolas" w:hAnsi="Consolas"/>
      <w:i/>
      <w:color w:val="0000CF"/>
      <w:kern w:val="0"/>
      <w:sz w:val="22"/>
      <w:shd w:val="clear" w:color="auto" w:fill="F8F8F8"/>
      <w14:ligatures w14:val="none"/>
    </w:rPr>
  </w:style>
  <w:style w:type="character" w:customStyle="1" w:styleId="BaseNTok">
    <w:name w:val="BaseNTok"/>
    <w:basedOn w:val="VerbatimChar"/>
    <w:rsid w:val="00DB311D"/>
    <w:rPr>
      <w:rFonts w:ascii="Consolas" w:hAnsi="Consolas"/>
      <w:i/>
      <w:color w:val="0000CF"/>
      <w:kern w:val="0"/>
      <w:sz w:val="22"/>
      <w:shd w:val="clear" w:color="auto" w:fill="F8F8F8"/>
      <w14:ligatures w14:val="none"/>
    </w:rPr>
  </w:style>
  <w:style w:type="character" w:customStyle="1" w:styleId="FloatTok">
    <w:name w:val="FloatTok"/>
    <w:basedOn w:val="VerbatimChar"/>
    <w:rsid w:val="00DB311D"/>
    <w:rPr>
      <w:rFonts w:ascii="Consolas" w:hAnsi="Consolas"/>
      <w:i/>
      <w:color w:val="0000CF"/>
      <w:kern w:val="0"/>
      <w:sz w:val="22"/>
      <w:shd w:val="clear" w:color="auto" w:fill="F8F8F8"/>
      <w14:ligatures w14:val="none"/>
    </w:rPr>
  </w:style>
  <w:style w:type="character" w:customStyle="1" w:styleId="ConstantTok">
    <w:name w:val="ConstantTok"/>
    <w:basedOn w:val="VerbatimChar"/>
    <w:rsid w:val="00DB311D"/>
    <w:rPr>
      <w:rFonts w:ascii="Consolas" w:hAnsi="Consolas"/>
      <w:i/>
      <w:color w:val="000000"/>
      <w:kern w:val="0"/>
      <w:sz w:val="22"/>
      <w:shd w:val="clear" w:color="auto" w:fill="F8F8F8"/>
      <w14:ligatures w14:val="none"/>
    </w:rPr>
  </w:style>
  <w:style w:type="character" w:customStyle="1" w:styleId="CharTok">
    <w:name w:val="CharTok"/>
    <w:basedOn w:val="VerbatimChar"/>
    <w:rsid w:val="00DB311D"/>
    <w:rPr>
      <w:rFonts w:ascii="Consolas" w:hAnsi="Consolas"/>
      <w:i/>
      <w:color w:val="4E9A06"/>
      <w:kern w:val="0"/>
      <w:sz w:val="22"/>
      <w:shd w:val="clear" w:color="auto" w:fill="F8F8F8"/>
      <w14:ligatures w14:val="none"/>
    </w:rPr>
  </w:style>
  <w:style w:type="character" w:customStyle="1" w:styleId="SpecialCharTok">
    <w:name w:val="SpecialCharTok"/>
    <w:basedOn w:val="VerbatimChar"/>
    <w:rsid w:val="00DB311D"/>
    <w:rPr>
      <w:rFonts w:ascii="Consolas" w:hAnsi="Consolas"/>
      <w:i/>
      <w:color w:val="000000"/>
      <w:kern w:val="0"/>
      <w:sz w:val="22"/>
      <w:shd w:val="clear" w:color="auto" w:fill="F8F8F8"/>
      <w14:ligatures w14:val="none"/>
    </w:rPr>
  </w:style>
  <w:style w:type="character" w:customStyle="1" w:styleId="StringTok">
    <w:name w:val="StringTok"/>
    <w:basedOn w:val="VerbatimChar"/>
    <w:rsid w:val="00DB311D"/>
    <w:rPr>
      <w:rFonts w:ascii="Consolas" w:hAnsi="Consolas"/>
      <w:i/>
      <w:color w:val="4E9A06"/>
      <w:kern w:val="0"/>
      <w:sz w:val="22"/>
      <w:shd w:val="clear" w:color="auto" w:fill="F8F8F8"/>
      <w14:ligatures w14:val="none"/>
    </w:rPr>
  </w:style>
  <w:style w:type="character" w:customStyle="1" w:styleId="VerbatimStringTok">
    <w:name w:val="VerbatimStringTok"/>
    <w:basedOn w:val="VerbatimChar"/>
    <w:rsid w:val="00DB311D"/>
    <w:rPr>
      <w:rFonts w:ascii="Consolas" w:hAnsi="Consolas"/>
      <w:i/>
      <w:color w:val="4E9A06"/>
      <w:kern w:val="0"/>
      <w:sz w:val="22"/>
      <w:shd w:val="clear" w:color="auto" w:fill="F8F8F8"/>
      <w14:ligatures w14:val="none"/>
    </w:rPr>
  </w:style>
  <w:style w:type="character" w:customStyle="1" w:styleId="SpecialStringTok">
    <w:name w:val="SpecialStringTok"/>
    <w:basedOn w:val="VerbatimChar"/>
    <w:rsid w:val="00DB311D"/>
    <w:rPr>
      <w:rFonts w:ascii="Consolas" w:hAnsi="Consolas"/>
      <w:i/>
      <w:color w:val="4E9A06"/>
      <w:kern w:val="0"/>
      <w:sz w:val="22"/>
      <w:shd w:val="clear" w:color="auto" w:fill="F8F8F8"/>
      <w14:ligatures w14:val="none"/>
    </w:rPr>
  </w:style>
  <w:style w:type="character" w:customStyle="1" w:styleId="ImportTok">
    <w:name w:val="ImportTok"/>
    <w:basedOn w:val="VerbatimChar"/>
    <w:rsid w:val="00DB311D"/>
    <w:rPr>
      <w:rFonts w:ascii="Consolas" w:hAnsi="Consolas"/>
      <w:i/>
      <w:kern w:val="0"/>
      <w:sz w:val="22"/>
      <w:shd w:val="clear" w:color="auto" w:fill="F8F8F8"/>
      <w14:ligatures w14:val="none"/>
    </w:rPr>
  </w:style>
  <w:style w:type="character" w:customStyle="1" w:styleId="CommentTok">
    <w:name w:val="CommentTok"/>
    <w:basedOn w:val="VerbatimChar"/>
    <w:rsid w:val="00DB311D"/>
    <w:rPr>
      <w:rFonts w:ascii="Consolas" w:hAnsi="Consolas"/>
      <w:i w:val="0"/>
      <w:color w:val="8F5902"/>
      <w:kern w:val="0"/>
      <w:sz w:val="22"/>
      <w:shd w:val="clear" w:color="auto" w:fill="F8F8F8"/>
      <w14:ligatures w14:val="none"/>
    </w:rPr>
  </w:style>
  <w:style w:type="character" w:customStyle="1" w:styleId="DocumentationTok">
    <w:name w:val="DocumentationTok"/>
    <w:basedOn w:val="VerbatimChar"/>
    <w:rsid w:val="00DB311D"/>
    <w:rPr>
      <w:rFonts w:ascii="Consolas" w:hAnsi="Consolas"/>
      <w:b/>
      <w:i w:val="0"/>
      <w:color w:val="8F5902"/>
      <w:kern w:val="0"/>
      <w:sz w:val="22"/>
      <w:shd w:val="clear" w:color="auto" w:fill="F8F8F8"/>
      <w14:ligatures w14:val="none"/>
    </w:rPr>
  </w:style>
  <w:style w:type="character" w:customStyle="1" w:styleId="AnnotationTok">
    <w:name w:val="AnnotationTok"/>
    <w:basedOn w:val="VerbatimChar"/>
    <w:rsid w:val="00DB311D"/>
    <w:rPr>
      <w:rFonts w:ascii="Consolas" w:hAnsi="Consolas"/>
      <w:b/>
      <w:i w:val="0"/>
      <w:color w:val="8F5902"/>
      <w:kern w:val="0"/>
      <w:sz w:val="22"/>
      <w:shd w:val="clear" w:color="auto" w:fill="F8F8F8"/>
      <w14:ligatures w14:val="none"/>
    </w:rPr>
  </w:style>
  <w:style w:type="character" w:customStyle="1" w:styleId="CommentVarTok">
    <w:name w:val="CommentVarTok"/>
    <w:basedOn w:val="VerbatimChar"/>
    <w:rsid w:val="00DB311D"/>
    <w:rPr>
      <w:rFonts w:ascii="Consolas" w:hAnsi="Consolas"/>
      <w:b/>
      <w:i w:val="0"/>
      <w:color w:val="8F5902"/>
      <w:kern w:val="0"/>
      <w:sz w:val="22"/>
      <w:shd w:val="clear" w:color="auto" w:fill="F8F8F8"/>
      <w14:ligatures w14:val="none"/>
    </w:rPr>
  </w:style>
  <w:style w:type="character" w:customStyle="1" w:styleId="OtherTok">
    <w:name w:val="OtherTok"/>
    <w:basedOn w:val="VerbatimChar"/>
    <w:rsid w:val="00DB311D"/>
    <w:rPr>
      <w:rFonts w:ascii="Consolas" w:hAnsi="Consolas"/>
      <w:i/>
      <w:color w:val="8F5902"/>
      <w:kern w:val="0"/>
      <w:sz w:val="22"/>
      <w:shd w:val="clear" w:color="auto" w:fill="F8F8F8"/>
      <w14:ligatures w14:val="none"/>
    </w:rPr>
  </w:style>
  <w:style w:type="character" w:customStyle="1" w:styleId="FunctionTok">
    <w:name w:val="FunctionTok"/>
    <w:basedOn w:val="VerbatimChar"/>
    <w:rsid w:val="00DB311D"/>
    <w:rPr>
      <w:rFonts w:ascii="Consolas" w:hAnsi="Consolas"/>
      <w:i/>
      <w:color w:val="000000"/>
      <w:kern w:val="0"/>
      <w:sz w:val="22"/>
      <w:shd w:val="clear" w:color="auto" w:fill="F8F8F8"/>
      <w14:ligatures w14:val="none"/>
    </w:rPr>
  </w:style>
  <w:style w:type="character" w:customStyle="1" w:styleId="VariableTok">
    <w:name w:val="VariableTok"/>
    <w:basedOn w:val="VerbatimChar"/>
    <w:rsid w:val="00DB311D"/>
    <w:rPr>
      <w:rFonts w:ascii="Consolas" w:hAnsi="Consolas"/>
      <w:i/>
      <w:color w:val="000000"/>
      <w:kern w:val="0"/>
      <w:sz w:val="22"/>
      <w:shd w:val="clear" w:color="auto" w:fill="F8F8F8"/>
      <w14:ligatures w14:val="none"/>
    </w:rPr>
  </w:style>
  <w:style w:type="character" w:customStyle="1" w:styleId="ControlFlowTok">
    <w:name w:val="ControlFlowTok"/>
    <w:basedOn w:val="VerbatimChar"/>
    <w:rsid w:val="00DB311D"/>
    <w:rPr>
      <w:rFonts w:ascii="Consolas" w:hAnsi="Consolas"/>
      <w:b/>
      <w:i/>
      <w:color w:val="204A87"/>
      <w:kern w:val="0"/>
      <w:sz w:val="22"/>
      <w:shd w:val="clear" w:color="auto" w:fill="F8F8F8"/>
      <w14:ligatures w14:val="none"/>
    </w:rPr>
  </w:style>
  <w:style w:type="character" w:customStyle="1" w:styleId="OperatorTok">
    <w:name w:val="OperatorTok"/>
    <w:basedOn w:val="VerbatimChar"/>
    <w:rsid w:val="00DB311D"/>
    <w:rPr>
      <w:rFonts w:ascii="Consolas" w:hAnsi="Consolas"/>
      <w:b/>
      <w:i/>
      <w:color w:val="CE5C00"/>
      <w:kern w:val="0"/>
      <w:sz w:val="22"/>
      <w:shd w:val="clear" w:color="auto" w:fill="F8F8F8"/>
      <w14:ligatures w14:val="none"/>
    </w:rPr>
  </w:style>
  <w:style w:type="character" w:customStyle="1" w:styleId="BuiltInTok">
    <w:name w:val="BuiltInTok"/>
    <w:basedOn w:val="VerbatimChar"/>
    <w:rsid w:val="00DB311D"/>
    <w:rPr>
      <w:rFonts w:ascii="Consolas" w:hAnsi="Consolas"/>
      <w:i/>
      <w:kern w:val="0"/>
      <w:sz w:val="22"/>
      <w:shd w:val="clear" w:color="auto" w:fill="F8F8F8"/>
      <w14:ligatures w14:val="none"/>
    </w:rPr>
  </w:style>
  <w:style w:type="character" w:customStyle="1" w:styleId="ExtensionTok">
    <w:name w:val="ExtensionTok"/>
    <w:basedOn w:val="VerbatimChar"/>
    <w:rsid w:val="00DB311D"/>
    <w:rPr>
      <w:rFonts w:ascii="Consolas" w:hAnsi="Consolas"/>
      <w:i/>
      <w:kern w:val="0"/>
      <w:sz w:val="22"/>
      <w:shd w:val="clear" w:color="auto" w:fill="F8F8F8"/>
      <w14:ligatures w14:val="none"/>
    </w:rPr>
  </w:style>
  <w:style w:type="character" w:customStyle="1" w:styleId="PreprocessorTok">
    <w:name w:val="PreprocessorTok"/>
    <w:basedOn w:val="VerbatimChar"/>
    <w:rsid w:val="00DB311D"/>
    <w:rPr>
      <w:rFonts w:ascii="Consolas" w:hAnsi="Consolas"/>
      <w:i w:val="0"/>
      <w:color w:val="8F5902"/>
      <w:kern w:val="0"/>
      <w:sz w:val="22"/>
      <w:shd w:val="clear" w:color="auto" w:fill="F8F8F8"/>
      <w14:ligatures w14:val="none"/>
    </w:rPr>
  </w:style>
  <w:style w:type="character" w:customStyle="1" w:styleId="AttributeTok">
    <w:name w:val="AttributeTok"/>
    <w:basedOn w:val="VerbatimChar"/>
    <w:rsid w:val="00DB311D"/>
    <w:rPr>
      <w:rFonts w:ascii="Consolas" w:hAnsi="Consolas"/>
      <w:i/>
      <w:color w:val="C4A000"/>
      <w:kern w:val="0"/>
      <w:sz w:val="22"/>
      <w:shd w:val="clear" w:color="auto" w:fill="F8F8F8"/>
      <w14:ligatures w14:val="none"/>
    </w:rPr>
  </w:style>
  <w:style w:type="character" w:customStyle="1" w:styleId="RegionMarkerTok">
    <w:name w:val="RegionMarkerTok"/>
    <w:basedOn w:val="VerbatimChar"/>
    <w:rsid w:val="00DB311D"/>
    <w:rPr>
      <w:rFonts w:ascii="Consolas" w:hAnsi="Consolas"/>
      <w:i/>
      <w:kern w:val="0"/>
      <w:sz w:val="22"/>
      <w:shd w:val="clear" w:color="auto" w:fill="F8F8F8"/>
      <w14:ligatures w14:val="none"/>
    </w:rPr>
  </w:style>
  <w:style w:type="character" w:customStyle="1" w:styleId="InformationTok">
    <w:name w:val="InformationTok"/>
    <w:basedOn w:val="VerbatimChar"/>
    <w:rsid w:val="00DB311D"/>
    <w:rPr>
      <w:rFonts w:ascii="Consolas" w:hAnsi="Consolas"/>
      <w:b/>
      <w:i w:val="0"/>
      <w:color w:val="8F5902"/>
      <w:kern w:val="0"/>
      <w:sz w:val="22"/>
      <w:shd w:val="clear" w:color="auto" w:fill="F8F8F8"/>
      <w14:ligatures w14:val="none"/>
    </w:rPr>
  </w:style>
  <w:style w:type="character" w:customStyle="1" w:styleId="WarningTok">
    <w:name w:val="WarningTok"/>
    <w:basedOn w:val="VerbatimChar"/>
    <w:rsid w:val="00DB311D"/>
    <w:rPr>
      <w:rFonts w:ascii="Consolas" w:hAnsi="Consolas"/>
      <w:b/>
      <w:i w:val="0"/>
      <w:color w:val="8F5902"/>
      <w:kern w:val="0"/>
      <w:sz w:val="22"/>
      <w:shd w:val="clear" w:color="auto" w:fill="F8F8F8"/>
      <w14:ligatures w14:val="none"/>
    </w:rPr>
  </w:style>
  <w:style w:type="character" w:customStyle="1" w:styleId="AlertTok">
    <w:name w:val="AlertTok"/>
    <w:basedOn w:val="VerbatimChar"/>
    <w:rsid w:val="00DB311D"/>
    <w:rPr>
      <w:rFonts w:ascii="Consolas" w:hAnsi="Consolas"/>
      <w:i/>
      <w:color w:val="EF2929"/>
      <w:kern w:val="0"/>
      <w:sz w:val="22"/>
      <w:shd w:val="clear" w:color="auto" w:fill="F8F8F8"/>
      <w14:ligatures w14:val="none"/>
    </w:rPr>
  </w:style>
  <w:style w:type="character" w:customStyle="1" w:styleId="ErrorTok">
    <w:name w:val="ErrorTok"/>
    <w:basedOn w:val="VerbatimChar"/>
    <w:rsid w:val="00DB311D"/>
    <w:rPr>
      <w:rFonts w:ascii="Consolas" w:hAnsi="Consolas"/>
      <w:b/>
      <w:i/>
      <w:color w:val="A40000"/>
      <w:kern w:val="0"/>
      <w:sz w:val="22"/>
      <w:shd w:val="clear" w:color="auto" w:fill="F8F8F8"/>
      <w14:ligatures w14:val="none"/>
    </w:rPr>
  </w:style>
  <w:style w:type="character" w:customStyle="1" w:styleId="NormalTok">
    <w:name w:val="NormalTok"/>
    <w:basedOn w:val="VerbatimChar"/>
    <w:rsid w:val="00DB311D"/>
    <w:rPr>
      <w:rFonts w:ascii="Consolas" w:hAnsi="Consolas"/>
      <w:i/>
      <w:kern w:val="0"/>
      <w:sz w:val="22"/>
      <w:shd w:val="clear" w:color="auto" w:fill="F8F8F8"/>
      <w14:ligatures w14:val="none"/>
    </w:rPr>
  </w:style>
  <w:style w:type="paragraph" w:customStyle="1" w:styleId="NoParagraphStyle">
    <w:name w:val="[No Paragraph Style]"/>
    <w:rsid w:val="00434B2B"/>
    <w:pPr>
      <w:widowControl w:val="0"/>
      <w:autoSpaceDE w:val="0"/>
      <w:autoSpaceDN w:val="0"/>
      <w:adjustRightInd w:val="0"/>
      <w:spacing w:line="288" w:lineRule="auto"/>
      <w:textAlignment w:val="center"/>
    </w:pPr>
    <w:rPr>
      <w:rFonts w:ascii="Times New Roman" w:eastAsia="Times New Roman" w:hAnsi="Times New Roman" w:cs="TimesNewRomanPSMT"/>
      <w:color w:val="000000"/>
      <w:kern w:val="0"/>
      <w:lang w:eastAsia="en-CA"/>
      <w14:ligatures w14:val="none"/>
    </w:rPr>
  </w:style>
  <w:style w:type="paragraph" w:customStyle="1" w:styleId="IndexBody">
    <w:name w:val="IndexBody"/>
    <w:qFormat/>
    <w:rsid w:val="00434B2B"/>
    <w:pPr>
      <w:spacing w:line="220" w:lineRule="atLeast"/>
    </w:pPr>
    <w:rPr>
      <w:rFonts w:ascii="Times Roman" w:eastAsia="Times New Roman" w:hAnsi="Times Roman" w:cs="NewBaskervilleStd-Roman"/>
      <w:color w:val="000000"/>
      <w:kern w:val="0"/>
      <w:sz w:val="18"/>
      <w:szCs w:val="18"/>
      <w:lang w:eastAsia="en-CA"/>
      <w14:ligatures w14:val="none"/>
    </w:rPr>
  </w:style>
  <w:style w:type="character" w:customStyle="1" w:styleId="BoldItalic">
    <w:name w:val="BoldItalic"/>
    <w:uiPriority w:val="1"/>
    <w:qFormat/>
    <w:rsid w:val="00434B2B"/>
    <w:rPr>
      <w:rFonts w:cs="NewBaskervilleEF-Bold"/>
      <w:b/>
      <w:bCs/>
      <w:i/>
      <w:iCs/>
      <w:color w:val="3366FF"/>
      <w:w w:val="100"/>
      <w:position w:val="0"/>
      <w:u w:val="none"/>
      <w:vertAlign w:val="baseline"/>
      <w:lang w:val="en-US"/>
    </w:rPr>
  </w:style>
  <w:style w:type="paragraph" w:customStyle="1" w:styleId="BodyCustom">
    <w:name w:val="BodyCustom"/>
    <w:qFormat/>
    <w:rsid w:val="00434B2B"/>
    <w:pPr>
      <w:widowControl w:val="0"/>
      <w:autoSpaceDE w:val="0"/>
      <w:autoSpaceDN w:val="0"/>
      <w:adjustRightInd w:val="0"/>
      <w:spacing w:before="120" w:after="120" w:line="240" w:lineRule="atLeast"/>
      <w:ind w:left="1440"/>
      <w:textAlignment w:val="baseline"/>
    </w:pPr>
    <w:rPr>
      <w:rFonts w:ascii="Times Roman" w:eastAsia="Times New Roman" w:hAnsi="Times Roman" w:cs="NewBaskervilleStd-Roman"/>
      <w:color w:val="008000"/>
      <w:kern w:val="0"/>
      <w:sz w:val="20"/>
      <w:szCs w:val="20"/>
      <w:lang w:eastAsia="en-CA"/>
      <w14:ligatures w14:val="none"/>
    </w:rPr>
  </w:style>
  <w:style w:type="paragraph" w:customStyle="1" w:styleId="IndexHead">
    <w:name w:val="IndexHead"/>
    <w:qFormat/>
    <w:rsid w:val="00434B2B"/>
    <w:pPr>
      <w:spacing w:before="320" w:after="80"/>
    </w:pPr>
    <w:rPr>
      <w:rFonts w:ascii="Arial" w:eastAsia="Times New Roman" w:hAnsi="Arial" w:cs="NewBaskervilleStd-Roman"/>
      <w:color w:val="000000"/>
      <w:kern w:val="0"/>
      <w:sz w:val="22"/>
      <w:szCs w:val="22"/>
      <w:lang w:eastAsia="en-CA"/>
      <w14:ligatures w14:val="none"/>
    </w:rPr>
  </w:style>
  <w:style w:type="paragraph" w:customStyle="1" w:styleId="IndexLevel1">
    <w:name w:val="IndexLevel1"/>
    <w:qFormat/>
    <w:rsid w:val="00434B2B"/>
    <w:pPr>
      <w:spacing w:line="220" w:lineRule="atLeast"/>
    </w:pPr>
    <w:rPr>
      <w:rFonts w:ascii="Times Roman" w:eastAsia="Times New Roman" w:hAnsi="Times Roman" w:cs="NewBaskervilleStd-Roman"/>
      <w:color w:val="000000"/>
      <w:kern w:val="0"/>
      <w:sz w:val="18"/>
      <w:szCs w:val="18"/>
      <w:lang w:eastAsia="en-CA"/>
      <w14:ligatures w14:val="none"/>
    </w:rPr>
  </w:style>
  <w:style w:type="paragraph" w:customStyle="1" w:styleId="CodeListingCaption">
    <w:name w:val="CodeListingCaption"/>
    <w:next w:val="Code"/>
    <w:qFormat/>
    <w:rsid w:val="00434B2B"/>
    <w:pPr>
      <w:numPr>
        <w:ilvl w:val="6"/>
        <w:numId w:val="40"/>
      </w:numPr>
      <w:spacing w:before="240" w:after="120"/>
    </w:pPr>
    <w:rPr>
      <w:rFonts w:ascii="Times Roman" w:eastAsia="Times New Roman" w:hAnsi="Times Roman" w:cs="FuturaPT-BookObl"/>
      <w:color w:val="000000"/>
      <w:kern w:val="0"/>
      <w:sz w:val="17"/>
      <w:szCs w:val="17"/>
      <w:lang w:eastAsia="en-CA"/>
      <w14:ligatures w14:val="none"/>
    </w:rPr>
  </w:style>
  <w:style w:type="paragraph" w:customStyle="1" w:styleId="Code">
    <w:name w:val="Code"/>
    <w:qFormat/>
    <w:rsid w:val="00434B2B"/>
    <w:pPr>
      <w:pBdr>
        <w:left w:val="single" w:sz="4" w:space="14" w:color="auto"/>
      </w:pBdr>
      <w:suppressAutoHyphens/>
      <w:spacing w:line="210" w:lineRule="atLeast"/>
      <w:ind w:left="1440"/>
      <w:contextualSpacing/>
      <w:textAlignment w:val="top"/>
    </w:pPr>
    <w:rPr>
      <w:rFonts w:ascii="Courier" w:eastAsia="Times New Roman" w:hAnsi="Courier" w:cs="TheSansMonoCondensed-Plain"/>
      <w:color w:val="000000"/>
      <w:kern w:val="0"/>
      <w:sz w:val="17"/>
      <w:szCs w:val="17"/>
      <w:lang w:eastAsia="en-CA"/>
      <w14:ligatures w14:val="none"/>
    </w:rPr>
  </w:style>
  <w:style w:type="paragraph" w:customStyle="1" w:styleId="Epigraph">
    <w:name w:val="Epigraph"/>
    <w:qFormat/>
    <w:rsid w:val="00434B2B"/>
    <w:pPr>
      <w:keepLines/>
      <w:widowControl w:val="0"/>
      <w:suppressAutoHyphens/>
      <w:autoSpaceDE w:val="0"/>
      <w:autoSpaceDN w:val="0"/>
      <w:adjustRightInd w:val="0"/>
      <w:spacing w:after="120" w:line="240" w:lineRule="atLeast"/>
      <w:ind w:left="1440"/>
      <w:jc w:val="center"/>
      <w:textAlignment w:val="baseline"/>
    </w:pPr>
    <w:rPr>
      <w:rFonts w:ascii="Times Roman" w:eastAsia="Times New Roman" w:hAnsi="Times Roman" w:cs="NewBaskervilleStd-Italic"/>
      <w:i/>
      <w:iCs/>
      <w:color w:val="000000"/>
      <w:kern w:val="0"/>
      <w:sz w:val="18"/>
      <w:szCs w:val="18"/>
      <w:lang w:eastAsia="en-CA"/>
      <w14:ligatures w14:val="none"/>
    </w:rPr>
  </w:style>
  <w:style w:type="character" w:customStyle="1" w:styleId="Literal">
    <w:name w:val="Literal"/>
    <w:uiPriority w:val="1"/>
    <w:qFormat/>
    <w:rsid w:val="00434B2B"/>
    <w:rPr>
      <w:rFonts w:ascii="Courier" w:hAnsi="Courier" w:cs="TheSansMonoCondensed-Plain"/>
      <w:color w:val="3366FF"/>
      <w:spacing w:val="0"/>
      <w:w w:val="100"/>
      <w:position w:val="0"/>
      <w:u w:val="none"/>
      <w:vertAlign w:val="baseline"/>
      <w:lang w:val="en-US"/>
    </w:rPr>
  </w:style>
  <w:style w:type="paragraph" w:customStyle="1" w:styleId="ProductionDirective">
    <w:name w:val="ProductionDirective"/>
    <w:qFormat/>
    <w:rsid w:val="00434B2B"/>
    <w:pPr>
      <w:keepLines/>
      <w:widowControl w:val="0"/>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FF0000"/>
      <w:kern w:val="0"/>
      <w:sz w:val="18"/>
      <w:szCs w:val="18"/>
      <w:lang w:eastAsia="en-CA"/>
      <w14:ligatures w14:val="none"/>
    </w:rPr>
  </w:style>
  <w:style w:type="character" w:customStyle="1" w:styleId="LiteralBold">
    <w:name w:val="LiteralBold"/>
    <w:uiPriority w:val="1"/>
    <w:qFormat/>
    <w:rsid w:val="00434B2B"/>
    <w:rPr>
      <w:rFonts w:ascii="Courier" w:hAnsi="Courier" w:cs="TheSansMonoCondensed-Bold"/>
      <w:b/>
      <w:bCs/>
      <w:i w:val="0"/>
      <w:iCs w:val="0"/>
      <w:color w:val="3366FF"/>
      <w:spacing w:val="0"/>
      <w:w w:val="100"/>
      <w:position w:val="0"/>
      <w:u w:val="none"/>
      <w:vertAlign w:val="baseline"/>
      <w:lang w:val="en-US"/>
    </w:rPr>
  </w:style>
  <w:style w:type="character" w:customStyle="1" w:styleId="LiteralItalic">
    <w:name w:val="LiteralItalic"/>
    <w:uiPriority w:val="1"/>
    <w:qFormat/>
    <w:rsid w:val="00434B2B"/>
    <w:rPr>
      <w:rFonts w:ascii="Courier" w:hAnsi="Courier" w:cs="TheSansMonoCondensed-Italic"/>
      <w:i/>
      <w:iCs/>
      <w:color w:val="3366FF"/>
      <w:spacing w:val="0"/>
      <w:w w:val="100"/>
      <w:position w:val="0"/>
      <w:sz w:val="17"/>
      <w:szCs w:val="17"/>
      <w:u w:val="none"/>
      <w:vertAlign w:val="baseline"/>
      <w:lang w:val="en-US"/>
    </w:rPr>
  </w:style>
  <w:style w:type="character" w:customStyle="1" w:styleId="LiteralBoldItalic">
    <w:name w:val="LiteralBoldItalic"/>
    <w:uiPriority w:val="1"/>
    <w:qFormat/>
    <w:rsid w:val="00434B2B"/>
    <w:rPr>
      <w:rFonts w:ascii="Courier" w:hAnsi="Courier" w:cs="TheSansMonoCondensed-Bold"/>
      <w:b w:val="0"/>
      <w:bCs w:val="0"/>
      <w:i/>
      <w:iCs/>
      <w:color w:val="3366FF"/>
      <w:spacing w:val="0"/>
      <w:w w:val="100"/>
      <w:position w:val="0"/>
      <w:u w:val="none"/>
      <w:vertAlign w:val="baseline"/>
      <w:lang w:val="en-US"/>
    </w:rPr>
  </w:style>
  <w:style w:type="paragraph" w:customStyle="1" w:styleId="CodeLabel">
    <w:name w:val="CodeLabel"/>
    <w:next w:val="Code"/>
    <w:qFormat/>
    <w:rsid w:val="00434B2B"/>
    <w:pPr>
      <w:widowControl w:val="0"/>
      <w:suppressAutoHyphens/>
      <w:autoSpaceDE w:val="0"/>
      <w:autoSpaceDN w:val="0"/>
      <w:adjustRightInd w:val="0"/>
      <w:spacing w:before="240" w:line="210" w:lineRule="atLeast"/>
      <w:ind w:left="1800" w:hanging="1800"/>
      <w:contextualSpacing/>
      <w:textAlignment w:val="top"/>
    </w:pPr>
    <w:rPr>
      <w:rFonts w:ascii="Arial" w:eastAsia="Times New Roman" w:hAnsi="Arial" w:cs="TheSansMonoCondensed-Plain"/>
      <w:i/>
      <w:color w:val="000000"/>
      <w:kern w:val="0"/>
      <w:sz w:val="17"/>
      <w:szCs w:val="17"/>
      <w:lang w:eastAsia="en-CA"/>
      <w14:ligatures w14:val="none"/>
    </w:rPr>
  </w:style>
  <w:style w:type="numbering" w:customStyle="1" w:styleId="ChapterNumbering">
    <w:name w:val="ChapterNumbering"/>
    <w:uiPriority w:val="99"/>
    <w:rsid w:val="00434B2B"/>
    <w:pPr>
      <w:numPr>
        <w:numId w:val="33"/>
      </w:numPr>
    </w:pPr>
  </w:style>
  <w:style w:type="paragraph" w:customStyle="1" w:styleId="HeadA">
    <w:name w:val="HeadA"/>
    <w:qFormat/>
    <w:rsid w:val="00434B2B"/>
    <w:pPr>
      <w:keepNext/>
      <w:keepLines/>
      <w:widowControl w:val="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000000"/>
      <w:kern w:val="0"/>
      <w:lang w:eastAsia="en-CA"/>
      <w14:ligatures w14:val="none"/>
    </w:rPr>
  </w:style>
  <w:style w:type="paragraph" w:customStyle="1" w:styleId="Blockquote">
    <w:name w:val="Blockquote"/>
    <w:next w:val="Normal"/>
    <w:qFormat/>
    <w:rsid w:val="00434B2B"/>
    <w:pPr>
      <w:widowControl w:val="0"/>
      <w:autoSpaceDE w:val="0"/>
      <w:autoSpaceDN w:val="0"/>
      <w:adjustRightInd w:val="0"/>
      <w:spacing w:before="120" w:after="120" w:line="240" w:lineRule="atLeast"/>
      <w:ind w:left="2160" w:right="720"/>
      <w:textAlignment w:val="baseline"/>
    </w:pPr>
    <w:rPr>
      <w:rFonts w:ascii="Arial" w:eastAsia="Times New Roman" w:hAnsi="Arial" w:cs="NewBaskervilleStd-Roman"/>
      <w:color w:val="000000"/>
      <w:kern w:val="0"/>
      <w:sz w:val="18"/>
      <w:szCs w:val="18"/>
      <w:lang w:eastAsia="en-CA"/>
      <w14:ligatures w14:val="none"/>
    </w:rPr>
  </w:style>
  <w:style w:type="paragraph" w:customStyle="1" w:styleId="CodeWide">
    <w:name w:val="CodeWide"/>
    <w:qFormat/>
    <w:rsid w:val="00434B2B"/>
    <w:pPr>
      <w:widowControl w:val="0"/>
      <w:pBdr>
        <w:left w:val="single" w:sz="4" w:space="4" w:color="auto"/>
      </w:pBdr>
      <w:suppressAutoHyphens/>
      <w:autoSpaceDE w:val="0"/>
      <w:autoSpaceDN w:val="0"/>
      <w:adjustRightInd w:val="0"/>
      <w:spacing w:line="210" w:lineRule="atLeast"/>
      <w:contextualSpacing/>
      <w:textAlignment w:val="baseline"/>
    </w:pPr>
    <w:rPr>
      <w:rFonts w:ascii="Courier" w:eastAsia="Times New Roman" w:hAnsi="Courier" w:cs="TheSansMonoCondensed-Plain"/>
      <w:color w:val="000000"/>
      <w:kern w:val="0"/>
      <w:sz w:val="17"/>
      <w:szCs w:val="17"/>
      <w:lang w:eastAsia="en-CA"/>
      <w14:ligatures w14:val="none"/>
    </w:rPr>
  </w:style>
  <w:style w:type="paragraph" w:customStyle="1" w:styleId="CaptionLine">
    <w:name w:val="CaptionLine"/>
    <w:next w:val="Body"/>
    <w:qFormat/>
    <w:rsid w:val="00434B2B"/>
    <w:pPr>
      <w:numPr>
        <w:ilvl w:val="4"/>
        <w:numId w:val="40"/>
      </w:numPr>
      <w:spacing w:after="240"/>
    </w:pPr>
    <w:rPr>
      <w:rFonts w:ascii="Times Roman" w:eastAsia="Times New Roman" w:hAnsi="Times Roman" w:cs="FuturaPT-BookObl"/>
      <w:color w:val="000000"/>
      <w:kern w:val="0"/>
      <w:sz w:val="17"/>
      <w:szCs w:val="17"/>
      <w:lang w:eastAsia="en-CA"/>
      <w14:ligatures w14:val="none"/>
    </w:rPr>
  </w:style>
  <w:style w:type="character" w:customStyle="1" w:styleId="Regular">
    <w:name w:val="Regular"/>
    <w:uiPriority w:val="1"/>
    <w:qFormat/>
    <w:rsid w:val="00434B2B"/>
    <w:rPr>
      <w:rFonts w:cs="FuturaPT-Book"/>
      <w:b w:val="0"/>
      <w:bCs w:val="0"/>
      <w:i w:val="0"/>
      <w:iCs w:val="0"/>
      <w:color w:val="3366FF"/>
      <w:w w:val="100"/>
      <w:position w:val="0"/>
      <w:u w:val="none"/>
      <w:vertAlign w:val="baseline"/>
      <w:lang w:val="en-US"/>
    </w:rPr>
  </w:style>
  <w:style w:type="character" w:customStyle="1" w:styleId="NoteHead">
    <w:name w:val="NoteHead"/>
    <w:uiPriority w:val="1"/>
    <w:qFormat/>
    <w:rsid w:val="00434B2B"/>
    <w:rPr>
      <w:rFonts w:ascii="DogmaOT-Bold" w:hAnsi="DogmaOT-Bold" w:cs="DogmaOT-Bold"/>
      <w:b/>
      <w:bCs/>
      <w:caps/>
      <w:color w:val="FFFFFF"/>
      <w:spacing w:val="30"/>
      <w:sz w:val="15"/>
      <w:szCs w:val="15"/>
      <w:u w:val="none"/>
      <w:bdr w:val="none" w:sz="0" w:space="0" w:color="auto"/>
      <w:shd w:val="solid" w:color="auto" w:fill="auto"/>
      <w:vertAlign w:val="baseline"/>
    </w:rPr>
  </w:style>
  <w:style w:type="paragraph" w:customStyle="1" w:styleId="TableHeader">
    <w:name w:val="TableHeader"/>
    <w:qFormat/>
    <w:rsid w:val="00434B2B"/>
    <w:pPr>
      <w:keepLines/>
      <w:widowControl w:val="0"/>
      <w:suppressAutoHyphens/>
      <w:autoSpaceDE w:val="0"/>
      <w:autoSpaceDN w:val="0"/>
      <w:adjustRightInd w:val="0"/>
      <w:spacing w:line="240" w:lineRule="atLeast"/>
      <w:textAlignment w:val="baseline"/>
    </w:pPr>
    <w:rPr>
      <w:rFonts w:ascii="Arial" w:eastAsia="Times New Roman" w:hAnsi="Arial" w:cs="FuturaPT-Heavy"/>
      <w:b/>
      <w:bCs/>
      <w:color w:val="000000"/>
      <w:kern w:val="0"/>
      <w:sz w:val="18"/>
      <w:szCs w:val="18"/>
      <w:lang w:eastAsia="en-CA"/>
      <w14:ligatures w14:val="none"/>
    </w:rPr>
  </w:style>
  <w:style w:type="paragraph" w:customStyle="1" w:styleId="TableBody">
    <w:name w:val="TableBody"/>
    <w:qFormat/>
    <w:rsid w:val="00434B2B"/>
    <w:pPr>
      <w:keepLines/>
      <w:widowControl w:val="0"/>
      <w:autoSpaceDE w:val="0"/>
      <w:autoSpaceDN w:val="0"/>
      <w:adjustRightInd w:val="0"/>
      <w:spacing w:line="190" w:lineRule="atLeast"/>
      <w:textAlignment w:val="baseline"/>
    </w:pPr>
    <w:rPr>
      <w:rFonts w:ascii="Arial" w:eastAsia="Times New Roman" w:hAnsi="Arial" w:cs="FuturaPT-Book"/>
      <w:color w:val="000000"/>
      <w:kern w:val="0"/>
      <w:sz w:val="17"/>
      <w:szCs w:val="17"/>
      <w:lang w:eastAsia="en-CA"/>
      <w14:ligatures w14:val="none"/>
    </w:rPr>
  </w:style>
  <w:style w:type="paragraph" w:customStyle="1" w:styleId="IndexLevel2">
    <w:name w:val="IndexLevel2"/>
    <w:qFormat/>
    <w:rsid w:val="00434B2B"/>
    <w:pPr>
      <w:spacing w:line="220" w:lineRule="atLeast"/>
      <w:ind w:left="360"/>
    </w:pPr>
    <w:rPr>
      <w:rFonts w:ascii="Times Roman" w:eastAsia="Times New Roman" w:hAnsi="Times Roman" w:cs="NewBaskervilleStd-Roman"/>
      <w:color w:val="000000"/>
      <w:kern w:val="0"/>
      <w:sz w:val="18"/>
      <w:szCs w:val="18"/>
      <w:lang w:eastAsia="en-CA"/>
      <w14:ligatures w14:val="none"/>
    </w:rPr>
  </w:style>
  <w:style w:type="paragraph" w:customStyle="1" w:styleId="IndexLevel3">
    <w:name w:val="IndexLevel3"/>
    <w:qFormat/>
    <w:rsid w:val="00434B2B"/>
    <w:pPr>
      <w:spacing w:line="220" w:lineRule="atLeast"/>
      <w:ind w:left="720"/>
    </w:pPr>
    <w:rPr>
      <w:rFonts w:ascii="Times Roman" w:eastAsia="Times New Roman" w:hAnsi="Times Roman" w:cs="NewBaskervilleStd-Roman"/>
      <w:color w:val="000000"/>
      <w:kern w:val="0"/>
      <w:sz w:val="18"/>
      <w:szCs w:val="18"/>
      <w:lang w:eastAsia="en-CA"/>
      <w14:ligatures w14:val="none"/>
    </w:rPr>
  </w:style>
  <w:style w:type="paragraph" w:customStyle="1" w:styleId="IndexTitle">
    <w:name w:val="IndexTitle"/>
    <w:qFormat/>
    <w:rsid w:val="00434B2B"/>
    <w:pPr>
      <w:spacing w:before="600" w:after="960" w:line="360" w:lineRule="atLeast"/>
      <w:jc w:val="center"/>
    </w:pPr>
    <w:rPr>
      <w:rFonts w:ascii="DogmaOT-Bold" w:eastAsia="Times New Roman" w:hAnsi="DogmaOT-Bold" w:cs="DogmaOT-Bold"/>
      <w:b/>
      <w:bCs/>
      <w:caps/>
      <w:color w:val="000000"/>
      <w:kern w:val="0"/>
      <w:sz w:val="32"/>
      <w:szCs w:val="32"/>
      <w:lang w:eastAsia="en-CA"/>
      <w14:ligatures w14:val="none"/>
    </w:rPr>
  </w:style>
  <w:style w:type="paragraph" w:customStyle="1" w:styleId="ChapterIntro">
    <w:name w:val="ChapterIntro"/>
    <w:qFormat/>
    <w:rsid w:val="00434B2B"/>
    <w:pPr>
      <w:spacing w:after="60" w:line="360" w:lineRule="atLeast"/>
      <w:ind w:left="1440"/>
      <w:textAlignment w:val="baseline"/>
    </w:pPr>
    <w:rPr>
      <w:rFonts w:ascii="Times Roman" w:eastAsia="Times New Roman" w:hAnsi="Times Roman" w:cs="NewBaskervilleStd-Roman"/>
      <w:color w:val="000000"/>
      <w:spacing w:val="1"/>
      <w:kern w:val="0"/>
      <w:sz w:val="28"/>
      <w:szCs w:val="28"/>
      <w:lang w:eastAsia="en-CA"/>
      <w14:ligatures w14:val="none"/>
    </w:rPr>
  </w:style>
  <w:style w:type="paragraph" w:customStyle="1" w:styleId="BoxCaption">
    <w:name w:val="BoxCaption"/>
    <w:next w:val="BoxBody"/>
    <w:qFormat/>
    <w:rsid w:val="00434B2B"/>
    <w:pPr>
      <w:spacing w:line="180" w:lineRule="atLeast"/>
    </w:pPr>
    <w:rPr>
      <w:rFonts w:ascii="FuturaPT-BookObl" w:eastAsia="Times New Roman" w:hAnsi="FuturaPT-BookObl" w:cs="FuturaPT-BookObl"/>
      <w:i/>
      <w:iCs/>
      <w:color w:val="000000"/>
      <w:kern w:val="0"/>
      <w:sz w:val="15"/>
      <w:szCs w:val="15"/>
      <w:lang w:eastAsia="en-CA"/>
      <w14:ligatures w14:val="none"/>
    </w:rPr>
  </w:style>
  <w:style w:type="paragraph" w:customStyle="1" w:styleId="BoxBody">
    <w:name w:val="BoxBody"/>
    <w:qFormat/>
    <w:rsid w:val="00434B2B"/>
    <w:pPr>
      <w:widowControl w:val="0"/>
      <w:pBdr>
        <w:left w:val="single" w:sz="18" w:space="4" w:color="008000"/>
      </w:pBdr>
      <w:autoSpaceDE w:val="0"/>
      <w:autoSpaceDN w:val="0"/>
      <w:adjustRightInd w:val="0"/>
      <w:spacing w:before="120" w:after="120" w:line="240" w:lineRule="atLeast"/>
      <w:ind w:firstLine="360"/>
      <w:contextualSpacing/>
      <w:textAlignment w:val="center"/>
    </w:pPr>
    <w:rPr>
      <w:rFonts w:ascii="Arial" w:eastAsia="Times New Roman" w:hAnsi="Arial" w:cs="FuturaPT-Book"/>
      <w:color w:val="000000"/>
      <w:kern w:val="0"/>
      <w:sz w:val="17"/>
      <w:szCs w:val="17"/>
      <w:lang w:eastAsia="en-CA"/>
      <w14:ligatures w14:val="none"/>
    </w:rPr>
  </w:style>
  <w:style w:type="paragraph" w:customStyle="1" w:styleId="BoxBodyFirst">
    <w:name w:val="BoxBodyFirst"/>
    <w:qFormat/>
    <w:rsid w:val="00434B2B"/>
    <w:pPr>
      <w:widowControl w:val="0"/>
      <w:pBdr>
        <w:left w:val="single" w:sz="18" w:space="4" w:color="008000"/>
      </w:pBdr>
      <w:autoSpaceDE w:val="0"/>
      <w:autoSpaceDN w:val="0"/>
      <w:adjustRightInd w:val="0"/>
      <w:spacing w:line="240" w:lineRule="atLeast"/>
      <w:textAlignment w:val="center"/>
    </w:pPr>
    <w:rPr>
      <w:rFonts w:ascii="FuturaPT-Book" w:eastAsia="Times New Roman" w:hAnsi="FuturaPT-Book" w:cs="FuturaPT-Book"/>
      <w:color w:val="000000"/>
      <w:kern w:val="0"/>
      <w:sz w:val="17"/>
      <w:szCs w:val="17"/>
      <w:lang w:eastAsia="en-CA"/>
      <w14:ligatures w14:val="none"/>
    </w:rPr>
  </w:style>
  <w:style w:type="paragraph" w:customStyle="1" w:styleId="ChapterTitle">
    <w:name w:val="ChapterTitle"/>
    <w:qFormat/>
    <w:rsid w:val="00434B2B"/>
    <w:pPr>
      <w:keepLines/>
      <w:suppressAutoHyphens/>
      <w:spacing w:before="600" w:after="1920" w:line="360" w:lineRule="atLeast"/>
      <w:ind w:left="1440"/>
      <w:jc w:val="center"/>
      <w:textAlignment w:val="baseline"/>
    </w:pPr>
    <w:rPr>
      <w:rFonts w:ascii="Arial" w:eastAsia="Times New Roman" w:hAnsi="Arial" w:cs="DogmaOT-Bold"/>
      <w:b/>
      <w:bCs/>
      <w:caps/>
      <w:color w:val="000000"/>
      <w:spacing w:val="48"/>
      <w:kern w:val="0"/>
      <w:sz w:val="32"/>
      <w:szCs w:val="32"/>
      <w:lang w:eastAsia="en-CA"/>
      <w14:ligatures w14:val="none"/>
    </w:rPr>
  </w:style>
  <w:style w:type="paragraph" w:customStyle="1" w:styleId="BoxListBullet">
    <w:name w:val="BoxListBullet"/>
    <w:qFormat/>
    <w:rsid w:val="00434B2B"/>
    <w:pPr>
      <w:widowControl w:val="0"/>
      <w:numPr>
        <w:numId w:val="28"/>
      </w:numPr>
      <w:pBdr>
        <w:left w:val="single" w:sz="18" w:space="4" w:color="008000"/>
      </w:pBdr>
      <w:autoSpaceDE w:val="0"/>
      <w:autoSpaceDN w:val="0"/>
      <w:adjustRightInd w:val="0"/>
      <w:spacing w:before="120" w:line="240" w:lineRule="atLeast"/>
      <w:ind w:left="360"/>
      <w:textAlignment w:val="center"/>
    </w:pPr>
    <w:rPr>
      <w:rFonts w:ascii="Arial" w:eastAsia="Times New Roman" w:hAnsi="Arial" w:cs="FuturaPT-Book"/>
      <w:color w:val="000000"/>
      <w:kern w:val="0"/>
      <w:sz w:val="17"/>
      <w:szCs w:val="17"/>
      <w:lang w:eastAsia="en-CA"/>
      <w14:ligatures w14:val="none"/>
    </w:rPr>
  </w:style>
  <w:style w:type="paragraph" w:customStyle="1" w:styleId="BoxCode">
    <w:name w:val="BoxCode"/>
    <w:qFormat/>
    <w:rsid w:val="00434B2B"/>
    <w:pPr>
      <w:widowControl w:val="0"/>
      <w:pBdr>
        <w:left w:val="single" w:sz="18" w:space="4" w:color="008000"/>
      </w:pBdr>
      <w:suppressAutoHyphens/>
      <w:autoSpaceDE w:val="0"/>
      <w:autoSpaceDN w:val="0"/>
      <w:adjustRightInd w:val="0"/>
      <w:spacing w:line="200" w:lineRule="atLeast"/>
      <w:contextualSpacing/>
      <w:textAlignment w:val="top"/>
    </w:pPr>
    <w:rPr>
      <w:rFonts w:ascii="Courier" w:eastAsia="Times New Roman" w:hAnsi="Courier" w:cs="TheSansMonoCondensed-Plain"/>
      <w:color w:val="000000"/>
      <w:kern w:val="0"/>
      <w:sz w:val="16"/>
      <w:szCs w:val="16"/>
      <w:lang w:eastAsia="en-CA"/>
      <w14:ligatures w14:val="none"/>
    </w:rPr>
  </w:style>
  <w:style w:type="paragraph" w:customStyle="1" w:styleId="BoxListBody">
    <w:name w:val="BoxListBody"/>
    <w:qFormat/>
    <w:rsid w:val="00434B2B"/>
    <w:pPr>
      <w:widowControl w:val="0"/>
      <w:pBdr>
        <w:left w:val="single" w:sz="18" w:space="22" w:color="008000"/>
      </w:pBdr>
      <w:autoSpaceDE w:val="0"/>
      <w:autoSpaceDN w:val="0"/>
      <w:adjustRightInd w:val="0"/>
      <w:spacing w:after="120" w:line="240" w:lineRule="atLeast"/>
      <w:ind w:left="359"/>
      <w:textAlignment w:val="center"/>
    </w:pPr>
    <w:rPr>
      <w:rFonts w:ascii="Arial" w:eastAsia="Times New Roman" w:hAnsi="Arial" w:cs="FuturaPT-Book"/>
      <w:color w:val="000000"/>
      <w:kern w:val="0"/>
      <w:sz w:val="17"/>
      <w:szCs w:val="17"/>
      <w:lang w:eastAsia="en-CA"/>
      <w14:ligatures w14:val="none"/>
    </w:rPr>
  </w:style>
  <w:style w:type="paragraph" w:customStyle="1" w:styleId="BoxListHead">
    <w:name w:val="BoxListHead"/>
    <w:qFormat/>
    <w:rsid w:val="00434B2B"/>
    <w:pPr>
      <w:keepNext/>
      <w:keepLines/>
      <w:widowControl w:val="0"/>
      <w:pBdr>
        <w:left w:val="single" w:sz="18" w:space="4" w:color="008000"/>
      </w:pBdr>
      <w:autoSpaceDE w:val="0"/>
      <w:autoSpaceDN w:val="0"/>
      <w:adjustRightInd w:val="0"/>
      <w:spacing w:before="120" w:line="240" w:lineRule="atLeast"/>
      <w:textAlignment w:val="center"/>
    </w:pPr>
    <w:rPr>
      <w:rFonts w:ascii="Arial" w:eastAsia="Times New Roman" w:hAnsi="Arial" w:cs="FuturaPT-Heavy"/>
      <w:b/>
      <w:color w:val="000000"/>
      <w:spacing w:val="1"/>
      <w:kern w:val="0"/>
      <w:sz w:val="17"/>
      <w:szCs w:val="17"/>
      <w:lang w:eastAsia="en-CA"/>
      <w14:ligatures w14:val="none"/>
    </w:rPr>
  </w:style>
  <w:style w:type="character" w:customStyle="1" w:styleId="KeyCaps">
    <w:name w:val="KeyCaps"/>
    <w:uiPriority w:val="1"/>
    <w:qFormat/>
    <w:rsid w:val="00434B2B"/>
    <w:rPr>
      <w:rFonts w:cs="NewBaskervilleStd-Roman"/>
      <w:caps w:val="0"/>
      <w:smallCaps/>
      <w:color w:val="3366FF"/>
      <w:w w:val="100"/>
      <w:position w:val="0"/>
      <w:u w:val="none"/>
      <w:vertAlign w:val="baseline"/>
      <w:lang w:val="en-US"/>
    </w:rPr>
  </w:style>
  <w:style w:type="character" w:customStyle="1" w:styleId="wingdings">
    <w:name w:val="wingdings"/>
    <w:uiPriority w:val="1"/>
    <w:qFormat/>
    <w:rsid w:val="00434B2B"/>
    <w:rPr>
      <w:rFonts w:ascii="Wingdings2" w:hAnsi="Wingdings2" w:cs="Wingdings2"/>
      <w:color w:val="000000"/>
      <w:w w:val="100"/>
      <w:position w:val="0"/>
      <w:u w:val="none"/>
      <w:vertAlign w:val="baseline"/>
      <w:lang w:val="en-US"/>
    </w:rPr>
  </w:style>
  <w:style w:type="paragraph" w:customStyle="1" w:styleId="ListBody">
    <w:name w:val="ListBody"/>
    <w:qFormat/>
    <w:rsid w:val="00434B2B"/>
    <w:pPr>
      <w:widowControl w:val="0"/>
      <w:autoSpaceDE w:val="0"/>
      <w:autoSpaceDN w:val="0"/>
      <w:adjustRightInd w:val="0"/>
      <w:spacing w:before="80" w:after="120" w:line="240" w:lineRule="atLeast"/>
      <w:ind w:left="1800" w:firstLine="360"/>
      <w:textAlignment w:val="baseline"/>
    </w:pPr>
    <w:rPr>
      <w:rFonts w:ascii="Times Roman" w:eastAsia="Times New Roman" w:hAnsi="Times Roman" w:cs="NewBaskervilleStd-Roman"/>
      <w:color w:val="000000"/>
      <w:kern w:val="0"/>
      <w:sz w:val="20"/>
      <w:szCs w:val="20"/>
      <w:lang w:eastAsia="en-CA"/>
      <w14:ligatures w14:val="none"/>
    </w:rPr>
  </w:style>
  <w:style w:type="character" w:customStyle="1" w:styleId="LinkURL">
    <w:name w:val="LinkURL"/>
    <w:uiPriority w:val="1"/>
    <w:qFormat/>
    <w:rsid w:val="00434B2B"/>
    <w:rPr>
      <w:rFonts w:cs="NewBaskervilleStd-Italic"/>
      <w:i/>
      <w:iCs/>
      <w:color w:val="3366FF"/>
      <w:w w:val="100"/>
      <w:position w:val="0"/>
      <w:u w:val="none"/>
      <w:vertAlign w:val="baseline"/>
      <w:lang w:val="en-US"/>
    </w:rPr>
  </w:style>
  <w:style w:type="paragraph" w:customStyle="1" w:styleId="Note">
    <w:name w:val="Note"/>
    <w:qFormat/>
    <w:rsid w:val="00434B2B"/>
    <w:pPr>
      <w:widowControl w:val="0"/>
      <w:autoSpaceDE w:val="0"/>
      <w:autoSpaceDN w:val="0"/>
      <w:adjustRightInd w:val="0"/>
      <w:spacing w:before="240" w:after="240" w:line="240" w:lineRule="atLeast"/>
      <w:ind w:left="1152" w:hanging="1152"/>
      <w:textAlignment w:val="baseline"/>
    </w:pPr>
    <w:rPr>
      <w:rFonts w:ascii="Times Roman" w:eastAsia="Times New Roman" w:hAnsi="Times Roman" w:cs="NewBaskervilleStd-Italic"/>
      <w:iCs/>
      <w:color w:val="000000"/>
      <w:kern w:val="0"/>
      <w:sz w:val="20"/>
      <w:szCs w:val="20"/>
      <w:lang w:eastAsia="en-CA"/>
      <w14:ligatures w14:val="none"/>
    </w:rPr>
  </w:style>
  <w:style w:type="character" w:customStyle="1" w:styleId="bulletcharacter">
    <w:name w:val="bullet_character"/>
    <w:uiPriority w:val="99"/>
    <w:rsid w:val="00434B2B"/>
    <w:rPr>
      <w:rFonts w:ascii="Symbol" w:hAnsi="Symbol" w:cs="Symbol"/>
      <w:color w:val="000000"/>
    </w:rPr>
  </w:style>
  <w:style w:type="character" w:customStyle="1" w:styleId="Superscript">
    <w:name w:val="Superscript"/>
    <w:uiPriority w:val="1"/>
    <w:qFormat/>
    <w:rsid w:val="00434B2B"/>
    <w:rPr>
      <w:color w:val="3366FF"/>
      <w:vertAlign w:val="superscript"/>
    </w:rPr>
  </w:style>
  <w:style w:type="character" w:customStyle="1" w:styleId="SuperscriptItalic">
    <w:name w:val="SuperscriptItalic"/>
    <w:uiPriority w:val="1"/>
    <w:qFormat/>
    <w:rsid w:val="00434B2B"/>
    <w:rPr>
      <w:i/>
      <w:color w:val="3366FF"/>
      <w:vertAlign w:val="superscript"/>
    </w:rPr>
  </w:style>
  <w:style w:type="character" w:customStyle="1" w:styleId="Subscript">
    <w:name w:val="Subscript"/>
    <w:uiPriority w:val="1"/>
    <w:qFormat/>
    <w:rsid w:val="00434B2B"/>
    <w:rPr>
      <w:color w:val="3366FF"/>
      <w:vertAlign w:val="subscript"/>
    </w:rPr>
  </w:style>
  <w:style w:type="character" w:customStyle="1" w:styleId="SubscriptItalic">
    <w:name w:val="SubscriptItalic"/>
    <w:uiPriority w:val="1"/>
    <w:qFormat/>
    <w:rsid w:val="00434B2B"/>
    <w:rPr>
      <w:i/>
      <w:color w:val="3366FF"/>
      <w:vertAlign w:val="subscript"/>
    </w:rPr>
  </w:style>
  <w:style w:type="character" w:customStyle="1" w:styleId="Symbol">
    <w:name w:val="Symbol"/>
    <w:uiPriority w:val="1"/>
    <w:qFormat/>
    <w:rsid w:val="00434B2B"/>
    <w:rPr>
      <w:rFonts w:ascii="Symbol" w:hAnsi="Symbol"/>
    </w:rPr>
  </w:style>
  <w:style w:type="character" w:customStyle="1" w:styleId="Italic">
    <w:name w:val="Italic"/>
    <w:uiPriority w:val="1"/>
    <w:qFormat/>
    <w:rsid w:val="00434B2B"/>
    <w:rPr>
      <w:rFonts w:cs="NewBaskervilleStd-Italic"/>
      <w:i/>
      <w:iCs/>
      <w:color w:val="0000FF"/>
      <w:w w:val="100"/>
      <w:position w:val="0"/>
      <w:u w:val="none"/>
      <w:vertAlign w:val="baseline"/>
      <w:lang w:val="en-US"/>
    </w:rPr>
  </w:style>
  <w:style w:type="paragraph" w:customStyle="1" w:styleId="ListBullet">
    <w:name w:val="ListBullet"/>
    <w:qFormat/>
    <w:rsid w:val="00434B2B"/>
    <w:pPr>
      <w:widowControl w:val="0"/>
      <w:numPr>
        <w:numId w:val="26"/>
      </w:numP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ListCode">
    <w:name w:val="ListCode"/>
    <w:qFormat/>
    <w:rsid w:val="00434B2B"/>
    <w:pPr>
      <w:widowControl w:val="0"/>
      <w:pBdr>
        <w:left w:val="single" w:sz="4" w:space="4" w:color="auto"/>
      </w:pBdr>
      <w:suppressAutoHyphens/>
      <w:autoSpaceDE w:val="0"/>
      <w:autoSpaceDN w:val="0"/>
      <w:adjustRightInd w:val="0"/>
      <w:spacing w:line="210" w:lineRule="atLeast"/>
      <w:ind w:left="1800"/>
      <w:contextualSpacing/>
      <w:textAlignment w:val="baseline"/>
    </w:pPr>
    <w:rPr>
      <w:rFonts w:ascii="Courier" w:eastAsia="Times New Roman" w:hAnsi="Courier" w:cs="TheSansMonoCondensed-Plain"/>
      <w:color w:val="000000"/>
      <w:kern w:val="0"/>
      <w:sz w:val="17"/>
      <w:szCs w:val="17"/>
      <w:lang w:eastAsia="en-CA"/>
      <w14:ligatures w14:val="none"/>
    </w:rPr>
  </w:style>
  <w:style w:type="paragraph" w:customStyle="1" w:styleId="ListHead">
    <w:name w:val="ListHead"/>
    <w:qFormat/>
    <w:rsid w:val="00434B2B"/>
    <w:pPr>
      <w:keepNext/>
      <w:keepLines/>
      <w:widowControl w:val="0"/>
      <w:suppressAutoHyphens/>
      <w:autoSpaceDE w:val="0"/>
      <w:autoSpaceDN w:val="0"/>
      <w:adjustRightInd w:val="0"/>
      <w:spacing w:before="120" w:line="240" w:lineRule="atLeast"/>
      <w:ind w:left="1440"/>
      <w:textAlignment w:val="baseline"/>
    </w:pPr>
    <w:rPr>
      <w:rFonts w:ascii="Times Roman" w:eastAsia="Times New Roman" w:hAnsi="Times Roman" w:cs="NewBaskervilleStd-Bold"/>
      <w:b/>
      <w:bCs/>
      <w:color w:val="000000"/>
      <w:kern w:val="0"/>
      <w:sz w:val="20"/>
      <w:szCs w:val="20"/>
      <w:lang w:eastAsia="en-CA"/>
      <w14:ligatures w14:val="none"/>
    </w:rPr>
  </w:style>
  <w:style w:type="paragraph" w:customStyle="1" w:styleId="ListNumber">
    <w:name w:val="ListNumber"/>
    <w:qFormat/>
    <w:rsid w:val="00434B2B"/>
    <w:pPr>
      <w:widowControl w:val="0"/>
      <w:numPr>
        <w:numId w:val="24"/>
      </w:numP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ListNumberSub">
    <w:name w:val="ListNumberSub"/>
    <w:qFormat/>
    <w:rsid w:val="00434B2B"/>
    <w:pPr>
      <w:widowControl w:val="0"/>
      <w:numPr>
        <w:numId w:val="25"/>
      </w:numPr>
      <w:tabs>
        <w:tab w:val="left" w:pos="1800"/>
      </w:tabs>
      <w:autoSpaceDE w:val="0"/>
      <w:autoSpaceDN w:val="0"/>
      <w:adjustRightInd w:val="0"/>
      <w:spacing w:before="60" w:line="240" w:lineRule="atLeast"/>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GraphicSlug">
    <w:name w:val="GraphicSlug"/>
    <w:qFormat/>
    <w:rsid w:val="00434B2B"/>
    <w:pPr>
      <w:keepLines/>
      <w:widowControl w:val="0"/>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A50F1E"/>
      <w:kern w:val="0"/>
      <w:sz w:val="18"/>
      <w:szCs w:val="18"/>
      <w:lang w:eastAsia="en-CA"/>
      <w14:ligatures w14:val="none"/>
    </w:rPr>
  </w:style>
  <w:style w:type="character" w:customStyle="1" w:styleId="AltText">
    <w:name w:val="AltText"/>
    <w:uiPriority w:val="1"/>
    <w:qFormat/>
    <w:rsid w:val="00434B2B"/>
    <w:rPr>
      <w:color w:val="008000"/>
    </w:rPr>
  </w:style>
  <w:style w:type="paragraph" w:customStyle="1" w:styleId="PartNumber">
    <w:name w:val="PartNumber"/>
    <w:qFormat/>
    <w:rsid w:val="00434B2B"/>
    <w:pPr>
      <w:widowControl w:val="0"/>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kern w:val="0"/>
      <w:sz w:val="240"/>
      <w:szCs w:val="240"/>
      <w:lang w:eastAsia="en-CA"/>
      <w14:ligatures w14:val="none"/>
    </w:rPr>
  </w:style>
  <w:style w:type="paragraph" w:customStyle="1" w:styleId="PartTitle">
    <w:name w:val="PartTitle"/>
    <w:qFormat/>
    <w:rsid w:val="00434B2B"/>
    <w:pPr>
      <w:keepLines/>
      <w:widowControl w:val="0"/>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kern w:val="0"/>
      <w:sz w:val="32"/>
      <w:szCs w:val="32"/>
      <w:lang w:eastAsia="en-CA"/>
      <w14:ligatures w14:val="none"/>
    </w:rPr>
  </w:style>
  <w:style w:type="paragraph" w:customStyle="1" w:styleId="PartIntro">
    <w:name w:val="PartIntro"/>
    <w:qFormat/>
    <w:rsid w:val="00434B2B"/>
    <w:pPr>
      <w:widowControl w:val="0"/>
      <w:autoSpaceDE w:val="0"/>
      <w:autoSpaceDN w:val="0"/>
      <w:adjustRightInd w:val="0"/>
      <w:spacing w:after="60" w:line="360" w:lineRule="atLeast"/>
      <w:ind w:left="1440"/>
      <w:textAlignment w:val="baseline"/>
    </w:pPr>
    <w:rPr>
      <w:rFonts w:ascii="Times Roman" w:eastAsia="Times New Roman" w:hAnsi="Times Roman" w:cs="NewBaskervilleStd-Roman"/>
      <w:color w:val="000000"/>
      <w:spacing w:val="1"/>
      <w:kern w:val="0"/>
      <w:sz w:val="28"/>
      <w:szCs w:val="28"/>
      <w:lang w:eastAsia="en-CA"/>
      <w14:ligatures w14:val="none"/>
    </w:rPr>
  </w:style>
  <w:style w:type="paragraph" w:customStyle="1" w:styleId="PartList">
    <w:name w:val="PartList"/>
    <w:qFormat/>
    <w:rsid w:val="00434B2B"/>
    <w:pPr>
      <w:widowControl w:val="0"/>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ChapterIntroList">
    <w:name w:val="ChapterIntroList"/>
    <w:qFormat/>
    <w:rsid w:val="00434B2B"/>
    <w:pPr>
      <w:widowControl w:val="0"/>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ChapterSubtitle">
    <w:name w:val="ChapterSubtitle"/>
    <w:rsid w:val="00434B2B"/>
    <w:pPr>
      <w:keepLines/>
      <w:widowControl w:val="0"/>
      <w:suppressAutoHyphens/>
      <w:autoSpaceDE w:val="0"/>
      <w:autoSpaceDN w:val="0"/>
      <w:adjustRightInd w:val="0"/>
      <w:spacing w:after="360" w:line="360" w:lineRule="atLeast"/>
      <w:ind w:left="1440"/>
      <w:jc w:val="center"/>
      <w:textAlignment w:val="baseline"/>
    </w:pPr>
    <w:rPr>
      <w:rFonts w:ascii="Arial" w:eastAsia="Times New Roman" w:hAnsi="Arial" w:cs="DogmaOT-Bold"/>
      <w:b/>
      <w:bCs/>
      <w:color w:val="000000"/>
      <w:spacing w:val="48"/>
      <w:kern w:val="0"/>
      <w:sz w:val="28"/>
      <w:szCs w:val="28"/>
      <w:lang w:eastAsia="en-CA"/>
      <w14:ligatures w14:val="none"/>
    </w:rPr>
  </w:style>
  <w:style w:type="paragraph" w:customStyle="1" w:styleId="BodyContinued">
    <w:name w:val="BodyContinued"/>
    <w:qFormat/>
    <w:rsid w:val="00434B2B"/>
    <w:pPr>
      <w:widowControl w:val="0"/>
      <w:autoSpaceDE w:val="0"/>
      <w:autoSpaceDN w:val="0"/>
      <w:adjustRightInd w:val="0"/>
      <w:spacing w:before="120" w:after="120" w:line="240" w:lineRule="atLeast"/>
      <w:ind w:left="144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BoxHeadA">
    <w:name w:val="BoxHeadA"/>
    <w:qFormat/>
    <w:rsid w:val="00434B2B"/>
    <w:pPr>
      <w:keepNext/>
      <w:keepLines/>
      <w:widowControl w:val="0"/>
      <w:pBdr>
        <w:left w:val="single" w:sz="18" w:space="4" w:color="008000"/>
      </w:pBdr>
      <w:suppressAutoHyphens/>
      <w:autoSpaceDE w:val="0"/>
      <w:autoSpaceDN w:val="0"/>
      <w:adjustRightInd w:val="0"/>
      <w:spacing w:before="80" w:after="80" w:line="300" w:lineRule="atLeast"/>
      <w:textAlignment w:val="baseline"/>
    </w:pPr>
    <w:rPr>
      <w:rFonts w:ascii="Arial" w:eastAsia="Times New Roman" w:hAnsi="Arial" w:cs="DogmaOT-Bold"/>
      <w:b/>
      <w:bCs/>
      <w:caps/>
      <w:color w:val="000000"/>
      <w:spacing w:val="13"/>
      <w:kern w:val="0"/>
      <w:sz w:val="18"/>
      <w:szCs w:val="18"/>
      <w:lang w:eastAsia="en-CA"/>
      <w14:ligatures w14:val="none"/>
    </w:rPr>
  </w:style>
  <w:style w:type="paragraph" w:customStyle="1" w:styleId="BoxHeadB">
    <w:name w:val="BoxHeadB"/>
    <w:basedOn w:val="BoxHeadA"/>
    <w:qFormat/>
    <w:rsid w:val="00434B2B"/>
    <w:pPr>
      <w:spacing w:before="120"/>
    </w:pPr>
    <w:rPr>
      <w:i/>
      <w:iCs/>
      <w:caps w:val="0"/>
    </w:rPr>
  </w:style>
  <w:style w:type="paragraph" w:customStyle="1" w:styleId="BoxBodyContinued">
    <w:name w:val="BoxBodyContinued"/>
    <w:qFormat/>
    <w:rsid w:val="00434B2B"/>
    <w:pPr>
      <w:widowControl w:val="0"/>
      <w:pBdr>
        <w:left w:val="single" w:sz="18" w:space="4" w:color="008000"/>
      </w:pBdr>
      <w:autoSpaceDE w:val="0"/>
      <w:autoSpaceDN w:val="0"/>
      <w:adjustRightInd w:val="0"/>
      <w:spacing w:before="120" w:after="120" w:line="240" w:lineRule="atLeast"/>
      <w:textAlignment w:val="center"/>
    </w:pPr>
    <w:rPr>
      <w:rFonts w:ascii="Arial" w:eastAsia="Times New Roman" w:hAnsi="Arial" w:cs="FuturaPT-Book"/>
      <w:color w:val="000000"/>
      <w:kern w:val="0"/>
      <w:sz w:val="17"/>
      <w:szCs w:val="17"/>
      <w:lang w:eastAsia="en-CA"/>
      <w14:ligatures w14:val="none"/>
    </w:rPr>
  </w:style>
  <w:style w:type="character" w:customStyle="1" w:styleId="Bold">
    <w:name w:val="Bold"/>
    <w:uiPriority w:val="1"/>
    <w:rsid w:val="00434B2B"/>
    <w:rPr>
      <w:b/>
      <w:bCs/>
      <w:color w:val="3366FF"/>
    </w:rPr>
  </w:style>
  <w:style w:type="paragraph" w:customStyle="1" w:styleId="RunInHead">
    <w:name w:val="RunInHead"/>
    <w:rsid w:val="00434B2B"/>
    <w:pPr>
      <w:widowControl w:val="0"/>
      <w:autoSpaceDE w:val="0"/>
      <w:autoSpaceDN w:val="0"/>
      <w:adjustRightInd w:val="0"/>
      <w:spacing w:before="120" w:line="240" w:lineRule="atLeast"/>
      <w:ind w:left="1440"/>
      <w:textAlignment w:val="baseline"/>
    </w:pPr>
    <w:rPr>
      <w:rFonts w:ascii="Times Roman" w:eastAsia="Times New Roman" w:hAnsi="Times Roman" w:cs="NewBaskervilleStd-Roman"/>
      <w:b/>
      <w:color w:val="000000"/>
      <w:kern w:val="0"/>
      <w:sz w:val="20"/>
      <w:szCs w:val="20"/>
      <w:lang w:eastAsia="en-CA"/>
      <w14:ligatures w14:val="none"/>
    </w:rPr>
  </w:style>
  <w:style w:type="paragraph" w:customStyle="1" w:styleId="RunInPara">
    <w:name w:val="RunInPara"/>
    <w:qFormat/>
    <w:rsid w:val="00434B2B"/>
    <w:pPr>
      <w:widowControl w:val="0"/>
      <w:autoSpaceDE w:val="0"/>
      <w:autoSpaceDN w:val="0"/>
      <w:adjustRightInd w:val="0"/>
      <w:spacing w:after="120" w:line="240" w:lineRule="atLeast"/>
      <w:ind w:left="144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BoxRunInHead">
    <w:name w:val="BoxRunInHead"/>
    <w:rsid w:val="00434B2B"/>
    <w:pPr>
      <w:widowControl w:val="0"/>
      <w:pBdr>
        <w:left w:val="single" w:sz="18" w:space="4" w:color="008000"/>
      </w:pBdr>
      <w:autoSpaceDE w:val="0"/>
      <w:autoSpaceDN w:val="0"/>
      <w:adjustRightInd w:val="0"/>
      <w:spacing w:before="120" w:line="240" w:lineRule="atLeast"/>
      <w:textAlignment w:val="center"/>
    </w:pPr>
    <w:rPr>
      <w:rFonts w:ascii="Arial" w:eastAsia="Times New Roman" w:hAnsi="Arial" w:cs="FuturaPT-Book"/>
      <w:b/>
      <w:color w:val="000000"/>
      <w:kern w:val="0"/>
      <w:sz w:val="17"/>
      <w:szCs w:val="17"/>
      <w:lang w:eastAsia="en-CA"/>
      <w14:ligatures w14:val="none"/>
    </w:rPr>
  </w:style>
  <w:style w:type="paragraph" w:customStyle="1" w:styleId="BoxRunInPara">
    <w:name w:val="BoxRunInPara"/>
    <w:qFormat/>
    <w:rsid w:val="00434B2B"/>
    <w:pPr>
      <w:widowControl w:val="0"/>
      <w:pBdr>
        <w:left w:val="single" w:sz="18" w:space="4" w:color="008000"/>
      </w:pBdr>
      <w:autoSpaceDE w:val="0"/>
      <w:autoSpaceDN w:val="0"/>
      <w:adjustRightInd w:val="0"/>
      <w:spacing w:after="120" w:line="240" w:lineRule="atLeast"/>
      <w:textAlignment w:val="center"/>
    </w:pPr>
    <w:rPr>
      <w:rFonts w:ascii="Arial" w:eastAsia="Times New Roman" w:hAnsi="Arial" w:cs="FuturaPT-Book"/>
      <w:color w:val="000000"/>
      <w:kern w:val="0"/>
      <w:sz w:val="17"/>
      <w:szCs w:val="17"/>
      <w:lang w:eastAsia="en-CA"/>
      <w14:ligatures w14:val="none"/>
    </w:rPr>
  </w:style>
  <w:style w:type="paragraph" w:customStyle="1" w:styleId="BoxExtractPara">
    <w:name w:val="BoxExtractPara"/>
    <w:qFormat/>
    <w:rsid w:val="00434B2B"/>
    <w:pPr>
      <w:widowControl w:val="0"/>
      <w:pBdr>
        <w:left w:val="single" w:sz="18" w:space="31" w:color="008000"/>
      </w:pBdr>
      <w:autoSpaceDE w:val="0"/>
      <w:autoSpaceDN w:val="0"/>
      <w:adjustRightInd w:val="0"/>
      <w:spacing w:before="120" w:after="120" w:line="240" w:lineRule="atLeast"/>
      <w:ind w:left="547"/>
      <w:textAlignment w:val="center"/>
    </w:pPr>
    <w:rPr>
      <w:rFonts w:ascii="Arial" w:eastAsia="Times New Roman" w:hAnsi="Arial" w:cs="FuturaPT-Book"/>
      <w:color w:val="000000"/>
      <w:kern w:val="0"/>
      <w:sz w:val="17"/>
      <w:szCs w:val="17"/>
      <w:lang w:eastAsia="en-CA"/>
      <w14:ligatures w14:val="none"/>
    </w:rPr>
  </w:style>
  <w:style w:type="character" w:customStyle="1" w:styleId="GraphicInline">
    <w:name w:val="GraphicInline"/>
    <w:uiPriority w:val="1"/>
    <w:qFormat/>
    <w:rsid w:val="00434B2B"/>
    <w:rPr>
      <w:color w:val="3366FF"/>
      <w:bdr w:val="none" w:sz="0" w:space="0" w:color="auto"/>
      <w:shd w:val="clear" w:color="auto" w:fill="99CC00"/>
    </w:rPr>
  </w:style>
  <w:style w:type="character" w:customStyle="1" w:styleId="KeyTerm">
    <w:name w:val="KeyTerm"/>
    <w:uiPriority w:val="1"/>
    <w:qFormat/>
    <w:rsid w:val="00434B2B"/>
    <w:rPr>
      <w:i/>
      <w:color w:val="3366FF"/>
      <w:bdr w:val="none" w:sz="0" w:space="0" w:color="auto"/>
      <w:shd w:val="clear" w:color="auto" w:fill="D9D9D9"/>
    </w:rPr>
  </w:style>
  <w:style w:type="character" w:customStyle="1" w:styleId="DigitalOnly">
    <w:name w:val="DigitalOnly"/>
    <w:uiPriority w:val="1"/>
    <w:qFormat/>
    <w:rsid w:val="00434B2B"/>
    <w:rPr>
      <w:color w:val="3366FF"/>
      <w:bdr w:val="single" w:sz="4" w:space="0" w:color="3366FF"/>
    </w:rPr>
  </w:style>
  <w:style w:type="character" w:customStyle="1" w:styleId="PrintOnly">
    <w:name w:val="PrintOnly"/>
    <w:uiPriority w:val="1"/>
    <w:qFormat/>
    <w:rsid w:val="00434B2B"/>
    <w:rPr>
      <w:color w:val="3366FF"/>
      <w:bdr w:val="single" w:sz="4" w:space="0" w:color="FF0000"/>
    </w:rPr>
  </w:style>
  <w:style w:type="character" w:customStyle="1" w:styleId="LinkEmail">
    <w:name w:val="LinkEmail"/>
    <w:basedOn w:val="LinkURL"/>
    <w:uiPriority w:val="1"/>
    <w:qFormat/>
    <w:rsid w:val="00434B2B"/>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434B2B"/>
    <w:rPr>
      <w:rFonts w:cs="NewBaskervilleStd-Italic"/>
      <w:b w:val="0"/>
      <w:bCs w:val="0"/>
      <w:i w:val="0"/>
      <w:iCs w:val="0"/>
      <w:color w:val="3366FF"/>
      <w:w w:val="100"/>
      <w:position w:val="0"/>
      <w:u w:val="none"/>
      <w:vertAlign w:val="baseline"/>
      <w:lang w:val="en-US"/>
    </w:rPr>
  </w:style>
  <w:style w:type="character" w:customStyle="1" w:styleId="Highlight">
    <w:name w:val="Highlight"/>
    <w:uiPriority w:val="1"/>
    <w:qFormat/>
    <w:rsid w:val="00434B2B"/>
    <w:rPr>
      <w:color w:val="3366FF"/>
      <w:bdr w:val="none" w:sz="0" w:space="0" w:color="auto"/>
      <w:shd w:val="clear" w:color="auto" w:fill="FFFF00"/>
    </w:rPr>
  </w:style>
  <w:style w:type="character" w:customStyle="1" w:styleId="FootnoteReference0">
    <w:name w:val="FootnoteReference"/>
    <w:uiPriority w:val="1"/>
    <w:qFormat/>
    <w:rsid w:val="00434B2B"/>
    <w:rPr>
      <w:color w:val="3366FF"/>
      <w:vertAlign w:val="superscript"/>
    </w:rPr>
  </w:style>
  <w:style w:type="paragraph" w:customStyle="1" w:styleId="Footnote">
    <w:name w:val="Footnote"/>
    <w:qFormat/>
    <w:rsid w:val="00434B2B"/>
    <w:pPr>
      <w:widowControl w:val="0"/>
      <w:pBdr>
        <w:top w:val="single" w:sz="4" w:space="1" w:color="000000" w:themeColor="text1"/>
        <w:bottom w:val="single" w:sz="4" w:space="1" w:color="000000" w:themeColor="text1"/>
      </w:pBdr>
      <w:autoSpaceDE w:val="0"/>
      <w:autoSpaceDN w:val="0"/>
      <w:adjustRightInd w:val="0"/>
      <w:spacing w:before="120" w:after="120" w:line="240" w:lineRule="atLeast"/>
      <w:ind w:left="1440"/>
      <w:textAlignment w:val="baseline"/>
    </w:pPr>
    <w:rPr>
      <w:rFonts w:ascii="Arial" w:eastAsia="Times New Roman" w:hAnsi="Arial" w:cs="NewBaskervilleStd-Roman"/>
      <w:color w:val="000000"/>
      <w:kern w:val="0"/>
      <w:sz w:val="16"/>
      <w:szCs w:val="20"/>
      <w:lang w:eastAsia="en-CA"/>
      <w14:ligatures w14:val="none"/>
    </w:rPr>
  </w:style>
  <w:style w:type="character" w:customStyle="1" w:styleId="FootnoteRef">
    <w:name w:val="FootnoteRef"/>
    <w:basedOn w:val="FootnoteReference0"/>
    <w:uiPriority w:val="1"/>
    <w:qFormat/>
    <w:rsid w:val="00434B2B"/>
    <w:rPr>
      <w:color w:val="3366FF"/>
      <w:vertAlign w:val="superscript"/>
    </w:rPr>
  </w:style>
  <w:style w:type="character" w:customStyle="1" w:styleId="EndnoteReference">
    <w:name w:val="EndnoteReference"/>
    <w:basedOn w:val="FootnoteReference0"/>
    <w:uiPriority w:val="1"/>
    <w:qFormat/>
    <w:rsid w:val="00434B2B"/>
    <w:rPr>
      <w:color w:val="3366FF"/>
      <w:vertAlign w:val="superscript"/>
    </w:rPr>
  </w:style>
  <w:style w:type="paragraph" w:customStyle="1" w:styleId="QuotePara">
    <w:name w:val="QuotePara"/>
    <w:qFormat/>
    <w:rsid w:val="00434B2B"/>
    <w:pPr>
      <w:widowControl w:val="0"/>
      <w:autoSpaceDE w:val="0"/>
      <w:autoSpaceDN w:val="0"/>
      <w:adjustRightInd w:val="0"/>
      <w:spacing w:before="120" w:after="120" w:line="240" w:lineRule="atLeast"/>
      <w:ind w:left="21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QuoteSource">
    <w:name w:val="QuoteSource"/>
    <w:basedOn w:val="QuotePara"/>
    <w:qFormat/>
    <w:rsid w:val="00434B2B"/>
    <w:pPr>
      <w:spacing w:after="240"/>
      <w:jc w:val="right"/>
    </w:pPr>
  </w:style>
  <w:style w:type="character" w:customStyle="1" w:styleId="Caps">
    <w:name w:val="Caps"/>
    <w:uiPriority w:val="1"/>
    <w:qFormat/>
    <w:rsid w:val="00434B2B"/>
    <w:rPr>
      <w:caps/>
      <w:smallCaps w:val="0"/>
      <w:color w:val="3366FF"/>
    </w:rPr>
  </w:style>
  <w:style w:type="character" w:customStyle="1" w:styleId="SmallCaps">
    <w:name w:val="SmallCaps"/>
    <w:uiPriority w:val="1"/>
    <w:qFormat/>
    <w:rsid w:val="00434B2B"/>
    <w:rPr>
      <w:caps w:val="0"/>
      <w:smallCaps/>
      <w:color w:val="3366FF"/>
    </w:rPr>
  </w:style>
  <w:style w:type="character" w:customStyle="1" w:styleId="SmallCapsBold">
    <w:name w:val="SmallCapsBold"/>
    <w:basedOn w:val="SmallCaps"/>
    <w:uiPriority w:val="1"/>
    <w:qFormat/>
    <w:rsid w:val="00434B2B"/>
    <w:rPr>
      <w:b/>
      <w:bCs/>
      <w:caps w:val="0"/>
      <w:smallCaps/>
      <w:color w:val="3366FF"/>
    </w:rPr>
  </w:style>
  <w:style w:type="character" w:customStyle="1" w:styleId="SmallCapsBoldItalic">
    <w:name w:val="SmallCapsBoldItalic"/>
    <w:basedOn w:val="SmallCapsBold"/>
    <w:uiPriority w:val="1"/>
    <w:qFormat/>
    <w:rsid w:val="00434B2B"/>
    <w:rPr>
      <w:b/>
      <w:bCs/>
      <w:i/>
      <w:iCs/>
      <w:caps w:val="0"/>
      <w:smallCaps/>
      <w:color w:val="3366FF"/>
    </w:rPr>
  </w:style>
  <w:style w:type="character" w:customStyle="1" w:styleId="SmallCapsItalic">
    <w:name w:val="SmallCapsItalic"/>
    <w:basedOn w:val="SmallCaps"/>
    <w:uiPriority w:val="1"/>
    <w:qFormat/>
    <w:rsid w:val="00434B2B"/>
    <w:rPr>
      <w:i/>
      <w:iCs/>
      <w:caps w:val="0"/>
      <w:smallCaps/>
      <w:color w:val="3366FF"/>
    </w:rPr>
  </w:style>
  <w:style w:type="character" w:customStyle="1" w:styleId="NSSymbol">
    <w:name w:val="NSSymbol"/>
    <w:uiPriority w:val="1"/>
    <w:qFormat/>
    <w:rsid w:val="00434B2B"/>
    <w:rPr>
      <w:color w:val="3366FF"/>
    </w:rPr>
  </w:style>
  <w:style w:type="table" w:styleId="TableGrid">
    <w:name w:val="Table Grid"/>
    <w:basedOn w:val="TableNormal"/>
    <w:uiPriority w:val="59"/>
    <w:rsid w:val="00434B2B"/>
    <w:rPr>
      <w:rFonts w:ascii="Calibri" w:eastAsia="Times New Roman"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Sub">
    <w:name w:val="TableHeaderSub"/>
    <w:qFormat/>
    <w:rsid w:val="00434B2B"/>
    <w:pPr>
      <w:keepLines/>
      <w:widowControl w:val="0"/>
      <w:suppressAutoHyphens/>
      <w:autoSpaceDE w:val="0"/>
      <w:autoSpaceDN w:val="0"/>
      <w:adjustRightInd w:val="0"/>
      <w:spacing w:line="240" w:lineRule="atLeast"/>
      <w:textAlignment w:val="baseline"/>
    </w:pPr>
    <w:rPr>
      <w:rFonts w:ascii="Arial" w:eastAsia="Times New Roman" w:hAnsi="Arial" w:cs="FuturaPT-Heavy"/>
      <w:color w:val="000000"/>
      <w:kern w:val="0"/>
      <w:sz w:val="18"/>
      <w:szCs w:val="18"/>
      <w:lang w:eastAsia="en-CA"/>
      <w14:ligatures w14:val="none"/>
    </w:rPr>
  </w:style>
  <w:style w:type="paragraph" w:customStyle="1" w:styleId="TableFootnote">
    <w:name w:val="TableFootnote"/>
    <w:qFormat/>
    <w:rsid w:val="00434B2B"/>
    <w:pPr>
      <w:keepLines/>
      <w:widowControl w:val="0"/>
      <w:autoSpaceDE w:val="0"/>
      <w:autoSpaceDN w:val="0"/>
      <w:adjustRightInd w:val="0"/>
      <w:spacing w:line="190" w:lineRule="atLeast"/>
      <w:textAlignment w:val="baseline"/>
    </w:pPr>
    <w:rPr>
      <w:rFonts w:ascii="Arial" w:eastAsia="Times New Roman" w:hAnsi="Arial" w:cs="FuturaPT-Book"/>
      <w:color w:val="000000"/>
      <w:kern w:val="0"/>
      <w:sz w:val="16"/>
      <w:szCs w:val="17"/>
      <w:lang w:eastAsia="en-CA"/>
      <w14:ligatures w14:val="none"/>
    </w:rPr>
  </w:style>
  <w:style w:type="paragraph" w:customStyle="1" w:styleId="TableListBulleted">
    <w:name w:val="TableListBulleted"/>
    <w:qFormat/>
    <w:rsid w:val="00434B2B"/>
    <w:pPr>
      <w:keepLines/>
      <w:widowControl w:val="0"/>
      <w:numPr>
        <w:numId w:val="30"/>
      </w:numPr>
      <w:autoSpaceDE w:val="0"/>
      <w:autoSpaceDN w:val="0"/>
      <w:adjustRightInd w:val="0"/>
      <w:spacing w:line="190" w:lineRule="atLeast"/>
      <w:textAlignment w:val="baseline"/>
    </w:pPr>
    <w:rPr>
      <w:rFonts w:ascii="Arial" w:eastAsia="Times New Roman" w:hAnsi="Arial" w:cs="FuturaPT-Book"/>
      <w:color w:val="000000"/>
      <w:kern w:val="0"/>
      <w:sz w:val="17"/>
      <w:szCs w:val="17"/>
      <w:lang w:eastAsia="en-CA"/>
      <w14:ligatures w14:val="none"/>
    </w:rPr>
  </w:style>
  <w:style w:type="paragraph" w:customStyle="1" w:styleId="TableListNumbered">
    <w:name w:val="TableListNumbered"/>
    <w:qFormat/>
    <w:rsid w:val="00434B2B"/>
    <w:pPr>
      <w:keepLines/>
      <w:widowControl w:val="0"/>
      <w:numPr>
        <w:numId w:val="31"/>
      </w:numPr>
      <w:autoSpaceDE w:val="0"/>
      <w:autoSpaceDN w:val="0"/>
      <w:adjustRightInd w:val="0"/>
      <w:spacing w:line="190" w:lineRule="atLeast"/>
      <w:textAlignment w:val="baseline"/>
    </w:pPr>
    <w:rPr>
      <w:rFonts w:ascii="Arial" w:eastAsia="Times New Roman" w:hAnsi="Arial" w:cs="FuturaPT-Book"/>
      <w:color w:val="000000"/>
      <w:kern w:val="0"/>
      <w:sz w:val="17"/>
      <w:szCs w:val="17"/>
      <w:lang w:eastAsia="en-CA"/>
      <w14:ligatures w14:val="none"/>
    </w:rPr>
  </w:style>
  <w:style w:type="paragraph" w:customStyle="1" w:styleId="TableListPlain">
    <w:name w:val="TableListPlain"/>
    <w:qFormat/>
    <w:rsid w:val="00434B2B"/>
    <w:pPr>
      <w:keepLines/>
      <w:widowControl w:val="0"/>
      <w:autoSpaceDE w:val="0"/>
      <w:autoSpaceDN w:val="0"/>
      <w:adjustRightInd w:val="0"/>
      <w:spacing w:line="190" w:lineRule="atLeast"/>
      <w:ind w:left="360"/>
      <w:textAlignment w:val="baseline"/>
    </w:pPr>
    <w:rPr>
      <w:rFonts w:ascii="Arial" w:eastAsia="Times New Roman" w:hAnsi="Arial" w:cs="FuturaPT-Book"/>
      <w:color w:val="000000"/>
      <w:kern w:val="0"/>
      <w:sz w:val="17"/>
      <w:szCs w:val="17"/>
      <w:lang w:eastAsia="en-CA"/>
      <w14:ligatures w14:val="none"/>
    </w:rPr>
  </w:style>
  <w:style w:type="paragraph" w:customStyle="1" w:styleId="ExtractPara">
    <w:name w:val="ExtractPara"/>
    <w:basedOn w:val="QuotePara"/>
    <w:qFormat/>
    <w:rsid w:val="00434B2B"/>
    <w:rPr>
      <w:sz w:val="18"/>
      <w:szCs w:val="18"/>
    </w:rPr>
  </w:style>
  <w:style w:type="paragraph" w:customStyle="1" w:styleId="ExtractSource">
    <w:name w:val="ExtractSource"/>
    <w:basedOn w:val="ExtractPara"/>
    <w:qFormat/>
    <w:rsid w:val="00434B2B"/>
    <w:pPr>
      <w:jc w:val="right"/>
    </w:pPr>
  </w:style>
  <w:style w:type="paragraph" w:customStyle="1" w:styleId="ExtractParaContinued">
    <w:name w:val="ExtractParaContinued"/>
    <w:basedOn w:val="ExtractPara"/>
    <w:qFormat/>
    <w:rsid w:val="00434B2B"/>
    <w:pPr>
      <w:spacing w:before="0"/>
      <w:ind w:firstLine="360"/>
    </w:pPr>
  </w:style>
  <w:style w:type="paragraph" w:customStyle="1" w:styleId="AppendixNumber">
    <w:name w:val="AppendixNumber"/>
    <w:qFormat/>
    <w:rsid w:val="00434B2B"/>
    <w:pPr>
      <w:widowControl w:val="0"/>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kern w:val="0"/>
      <w:sz w:val="240"/>
      <w:szCs w:val="240"/>
      <w:lang w:eastAsia="en-CA"/>
      <w14:ligatures w14:val="none"/>
    </w:rPr>
  </w:style>
  <w:style w:type="paragraph" w:customStyle="1" w:styleId="AppendixTitle">
    <w:name w:val="AppendixTitle"/>
    <w:qFormat/>
    <w:rsid w:val="00434B2B"/>
    <w:pPr>
      <w:keepLines/>
      <w:widowControl w:val="0"/>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kern w:val="0"/>
      <w:sz w:val="32"/>
      <w:szCs w:val="32"/>
      <w:lang w:eastAsia="en-CA"/>
      <w14:ligatures w14:val="none"/>
    </w:rPr>
  </w:style>
  <w:style w:type="paragraph" w:customStyle="1" w:styleId="BackmatterTitle">
    <w:name w:val="BackmatterTitle"/>
    <w:qFormat/>
    <w:rsid w:val="00434B2B"/>
    <w:pPr>
      <w:keepLines/>
      <w:widowControl w:val="0"/>
      <w:suppressAutoHyphens/>
      <w:autoSpaceDE w:val="0"/>
      <w:autoSpaceDN w:val="0"/>
      <w:adjustRightInd w:val="0"/>
      <w:spacing w:before="600" w:after="600" w:line="360" w:lineRule="atLeast"/>
      <w:ind w:left="360"/>
      <w:textAlignment w:val="baseline"/>
    </w:pPr>
    <w:rPr>
      <w:rFonts w:ascii="Arial" w:eastAsia="Times New Roman" w:hAnsi="Arial" w:cs="DogmaOT-Bold"/>
      <w:b/>
      <w:bCs/>
      <w:caps/>
      <w:color w:val="000000"/>
      <w:spacing w:val="48"/>
      <w:kern w:val="0"/>
      <w:sz w:val="32"/>
      <w:szCs w:val="32"/>
      <w:lang w:eastAsia="en-CA"/>
      <w14:ligatures w14:val="none"/>
    </w:rPr>
  </w:style>
  <w:style w:type="paragraph" w:customStyle="1" w:styleId="GlossaryTerm">
    <w:name w:val="GlossaryTerm"/>
    <w:qFormat/>
    <w:rsid w:val="00434B2B"/>
    <w:pPr>
      <w:widowControl w:val="0"/>
      <w:autoSpaceDE w:val="0"/>
      <w:autoSpaceDN w:val="0"/>
      <w:adjustRightInd w:val="0"/>
      <w:spacing w:line="240" w:lineRule="atLeast"/>
      <w:ind w:left="360"/>
      <w:textAlignment w:val="baseline"/>
    </w:pPr>
    <w:rPr>
      <w:rFonts w:ascii="Times Roman" w:eastAsia="Times New Roman" w:hAnsi="Times Roman" w:cs="NewBaskervilleStd-Roman"/>
      <w:b/>
      <w:bCs/>
      <w:color w:val="000000"/>
      <w:kern w:val="0"/>
      <w:sz w:val="20"/>
      <w:szCs w:val="20"/>
      <w:u w:val="single"/>
      <w:lang w:eastAsia="en-CA"/>
      <w14:ligatures w14:val="none"/>
    </w:rPr>
  </w:style>
  <w:style w:type="paragraph" w:customStyle="1" w:styleId="GlossaryDefinition">
    <w:name w:val="GlossaryDefinition"/>
    <w:qFormat/>
    <w:rsid w:val="00434B2B"/>
    <w:pPr>
      <w:widowControl w:val="0"/>
      <w:autoSpaceDE w:val="0"/>
      <w:autoSpaceDN w:val="0"/>
      <w:adjustRightInd w:val="0"/>
      <w:spacing w:after="120" w:line="240" w:lineRule="atLeast"/>
      <w:ind w:left="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EndnoteEntry">
    <w:name w:val="EndnoteEntry"/>
    <w:qFormat/>
    <w:rsid w:val="00434B2B"/>
    <w:pPr>
      <w:widowControl w:val="0"/>
      <w:autoSpaceDE w:val="0"/>
      <w:autoSpaceDN w:val="0"/>
      <w:adjustRightInd w:val="0"/>
      <w:spacing w:after="120" w:line="240" w:lineRule="atLeast"/>
      <w:ind w:left="360"/>
      <w:textAlignment w:val="baseline"/>
    </w:pPr>
    <w:rPr>
      <w:rFonts w:ascii="Times Roman" w:eastAsia="Times New Roman" w:hAnsi="Times Roman" w:cs="NewBaskervilleStd-Roman"/>
      <w:color w:val="000000"/>
      <w:kern w:val="0"/>
      <w:sz w:val="20"/>
      <w:szCs w:val="20"/>
      <w:lang w:eastAsia="en-CA"/>
      <w14:ligatures w14:val="none"/>
    </w:rPr>
  </w:style>
  <w:style w:type="character" w:customStyle="1" w:styleId="EndnoteRef">
    <w:name w:val="EndnoteRef"/>
    <w:basedOn w:val="EndnoteReference"/>
    <w:uiPriority w:val="1"/>
    <w:qFormat/>
    <w:rsid w:val="00434B2B"/>
    <w:rPr>
      <w:color w:val="3366FF"/>
      <w:vertAlign w:val="superscript"/>
    </w:rPr>
  </w:style>
  <w:style w:type="paragraph" w:customStyle="1" w:styleId="Reference">
    <w:name w:val="Reference"/>
    <w:qFormat/>
    <w:rsid w:val="00434B2B"/>
    <w:pPr>
      <w:widowControl w:val="0"/>
      <w:autoSpaceDE w:val="0"/>
      <w:autoSpaceDN w:val="0"/>
      <w:adjustRightInd w:val="0"/>
      <w:spacing w:after="120" w:line="240" w:lineRule="atLeast"/>
      <w:ind w:left="360" w:hanging="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HeadProject">
    <w:name w:val="HeadProject"/>
    <w:qFormat/>
    <w:rsid w:val="00434B2B"/>
    <w:pPr>
      <w:keepNext/>
      <w:keepLines/>
      <w:widowControl w:val="0"/>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kern w:val="0"/>
      <w:lang w:eastAsia="en-CA"/>
      <w14:ligatures w14:val="none"/>
    </w:rPr>
  </w:style>
  <w:style w:type="character" w:customStyle="1" w:styleId="LiteralGray">
    <w:name w:val="LiteralGray"/>
    <w:uiPriority w:val="1"/>
    <w:qFormat/>
    <w:rsid w:val="00434B2B"/>
    <w:rPr>
      <w:rFonts w:ascii="Courier" w:hAnsi="Courier"/>
      <w:color w:val="A6A6A6" w:themeColor="background1" w:themeShade="A6"/>
    </w:rPr>
  </w:style>
  <w:style w:type="character" w:customStyle="1" w:styleId="PyBracket">
    <w:name w:val="PyBracket"/>
    <w:uiPriority w:val="1"/>
    <w:qFormat/>
    <w:rsid w:val="00434B2B"/>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434B2B"/>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434B2B"/>
    <w:rPr>
      <w:rFonts w:ascii="Courier" w:hAnsi="Courier" w:cs="TheSansMonoCondensed-Plain"/>
      <w:color w:val="008000"/>
      <w:spacing w:val="0"/>
      <w:w w:val="100"/>
      <w:position w:val="0"/>
      <w:sz w:val="17"/>
      <w:szCs w:val="17"/>
      <w:u w:val="none"/>
      <w:vertAlign w:val="baseline"/>
      <w:lang w:val="en-US"/>
    </w:rPr>
  </w:style>
  <w:style w:type="paragraph" w:customStyle="1" w:styleId="BookHalfTitle">
    <w:name w:val="BookHalfTitle"/>
    <w:basedOn w:val="BackmatterTitle"/>
    <w:qFormat/>
    <w:rsid w:val="00434B2B"/>
  </w:style>
  <w:style w:type="character" w:styleId="BookTitle">
    <w:name w:val="Book Title"/>
    <w:basedOn w:val="DefaultParagraphFont"/>
    <w:uiPriority w:val="33"/>
    <w:qFormat/>
    <w:rsid w:val="00434B2B"/>
    <w:rPr>
      <w:b/>
      <w:bCs/>
      <w:smallCaps/>
      <w:spacing w:val="5"/>
    </w:rPr>
  </w:style>
  <w:style w:type="paragraph" w:customStyle="1" w:styleId="BookTitle0">
    <w:name w:val="BookTitle"/>
    <w:qFormat/>
    <w:rsid w:val="00434B2B"/>
    <w:pPr>
      <w:widowControl w:val="0"/>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kern w:val="0"/>
      <w:sz w:val="120"/>
      <w:szCs w:val="240"/>
      <w:lang w:eastAsia="en-CA"/>
      <w14:ligatures w14:val="none"/>
    </w:rPr>
  </w:style>
  <w:style w:type="paragraph" w:customStyle="1" w:styleId="BookSubtitle">
    <w:name w:val="BookSubtitle"/>
    <w:basedOn w:val="ChapterSubtitle"/>
    <w:qFormat/>
    <w:rsid w:val="00434B2B"/>
  </w:style>
  <w:style w:type="paragraph" w:customStyle="1" w:styleId="BookEdition">
    <w:name w:val="BookEdition"/>
    <w:basedOn w:val="BookSubtitle"/>
    <w:qFormat/>
    <w:rsid w:val="00434B2B"/>
    <w:rPr>
      <w:b w:val="0"/>
      <w:bCs w:val="0"/>
      <w:i/>
      <w:iCs/>
      <w:sz w:val="24"/>
      <w:szCs w:val="24"/>
    </w:rPr>
  </w:style>
  <w:style w:type="paragraph" w:customStyle="1" w:styleId="BookAuthor">
    <w:name w:val="BookAuthor"/>
    <w:basedOn w:val="BookEdition"/>
    <w:qFormat/>
    <w:rsid w:val="00434B2B"/>
    <w:rPr>
      <w:i w:val="0"/>
      <w:iCs w:val="0"/>
      <w:smallCaps/>
    </w:rPr>
  </w:style>
  <w:style w:type="paragraph" w:customStyle="1" w:styleId="BookPublisher">
    <w:name w:val="BookPublisher"/>
    <w:basedOn w:val="BookAuthor"/>
    <w:qFormat/>
    <w:rsid w:val="00434B2B"/>
    <w:rPr>
      <w:i/>
      <w:iCs/>
      <w:smallCaps w:val="0"/>
      <w:sz w:val="20"/>
      <w:szCs w:val="20"/>
    </w:rPr>
  </w:style>
  <w:style w:type="paragraph" w:customStyle="1" w:styleId="Copyright">
    <w:name w:val="Copyright"/>
    <w:qFormat/>
    <w:rsid w:val="00434B2B"/>
    <w:pPr>
      <w:widowControl w:val="0"/>
      <w:autoSpaceDE w:val="0"/>
      <w:autoSpaceDN w:val="0"/>
      <w:adjustRightInd w:val="0"/>
      <w:spacing w:line="240" w:lineRule="atLeast"/>
      <w:textAlignment w:val="baseline"/>
    </w:pPr>
    <w:rPr>
      <w:rFonts w:ascii="NewBaskervilleStd-Roman" w:eastAsia="Times New Roman" w:hAnsi="NewBaskervilleStd-Roman" w:cs="NewBaskervilleStd-Roman"/>
      <w:color w:val="000000"/>
      <w:kern w:val="0"/>
      <w:sz w:val="16"/>
      <w:szCs w:val="18"/>
      <w:lang w:eastAsia="en-CA"/>
      <w14:ligatures w14:val="none"/>
    </w:rPr>
  </w:style>
  <w:style w:type="paragraph" w:customStyle="1" w:styleId="CopyrightLOC">
    <w:name w:val="CopyrightLOC"/>
    <w:basedOn w:val="Copyright"/>
    <w:qFormat/>
    <w:rsid w:val="00434B2B"/>
  </w:style>
  <w:style w:type="paragraph" w:customStyle="1" w:styleId="CopyrightHead">
    <w:name w:val="CopyrightHead"/>
    <w:basedOn w:val="CopyrightLOC"/>
    <w:qFormat/>
    <w:rsid w:val="00434B2B"/>
    <w:pPr>
      <w:jc w:val="center"/>
    </w:pPr>
    <w:rPr>
      <w:b/>
    </w:rPr>
  </w:style>
  <w:style w:type="paragraph" w:customStyle="1" w:styleId="Dedication">
    <w:name w:val="Dedication"/>
    <w:basedOn w:val="BookPublisher"/>
    <w:qFormat/>
    <w:rsid w:val="00434B2B"/>
  </w:style>
  <w:style w:type="paragraph" w:customStyle="1" w:styleId="FrontmatterTitle">
    <w:name w:val="FrontmatterTitle"/>
    <w:basedOn w:val="BackmatterTitle"/>
    <w:qFormat/>
    <w:rsid w:val="00434B2B"/>
  </w:style>
  <w:style w:type="paragraph" w:customStyle="1" w:styleId="TOCFM">
    <w:name w:val="TOCFM"/>
    <w:basedOn w:val="Normal"/>
    <w:qFormat/>
    <w:rsid w:val="00434B2B"/>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rPr>
  </w:style>
  <w:style w:type="paragraph" w:customStyle="1" w:styleId="TOCH1">
    <w:name w:val="TOCH1"/>
    <w:basedOn w:val="TOCFM"/>
    <w:qFormat/>
    <w:rsid w:val="00434B2B"/>
    <w:pPr>
      <w:ind w:left="720"/>
    </w:pPr>
    <w:rPr>
      <w:b/>
    </w:rPr>
  </w:style>
  <w:style w:type="paragraph" w:customStyle="1" w:styleId="TOCPart">
    <w:name w:val="TOCPart"/>
    <w:basedOn w:val="TOCH1"/>
    <w:qFormat/>
    <w:rsid w:val="00434B2B"/>
    <w:pPr>
      <w:spacing w:before="120"/>
      <w:ind w:left="0"/>
      <w:jc w:val="center"/>
    </w:pPr>
    <w:rPr>
      <w:b w:val="0"/>
      <w:sz w:val="28"/>
      <w:szCs w:val="24"/>
    </w:rPr>
  </w:style>
  <w:style w:type="paragraph" w:customStyle="1" w:styleId="TOCChapter">
    <w:name w:val="TOCChapter"/>
    <w:basedOn w:val="TOCH1"/>
    <w:qFormat/>
    <w:rsid w:val="00434B2B"/>
    <w:pPr>
      <w:ind w:left="360"/>
    </w:pPr>
    <w:rPr>
      <w:b w:val="0"/>
      <w:sz w:val="24"/>
    </w:rPr>
  </w:style>
  <w:style w:type="paragraph" w:customStyle="1" w:styleId="TOCH2">
    <w:name w:val="TOCH2"/>
    <w:basedOn w:val="TOCH1"/>
    <w:qFormat/>
    <w:rsid w:val="00434B2B"/>
    <w:pPr>
      <w:ind w:left="1080"/>
    </w:pPr>
    <w:rPr>
      <w:i/>
    </w:rPr>
  </w:style>
  <w:style w:type="paragraph" w:customStyle="1" w:styleId="TOCH3">
    <w:name w:val="TOCH3"/>
    <w:basedOn w:val="TOCH1"/>
    <w:qFormat/>
    <w:rsid w:val="00434B2B"/>
    <w:pPr>
      <w:ind w:left="1440"/>
    </w:pPr>
    <w:rPr>
      <w:b w:val="0"/>
      <w:i/>
    </w:rPr>
  </w:style>
  <w:style w:type="paragraph" w:customStyle="1" w:styleId="BoxType">
    <w:name w:val="BoxType"/>
    <w:qFormat/>
    <w:rsid w:val="00434B2B"/>
    <w:pPr>
      <w:keepLines/>
      <w:widowControl w:val="0"/>
      <w:pBdr>
        <w:top w:val="single" w:sz="18" w:space="1" w:color="008000"/>
      </w:pBdr>
      <w:suppressAutoHyphens/>
      <w:autoSpaceDE w:val="0"/>
      <w:autoSpaceDN w:val="0"/>
      <w:adjustRightInd w:val="0"/>
      <w:spacing w:before="240" w:line="240" w:lineRule="atLeast"/>
      <w:jc w:val="center"/>
      <w:textAlignment w:val="baseline"/>
    </w:pPr>
    <w:rPr>
      <w:rFonts w:ascii="Arial" w:eastAsia="Times New Roman" w:hAnsi="Arial" w:cs="TimesNewRomanPSMT"/>
      <w:color w:val="008000"/>
      <w:kern w:val="0"/>
      <w:sz w:val="18"/>
      <w:szCs w:val="18"/>
      <w:lang w:eastAsia="en-CA"/>
      <w14:ligatures w14:val="none"/>
    </w:rPr>
  </w:style>
  <w:style w:type="character" w:customStyle="1" w:styleId="CustomCharStyle">
    <w:name w:val="CustomCharStyle"/>
    <w:uiPriority w:val="1"/>
    <w:qFormat/>
    <w:rsid w:val="00434B2B"/>
    <w:rPr>
      <w:b w:val="0"/>
      <w:bCs w:val="0"/>
      <w:i w:val="0"/>
      <w:iCs w:val="0"/>
      <w:color w:val="3366FF"/>
      <w:bdr w:val="none" w:sz="0" w:space="0" w:color="auto"/>
      <w:shd w:val="clear" w:color="auto" w:fill="CCFFCC"/>
    </w:rPr>
  </w:style>
  <w:style w:type="character" w:customStyle="1" w:styleId="CodeAnnotation">
    <w:name w:val="CodeAnnotation"/>
    <w:uiPriority w:val="1"/>
    <w:qFormat/>
    <w:rsid w:val="00434B2B"/>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HeadANumber">
    <w:name w:val="HeadANumber"/>
    <w:qFormat/>
    <w:rsid w:val="00434B2B"/>
    <w:pPr>
      <w:keepNext/>
      <w:keepLines/>
      <w:widowControl w:val="0"/>
      <w:numPr>
        <w:ilvl w:val="1"/>
        <w:numId w:val="40"/>
      </w:numPr>
      <w:tabs>
        <w:tab w:val="right" w:pos="1200"/>
        <w:tab w:val="left" w:pos="1440"/>
      </w:tabs>
      <w:suppressAutoHyphens/>
      <w:autoSpaceDE w:val="0"/>
      <w:autoSpaceDN w:val="0"/>
      <w:adjustRightInd w:val="0"/>
      <w:spacing w:before="420" w:after="120" w:line="300" w:lineRule="atLeast"/>
      <w:textAlignment w:val="baseline"/>
    </w:pPr>
    <w:rPr>
      <w:rFonts w:ascii="Arial" w:eastAsia="Times New Roman" w:hAnsi="Arial" w:cs="FuturaPT-Bold"/>
      <w:b/>
      <w:bCs/>
      <w:color w:val="000000"/>
      <w:kern w:val="0"/>
      <w:lang w:eastAsia="en-CA"/>
      <w14:ligatures w14:val="none"/>
    </w:rPr>
  </w:style>
  <w:style w:type="paragraph" w:customStyle="1" w:styleId="HeadB">
    <w:name w:val="HeadB"/>
    <w:qFormat/>
    <w:rsid w:val="00434B2B"/>
    <w:pPr>
      <w:keepNext/>
      <w:keepLines/>
      <w:widowControl w:val="0"/>
      <w:tabs>
        <w:tab w:val="right" w:pos="1200"/>
        <w:tab w:val="left" w:pos="1440"/>
      </w:tabs>
      <w:suppressAutoHyphens/>
      <w:autoSpaceDE w:val="0"/>
      <w:autoSpaceDN w:val="0"/>
      <w:adjustRightInd w:val="0"/>
      <w:spacing w:before="240" w:after="80" w:line="300" w:lineRule="atLeast"/>
      <w:ind w:left="1440"/>
      <w:textAlignment w:val="baseline"/>
    </w:pPr>
    <w:rPr>
      <w:rFonts w:ascii="Arial" w:eastAsia="Times New Roman" w:hAnsi="Arial" w:cs="FuturaPTCond-BoldObl"/>
      <w:b/>
      <w:bCs/>
      <w:i/>
      <w:iCs/>
      <w:color w:val="000000"/>
      <w:kern w:val="0"/>
      <w:lang w:eastAsia="en-CA"/>
      <w14:ligatures w14:val="none"/>
    </w:rPr>
  </w:style>
  <w:style w:type="paragraph" w:customStyle="1" w:styleId="HeadBNumber">
    <w:name w:val="HeadBNumber"/>
    <w:qFormat/>
    <w:rsid w:val="00434B2B"/>
    <w:pPr>
      <w:keepNext/>
      <w:keepLines/>
      <w:widowControl w:val="0"/>
      <w:numPr>
        <w:ilvl w:val="2"/>
        <w:numId w:val="40"/>
      </w:numPr>
      <w:tabs>
        <w:tab w:val="right" w:pos="1980"/>
        <w:tab w:val="left" w:pos="2160"/>
      </w:tabs>
      <w:suppressAutoHyphens/>
      <w:autoSpaceDE w:val="0"/>
      <w:autoSpaceDN w:val="0"/>
      <w:adjustRightInd w:val="0"/>
      <w:spacing w:before="240" w:after="80" w:line="300" w:lineRule="atLeast"/>
      <w:textAlignment w:val="baseline"/>
    </w:pPr>
    <w:rPr>
      <w:rFonts w:ascii="Arial" w:eastAsia="Times New Roman" w:hAnsi="Arial" w:cs="FuturaPTCond-BoldObl"/>
      <w:b/>
      <w:bCs/>
      <w:i/>
      <w:iCs/>
      <w:color w:val="000000"/>
      <w:kern w:val="0"/>
      <w:lang w:eastAsia="en-CA"/>
      <w14:ligatures w14:val="none"/>
    </w:rPr>
  </w:style>
  <w:style w:type="paragraph" w:customStyle="1" w:styleId="HeadC">
    <w:name w:val="HeadC"/>
    <w:qFormat/>
    <w:rsid w:val="00434B2B"/>
    <w:pPr>
      <w:keepNext/>
      <w:keepLines/>
      <w:widowControl w:val="0"/>
      <w:suppressAutoHyphens/>
      <w:autoSpaceDE w:val="0"/>
      <w:autoSpaceDN w:val="0"/>
      <w:adjustRightInd w:val="0"/>
      <w:spacing w:before="240" w:after="80" w:line="300" w:lineRule="atLeast"/>
      <w:ind w:left="1440"/>
      <w:textAlignment w:val="baseline"/>
    </w:pPr>
    <w:rPr>
      <w:rFonts w:ascii="Arial" w:eastAsia="Times New Roman" w:hAnsi="Arial" w:cs="FuturaPTCond-Bold"/>
      <w:b/>
      <w:bCs/>
      <w:color w:val="000000"/>
      <w:kern w:val="0"/>
      <w:sz w:val="20"/>
      <w:szCs w:val="20"/>
      <w:lang w:eastAsia="en-CA"/>
      <w14:ligatures w14:val="none"/>
    </w:rPr>
  </w:style>
  <w:style w:type="paragraph" w:customStyle="1" w:styleId="HeadCNumber">
    <w:name w:val="HeadCNumber"/>
    <w:qFormat/>
    <w:rsid w:val="00434B2B"/>
    <w:pPr>
      <w:keepNext/>
      <w:keepLines/>
      <w:widowControl w:val="0"/>
      <w:numPr>
        <w:ilvl w:val="3"/>
        <w:numId w:val="40"/>
      </w:numPr>
      <w:tabs>
        <w:tab w:val="left" w:pos="1980"/>
      </w:tabs>
      <w:suppressAutoHyphens/>
      <w:autoSpaceDE w:val="0"/>
      <w:autoSpaceDN w:val="0"/>
      <w:adjustRightInd w:val="0"/>
      <w:spacing w:before="240" w:after="80" w:line="300" w:lineRule="atLeast"/>
      <w:textAlignment w:val="baseline"/>
    </w:pPr>
    <w:rPr>
      <w:rFonts w:ascii="Arial" w:eastAsia="Times New Roman" w:hAnsi="Arial" w:cs="FuturaPTCond-Bold"/>
      <w:b/>
      <w:bCs/>
      <w:color w:val="000000"/>
      <w:kern w:val="0"/>
      <w:sz w:val="20"/>
      <w:szCs w:val="20"/>
      <w:lang w:eastAsia="en-CA"/>
      <w14:ligatures w14:val="none"/>
    </w:rPr>
  </w:style>
  <w:style w:type="paragraph" w:customStyle="1" w:styleId="ListPlain">
    <w:name w:val="ListPlain"/>
    <w:qFormat/>
    <w:rsid w:val="00434B2B"/>
    <w:pPr>
      <w:widowControl w:val="0"/>
      <w:autoSpaceDE w:val="0"/>
      <w:autoSpaceDN w:val="0"/>
      <w:adjustRightInd w:val="0"/>
      <w:spacing w:before="120" w:line="240" w:lineRule="atLeast"/>
      <w:ind w:left="180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CodeAnnotated">
    <w:name w:val="CodeAnnotated"/>
    <w:qFormat/>
    <w:rsid w:val="00434B2B"/>
    <w:pPr>
      <w:widowControl w:val="0"/>
      <w:pBdr>
        <w:left w:val="single" w:sz="4" w:space="4" w:color="auto"/>
      </w:pBdr>
      <w:suppressAutoHyphens/>
      <w:autoSpaceDE w:val="0"/>
      <w:autoSpaceDN w:val="0"/>
      <w:adjustRightInd w:val="0"/>
      <w:spacing w:line="210" w:lineRule="atLeast"/>
      <w:ind w:left="1440" w:hanging="216"/>
      <w:contextualSpacing/>
      <w:textAlignment w:val="top"/>
    </w:pPr>
    <w:rPr>
      <w:rFonts w:ascii="Courier" w:eastAsia="Times New Roman" w:hAnsi="Courier" w:cs="TheSansMonoCondensed-Plain"/>
      <w:color w:val="000000"/>
      <w:kern w:val="0"/>
      <w:sz w:val="17"/>
      <w:szCs w:val="17"/>
      <w:lang w:eastAsia="en-CA"/>
      <w14:ligatures w14:val="none"/>
    </w:rPr>
  </w:style>
  <w:style w:type="paragraph" w:customStyle="1" w:styleId="BoxListNumber">
    <w:name w:val="BoxListNumber"/>
    <w:qFormat/>
    <w:rsid w:val="00434B2B"/>
    <w:pPr>
      <w:widowControl w:val="0"/>
      <w:numPr>
        <w:numId w:val="29"/>
      </w:numPr>
      <w:pBdr>
        <w:left w:val="single" w:sz="18" w:space="4" w:color="008000"/>
      </w:pBdr>
      <w:autoSpaceDE w:val="0"/>
      <w:autoSpaceDN w:val="0"/>
      <w:adjustRightInd w:val="0"/>
      <w:spacing w:before="120" w:line="240" w:lineRule="atLeast"/>
      <w:ind w:left="360"/>
      <w:textAlignment w:val="center"/>
    </w:pPr>
    <w:rPr>
      <w:rFonts w:ascii="Arial" w:eastAsia="Times New Roman" w:hAnsi="Arial" w:cs="FuturaPT-Book"/>
      <w:color w:val="000000"/>
      <w:kern w:val="0"/>
      <w:sz w:val="17"/>
      <w:szCs w:val="17"/>
      <w:lang w:eastAsia="en-CA"/>
      <w14:ligatures w14:val="none"/>
    </w:rPr>
  </w:style>
  <w:style w:type="paragraph" w:customStyle="1" w:styleId="BoxListPlain">
    <w:name w:val="BoxListPlain"/>
    <w:qFormat/>
    <w:rsid w:val="00434B2B"/>
    <w:pPr>
      <w:widowControl w:val="0"/>
      <w:pBdr>
        <w:left w:val="single" w:sz="18" w:space="4" w:color="008000"/>
      </w:pBdr>
      <w:autoSpaceDE w:val="0"/>
      <w:autoSpaceDN w:val="0"/>
      <w:adjustRightInd w:val="0"/>
      <w:spacing w:before="120" w:line="240" w:lineRule="atLeast"/>
      <w:textAlignment w:val="baseline"/>
    </w:pPr>
    <w:rPr>
      <w:rFonts w:ascii="Arial" w:eastAsia="Times New Roman" w:hAnsi="Arial" w:cs="FuturaPT-Book"/>
      <w:color w:val="000000"/>
      <w:kern w:val="0"/>
      <w:sz w:val="17"/>
      <w:szCs w:val="17"/>
      <w:lang w:eastAsia="en-CA"/>
      <w14:ligatures w14:val="none"/>
    </w:rPr>
  </w:style>
  <w:style w:type="paragraph" w:customStyle="1" w:styleId="BoxTitle">
    <w:name w:val="BoxTitle"/>
    <w:qFormat/>
    <w:rsid w:val="00434B2B"/>
    <w:pPr>
      <w:keepNext/>
      <w:keepLines/>
      <w:pBdr>
        <w:left w:val="single" w:sz="18" w:space="4" w:color="008000"/>
      </w:pBdr>
      <w:suppressAutoHyphens/>
      <w:spacing w:after="120" w:line="300" w:lineRule="atLeast"/>
      <w:jc w:val="center"/>
      <w:textAlignment w:val="baseline"/>
    </w:pPr>
    <w:rPr>
      <w:rFonts w:ascii="Arial" w:eastAsia="Times New Roman" w:hAnsi="Arial" w:cs="DogmaOT-Bold"/>
      <w:b/>
      <w:bCs/>
      <w:caps/>
      <w:color w:val="000000"/>
      <w:spacing w:val="13"/>
      <w:kern w:val="0"/>
      <w:sz w:val="18"/>
      <w:szCs w:val="18"/>
      <w:lang w:eastAsia="en-CA"/>
      <w14:ligatures w14:val="none"/>
    </w:rPr>
  </w:style>
  <w:style w:type="character" w:customStyle="1" w:styleId="MenuArrow">
    <w:name w:val="MenuArrow"/>
    <w:uiPriority w:val="1"/>
    <w:qFormat/>
    <w:rsid w:val="00434B2B"/>
    <w:rPr>
      <w:rFonts w:ascii="Webdings" w:hAnsi="Webdings" w:cs="Webdings"/>
      <w:color w:val="3366FF"/>
      <w:w w:val="100"/>
      <w:position w:val="0"/>
      <w:u w:val="none"/>
      <w:vertAlign w:val="baseline"/>
      <w:lang w:val="en-US"/>
    </w:rPr>
  </w:style>
  <w:style w:type="paragraph" w:customStyle="1" w:styleId="TableTitle">
    <w:name w:val="TableTitle"/>
    <w:qFormat/>
    <w:rsid w:val="00434B2B"/>
    <w:pPr>
      <w:keepNext/>
      <w:keepLines/>
      <w:widowControl w:val="0"/>
      <w:numPr>
        <w:ilvl w:val="5"/>
        <w:numId w:val="40"/>
      </w:numPr>
      <w:suppressAutoHyphens/>
      <w:autoSpaceDE w:val="0"/>
      <w:autoSpaceDN w:val="0"/>
      <w:adjustRightInd w:val="0"/>
      <w:spacing w:before="240" w:after="120" w:line="240" w:lineRule="atLeast"/>
      <w:textAlignment w:val="baseline"/>
    </w:pPr>
    <w:rPr>
      <w:rFonts w:ascii="Arial" w:eastAsia="Times New Roman" w:hAnsi="Arial" w:cs="FuturaPT-Book"/>
      <w:color w:val="000000"/>
      <w:kern w:val="0"/>
      <w:sz w:val="18"/>
      <w:szCs w:val="18"/>
      <w:lang w:eastAsia="en-CA"/>
      <w14:ligatures w14:val="none"/>
    </w:rPr>
  </w:style>
  <w:style w:type="paragraph" w:customStyle="1" w:styleId="EpigraphSource">
    <w:name w:val="EpigraphSource"/>
    <w:basedOn w:val="Epigraph"/>
    <w:qFormat/>
    <w:rsid w:val="00434B2B"/>
    <w:pPr>
      <w:jc w:val="right"/>
    </w:pPr>
  </w:style>
  <w:style w:type="paragraph" w:customStyle="1" w:styleId="Body">
    <w:name w:val="Body"/>
    <w:uiPriority w:val="99"/>
    <w:qFormat/>
    <w:rsid w:val="00434B2B"/>
    <w:pPr>
      <w:widowControl w:val="0"/>
      <w:autoSpaceDE w:val="0"/>
      <w:autoSpaceDN w:val="0"/>
      <w:adjustRightInd w:val="0"/>
      <w:spacing w:before="120" w:after="120" w:line="240" w:lineRule="atLeast"/>
      <w:ind w:left="1440" w:firstLine="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ChapterNumber">
    <w:name w:val="ChapterNumber"/>
    <w:next w:val="Normal"/>
    <w:qFormat/>
    <w:rsid w:val="00434B2B"/>
    <w:pPr>
      <w:numPr>
        <w:numId w:val="40"/>
      </w:numPr>
      <w:suppressAutoHyphens/>
      <w:spacing w:before="1200" w:line="2400" w:lineRule="atLeast"/>
      <w:jc w:val="center"/>
      <w:textAlignment w:val="baseline"/>
    </w:pPr>
    <w:rPr>
      <w:rFonts w:ascii="Arial" w:eastAsia="Times New Roman" w:hAnsi="Arial" w:cs="FuturaPTCond-Bold"/>
      <w:b/>
      <w:bCs/>
      <w:color w:val="000000"/>
      <w:kern w:val="0"/>
      <w:sz w:val="240"/>
      <w:szCs w:val="240"/>
      <w:lang w:eastAsia="en-CA"/>
      <w14:ligatures w14:val="none"/>
    </w:rPr>
  </w:style>
  <w:style w:type="character" w:customStyle="1" w:styleId="Xref">
    <w:name w:val="Xref"/>
    <w:uiPriority w:val="1"/>
    <w:rsid w:val="00434B2B"/>
    <w:rPr>
      <w:color w:val="FF0000"/>
      <w:lang w:val="fr-FR"/>
    </w:rPr>
  </w:style>
  <w:style w:type="paragraph" w:customStyle="1" w:styleId="Default">
    <w:name w:val="Default"/>
    <w:rsid w:val="00434B2B"/>
    <w:pPr>
      <w:autoSpaceDE w:val="0"/>
      <w:autoSpaceDN w:val="0"/>
      <w:adjustRightInd w:val="0"/>
    </w:pPr>
    <w:rPr>
      <w:rFonts w:ascii="NewBaskerville" w:eastAsia="Times New Roman" w:hAnsi="NewBaskerville" w:cs="NewBaskerville"/>
      <w:color w:val="000000"/>
      <w:kern w:val="0"/>
      <w:lang w:bidi="hi-IN"/>
      <w14:ligatures w14:val="none"/>
    </w:rPr>
  </w:style>
  <w:style w:type="paragraph" w:customStyle="1" w:styleId="SourceForeword">
    <w:name w:val="SourceForeword"/>
    <w:basedOn w:val="ReviewSource"/>
    <w:qFormat/>
    <w:rsid w:val="00434B2B"/>
  </w:style>
  <w:style w:type="paragraph" w:customStyle="1" w:styleId="ReviewHead">
    <w:name w:val="ReviewHead"/>
    <w:basedOn w:val="FrontmatterTitle"/>
    <w:qFormat/>
    <w:rsid w:val="00434B2B"/>
  </w:style>
  <w:style w:type="paragraph" w:customStyle="1" w:styleId="ReviewQuote">
    <w:name w:val="ReviewQuote"/>
    <w:basedOn w:val="QuotePara"/>
    <w:qFormat/>
    <w:rsid w:val="00434B2B"/>
  </w:style>
  <w:style w:type="paragraph" w:customStyle="1" w:styleId="ReviewSource">
    <w:name w:val="ReviewSource"/>
    <w:basedOn w:val="QuoteSource"/>
    <w:qFormat/>
    <w:rsid w:val="00434B2B"/>
  </w:style>
  <w:style w:type="paragraph" w:customStyle="1" w:styleId="ListGraphic">
    <w:name w:val="ListGraphic"/>
    <w:basedOn w:val="GraphicSlug"/>
    <w:qFormat/>
    <w:rsid w:val="00434B2B"/>
    <w:pPr>
      <w:ind w:left="0"/>
    </w:pPr>
  </w:style>
  <w:style w:type="paragraph" w:customStyle="1" w:styleId="ListCaption">
    <w:name w:val="ListCaption"/>
    <w:basedOn w:val="CaptionLine"/>
    <w:qFormat/>
    <w:rsid w:val="00434B2B"/>
    <w:pPr>
      <w:ind w:left="3600"/>
    </w:pPr>
  </w:style>
  <w:style w:type="paragraph" w:customStyle="1" w:styleId="NoteContinued">
    <w:name w:val="NoteContinued"/>
    <w:basedOn w:val="Note"/>
    <w:qFormat/>
    <w:rsid w:val="00434B2B"/>
    <w:pPr>
      <w:spacing w:before="0"/>
      <w:ind w:firstLine="0"/>
    </w:pPr>
  </w:style>
  <w:style w:type="paragraph" w:customStyle="1" w:styleId="NoteCode">
    <w:name w:val="NoteCode"/>
    <w:basedOn w:val="Code"/>
    <w:qFormat/>
    <w:rsid w:val="00434B2B"/>
    <w:pPr>
      <w:spacing w:after="240"/>
    </w:pPr>
  </w:style>
  <w:style w:type="paragraph" w:customStyle="1" w:styleId="ListBulletSub">
    <w:name w:val="ListBulletSub"/>
    <w:basedOn w:val="ListBullet"/>
    <w:qFormat/>
    <w:rsid w:val="00434B2B"/>
    <w:pPr>
      <w:ind w:left="2520"/>
    </w:pPr>
  </w:style>
  <w:style w:type="paragraph" w:customStyle="1" w:styleId="CodeCustom1">
    <w:name w:val="CodeCustom1"/>
    <w:basedOn w:val="Code"/>
    <w:qFormat/>
    <w:rsid w:val="00434B2B"/>
    <w:rPr>
      <w:color w:val="00B0F0"/>
    </w:rPr>
  </w:style>
  <w:style w:type="paragraph" w:customStyle="1" w:styleId="CodeCustom2">
    <w:name w:val="CodeCustom2"/>
    <w:basedOn w:val="Normal"/>
    <w:qFormat/>
    <w:rsid w:val="00434B2B"/>
    <w:pPr>
      <w:pBdr>
        <w:left w:val="single" w:sz="4" w:space="14" w:color="auto"/>
      </w:pBdr>
      <w:suppressAutoHyphens/>
      <w:spacing w:after="0" w:line="210" w:lineRule="atLeast"/>
      <w:ind w:left="1440"/>
      <w:contextualSpacing/>
      <w:textAlignment w:val="top"/>
    </w:pPr>
    <w:rPr>
      <w:rFonts w:ascii="Courier" w:hAnsi="Courier" w:cs="TheSansMonoCondensed-Plain"/>
      <w:color w:val="7030A0"/>
      <w:sz w:val="17"/>
      <w:szCs w:val="17"/>
    </w:rPr>
  </w:style>
  <w:style w:type="paragraph" w:customStyle="1" w:styleId="BoxGraphic">
    <w:name w:val="BoxGraphic"/>
    <w:basedOn w:val="BoxBodyFirst"/>
    <w:qFormat/>
    <w:rsid w:val="00434B2B"/>
    <w:rPr>
      <w:bCs/>
      <w:color w:val="A12126"/>
    </w:rPr>
  </w:style>
  <w:style w:type="paragraph" w:customStyle="1" w:styleId="Equation">
    <w:name w:val="Equation"/>
    <w:basedOn w:val="ListPlain"/>
    <w:qFormat/>
    <w:rsid w:val="00434B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quarto.org/docs/presentations/revealjs/demo/" TargetMode="External"/><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quarto.org/docs/presentations/revealjs/themes.html" TargetMode="External"/><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hyperlink" Target="https://quarto.org/docs/reference/cells/cells-knitr.html" TargetMode="External"/><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quarto.org/docs/output-formats/html-themes.html" TargetMode="External"/><Relationship Id="rId28" Type="http://schemas.openxmlformats.org/officeDocument/2006/relationships/image" Target="media/image19.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quarto.org/docs/presentations/revealjs/themes.html" TargetMode="External"/><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s://quarto.org/docs/authoring/article-layout.html" TargetMode="External"/><Relationship Id="rId35" Type="http://schemas.openxmlformats.org/officeDocument/2006/relationships/theme" Target="theme/theme1.xml"/><Relationship Id="rId8"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vidkeyes/Documents/Work/R%20Without%20Statistics/r-without-statistics/nostarch/reference/NSPTemplate02172021(2).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NSPTemplate02172021(2).dotm</Template>
  <TotalTime>31</TotalTime>
  <Pages>1</Pages>
  <Words>5401</Words>
  <Characters>30787</Characters>
  <Application>Microsoft Office Word</Application>
  <DocSecurity>0</DocSecurity>
  <Lines>256</Lines>
  <Paragraphs>72</Paragraphs>
  <ScaleCrop>false</ScaleCrop>
  <Company/>
  <LinksUpToDate>false</LinksUpToDate>
  <CharactersWithSpaces>36116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Keyes</dc:creator>
  <cp:keywords/>
  <dc:description/>
  <cp:lastModifiedBy>David Keyes</cp:lastModifiedBy>
  <cp:revision>44</cp:revision>
  <dcterms:created xsi:type="dcterms:W3CDTF">2023-05-11T17:44:00Z</dcterms:created>
  <dcterms:modified xsi:type="dcterms:W3CDTF">2023-05-11T19:02:00Z</dcterms:modified>
</cp:coreProperties>
</file>